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3F858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53AF84C" w14:textId="77777777" w:rsidR="0037628A" w:rsidRDefault="0037628A" w:rsidP="0037628A">
      <w:pPr>
        <w:rPr>
          <w:lang w:val="en-US"/>
        </w:rPr>
      </w:pPr>
    </w:p>
    <w:p w14:paraId="22545B85" w14:textId="77777777" w:rsidR="0037628A" w:rsidRPr="003548A8" w:rsidRDefault="0037628A" w:rsidP="0037628A">
      <w:pPr>
        <w:rPr>
          <w:lang w:val="en-US"/>
        </w:rPr>
      </w:pPr>
    </w:p>
    <w:p w14:paraId="1947C3FA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1360C4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41831F4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E537B8C" w14:textId="77777777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820654" w:rsidRPr="001B2A64">
        <w:rPr>
          <w:noProof/>
        </w:rPr>
        <w:t>Quản lý thư viện</w:t>
      </w:r>
    </w:p>
    <w:p w14:paraId="43B78FC3" w14:textId="77777777" w:rsidR="0037628A" w:rsidRPr="007A1DE8" w:rsidRDefault="0037628A" w:rsidP="0037628A">
      <w:pPr>
        <w:rPr>
          <w:lang w:val="en-US"/>
        </w:rPr>
      </w:pPr>
    </w:p>
    <w:p w14:paraId="741306E0" w14:textId="382EF8A5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20654" w:rsidRPr="00820654">
        <w:rPr>
          <w:rFonts w:ascii="Arial" w:hAnsi="Arial"/>
          <w:sz w:val="34"/>
          <w:szCs w:val="30"/>
          <w:lang w:val="en-US"/>
        </w:rPr>
        <w:t>1.</w:t>
      </w:r>
      <w:r w:rsidR="00432CCF">
        <w:rPr>
          <w:rFonts w:ascii="Arial" w:hAnsi="Arial"/>
          <w:sz w:val="34"/>
          <w:szCs w:val="30"/>
          <w:lang w:val="en-US"/>
        </w:rPr>
        <w:t>2</w:t>
      </w:r>
    </w:p>
    <w:p w14:paraId="18FBB3D1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B2E16E5" w14:textId="77777777" w:rsidR="0037628A" w:rsidRDefault="0037628A" w:rsidP="0037628A">
      <w:pPr>
        <w:rPr>
          <w:lang w:val="en-US"/>
        </w:rPr>
      </w:pPr>
    </w:p>
    <w:p w14:paraId="02310AFD" w14:textId="77777777" w:rsidR="0037628A" w:rsidRDefault="0037628A" w:rsidP="0037628A">
      <w:pPr>
        <w:rPr>
          <w:lang w:val="en-US"/>
        </w:rPr>
      </w:pPr>
    </w:p>
    <w:p w14:paraId="2E7F3D70" w14:textId="77777777" w:rsidR="0037628A" w:rsidRDefault="0037628A" w:rsidP="0037628A">
      <w:pPr>
        <w:rPr>
          <w:lang w:val="en-US"/>
        </w:rPr>
      </w:pPr>
    </w:p>
    <w:p w14:paraId="6264CE00" w14:textId="77777777" w:rsidR="0037628A" w:rsidRDefault="0037628A" w:rsidP="0037628A">
      <w:pPr>
        <w:rPr>
          <w:lang w:val="en-US"/>
        </w:rPr>
      </w:pPr>
    </w:p>
    <w:p w14:paraId="503FBE73" w14:textId="77777777" w:rsidR="0037628A" w:rsidRDefault="0037628A" w:rsidP="0037628A">
      <w:pPr>
        <w:rPr>
          <w:lang w:val="en-US"/>
        </w:rPr>
      </w:pPr>
    </w:p>
    <w:p w14:paraId="387A238F" w14:textId="77777777" w:rsidR="0037628A" w:rsidRDefault="0037628A" w:rsidP="0037628A">
      <w:pPr>
        <w:rPr>
          <w:lang w:val="en-US"/>
        </w:rPr>
      </w:pPr>
    </w:p>
    <w:p w14:paraId="40B3005D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E21BA57" w14:textId="77777777" w:rsidR="00820654" w:rsidRPr="001B2A64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14:paraId="5EF66B2E" w14:textId="77777777" w:rsidR="00820654" w:rsidRPr="001B2A64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14:paraId="2E7A99CE" w14:textId="77777777" w:rsidR="00820654" w:rsidRPr="001B2A64" w:rsidRDefault="00820654" w:rsidP="00820654">
      <w:pPr>
        <w:jc w:val="center"/>
        <w:rPr>
          <w:rFonts w:ascii="Arial" w:hAnsi="Arial" w:cs="Arial"/>
          <w:noProof/>
          <w:sz w:val="30"/>
          <w:szCs w:val="30"/>
        </w:rPr>
        <w:sectPr w:rsidR="00820654" w:rsidRPr="001B2A64" w:rsidSect="00F26364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14:paraId="306B425D" w14:textId="77777777" w:rsidR="007A1DE8" w:rsidRPr="00976191" w:rsidRDefault="007A1DE8" w:rsidP="007A1DE8">
      <w:pPr>
        <w:jc w:val="center"/>
        <w:rPr>
          <w:rFonts w:ascii="Arial" w:eastAsia="SimSun" w:hAnsi="Arial"/>
          <w:b/>
          <w:sz w:val="36"/>
        </w:rPr>
      </w:pPr>
      <w:r w:rsidRPr="00976191">
        <w:rPr>
          <w:rFonts w:ascii="Arial" w:eastAsia="SimSun" w:hAnsi="Arial"/>
          <w:b/>
          <w:sz w:val="36"/>
        </w:rPr>
        <w:lastRenderedPageBreak/>
        <w:t>Bảng ghi nhận thay đổi tài liệu</w:t>
      </w:r>
    </w:p>
    <w:p w14:paraId="1DDDAB0D" w14:textId="77777777" w:rsidR="007A1DE8" w:rsidRPr="00976191" w:rsidRDefault="007A1DE8" w:rsidP="007A1DE8">
      <w:pPr>
        <w:jc w:val="both"/>
        <w:rPr>
          <w:rFonts w:eastAsia="SimSu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330DD6D1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7CD37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8995C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04B38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2734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820654" w:rsidRPr="009E1394" w14:paraId="5F039732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6F036" w14:textId="77777777" w:rsidR="00820654" w:rsidRPr="009E1394" w:rsidRDefault="00820654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30/06/2020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A21C3" w14:textId="77777777" w:rsidR="00820654" w:rsidRPr="009E1394" w:rsidRDefault="00820654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DD6AA" w14:textId="77777777" w:rsidR="00820654" w:rsidRPr="009E1394" w:rsidRDefault="00820654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đầu cho tài liệu, thay đổi thông tin đề tài, thông tin nhóm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DA4C" w14:textId="77777777" w:rsidR="00820654" w:rsidRPr="009E1394" w:rsidRDefault="00820654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7A1DE8" w:rsidRPr="007A1DE8" w14:paraId="6B85391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C34F4" w14:textId="7AB5BB8D" w:rsidR="007A1DE8" w:rsidRPr="007A1DE8" w:rsidRDefault="00875631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01/07/2020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83BAC" w14:textId="001464F4" w:rsidR="007A1DE8" w:rsidRPr="007A1DE8" w:rsidRDefault="00875631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D2" w14:textId="128BF71C" w:rsidR="007A1DE8" w:rsidRPr="007A1DE8" w:rsidRDefault="00432CCF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sơ đồ và mô tả cho Class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627E5" w14:textId="586974DF" w:rsidR="007A1DE8" w:rsidRPr="007A1DE8" w:rsidRDefault="00432CCF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Xuân Hiển</w:t>
            </w:r>
          </w:p>
        </w:tc>
      </w:tr>
      <w:tr w:rsidR="007A1DE8" w:rsidRPr="007A1DE8" w14:paraId="1880026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CB47F" w14:textId="063BCBD4" w:rsidR="007A1DE8" w:rsidRPr="007A1DE8" w:rsidRDefault="00432CCF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01/07/2020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5575C" w14:textId="4ABCD490" w:rsidR="007A1DE8" w:rsidRPr="007A1DE8" w:rsidRDefault="00432CCF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53B90" w14:textId="7C44D96E" w:rsidR="007A1DE8" w:rsidRPr="007A1DE8" w:rsidRDefault="00432CCF" w:rsidP="00432CCF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sơ đồ và mô tả Statement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AE6AC" w14:textId="4AEB696D" w:rsidR="007A1DE8" w:rsidRPr="007A1DE8" w:rsidRDefault="00432CCF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7A1DE8" w:rsidRPr="007A1DE8" w14:paraId="06D5FCEB" w14:textId="77777777" w:rsidTr="0082065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839D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ACF1C" w14:textId="77777777" w:rsidR="007A1DE8" w:rsidRPr="007A1DE8" w:rsidRDefault="007A1DE8" w:rsidP="00432CCF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8646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9E4E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A546A08" w14:textId="77777777" w:rsidR="007A1DE8" w:rsidRDefault="007A1DE8">
      <w:pPr>
        <w:pStyle w:val="Title"/>
        <w:jc w:val="both"/>
        <w:rPr>
          <w:lang w:val="en-US"/>
        </w:rPr>
      </w:pPr>
    </w:p>
    <w:p w14:paraId="7374AA9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0D5B5AA4" w14:textId="2FA922D2" w:rsidR="00432CCF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4508024" w:history="1">
        <w:r w:rsidR="00432CCF" w:rsidRPr="00A16EC0">
          <w:rPr>
            <w:rStyle w:val="Hyperlink"/>
            <w:noProof/>
          </w:rPr>
          <w:t>1.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 xml:space="preserve">Sơ đồ lớp </w:t>
        </w:r>
        <w:r w:rsidR="00432CCF" w:rsidRPr="00A16EC0">
          <w:rPr>
            <w:rStyle w:val="Hyperlink"/>
            <w:noProof/>
            <w:lang w:val="en-US"/>
          </w:rPr>
          <w:t>(</w:t>
        </w:r>
        <w:r w:rsidR="00432CCF" w:rsidRPr="00A16EC0">
          <w:rPr>
            <w:rStyle w:val="Hyperlink"/>
            <w:noProof/>
          </w:rPr>
          <w:t>mức phân tích</w:t>
        </w:r>
        <w:r w:rsidR="00432CCF" w:rsidRPr="00A16EC0">
          <w:rPr>
            <w:rStyle w:val="Hyperlink"/>
            <w:noProof/>
            <w:lang w:val="en-US"/>
          </w:rPr>
          <w:t>)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_Toc44508024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3</w:t>
        </w:r>
        <w:r w:rsidR="00432CCF">
          <w:rPr>
            <w:noProof/>
            <w:webHidden/>
          </w:rPr>
          <w:fldChar w:fldCharType="end"/>
        </w:r>
      </w:hyperlink>
    </w:p>
    <w:p w14:paraId="04B0F2D7" w14:textId="71D4A97D" w:rsidR="00432CCF" w:rsidRDefault="008539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5" w:history="1">
        <w:r w:rsidR="00432CCF" w:rsidRPr="00A16EC0">
          <w:rPr>
            <w:rStyle w:val="Hyperlink"/>
            <w:noProof/>
          </w:rPr>
          <w:t>1.1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>Sơ đồ lớp (mức phân tích)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_Toc44508025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3</w:t>
        </w:r>
        <w:r w:rsidR="00432CCF">
          <w:rPr>
            <w:noProof/>
            <w:webHidden/>
          </w:rPr>
          <w:fldChar w:fldCharType="end"/>
        </w:r>
      </w:hyperlink>
    </w:p>
    <w:p w14:paraId="1360CA7F" w14:textId="07C191F9" w:rsidR="00432CCF" w:rsidRDefault="008539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6" w:history="1">
        <w:r w:rsidR="00432CCF" w:rsidRPr="00A16EC0">
          <w:rPr>
            <w:rStyle w:val="Hyperlink"/>
            <w:noProof/>
          </w:rPr>
          <w:t>1.2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>Danh sách các lớp đối tượng và quan hệ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_Toc44508026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3</w:t>
        </w:r>
        <w:r w:rsidR="00432CCF">
          <w:rPr>
            <w:noProof/>
            <w:webHidden/>
          </w:rPr>
          <w:fldChar w:fldCharType="end"/>
        </w:r>
      </w:hyperlink>
    </w:p>
    <w:p w14:paraId="034519F2" w14:textId="5E609CCE" w:rsidR="00432CCF" w:rsidRDefault="0085398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7" w:history="1">
        <w:r w:rsidR="00432CCF" w:rsidRPr="00A16EC0">
          <w:rPr>
            <w:rStyle w:val="Hyperlink"/>
            <w:noProof/>
          </w:rPr>
          <w:t>1.3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>Mô tả chi tiết từng lớp đối tượng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_Toc44508027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4</w:t>
        </w:r>
        <w:r w:rsidR="00432CCF">
          <w:rPr>
            <w:noProof/>
            <w:webHidden/>
          </w:rPr>
          <w:fldChar w:fldCharType="end"/>
        </w:r>
      </w:hyperlink>
    </w:p>
    <w:p w14:paraId="0D01080C" w14:textId="258E1784" w:rsidR="00432CCF" w:rsidRDefault="008539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44508028" w:history="1">
        <w:r w:rsidR="00432CCF" w:rsidRPr="00A16EC0">
          <w:rPr>
            <w:rStyle w:val="Hyperlink"/>
            <w:noProof/>
          </w:rPr>
          <w:t>2.</w:t>
        </w:r>
        <w:r w:rsidR="00432CCF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432CCF" w:rsidRPr="00A16EC0">
          <w:rPr>
            <w:rStyle w:val="Hyperlink"/>
            <w:noProof/>
          </w:rPr>
          <w:t>Sơ đồ trạng thái</w:t>
        </w:r>
        <w:r w:rsidR="00432CCF">
          <w:rPr>
            <w:noProof/>
            <w:webHidden/>
          </w:rPr>
          <w:tab/>
        </w:r>
        <w:r w:rsidR="00432CCF">
          <w:rPr>
            <w:noProof/>
            <w:webHidden/>
          </w:rPr>
          <w:fldChar w:fldCharType="begin"/>
        </w:r>
        <w:r w:rsidR="00432CCF">
          <w:rPr>
            <w:noProof/>
            <w:webHidden/>
          </w:rPr>
          <w:instrText xml:space="preserve"> PAGEREF _Toc44508028 \h </w:instrText>
        </w:r>
        <w:r w:rsidR="00432CCF">
          <w:rPr>
            <w:noProof/>
            <w:webHidden/>
          </w:rPr>
        </w:r>
        <w:r w:rsidR="00432CCF">
          <w:rPr>
            <w:noProof/>
            <w:webHidden/>
          </w:rPr>
          <w:fldChar w:fldCharType="separate"/>
        </w:r>
        <w:r w:rsidR="00432CCF">
          <w:rPr>
            <w:noProof/>
            <w:webHidden/>
          </w:rPr>
          <w:t>6</w:t>
        </w:r>
        <w:r w:rsidR="00432CCF">
          <w:rPr>
            <w:noProof/>
            <w:webHidden/>
          </w:rPr>
          <w:fldChar w:fldCharType="end"/>
        </w:r>
      </w:hyperlink>
    </w:p>
    <w:p w14:paraId="6AD41117" w14:textId="7B9E7180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4A0A147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44508024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01581FCD" w14:textId="77777777" w:rsidR="00FD06E2" w:rsidRPr="00976191" w:rsidRDefault="00FD06E2" w:rsidP="00FD06E2">
      <w:pPr>
        <w:pStyle w:val="Heading2"/>
      </w:pPr>
      <w:bookmarkStart w:id="2" w:name="_Toc44508025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195414CC" w14:textId="25DEBC23" w:rsidR="00FD06E2" w:rsidRPr="00FD06E2" w:rsidRDefault="006A334F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30AE0E78" wp14:editId="54A70103">
            <wp:extent cx="573405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E85C3" w14:textId="77777777" w:rsidR="00FD06E2" w:rsidRDefault="00FD06E2" w:rsidP="00FD06E2">
      <w:pPr>
        <w:pStyle w:val="Heading2"/>
      </w:pPr>
      <w:bookmarkStart w:id="3" w:name="_Toc44508026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6E9028A4" w14:textId="77777777">
        <w:tc>
          <w:tcPr>
            <w:tcW w:w="801" w:type="dxa"/>
          </w:tcPr>
          <w:p w14:paraId="474E77C2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2855393A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68812130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3CE31457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64410073" w14:textId="77777777">
        <w:tc>
          <w:tcPr>
            <w:tcW w:w="801" w:type="dxa"/>
          </w:tcPr>
          <w:p w14:paraId="2B741005" w14:textId="521DF086" w:rsidR="00FD06E2" w:rsidRP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E974DC9" w14:textId="53BC7525" w:rsidR="00FD06E2" w:rsidRP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0" w:type="dxa"/>
          </w:tcPr>
          <w:p w14:paraId="2D8FD3D0" w14:textId="21EB11FE" w:rsidR="00FD06E2" w:rsidRP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01BDAA75" w14:textId="1FF4EB0E" w:rsidR="00FD06E2" w:rsidRP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tài khoản</w:t>
            </w:r>
          </w:p>
        </w:tc>
      </w:tr>
      <w:tr w:rsidR="008B397D" w14:paraId="4DFA03F8" w14:textId="77777777">
        <w:tc>
          <w:tcPr>
            <w:tcW w:w="801" w:type="dxa"/>
          </w:tcPr>
          <w:p w14:paraId="3E4005D5" w14:textId="60664448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392C9997" w14:textId="421445AF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110" w:type="dxa"/>
          </w:tcPr>
          <w:p w14:paraId="7F0D0E31" w14:textId="5806567D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32E673EC" w14:textId="3B73EE64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sách</w:t>
            </w:r>
          </w:p>
        </w:tc>
      </w:tr>
      <w:tr w:rsidR="008B397D" w14:paraId="5FB96CAE" w14:textId="77777777">
        <w:tc>
          <w:tcPr>
            <w:tcW w:w="801" w:type="dxa"/>
          </w:tcPr>
          <w:p w14:paraId="5C6D685B" w14:textId="4E567238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6C495FB8" w14:textId="3C743314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BookInfomation</w:t>
            </w:r>
          </w:p>
        </w:tc>
        <w:tc>
          <w:tcPr>
            <w:tcW w:w="2110" w:type="dxa"/>
          </w:tcPr>
          <w:p w14:paraId="55EA0EED" w14:textId="2900A5A2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0F4B8852" w14:textId="03CF1D43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thông tin đầu sách</w:t>
            </w:r>
          </w:p>
        </w:tc>
      </w:tr>
      <w:tr w:rsidR="008B397D" w14:paraId="5BF2E8AE" w14:textId="77777777">
        <w:tc>
          <w:tcPr>
            <w:tcW w:w="801" w:type="dxa"/>
          </w:tcPr>
          <w:p w14:paraId="3A2084D9" w14:textId="6568B60B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0C953AEC" w14:textId="4A900671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SystemConstants</w:t>
            </w:r>
          </w:p>
        </w:tc>
        <w:tc>
          <w:tcPr>
            <w:tcW w:w="2110" w:type="dxa"/>
          </w:tcPr>
          <w:p w14:paraId="54022B27" w14:textId="4328895E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23E5294" w14:textId="6094D017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biến hệ thống</w:t>
            </w:r>
          </w:p>
        </w:tc>
      </w:tr>
      <w:tr w:rsidR="008B397D" w14:paraId="35DA9D96" w14:textId="77777777">
        <w:tc>
          <w:tcPr>
            <w:tcW w:w="801" w:type="dxa"/>
          </w:tcPr>
          <w:p w14:paraId="43192C0E" w14:textId="7D1CACD1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7BBE2DD" w14:textId="5ED633E8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LibraryCard</w:t>
            </w:r>
          </w:p>
        </w:tc>
        <w:tc>
          <w:tcPr>
            <w:tcW w:w="2110" w:type="dxa"/>
          </w:tcPr>
          <w:p w14:paraId="3DFB0097" w14:textId="66A65052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6152858F" w14:textId="547A2E99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thẻ thư viện</w:t>
            </w:r>
          </w:p>
        </w:tc>
      </w:tr>
      <w:tr w:rsidR="008B397D" w14:paraId="4BFA67A0" w14:textId="77777777">
        <w:tc>
          <w:tcPr>
            <w:tcW w:w="801" w:type="dxa"/>
          </w:tcPr>
          <w:p w14:paraId="7DCC7A05" w14:textId="501ED28C" w:rsidR="008B397D" w:rsidRDefault="008B397D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28721DDC" w14:textId="05A488F9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RentingBill</w:t>
            </w:r>
          </w:p>
        </w:tc>
        <w:tc>
          <w:tcPr>
            <w:tcW w:w="2110" w:type="dxa"/>
          </w:tcPr>
          <w:p w14:paraId="3CF04721" w14:textId="657ACE14" w:rsidR="008B397D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68E59E65" w14:textId="304DBE82" w:rsidR="008B397D" w:rsidRDefault="008B397D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đơn mượn trả sách</w:t>
            </w:r>
          </w:p>
        </w:tc>
      </w:tr>
      <w:tr w:rsidR="00222919" w14:paraId="54FEBEE1" w14:textId="77777777">
        <w:tc>
          <w:tcPr>
            <w:tcW w:w="801" w:type="dxa"/>
          </w:tcPr>
          <w:p w14:paraId="0A1A210D" w14:textId="4BED9807" w:rsidR="00222919" w:rsidRDefault="00222919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2772B914" w14:textId="156B8F8A" w:rsidR="00222919" w:rsidRDefault="006A334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10" w:type="dxa"/>
          </w:tcPr>
          <w:p w14:paraId="7733076F" w14:textId="3340B387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BB11EFD" w14:textId="6CE89BC0" w:rsidR="00222919" w:rsidRDefault="006A334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Tác giả</w:t>
            </w:r>
          </w:p>
        </w:tc>
      </w:tr>
      <w:tr w:rsidR="00222919" w14:paraId="64171AAE" w14:textId="77777777">
        <w:tc>
          <w:tcPr>
            <w:tcW w:w="801" w:type="dxa"/>
          </w:tcPr>
          <w:p w14:paraId="3E55665C" w14:textId="74EE19A9" w:rsidR="00222919" w:rsidRDefault="00222919" w:rsidP="008B397D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6D449FE0" w14:textId="1DE06D6D" w:rsidR="00222919" w:rsidRDefault="006A334F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Publisher</w:t>
            </w:r>
          </w:p>
        </w:tc>
        <w:tc>
          <w:tcPr>
            <w:tcW w:w="2110" w:type="dxa"/>
          </w:tcPr>
          <w:p w14:paraId="7CB64703" w14:textId="543408D9" w:rsidR="00222919" w:rsidRDefault="0022291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7CF3AFE" w14:textId="2C9CA073" w:rsidR="00222919" w:rsidRDefault="006A334F" w:rsidP="006A334F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Nhà xuất bản</w:t>
            </w:r>
          </w:p>
        </w:tc>
      </w:tr>
    </w:tbl>
    <w:p w14:paraId="7DA06539" w14:textId="342EC73B" w:rsidR="00FD06E2" w:rsidRDefault="00FD06E2" w:rsidP="00204220">
      <w:pPr>
        <w:pStyle w:val="Heading2"/>
      </w:pPr>
      <w:bookmarkStart w:id="4" w:name="_Toc44508027"/>
      <w:r>
        <w:lastRenderedPageBreak/>
        <w:t>Mô tả chi tiết từng lớp đối tượng</w:t>
      </w:r>
      <w:bookmarkEnd w:id="4"/>
    </w:p>
    <w:p w14:paraId="2BEDE35C" w14:textId="2CD82449" w:rsidR="00520EC5" w:rsidRDefault="00520EC5" w:rsidP="00520EC5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1</w:t>
      </w:r>
      <w:r>
        <w:fldChar w:fldCharType="end"/>
      </w:r>
      <w:r>
        <w:rPr>
          <w:lang w:val="en-US"/>
        </w:rPr>
        <w:t xml:space="preserve"> Mô tả class Account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DE7A4B" w:rsidRPr="00DE7A4B" w14:paraId="002D8FD2" w14:textId="77777777" w:rsidTr="00DE7A4B">
        <w:trPr>
          <w:trHeight w:val="324"/>
        </w:trPr>
        <w:tc>
          <w:tcPr>
            <w:tcW w:w="758" w:type="dxa"/>
            <w:hideMark/>
          </w:tcPr>
          <w:p w14:paraId="4B31AE7B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4BFF7588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224CBBDF" w14:textId="77777777" w:rsidR="00DE7A4B" w:rsidRPr="00DE7A4B" w:rsidRDefault="00DE7A4B" w:rsidP="001B3F16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4D02F34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71AFCBE2" w14:textId="77777777" w:rsidR="00DE7A4B" w:rsidRPr="00DE7A4B" w:rsidRDefault="00DE7A4B" w:rsidP="00DE7A4B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DE7A4B" w:rsidRPr="00DE7A4B" w14:paraId="5A5FDF1C" w14:textId="77777777" w:rsidTr="00DE7A4B">
        <w:trPr>
          <w:trHeight w:val="324"/>
        </w:trPr>
        <w:tc>
          <w:tcPr>
            <w:tcW w:w="758" w:type="dxa"/>
            <w:hideMark/>
          </w:tcPr>
          <w:p w14:paraId="6EF3225C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007A10AC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Address</w:t>
            </w:r>
          </w:p>
        </w:tc>
        <w:tc>
          <w:tcPr>
            <w:tcW w:w="1566" w:type="dxa"/>
            <w:hideMark/>
          </w:tcPr>
          <w:p w14:paraId="65DE51E7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1CF8E656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3A920E6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Địa chỉ</w:t>
            </w:r>
          </w:p>
        </w:tc>
      </w:tr>
      <w:tr w:rsidR="00DE7A4B" w:rsidRPr="00DE7A4B" w14:paraId="0905856D" w14:textId="77777777" w:rsidTr="00DE7A4B">
        <w:trPr>
          <w:trHeight w:val="324"/>
        </w:trPr>
        <w:tc>
          <w:tcPr>
            <w:tcW w:w="758" w:type="dxa"/>
            <w:hideMark/>
          </w:tcPr>
          <w:p w14:paraId="2AFF20EC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189EB8DB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Birthday</w:t>
            </w:r>
          </w:p>
        </w:tc>
        <w:tc>
          <w:tcPr>
            <w:tcW w:w="1566" w:type="dxa"/>
            <w:hideMark/>
          </w:tcPr>
          <w:p w14:paraId="1C26691A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089ABF20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3A2D657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Ngày sinh</w:t>
            </w:r>
          </w:p>
        </w:tc>
      </w:tr>
      <w:tr w:rsidR="00DE7A4B" w:rsidRPr="00DE7A4B" w14:paraId="0875BE1E" w14:textId="77777777" w:rsidTr="00DE7A4B">
        <w:trPr>
          <w:trHeight w:val="324"/>
        </w:trPr>
        <w:tc>
          <w:tcPr>
            <w:tcW w:w="758" w:type="dxa"/>
            <w:hideMark/>
          </w:tcPr>
          <w:p w14:paraId="33DC5474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26A0C647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FullName</w:t>
            </w:r>
          </w:p>
        </w:tc>
        <w:tc>
          <w:tcPr>
            <w:tcW w:w="1566" w:type="dxa"/>
            <w:hideMark/>
          </w:tcPr>
          <w:p w14:paraId="00E346FF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2A2756C4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2386489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Tên người dùng</w:t>
            </w:r>
          </w:p>
        </w:tc>
      </w:tr>
      <w:tr w:rsidR="00DE7A4B" w:rsidRPr="00DE7A4B" w14:paraId="02D2D778" w14:textId="77777777" w:rsidTr="00DE7A4B">
        <w:trPr>
          <w:trHeight w:val="324"/>
        </w:trPr>
        <w:tc>
          <w:tcPr>
            <w:tcW w:w="758" w:type="dxa"/>
            <w:hideMark/>
          </w:tcPr>
          <w:p w14:paraId="280B34B4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50F1B2E2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Gender</w:t>
            </w:r>
          </w:p>
        </w:tc>
        <w:tc>
          <w:tcPr>
            <w:tcW w:w="1566" w:type="dxa"/>
            <w:hideMark/>
          </w:tcPr>
          <w:p w14:paraId="63686B9B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37F4FB8A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C62BBF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Giới tính (True: Nan, False: Nữ)</w:t>
            </w:r>
          </w:p>
        </w:tc>
      </w:tr>
      <w:tr w:rsidR="00DE7A4B" w:rsidRPr="00DE7A4B" w14:paraId="0B9E76EF" w14:textId="77777777" w:rsidTr="00DE7A4B">
        <w:trPr>
          <w:trHeight w:val="324"/>
        </w:trPr>
        <w:tc>
          <w:tcPr>
            <w:tcW w:w="758" w:type="dxa"/>
            <w:hideMark/>
          </w:tcPr>
          <w:p w14:paraId="6DA0C20D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4B41540D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244253B6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1F92308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65D7D58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DE7A4B" w:rsidRPr="00DE7A4B" w14:paraId="1694B709" w14:textId="77777777" w:rsidTr="00DE7A4B">
        <w:trPr>
          <w:trHeight w:val="324"/>
        </w:trPr>
        <w:tc>
          <w:tcPr>
            <w:tcW w:w="758" w:type="dxa"/>
            <w:hideMark/>
          </w:tcPr>
          <w:p w14:paraId="594559C2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5491446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63F96CCB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2CF97FC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106A27F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DE7A4B" w:rsidRPr="00DE7A4B" w14:paraId="5E9CF977" w14:textId="77777777" w:rsidTr="00DE7A4B">
        <w:trPr>
          <w:trHeight w:val="324"/>
        </w:trPr>
        <w:tc>
          <w:tcPr>
            <w:tcW w:w="758" w:type="dxa"/>
            <w:hideMark/>
          </w:tcPr>
          <w:p w14:paraId="623E8007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12C26962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IsReader</w:t>
            </w:r>
          </w:p>
        </w:tc>
        <w:tc>
          <w:tcPr>
            <w:tcW w:w="1566" w:type="dxa"/>
            <w:hideMark/>
          </w:tcPr>
          <w:p w14:paraId="47518A1A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1E2BD57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2A853A1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Có phải độc giả không</w:t>
            </w:r>
          </w:p>
        </w:tc>
      </w:tr>
      <w:tr w:rsidR="00DE7A4B" w:rsidRPr="00DE7A4B" w14:paraId="0DC71727" w14:textId="77777777" w:rsidTr="00DE7A4B">
        <w:trPr>
          <w:trHeight w:val="324"/>
        </w:trPr>
        <w:tc>
          <w:tcPr>
            <w:tcW w:w="758" w:type="dxa"/>
            <w:hideMark/>
          </w:tcPr>
          <w:p w14:paraId="471B29FD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8</w:t>
            </w:r>
          </w:p>
        </w:tc>
        <w:tc>
          <w:tcPr>
            <w:tcW w:w="1966" w:type="dxa"/>
            <w:hideMark/>
          </w:tcPr>
          <w:p w14:paraId="7826ADF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Password</w:t>
            </w:r>
          </w:p>
        </w:tc>
        <w:tc>
          <w:tcPr>
            <w:tcW w:w="1566" w:type="dxa"/>
            <w:hideMark/>
          </w:tcPr>
          <w:p w14:paraId="7EEDD65E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0545BFF9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FE2759E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Mật khẩu</w:t>
            </w:r>
          </w:p>
        </w:tc>
      </w:tr>
      <w:tr w:rsidR="00DE7A4B" w:rsidRPr="00DE7A4B" w14:paraId="4BC6C504" w14:textId="77777777" w:rsidTr="00DE7A4B">
        <w:trPr>
          <w:trHeight w:val="324"/>
        </w:trPr>
        <w:tc>
          <w:tcPr>
            <w:tcW w:w="758" w:type="dxa"/>
            <w:hideMark/>
          </w:tcPr>
          <w:p w14:paraId="29CFE419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9</w:t>
            </w:r>
          </w:p>
        </w:tc>
        <w:tc>
          <w:tcPr>
            <w:tcW w:w="1966" w:type="dxa"/>
            <w:hideMark/>
          </w:tcPr>
          <w:p w14:paraId="276E5E0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Role</w:t>
            </w:r>
          </w:p>
        </w:tc>
        <w:tc>
          <w:tcPr>
            <w:tcW w:w="1566" w:type="dxa"/>
            <w:hideMark/>
          </w:tcPr>
          <w:p w14:paraId="50196524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7949FDED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69F63DC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Chức vụ trong thư viện</w:t>
            </w:r>
          </w:p>
        </w:tc>
      </w:tr>
      <w:tr w:rsidR="00DE7A4B" w:rsidRPr="00DE7A4B" w14:paraId="3C9C8B91" w14:textId="77777777" w:rsidTr="00DE7A4B">
        <w:trPr>
          <w:trHeight w:val="324"/>
        </w:trPr>
        <w:tc>
          <w:tcPr>
            <w:tcW w:w="758" w:type="dxa"/>
            <w:hideMark/>
          </w:tcPr>
          <w:p w14:paraId="2380F8FB" w14:textId="77777777" w:rsidR="00DE7A4B" w:rsidRPr="00DE7A4B" w:rsidRDefault="00DE7A4B" w:rsidP="00DE7A4B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10</w:t>
            </w:r>
          </w:p>
        </w:tc>
        <w:tc>
          <w:tcPr>
            <w:tcW w:w="1966" w:type="dxa"/>
            <w:hideMark/>
          </w:tcPr>
          <w:p w14:paraId="25DC7673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UserName</w:t>
            </w:r>
          </w:p>
        </w:tc>
        <w:tc>
          <w:tcPr>
            <w:tcW w:w="1566" w:type="dxa"/>
            <w:hideMark/>
          </w:tcPr>
          <w:p w14:paraId="15B8D546" w14:textId="77777777" w:rsidR="00DE7A4B" w:rsidRPr="00DE7A4B" w:rsidRDefault="00DE7A4B" w:rsidP="001B3F16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6EDA9A72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363F436" w14:textId="77777777" w:rsidR="00DE7A4B" w:rsidRPr="00DE7A4B" w:rsidRDefault="00DE7A4B" w:rsidP="00DE7A4B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DE7A4B">
              <w:rPr>
                <w:color w:val="000000"/>
                <w:szCs w:val="24"/>
                <w:lang w:val="en-US" w:eastAsia="ja-JP"/>
              </w:rPr>
              <w:t>Tên đăng nhập</w:t>
            </w:r>
          </w:p>
        </w:tc>
      </w:tr>
    </w:tbl>
    <w:p w14:paraId="1ECADB28" w14:textId="163481DC" w:rsidR="00FD06E2" w:rsidRDefault="00FD06E2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BCA881D" w14:textId="19E8D2FF" w:rsidR="00E60776" w:rsidRDefault="00E60776" w:rsidP="00E60776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2</w:t>
      </w:r>
      <w:r>
        <w:fldChar w:fldCharType="end"/>
      </w:r>
      <w:r>
        <w:rPr>
          <w:lang w:val="en-US"/>
        </w:rPr>
        <w:t xml:space="preserve"> Mô tả class Book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520EC5" w:rsidRPr="00DE7A4B" w14:paraId="7CA5C88A" w14:textId="77777777" w:rsidTr="00520EC5">
        <w:trPr>
          <w:trHeight w:val="324"/>
        </w:trPr>
        <w:tc>
          <w:tcPr>
            <w:tcW w:w="758" w:type="dxa"/>
            <w:hideMark/>
          </w:tcPr>
          <w:p w14:paraId="541D61FA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644989A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9F0B30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407CEF9A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1400C582" w14:textId="77777777" w:rsidR="00520EC5" w:rsidRPr="00DE7A4B" w:rsidRDefault="00520EC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520EC5" w:rsidRPr="00520EC5" w14:paraId="0B3FBF06" w14:textId="77777777" w:rsidTr="00520EC5">
        <w:trPr>
          <w:trHeight w:val="324"/>
        </w:trPr>
        <w:tc>
          <w:tcPr>
            <w:tcW w:w="758" w:type="dxa"/>
            <w:hideMark/>
          </w:tcPr>
          <w:p w14:paraId="214F39D3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776A2519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3E1E1AEE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23FBF733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4473818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ID của Book</w:t>
            </w:r>
          </w:p>
        </w:tc>
      </w:tr>
      <w:tr w:rsidR="00520EC5" w:rsidRPr="00520EC5" w14:paraId="3F71686D" w14:textId="77777777" w:rsidTr="00520EC5">
        <w:trPr>
          <w:trHeight w:val="324"/>
        </w:trPr>
        <w:tc>
          <w:tcPr>
            <w:tcW w:w="758" w:type="dxa"/>
            <w:hideMark/>
          </w:tcPr>
          <w:p w14:paraId="278FF58A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58CB76F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ISBN</w:t>
            </w:r>
          </w:p>
        </w:tc>
        <w:tc>
          <w:tcPr>
            <w:tcW w:w="1566" w:type="dxa"/>
            <w:hideMark/>
          </w:tcPr>
          <w:p w14:paraId="10A0A92C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7E86A79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ED93FCE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Mã kiểm soát sách quốc tế</w:t>
            </w:r>
          </w:p>
        </w:tc>
      </w:tr>
      <w:tr w:rsidR="00520EC5" w:rsidRPr="00520EC5" w14:paraId="1123B2C6" w14:textId="77777777" w:rsidTr="00520EC5">
        <w:trPr>
          <w:trHeight w:val="324"/>
        </w:trPr>
        <w:tc>
          <w:tcPr>
            <w:tcW w:w="758" w:type="dxa"/>
            <w:hideMark/>
          </w:tcPr>
          <w:p w14:paraId="7CBFE5FA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68E6937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70B5235C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01A7169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17DC60D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520EC5" w:rsidRPr="00520EC5" w14:paraId="0C47303F" w14:textId="77777777" w:rsidTr="00520EC5">
        <w:trPr>
          <w:trHeight w:val="324"/>
        </w:trPr>
        <w:tc>
          <w:tcPr>
            <w:tcW w:w="758" w:type="dxa"/>
            <w:hideMark/>
          </w:tcPr>
          <w:p w14:paraId="218E0570" w14:textId="77777777" w:rsidR="00520EC5" w:rsidRPr="00520EC5" w:rsidRDefault="00520EC5" w:rsidP="00F62DDA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6073534E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Status</w:t>
            </w:r>
          </w:p>
        </w:tc>
        <w:tc>
          <w:tcPr>
            <w:tcW w:w="1566" w:type="dxa"/>
            <w:hideMark/>
          </w:tcPr>
          <w:p w14:paraId="434FCB53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67380FE2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CC63E0B" w14:textId="77777777" w:rsidR="00520EC5" w:rsidRPr="00520EC5" w:rsidRDefault="00520EC5" w:rsidP="00520EC5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20EC5">
              <w:rPr>
                <w:color w:val="000000"/>
                <w:szCs w:val="24"/>
                <w:lang w:val="en-US" w:eastAsia="ja-JP"/>
              </w:rPr>
              <w:t>Trạng thái</w:t>
            </w:r>
          </w:p>
        </w:tc>
      </w:tr>
    </w:tbl>
    <w:p w14:paraId="7DF61EAE" w14:textId="6C8031F8" w:rsidR="00520EC5" w:rsidRDefault="00520EC5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36890302" w14:textId="5B1E1596" w:rsidR="00B559C9" w:rsidRDefault="00B559C9" w:rsidP="00B559C9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3</w:t>
      </w:r>
      <w:r>
        <w:fldChar w:fldCharType="end"/>
      </w:r>
      <w:r>
        <w:rPr>
          <w:lang w:val="en-US"/>
        </w:rPr>
        <w:t xml:space="preserve"> Mô tả class BookInformation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71A57" w:rsidRPr="00DE7A4B" w14:paraId="43EE5AC7" w14:textId="77777777" w:rsidTr="00844B80">
        <w:trPr>
          <w:trHeight w:val="324"/>
        </w:trPr>
        <w:tc>
          <w:tcPr>
            <w:tcW w:w="758" w:type="dxa"/>
            <w:hideMark/>
          </w:tcPr>
          <w:p w14:paraId="0B451EA5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75B5609A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4A47EAC8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4406D7CB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5591581E" w14:textId="77777777" w:rsidR="00B71A57" w:rsidRPr="00DE7A4B" w:rsidRDefault="00B71A57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844B80" w:rsidRPr="00844B80" w14:paraId="0B61E97F" w14:textId="77777777" w:rsidTr="00844B80">
        <w:trPr>
          <w:trHeight w:val="324"/>
        </w:trPr>
        <w:tc>
          <w:tcPr>
            <w:tcW w:w="758" w:type="dxa"/>
            <w:hideMark/>
          </w:tcPr>
          <w:p w14:paraId="653F7093" w14:textId="77777777" w:rsidR="00844B80" w:rsidRPr="00844B80" w:rsidRDefault="00844B80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4DCEA1B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Author</w:t>
            </w:r>
          </w:p>
        </w:tc>
        <w:tc>
          <w:tcPr>
            <w:tcW w:w="1566" w:type="dxa"/>
            <w:hideMark/>
          </w:tcPr>
          <w:p w14:paraId="0B1F2CBF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46045C80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05D6E6C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Tác giả</w:t>
            </w:r>
          </w:p>
        </w:tc>
      </w:tr>
      <w:tr w:rsidR="00844B80" w:rsidRPr="00844B80" w14:paraId="192B349F" w14:textId="77777777" w:rsidTr="00844B80">
        <w:trPr>
          <w:trHeight w:val="324"/>
        </w:trPr>
        <w:tc>
          <w:tcPr>
            <w:tcW w:w="758" w:type="dxa"/>
            <w:hideMark/>
          </w:tcPr>
          <w:p w14:paraId="464772D2" w14:textId="77777777" w:rsidR="00844B80" w:rsidRPr="00844B80" w:rsidRDefault="00844B80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3E0CB948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ISBN</w:t>
            </w:r>
          </w:p>
        </w:tc>
        <w:tc>
          <w:tcPr>
            <w:tcW w:w="1566" w:type="dxa"/>
            <w:hideMark/>
          </w:tcPr>
          <w:p w14:paraId="092CD494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17E3E7F1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D45C88B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Mã kiểm soát sách quốc tế</w:t>
            </w:r>
          </w:p>
        </w:tc>
      </w:tr>
      <w:tr w:rsidR="00844B80" w:rsidRPr="00844B80" w14:paraId="5F689123" w14:textId="77777777" w:rsidTr="00844B80">
        <w:trPr>
          <w:trHeight w:val="324"/>
        </w:trPr>
        <w:tc>
          <w:tcPr>
            <w:tcW w:w="758" w:type="dxa"/>
            <w:hideMark/>
          </w:tcPr>
          <w:p w14:paraId="298E6D1D" w14:textId="77777777" w:rsidR="00844B80" w:rsidRPr="00844B80" w:rsidRDefault="00844B80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57FCB19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436200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B77D0DB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E946EB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844B80" w:rsidRPr="00844B80" w14:paraId="6BA303D8" w14:textId="77777777" w:rsidTr="00844B80">
        <w:trPr>
          <w:trHeight w:val="324"/>
        </w:trPr>
        <w:tc>
          <w:tcPr>
            <w:tcW w:w="758" w:type="dxa"/>
            <w:hideMark/>
          </w:tcPr>
          <w:p w14:paraId="0C6B1317" w14:textId="5755CA4D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02C80724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Location</w:t>
            </w:r>
          </w:p>
        </w:tc>
        <w:tc>
          <w:tcPr>
            <w:tcW w:w="1566" w:type="dxa"/>
            <w:hideMark/>
          </w:tcPr>
          <w:p w14:paraId="4EC6A2E1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3563716D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3032B5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Vị trí trong thư viện</w:t>
            </w:r>
          </w:p>
        </w:tc>
      </w:tr>
      <w:tr w:rsidR="00844B80" w:rsidRPr="00844B80" w14:paraId="2D859E80" w14:textId="77777777" w:rsidTr="00540B31">
        <w:trPr>
          <w:trHeight w:val="324"/>
        </w:trPr>
        <w:tc>
          <w:tcPr>
            <w:tcW w:w="758" w:type="dxa"/>
          </w:tcPr>
          <w:p w14:paraId="67D761BD" w14:textId="2CE1E335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4CCD7BA2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020CC5E1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3F0FFBEA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3401C2C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Tên sách</w:t>
            </w:r>
          </w:p>
        </w:tc>
      </w:tr>
      <w:tr w:rsidR="00844B80" w:rsidRPr="00844B80" w14:paraId="1953AD8A" w14:textId="77777777" w:rsidTr="00540B31">
        <w:trPr>
          <w:trHeight w:val="324"/>
        </w:trPr>
        <w:tc>
          <w:tcPr>
            <w:tcW w:w="758" w:type="dxa"/>
          </w:tcPr>
          <w:p w14:paraId="7A1E5828" w14:textId="70D63CB2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7928F78E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ReleaseDate</w:t>
            </w:r>
          </w:p>
        </w:tc>
        <w:tc>
          <w:tcPr>
            <w:tcW w:w="1566" w:type="dxa"/>
            <w:hideMark/>
          </w:tcPr>
          <w:p w14:paraId="33ADFAB2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4775F1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2881327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Ngày phát hành</w:t>
            </w:r>
          </w:p>
        </w:tc>
      </w:tr>
      <w:tr w:rsidR="00844B80" w:rsidRPr="00844B80" w14:paraId="638E43C3" w14:textId="77777777" w:rsidTr="00540B31">
        <w:trPr>
          <w:trHeight w:val="324"/>
        </w:trPr>
        <w:tc>
          <w:tcPr>
            <w:tcW w:w="758" w:type="dxa"/>
          </w:tcPr>
          <w:p w14:paraId="3A354FF7" w14:textId="65E36DB3" w:rsidR="00844B80" w:rsidRPr="00844B80" w:rsidRDefault="00540B31" w:rsidP="00844B8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2A497F7D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Type</w:t>
            </w:r>
          </w:p>
        </w:tc>
        <w:tc>
          <w:tcPr>
            <w:tcW w:w="1566" w:type="dxa"/>
            <w:hideMark/>
          </w:tcPr>
          <w:p w14:paraId="60ACA032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98A8A6F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EDB039" w14:textId="77777777" w:rsidR="00844B80" w:rsidRPr="00844B80" w:rsidRDefault="00844B80" w:rsidP="00844B8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844B80">
              <w:rPr>
                <w:color w:val="000000"/>
                <w:szCs w:val="24"/>
                <w:lang w:val="en-US" w:eastAsia="ja-JP"/>
              </w:rPr>
              <w:t>Thể loại</w:t>
            </w:r>
          </w:p>
        </w:tc>
      </w:tr>
    </w:tbl>
    <w:p w14:paraId="1DF68746" w14:textId="1F4BAF68" w:rsidR="00B71A57" w:rsidRDefault="00B71A57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03E3233" w14:textId="4A77193A" w:rsidR="006A3575" w:rsidRDefault="006A3575" w:rsidP="006A3575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4</w:t>
      </w:r>
      <w:r>
        <w:fldChar w:fldCharType="end"/>
      </w:r>
      <w:r>
        <w:rPr>
          <w:lang w:val="en-US"/>
        </w:rPr>
        <w:t xml:space="preserve"> Mô tả class </w:t>
      </w:r>
      <w:r w:rsidRPr="00503A8E">
        <w:rPr>
          <w:lang w:val="en-US"/>
        </w:rPr>
        <w:t>SystemConstants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559C9" w:rsidRPr="00DE7A4B" w14:paraId="3651CF54" w14:textId="77777777" w:rsidTr="00B559C9">
        <w:trPr>
          <w:trHeight w:val="324"/>
        </w:trPr>
        <w:tc>
          <w:tcPr>
            <w:tcW w:w="758" w:type="dxa"/>
            <w:hideMark/>
          </w:tcPr>
          <w:p w14:paraId="1D23E12C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48228FC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6AF06A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7195D411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1BF58DE8" w14:textId="77777777" w:rsidR="00B559C9" w:rsidRPr="00DE7A4B" w:rsidRDefault="00B559C9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B559C9" w:rsidRPr="00B559C9" w14:paraId="3D994F01" w14:textId="77777777" w:rsidTr="00B559C9">
        <w:trPr>
          <w:trHeight w:val="324"/>
        </w:trPr>
        <w:tc>
          <w:tcPr>
            <w:tcW w:w="758" w:type="dxa"/>
            <w:hideMark/>
          </w:tcPr>
          <w:p w14:paraId="4477B076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3EB96586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978AA8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5330FFA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2F8CB3B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ID của SystemConstants</w:t>
            </w:r>
          </w:p>
        </w:tc>
      </w:tr>
      <w:tr w:rsidR="00B559C9" w:rsidRPr="00B559C9" w14:paraId="7F68B181" w14:textId="77777777" w:rsidTr="00B559C9">
        <w:trPr>
          <w:trHeight w:val="324"/>
        </w:trPr>
        <w:tc>
          <w:tcPr>
            <w:tcW w:w="758" w:type="dxa"/>
            <w:hideMark/>
          </w:tcPr>
          <w:p w14:paraId="3D78B886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5B4BBA6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033A02F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638F9A03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714435B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B559C9" w:rsidRPr="00B559C9" w14:paraId="03713A63" w14:textId="77777777" w:rsidTr="00B559C9">
        <w:trPr>
          <w:trHeight w:val="324"/>
        </w:trPr>
        <w:tc>
          <w:tcPr>
            <w:tcW w:w="758" w:type="dxa"/>
            <w:hideMark/>
          </w:tcPr>
          <w:p w14:paraId="6E6E8B96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21EDDEB9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3D8621F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5DD1FADD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B91CCF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Tên biến</w:t>
            </w:r>
          </w:p>
        </w:tc>
      </w:tr>
      <w:tr w:rsidR="00B559C9" w:rsidRPr="00B559C9" w14:paraId="2E994D2F" w14:textId="77777777" w:rsidTr="00B559C9">
        <w:trPr>
          <w:trHeight w:val="324"/>
        </w:trPr>
        <w:tc>
          <w:tcPr>
            <w:tcW w:w="758" w:type="dxa"/>
            <w:hideMark/>
          </w:tcPr>
          <w:p w14:paraId="29D997D9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lastRenderedPageBreak/>
              <w:t>4</w:t>
            </w:r>
          </w:p>
        </w:tc>
        <w:tc>
          <w:tcPr>
            <w:tcW w:w="1966" w:type="dxa"/>
            <w:hideMark/>
          </w:tcPr>
          <w:p w14:paraId="1BA315EF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Type</w:t>
            </w:r>
          </w:p>
        </w:tc>
        <w:tc>
          <w:tcPr>
            <w:tcW w:w="1566" w:type="dxa"/>
            <w:hideMark/>
          </w:tcPr>
          <w:p w14:paraId="5A8D2AD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74B18312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8FE4B3D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Loại</w:t>
            </w:r>
          </w:p>
        </w:tc>
      </w:tr>
      <w:tr w:rsidR="00B559C9" w:rsidRPr="00B559C9" w14:paraId="44DC1E9C" w14:textId="77777777" w:rsidTr="00B559C9">
        <w:trPr>
          <w:trHeight w:val="324"/>
        </w:trPr>
        <w:tc>
          <w:tcPr>
            <w:tcW w:w="758" w:type="dxa"/>
            <w:hideMark/>
          </w:tcPr>
          <w:p w14:paraId="4A32DEBD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1C97CA42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UpdatedAccount</w:t>
            </w:r>
          </w:p>
        </w:tc>
        <w:tc>
          <w:tcPr>
            <w:tcW w:w="1566" w:type="dxa"/>
            <w:hideMark/>
          </w:tcPr>
          <w:p w14:paraId="06371867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AAFD368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64DE1CC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Tài khoản cập nhật</w:t>
            </w:r>
          </w:p>
        </w:tc>
      </w:tr>
      <w:tr w:rsidR="00B559C9" w:rsidRPr="00B559C9" w14:paraId="57A7E2A9" w14:textId="77777777" w:rsidTr="00B559C9">
        <w:trPr>
          <w:trHeight w:val="324"/>
        </w:trPr>
        <w:tc>
          <w:tcPr>
            <w:tcW w:w="758" w:type="dxa"/>
            <w:hideMark/>
          </w:tcPr>
          <w:p w14:paraId="4B8F15CC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4B4405C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UpdatedDate</w:t>
            </w:r>
          </w:p>
        </w:tc>
        <w:tc>
          <w:tcPr>
            <w:tcW w:w="1566" w:type="dxa"/>
            <w:hideMark/>
          </w:tcPr>
          <w:p w14:paraId="0B9DA45E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9B7692A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C4A40E1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Ngày cập nhật</w:t>
            </w:r>
          </w:p>
        </w:tc>
      </w:tr>
      <w:tr w:rsidR="00B559C9" w:rsidRPr="00B559C9" w14:paraId="05DDE312" w14:textId="77777777" w:rsidTr="00B559C9">
        <w:trPr>
          <w:trHeight w:val="324"/>
        </w:trPr>
        <w:tc>
          <w:tcPr>
            <w:tcW w:w="758" w:type="dxa"/>
            <w:hideMark/>
          </w:tcPr>
          <w:p w14:paraId="5EAF4EF3" w14:textId="77777777" w:rsidR="00B559C9" w:rsidRPr="00B559C9" w:rsidRDefault="00B559C9" w:rsidP="00B559C9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7</w:t>
            </w:r>
          </w:p>
        </w:tc>
        <w:tc>
          <w:tcPr>
            <w:tcW w:w="1966" w:type="dxa"/>
            <w:hideMark/>
          </w:tcPr>
          <w:p w14:paraId="0674AD27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Value</w:t>
            </w:r>
          </w:p>
        </w:tc>
        <w:tc>
          <w:tcPr>
            <w:tcW w:w="1566" w:type="dxa"/>
            <w:hideMark/>
          </w:tcPr>
          <w:p w14:paraId="452361B9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char</w:t>
            </w:r>
          </w:p>
        </w:tc>
        <w:tc>
          <w:tcPr>
            <w:tcW w:w="1640" w:type="dxa"/>
            <w:hideMark/>
          </w:tcPr>
          <w:p w14:paraId="7968C4A7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34D41B0" w14:textId="77777777" w:rsidR="00B559C9" w:rsidRPr="00B559C9" w:rsidRDefault="00B559C9" w:rsidP="00B559C9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B559C9">
              <w:rPr>
                <w:color w:val="000000"/>
                <w:szCs w:val="24"/>
                <w:lang w:val="en-US" w:eastAsia="ja-JP"/>
              </w:rPr>
              <w:t>Giá trị</w:t>
            </w:r>
          </w:p>
        </w:tc>
      </w:tr>
    </w:tbl>
    <w:p w14:paraId="5D58FF5A" w14:textId="77777777" w:rsidR="00B12B5C" w:rsidRDefault="00B12B5C" w:rsidP="00161A23">
      <w:pPr>
        <w:pStyle w:val="Caption"/>
        <w:keepNext/>
      </w:pPr>
    </w:p>
    <w:p w14:paraId="07747EA1" w14:textId="3E245F27" w:rsidR="00161A23" w:rsidRDefault="00161A23" w:rsidP="00161A23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5</w:t>
      </w:r>
      <w:r>
        <w:fldChar w:fldCharType="end"/>
      </w:r>
      <w:r>
        <w:t xml:space="preserve"> Mô tả class </w:t>
      </w:r>
      <w:r w:rsidRPr="00BC6AD8">
        <w:t>LibraryCard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6A3575" w:rsidRPr="00DE7A4B" w14:paraId="21E7D88D" w14:textId="77777777" w:rsidTr="00161A23">
        <w:trPr>
          <w:trHeight w:val="324"/>
        </w:trPr>
        <w:tc>
          <w:tcPr>
            <w:tcW w:w="758" w:type="dxa"/>
            <w:hideMark/>
          </w:tcPr>
          <w:p w14:paraId="1A94B68E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562C29B2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77486FC5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30F4DE2A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3CFBC601" w14:textId="77777777" w:rsidR="006A3575" w:rsidRPr="00DE7A4B" w:rsidRDefault="006A3575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161A23" w:rsidRPr="00161A23" w14:paraId="32FDDD78" w14:textId="77777777" w:rsidTr="00161A23">
        <w:trPr>
          <w:trHeight w:val="324"/>
        </w:trPr>
        <w:tc>
          <w:tcPr>
            <w:tcW w:w="758" w:type="dxa"/>
            <w:hideMark/>
          </w:tcPr>
          <w:p w14:paraId="29C8B435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13B60F40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4A73D45B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8A6732F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49DC0E6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161A23" w:rsidRPr="00161A23" w14:paraId="6B175FCF" w14:textId="77777777" w:rsidTr="00161A23">
        <w:trPr>
          <w:trHeight w:val="324"/>
        </w:trPr>
        <w:tc>
          <w:tcPr>
            <w:tcW w:w="758" w:type="dxa"/>
            <w:hideMark/>
          </w:tcPr>
          <w:p w14:paraId="50261AFC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60E61FF2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77645E0D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0792270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222B1D7F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161A23" w:rsidRPr="00161A23" w14:paraId="5AC2EB37" w14:textId="77777777" w:rsidTr="00161A23">
        <w:trPr>
          <w:trHeight w:val="324"/>
        </w:trPr>
        <w:tc>
          <w:tcPr>
            <w:tcW w:w="758" w:type="dxa"/>
            <w:hideMark/>
          </w:tcPr>
          <w:p w14:paraId="7AC37DC2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38BC7B88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Duration</w:t>
            </w:r>
          </w:p>
        </w:tc>
        <w:tc>
          <w:tcPr>
            <w:tcW w:w="1566" w:type="dxa"/>
            <w:hideMark/>
          </w:tcPr>
          <w:p w14:paraId="31DBD438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9692A94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2935F7C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Thời gia hữu hiệu</w:t>
            </w:r>
          </w:p>
        </w:tc>
      </w:tr>
      <w:tr w:rsidR="00161A23" w:rsidRPr="00161A23" w14:paraId="708E4619" w14:textId="77777777" w:rsidTr="00161A23">
        <w:trPr>
          <w:trHeight w:val="324"/>
        </w:trPr>
        <w:tc>
          <w:tcPr>
            <w:tcW w:w="758" w:type="dxa"/>
            <w:hideMark/>
          </w:tcPr>
          <w:p w14:paraId="02C68EA7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165B3ED7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45866AFD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0C3552F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0A7CDC7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ID của LibraryCard</w:t>
            </w:r>
          </w:p>
        </w:tc>
      </w:tr>
      <w:tr w:rsidR="00161A23" w:rsidRPr="00161A23" w14:paraId="653BA6CD" w14:textId="77777777" w:rsidTr="00161A23">
        <w:trPr>
          <w:trHeight w:val="324"/>
        </w:trPr>
        <w:tc>
          <w:tcPr>
            <w:tcW w:w="758" w:type="dxa"/>
            <w:hideMark/>
          </w:tcPr>
          <w:p w14:paraId="1D242233" w14:textId="77777777" w:rsidR="00161A23" w:rsidRPr="00161A23" w:rsidRDefault="00161A23" w:rsidP="00161A23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0E40AE69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626FA83E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09631E8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4D0573E3" w14:textId="77777777" w:rsidR="00161A23" w:rsidRPr="00161A23" w:rsidRDefault="00161A23" w:rsidP="00161A23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161A23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</w:tbl>
    <w:p w14:paraId="0E8332B4" w14:textId="48174C4B" w:rsidR="006A3575" w:rsidRDefault="006A3575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BBCD9DC" w14:textId="215AC6D6" w:rsidR="00761FC0" w:rsidRDefault="00761FC0" w:rsidP="00761FC0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6</w:t>
      </w:r>
      <w:r>
        <w:fldChar w:fldCharType="end"/>
      </w:r>
      <w:r>
        <w:t xml:space="preserve"> Mô tả class </w:t>
      </w:r>
      <w:r w:rsidRPr="00101E90">
        <w:t>RentingBill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161A23" w:rsidRPr="00DE7A4B" w14:paraId="296F1A54" w14:textId="77777777" w:rsidTr="00761FC0">
        <w:trPr>
          <w:trHeight w:val="324"/>
        </w:trPr>
        <w:tc>
          <w:tcPr>
            <w:tcW w:w="758" w:type="dxa"/>
            <w:hideMark/>
          </w:tcPr>
          <w:p w14:paraId="636AC671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124BDAEF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031ABC4C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33B66F4D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78D89F95" w14:textId="77777777" w:rsidR="00161A23" w:rsidRPr="00DE7A4B" w:rsidRDefault="00161A23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761FC0" w:rsidRPr="00761FC0" w14:paraId="5FA691B1" w14:textId="77777777" w:rsidTr="00761FC0">
        <w:trPr>
          <w:trHeight w:val="324"/>
        </w:trPr>
        <w:tc>
          <w:tcPr>
            <w:tcW w:w="758" w:type="dxa"/>
            <w:hideMark/>
          </w:tcPr>
          <w:p w14:paraId="03A52F46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73134C5F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AccountId</w:t>
            </w:r>
          </w:p>
        </w:tc>
        <w:tc>
          <w:tcPr>
            <w:tcW w:w="1566" w:type="dxa"/>
            <w:hideMark/>
          </w:tcPr>
          <w:p w14:paraId="4665BE57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4843E3C0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F8515E9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 của Account</w:t>
            </w:r>
          </w:p>
        </w:tc>
      </w:tr>
      <w:tr w:rsidR="00761FC0" w:rsidRPr="00761FC0" w14:paraId="312CCF65" w14:textId="77777777" w:rsidTr="00761FC0">
        <w:trPr>
          <w:trHeight w:val="324"/>
        </w:trPr>
        <w:tc>
          <w:tcPr>
            <w:tcW w:w="758" w:type="dxa"/>
            <w:hideMark/>
          </w:tcPr>
          <w:p w14:paraId="14300B7F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1235B299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BookId</w:t>
            </w:r>
          </w:p>
        </w:tc>
        <w:tc>
          <w:tcPr>
            <w:tcW w:w="1566" w:type="dxa"/>
            <w:hideMark/>
          </w:tcPr>
          <w:p w14:paraId="3111588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17EB8D9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58602F8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 của Book</w:t>
            </w:r>
          </w:p>
        </w:tc>
      </w:tr>
      <w:tr w:rsidR="00761FC0" w:rsidRPr="00761FC0" w14:paraId="0815E82B" w14:textId="77777777" w:rsidTr="00761FC0">
        <w:trPr>
          <w:trHeight w:val="324"/>
        </w:trPr>
        <w:tc>
          <w:tcPr>
            <w:tcW w:w="758" w:type="dxa"/>
            <w:hideMark/>
          </w:tcPr>
          <w:p w14:paraId="1F1D18E8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3A512D23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573D5BA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67F2CC05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889C34A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761FC0" w:rsidRPr="00761FC0" w14:paraId="056FDC32" w14:textId="77777777" w:rsidTr="00761FC0">
        <w:trPr>
          <w:trHeight w:val="324"/>
        </w:trPr>
        <w:tc>
          <w:tcPr>
            <w:tcW w:w="758" w:type="dxa"/>
            <w:hideMark/>
          </w:tcPr>
          <w:p w14:paraId="4B787DE1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68820CC8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0315202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5F241282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05E6E1C4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ID của RentingBill</w:t>
            </w:r>
          </w:p>
        </w:tc>
      </w:tr>
      <w:tr w:rsidR="00761FC0" w:rsidRPr="00761FC0" w14:paraId="52B17412" w14:textId="77777777" w:rsidTr="00761FC0">
        <w:trPr>
          <w:trHeight w:val="324"/>
        </w:trPr>
        <w:tc>
          <w:tcPr>
            <w:tcW w:w="758" w:type="dxa"/>
            <w:hideMark/>
          </w:tcPr>
          <w:p w14:paraId="2F5F2249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6FB3263B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46CE8BD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CD85C72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35F8657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761FC0" w:rsidRPr="00761FC0" w14:paraId="7916F008" w14:textId="77777777" w:rsidTr="00761FC0">
        <w:trPr>
          <w:trHeight w:val="324"/>
        </w:trPr>
        <w:tc>
          <w:tcPr>
            <w:tcW w:w="758" w:type="dxa"/>
            <w:hideMark/>
          </w:tcPr>
          <w:p w14:paraId="7CBEC6C7" w14:textId="77777777" w:rsidR="00761FC0" w:rsidRPr="00761FC0" w:rsidRDefault="00761FC0" w:rsidP="00761FC0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6</w:t>
            </w:r>
          </w:p>
        </w:tc>
        <w:tc>
          <w:tcPr>
            <w:tcW w:w="1966" w:type="dxa"/>
            <w:hideMark/>
          </w:tcPr>
          <w:p w14:paraId="3DDCC43E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Status</w:t>
            </w:r>
          </w:p>
        </w:tc>
        <w:tc>
          <w:tcPr>
            <w:tcW w:w="1566" w:type="dxa"/>
            <w:hideMark/>
          </w:tcPr>
          <w:p w14:paraId="5961536A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05CA01FF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1BB4A1C" w14:textId="77777777" w:rsidR="00761FC0" w:rsidRPr="00761FC0" w:rsidRDefault="00761FC0" w:rsidP="00761FC0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761FC0">
              <w:rPr>
                <w:color w:val="000000"/>
                <w:szCs w:val="24"/>
                <w:lang w:val="en-US" w:eastAsia="ja-JP"/>
              </w:rPr>
              <w:t>Thể loại</w:t>
            </w:r>
          </w:p>
        </w:tc>
      </w:tr>
    </w:tbl>
    <w:p w14:paraId="455D054B" w14:textId="01F085D8" w:rsidR="00161A23" w:rsidRDefault="00161A23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6B817CD1" w14:textId="667FB3B2" w:rsidR="00444DEE" w:rsidRPr="006A334F" w:rsidRDefault="00444DEE" w:rsidP="00444DEE">
      <w:pPr>
        <w:pStyle w:val="Caption"/>
        <w:keepNext/>
        <w:rPr>
          <w:lang w:val="en-US"/>
        </w:rPr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7</w:t>
      </w:r>
      <w:r>
        <w:fldChar w:fldCharType="end"/>
      </w:r>
      <w:r>
        <w:t xml:space="preserve"> Mô tả class </w:t>
      </w:r>
      <w:r w:rsidR="006A334F">
        <w:rPr>
          <w:lang w:val="en-US"/>
        </w:rPr>
        <w:t>Author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B12B5C" w:rsidRPr="00DE7A4B" w14:paraId="5A3AA552" w14:textId="77777777" w:rsidTr="00540B31">
        <w:trPr>
          <w:trHeight w:val="324"/>
        </w:trPr>
        <w:tc>
          <w:tcPr>
            <w:tcW w:w="758" w:type="dxa"/>
            <w:hideMark/>
          </w:tcPr>
          <w:p w14:paraId="33458AFD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DF1CE60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1086F0C6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23CFA2BD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6FA2F916" w14:textId="77777777" w:rsidR="00B12B5C" w:rsidRPr="00DE7A4B" w:rsidRDefault="00B12B5C" w:rsidP="00F26364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540B31" w:rsidRPr="00540B31" w14:paraId="194E55A5" w14:textId="77777777" w:rsidTr="00540B31">
        <w:trPr>
          <w:trHeight w:val="324"/>
        </w:trPr>
        <w:tc>
          <w:tcPr>
            <w:tcW w:w="758" w:type="dxa"/>
            <w:hideMark/>
          </w:tcPr>
          <w:p w14:paraId="29E32035" w14:textId="2231AA06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0957682D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79442E6E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47B638FB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4B4DB50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540B31" w:rsidRPr="00540B31" w14:paraId="07B2CA4A" w14:textId="77777777" w:rsidTr="00540B31">
        <w:trPr>
          <w:trHeight w:val="324"/>
        </w:trPr>
        <w:tc>
          <w:tcPr>
            <w:tcW w:w="758" w:type="dxa"/>
            <w:hideMark/>
          </w:tcPr>
          <w:p w14:paraId="6D385CA7" w14:textId="41EE9ECB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264757F9" w14:textId="37E2D096" w:rsidR="00540B31" w:rsidRPr="00540B31" w:rsidRDefault="006A334F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Updated</w:t>
            </w:r>
            <w:r w:rsidR="00540B31" w:rsidRPr="00540B31">
              <w:rPr>
                <w:color w:val="000000"/>
                <w:szCs w:val="24"/>
                <w:lang w:val="en-US" w:eastAsia="ja-JP"/>
              </w:rPr>
              <w:t>Date</w:t>
            </w:r>
          </w:p>
        </w:tc>
        <w:tc>
          <w:tcPr>
            <w:tcW w:w="1566" w:type="dxa"/>
            <w:hideMark/>
          </w:tcPr>
          <w:p w14:paraId="1A06B51D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0E5EE238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9193929" w14:textId="31056CD1" w:rsidR="00540B31" w:rsidRPr="00540B31" w:rsidRDefault="006A334F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Ngày cập nhật</w:t>
            </w:r>
          </w:p>
        </w:tc>
      </w:tr>
      <w:tr w:rsidR="00540B31" w:rsidRPr="00540B31" w14:paraId="0CFFA43F" w14:textId="77777777" w:rsidTr="00540B31">
        <w:trPr>
          <w:trHeight w:val="324"/>
        </w:trPr>
        <w:tc>
          <w:tcPr>
            <w:tcW w:w="758" w:type="dxa"/>
            <w:hideMark/>
          </w:tcPr>
          <w:p w14:paraId="71073E0A" w14:textId="65947913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3DE3F893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6DC3EB74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102CA8FF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1C5BE8D3" w14:textId="63605550" w:rsidR="00540B31" w:rsidRPr="00540B31" w:rsidRDefault="006A334F" w:rsidP="006A334F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ID của tác giả</w:t>
            </w:r>
          </w:p>
        </w:tc>
      </w:tr>
      <w:tr w:rsidR="00540B31" w:rsidRPr="00540B31" w14:paraId="651A3A65" w14:textId="77777777" w:rsidTr="00540B31">
        <w:trPr>
          <w:trHeight w:val="324"/>
        </w:trPr>
        <w:tc>
          <w:tcPr>
            <w:tcW w:w="758" w:type="dxa"/>
            <w:hideMark/>
          </w:tcPr>
          <w:p w14:paraId="464CC433" w14:textId="51CB74A7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0A0FC507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1A06519F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7F75FD73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C8929EC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540B31" w:rsidRPr="00540B31" w14:paraId="619F42FB" w14:textId="77777777" w:rsidTr="00540B31">
        <w:trPr>
          <w:trHeight w:val="324"/>
        </w:trPr>
        <w:tc>
          <w:tcPr>
            <w:tcW w:w="758" w:type="dxa"/>
            <w:hideMark/>
          </w:tcPr>
          <w:p w14:paraId="3A3F11AE" w14:textId="2B483811" w:rsidR="00540B31" w:rsidRPr="00540B31" w:rsidRDefault="006A334F" w:rsidP="00540B31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209603A6" w14:textId="6107FFAB" w:rsidR="00540B31" w:rsidRPr="00540B31" w:rsidRDefault="006A334F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3616BD10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215FECC6" w14:textId="77777777" w:rsidR="00540B31" w:rsidRPr="00540B31" w:rsidRDefault="00540B31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80B3939" w14:textId="201F9533" w:rsidR="00540B31" w:rsidRPr="00540B31" w:rsidRDefault="006A334F" w:rsidP="00540B31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Tên tác giả</w:t>
            </w:r>
          </w:p>
        </w:tc>
      </w:tr>
    </w:tbl>
    <w:p w14:paraId="705251BE" w14:textId="194E8093" w:rsidR="00B12B5C" w:rsidRDefault="00B12B5C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73A7369B" w14:textId="6735385E" w:rsidR="006A334F" w:rsidRDefault="006A334F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7FC04A02" w14:textId="245FB8CB" w:rsidR="006A334F" w:rsidRDefault="006A334F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07410D68" w14:textId="2A8D4D57" w:rsidR="006A334F" w:rsidRDefault="006A334F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09DCC8BE" w14:textId="77777777" w:rsidR="006A334F" w:rsidRDefault="006A334F" w:rsidP="00B12B5C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  <w:bookmarkStart w:id="5" w:name="_GoBack"/>
      <w:bookmarkEnd w:id="5"/>
    </w:p>
    <w:p w14:paraId="5D19A891" w14:textId="5AEB6A26" w:rsidR="00B03352" w:rsidRPr="006A334F" w:rsidRDefault="00B03352" w:rsidP="00B03352">
      <w:pPr>
        <w:pStyle w:val="Caption"/>
        <w:keepNext/>
        <w:rPr>
          <w:lang w:val="en-US"/>
        </w:rPr>
      </w:pPr>
      <w:r>
        <w:lastRenderedPageBreak/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 w:rsidR="0005401C">
        <w:rPr>
          <w:noProof/>
        </w:rPr>
        <w:t>8</w:t>
      </w:r>
      <w:r>
        <w:fldChar w:fldCharType="end"/>
      </w:r>
      <w:r>
        <w:t xml:space="preserve"> Mô tả class </w:t>
      </w:r>
      <w:r w:rsidR="006A334F">
        <w:rPr>
          <w:lang w:val="en-US"/>
        </w:rPr>
        <w:t>Publisher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58"/>
        <w:gridCol w:w="1966"/>
        <w:gridCol w:w="1566"/>
        <w:gridCol w:w="1640"/>
        <w:gridCol w:w="3646"/>
      </w:tblGrid>
      <w:tr w:rsidR="006A334F" w:rsidRPr="00DE7A4B" w14:paraId="35C70F85" w14:textId="77777777" w:rsidTr="00995AE8">
        <w:trPr>
          <w:trHeight w:val="324"/>
        </w:trPr>
        <w:tc>
          <w:tcPr>
            <w:tcW w:w="758" w:type="dxa"/>
            <w:hideMark/>
          </w:tcPr>
          <w:p w14:paraId="10CC5357" w14:textId="77777777" w:rsidR="006A334F" w:rsidRPr="00DE7A4B" w:rsidRDefault="006A334F" w:rsidP="00995AE8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STT</w:t>
            </w:r>
          </w:p>
        </w:tc>
        <w:tc>
          <w:tcPr>
            <w:tcW w:w="1966" w:type="dxa"/>
            <w:hideMark/>
          </w:tcPr>
          <w:p w14:paraId="09A5E9B4" w14:textId="77777777" w:rsidR="006A334F" w:rsidRPr="00DE7A4B" w:rsidRDefault="006A334F" w:rsidP="00995AE8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Tên thuộc tính</w:t>
            </w:r>
          </w:p>
        </w:tc>
        <w:tc>
          <w:tcPr>
            <w:tcW w:w="1566" w:type="dxa"/>
            <w:hideMark/>
          </w:tcPr>
          <w:p w14:paraId="3D03619A" w14:textId="77777777" w:rsidR="006A334F" w:rsidRPr="00DE7A4B" w:rsidRDefault="006A334F" w:rsidP="00995AE8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val="en-US" w:eastAsia="ja-JP"/>
              </w:rPr>
              <w:t>Loại</w:t>
            </w:r>
          </w:p>
        </w:tc>
        <w:tc>
          <w:tcPr>
            <w:tcW w:w="1640" w:type="dxa"/>
            <w:hideMark/>
          </w:tcPr>
          <w:p w14:paraId="45C42829" w14:textId="77777777" w:rsidR="006A334F" w:rsidRPr="00DE7A4B" w:rsidRDefault="006A334F" w:rsidP="00995AE8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Ràng buộc</w:t>
            </w:r>
          </w:p>
        </w:tc>
        <w:tc>
          <w:tcPr>
            <w:tcW w:w="3646" w:type="dxa"/>
            <w:hideMark/>
          </w:tcPr>
          <w:p w14:paraId="11459739" w14:textId="77777777" w:rsidR="006A334F" w:rsidRPr="00DE7A4B" w:rsidRDefault="006A334F" w:rsidP="00995AE8">
            <w:pPr>
              <w:widowControl/>
              <w:rPr>
                <w:b/>
                <w:bCs/>
                <w:color w:val="000000"/>
                <w:szCs w:val="24"/>
                <w:lang w:val="en-US" w:eastAsia="ja-JP"/>
              </w:rPr>
            </w:pPr>
            <w:r w:rsidRPr="00DE7A4B">
              <w:rPr>
                <w:b/>
                <w:bCs/>
                <w:color w:val="000000"/>
                <w:szCs w:val="24"/>
                <w:lang w:eastAsia="ja-JP"/>
              </w:rPr>
              <w:t>Ý nghĩa/ghi chú</w:t>
            </w:r>
          </w:p>
        </w:tc>
      </w:tr>
      <w:tr w:rsidR="006A334F" w:rsidRPr="00540B31" w14:paraId="34B0D9FD" w14:textId="77777777" w:rsidTr="00995AE8">
        <w:trPr>
          <w:trHeight w:val="324"/>
        </w:trPr>
        <w:tc>
          <w:tcPr>
            <w:tcW w:w="758" w:type="dxa"/>
            <w:hideMark/>
          </w:tcPr>
          <w:p w14:paraId="30AB226E" w14:textId="77777777" w:rsidR="006A334F" w:rsidRPr="00540B31" w:rsidRDefault="006A334F" w:rsidP="00995AE8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1</w:t>
            </w:r>
          </w:p>
        </w:tc>
        <w:tc>
          <w:tcPr>
            <w:tcW w:w="1966" w:type="dxa"/>
            <w:hideMark/>
          </w:tcPr>
          <w:p w14:paraId="3054A9E2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CreatedDate</w:t>
            </w:r>
          </w:p>
        </w:tc>
        <w:tc>
          <w:tcPr>
            <w:tcW w:w="1566" w:type="dxa"/>
            <w:hideMark/>
          </w:tcPr>
          <w:p w14:paraId="3B06075D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71554077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6E971295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Ngày tạo</w:t>
            </w:r>
          </w:p>
        </w:tc>
      </w:tr>
      <w:tr w:rsidR="006A334F" w:rsidRPr="00540B31" w14:paraId="299F483D" w14:textId="77777777" w:rsidTr="00995AE8">
        <w:trPr>
          <w:trHeight w:val="324"/>
        </w:trPr>
        <w:tc>
          <w:tcPr>
            <w:tcW w:w="758" w:type="dxa"/>
            <w:hideMark/>
          </w:tcPr>
          <w:p w14:paraId="7FA77C1F" w14:textId="77777777" w:rsidR="006A334F" w:rsidRPr="00540B31" w:rsidRDefault="006A334F" w:rsidP="00995AE8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2</w:t>
            </w:r>
          </w:p>
        </w:tc>
        <w:tc>
          <w:tcPr>
            <w:tcW w:w="1966" w:type="dxa"/>
            <w:hideMark/>
          </w:tcPr>
          <w:p w14:paraId="5751C0D3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Updated</w:t>
            </w:r>
            <w:r w:rsidRPr="00540B31">
              <w:rPr>
                <w:color w:val="000000"/>
                <w:szCs w:val="24"/>
                <w:lang w:val="en-US" w:eastAsia="ja-JP"/>
              </w:rPr>
              <w:t>Date</w:t>
            </w:r>
          </w:p>
        </w:tc>
        <w:tc>
          <w:tcPr>
            <w:tcW w:w="1566" w:type="dxa"/>
            <w:hideMark/>
          </w:tcPr>
          <w:p w14:paraId="765F3963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E2989E5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5A9BE4A4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Ngày cập nhật</w:t>
            </w:r>
          </w:p>
        </w:tc>
      </w:tr>
      <w:tr w:rsidR="006A334F" w:rsidRPr="00540B31" w14:paraId="227EA9D4" w14:textId="77777777" w:rsidTr="00995AE8">
        <w:trPr>
          <w:trHeight w:val="324"/>
        </w:trPr>
        <w:tc>
          <w:tcPr>
            <w:tcW w:w="758" w:type="dxa"/>
            <w:hideMark/>
          </w:tcPr>
          <w:p w14:paraId="5EA30BC6" w14:textId="77777777" w:rsidR="006A334F" w:rsidRPr="00540B31" w:rsidRDefault="006A334F" w:rsidP="00995AE8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3</w:t>
            </w:r>
          </w:p>
        </w:tc>
        <w:tc>
          <w:tcPr>
            <w:tcW w:w="1966" w:type="dxa"/>
            <w:hideMark/>
          </w:tcPr>
          <w:p w14:paraId="30078CF0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Id</w:t>
            </w:r>
          </w:p>
        </w:tc>
        <w:tc>
          <w:tcPr>
            <w:tcW w:w="1566" w:type="dxa"/>
            <w:hideMark/>
          </w:tcPr>
          <w:p w14:paraId="2CB69D25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int</w:t>
            </w:r>
          </w:p>
        </w:tc>
        <w:tc>
          <w:tcPr>
            <w:tcW w:w="1640" w:type="dxa"/>
            <w:hideMark/>
          </w:tcPr>
          <w:p w14:paraId="74B752A1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7E9E18D" w14:textId="0CD7506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 xml:space="preserve">ID của </w:t>
            </w:r>
            <w:r>
              <w:rPr>
                <w:color w:val="000000"/>
                <w:szCs w:val="24"/>
                <w:lang w:val="en-US" w:eastAsia="ja-JP"/>
              </w:rPr>
              <w:t>nhà xuất bản</w:t>
            </w:r>
          </w:p>
        </w:tc>
      </w:tr>
      <w:tr w:rsidR="006A334F" w:rsidRPr="00540B31" w14:paraId="09F5B4AB" w14:textId="77777777" w:rsidTr="00995AE8">
        <w:trPr>
          <w:trHeight w:val="324"/>
        </w:trPr>
        <w:tc>
          <w:tcPr>
            <w:tcW w:w="758" w:type="dxa"/>
            <w:hideMark/>
          </w:tcPr>
          <w:p w14:paraId="7045E80E" w14:textId="77777777" w:rsidR="006A334F" w:rsidRPr="00540B31" w:rsidRDefault="006A334F" w:rsidP="00995AE8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4</w:t>
            </w:r>
          </w:p>
        </w:tc>
        <w:tc>
          <w:tcPr>
            <w:tcW w:w="1966" w:type="dxa"/>
            <w:hideMark/>
          </w:tcPr>
          <w:p w14:paraId="44E44A36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IsDeleted</w:t>
            </w:r>
          </w:p>
        </w:tc>
        <w:tc>
          <w:tcPr>
            <w:tcW w:w="1566" w:type="dxa"/>
            <w:hideMark/>
          </w:tcPr>
          <w:p w14:paraId="04FFCD77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boolean</w:t>
            </w:r>
          </w:p>
        </w:tc>
        <w:tc>
          <w:tcPr>
            <w:tcW w:w="1640" w:type="dxa"/>
            <w:hideMark/>
          </w:tcPr>
          <w:p w14:paraId="647A0B85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3918DD7C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Đã bị xóa chưa</w:t>
            </w:r>
          </w:p>
        </w:tc>
      </w:tr>
      <w:tr w:rsidR="006A334F" w:rsidRPr="00540B31" w14:paraId="0AAD26C7" w14:textId="77777777" w:rsidTr="00995AE8">
        <w:trPr>
          <w:trHeight w:val="324"/>
        </w:trPr>
        <w:tc>
          <w:tcPr>
            <w:tcW w:w="758" w:type="dxa"/>
            <w:hideMark/>
          </w:tcPr>
          <w:p w14:paraId="3220B6B3" w14:textId="77777777" w:rsidR="006A334F" w:rsidRPr="00540B31" w:rsidRDefault="006A334F" w:rsidP="00995AE8">
            <w:pPr>
              <w:widowControl/>
              <w:jc w:val="center"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5</w:t>
            </w:r>
          </w:p>
        </w:tc>
        <w:tc>
          <w:tcPr>
            <w:tcW w:w="1966" w:type="dxa"/>
            <w:hideMark/>
          </w:tcPr>
          <w:p w14:paraId="2C0DBBCF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Name</w:t>
            </w:r>
          </w:p>
        </w:tc>
        <w:tc>
          <w:tcPr>
            <w:tcW w:w="1566" w:type="dxa"/>
            <w:hideMark/>
          </w:tcPr>
          <w:p w14:paraId="25EAB251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double</w:t>
            </w:r>
          </w:p>
        </w:tc>
        <w:tc>
          <w:tcPr>
            <w:tcW w:w="1640" w:type="dxa"/>
            <w:hideMark/>
          </w:tcPr>
          <w:p w14:paraId="37C79728" w14:textId="77777777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 w:rsidRPr="00540B31">
              <w:rPr>
                <w:color w:val="000000"/>
                <w:szCs w:val="24"/>
                <w:lang w:val="en-US" w:eastAsia="ja-JP"/>
              </w:rPr>
              <w:t>private</w:t>
            </w:r>
          </w:p>
        </w:tc>
        <w:tc>
          <w:tcPr>
            <w:tcW w:w="3646" w:type="dxa"/>
            <w:hideMark/>
          </w:tcPr>
          <w:p w14:paraId="7EFEA92D" w14:textId="6A09CF9F" w:rsidR="006A334F" w:rsidRPr="00540B31" w:rsidRDefault="006A334F" w:rsidP="00995AE8">
            <w:pPr>
              <w:widowControl/>
              <w:rPr>
                <w:color w:val="000000"/>
                <w:szCs w:val="24"/>
                <w:lang w:val="en-US" w:eastAsia="ja-JP"/>
              </w:rPr>
            </w:pPr>
            <w:r>
              <w:rPr>
                <w:color w:val="000000"/>
                <w:szCs w:val="24"/>
                <w:lang w:val="en-US" w:eastAsia="ja-JP"/>
              </w:rPr>
              <w:t>T</w:t>
            </w:r>
            <w:r>
              <w:rPr>
                <w:color w:val="000000"/>
                <w:szCs w:val="24"/>
                <w:lang w:val="en-US" w:eastAsia="ja-JP"/>
              </w:rPr>
              <w:t>ên nhà xuất bản</w:t>
            </w:r>
          </w:p>
        </w:tc>
      </w:tr>
    </w:tbl>
    <w:p w14:paraId="3AB80293" w14:textId="77777777" w:rsidR="00B559C9" w:rsidRDefault="00B559C9" w:rsidP="00B559C9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1D3C028A" w14:textId="77777777" w:rsidR="00520EC5" w:rsidRPr="00FD06E2" w:rsidRDefault="00520EC5" w:rsidP="00520EC5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674654C9" w14:textId="77777777" w:rsidR="00FD06E2" w:rsidRDefault="00FD06E2" w:rsidP="00363B6E">
      <w:pPr>
        <w:pStyle w:val="Heading1"/>
      </w:pPr>
      <w:bookmarkStart w:id="6" w:name="_Toc167699050"/>
      <w:bookmarkStart w:id="7" w:name="_Toc44508028"/>
      <w:r>
        <w:t>Sơ đồ trạng thái</w:t>
      </w:r>
      <w:bookmarkEnd w:id="6"/>
      <w:bookmarkEnd w:id="7"/>
    </w:p>
    <w:p w14:paraId="41EA8269" w14:textId="3035856E" w:rsidR="00927E29" w:rsidRDefault="0005401C" w:rsidP="00927E29">
      <w:pPr>
        <w:pStyle w:val="BodyText"/>
        <w:keepNext/>
      </w:pPr>
      <w:r>
        <w:rPr>
          <w:i/>
          <w:noProof/>
          <w:color w:val="0000FF"/>
          <w:lang w:val="en-US"/>
        </w:rPr>
        <w:drawing>
          <wp:inline distT="0" distB="0" distL="0" distR="0" wp14:anchorId="22F83A97" wp14:editId="36ABBBA1">
            <wp:extent cx="486156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4495" w14:textId="22C7A822" w:rsidR="00FD06E2" w:rsidRDefault="00927E29" w:rsidP="00927E29">
      <w:pPr>
        <w:pStyle w:val="Caption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 w:rsidR="0005401C">
        <w:rPr>
          <w:noProof/>
        </w:rPr>
        <w:t>1</w:t>
      </w:r>
      <w:r>
        <w:fldChar w:fldCharType="end"/>
      </w:r>
      <w:r>
        <w:t xml:space="preserve"> Statement diagram </w:t>
      </w:r>
      <w:r w:rsidR="0005401C">
        <w:t>của</w:t>
      </w:r>
      <w:r>
        <w:t xml:space="preserve"> đối tượng sách</w:t>
      </w:r>
    </w:p>
    <w:p w14:paraId="66CE9AB9" w14:textId="58A0CA96" w:rsidR="0005401C" w:rsidRDefault="0005401C" w:rsidP="0005401C">
      <w:pPr>
        <w:pStyle w:val="Caption"/>
        <w:keepNext/>
      </w:pPr>
      <w:r>
        <w:t xml:space="preserve">Bảng </w:t>
      </w:r>
      <w:r>
        <w:fldChar w:fldCharType="begin"/>
      </w:r>
      <w:r>
        <w:instrText xml:space="preserve"> SEQ Bảng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Mô tả cho Statement diagram của đối tượng sách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38"/>
        <w:gridCol w:w="2700"/>
        <w:gridCol w:w="3780"/>
        <w:gridCol w:w="2520"/>
      </w:tblGrid>
      <w:tr w:rsidR="0005401C" w:rsidRPr="0005401C" w14:paraId="384E460D" w14:textId="77777777" w:rsidTr="0005401C">
        <w:tc>
          <w:tcPr>
            <w:tcW w:w="738" w:type="dxa"/>
          </w:tcPr>
          <w:p w14:paraId="3884FCC5" w14:textId="6A7874A4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STT</w:t>
            </w:r>
          </w:p>
        </w:tc>
        <w:tc>
          <w:tcPr>
            <w:tcW w:w="2700" w:type="dxa"/>
          </w:tcPr>
          <w:p w14:paraId="60E1EBEE" w14:textId="64350502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đầu</w:t>
            </w:r>
          </w:p>
        </w:tc>
        <w:tc>
          <w:tcPr>
            <w:tcW w:w="3780" w:type="dxa"/>
          </w:tcPr>
          <w:p w14:paraId="5624E58C" w14:textId="580F7D87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Biến cố</w:t>
            </w:r>
          </w:p>
        </w:tc>
        <w:tc>
          <w:tcPr>
            <w:tcW w:w="2520" w:type="dxa"/>
          </w:tcPr>
          <w:p w14:paraId="60870EC3" w14:textId="44C863CA" w:rsidR="0005401C" w:rsidRPr="0005401C" w:rsidRDefault="0005401C" w:rsidP="0005401C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sau</w:t>
            </w:r>
          </w:p>
        </w:tc>
      </w:tr>
      <w:tr w:rsidR="0005401C" w14:paraId="1471D96B" w14:textId="77777777" w:rsidTr="0005401C">
        <w:tc>
          <w:tcPr>
            <w:tcW w:w="738" w:type="dxa"/>
          </w:tcPr>
          <w:p w14:paraId="2DE23A30" w14:textId="4A37677B" w:rsidR="0005401C" w:rsidRDefault="0005401C" w:rsidP="0005401C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5ADF18A1" w14:textId="7E66C91B" w:rsidR="0005401C" w:rsidRDefault="0005401C" w:rsidP="00927E29">
            <w:r>
              <w:t>None</w:t>
            </w:r>
          </w:p>
        </w:tc>
        <w:tc>
          <w:tcPr>
            <w:tcW w:w="3780" w:type="dxa"/>
          </w:tcPr>
          <w:p w14:paraId="3BC0C67C" w14:textId="0AA8D145" w:rsidR="0005401C" w:rsidRDefault="0005401C" w:rsidP="00927E29">
            <w:r>
              <w:t>Nhập sách</w:t>
            </w:r>
          </w:p>
        </w:tc>
        <w:tc>
          <w:tcPr>
            <w:tcW w:w="2520" w:type="dxa"/>
          </w:tcPr>
          <w:p w14:paraId="6D8B4F65" w14:textId="2360540C" w:rsidR="0005401C" w:rsidRDefault="0005401C" w:rsidP="00927E29">
            <w:r>
              <w:t>Sẵn sàng cho mượn</w:t>
            </w:r>
          </w:p>
        </w:tc>
      </w:tr>
      <w:tr w:rsidR="0005401C" w14:paraId="1F0DF122" w14:textId="77777777" w:rsidTr="0005401C">
        <w:tc>
          <w:tcPr>
            <w:tcW w:w="738" w:type="dxa"/>
          </w:tcPr>
          <w:p w14:paraId="6EAE9DEF" w14:textId="4A89B7B8" w:rsidR="0005401C" w:rsidRDefault="0005401C" w:rsidP="0005401C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3BEDBF47" w14:textId="15EEB198" w:rsidR="0005401C" w:rsidRDefault="0005401C" w:rsidP="00927E29">
            <w:r>
              <w:t>Sẵn sàng cho mươn</w:t>
            </w:r>
          </w:p>
        </w:tc>
        <w:tc>
          <w:tcPr>
            <w:tcW w:w="3780" w:type="dxa"/>
          </w:tcPr>
          <w:p w14:paraId="2ACFDE89" w14:textId="469FDED6" w:rsidR="0005401C" w:rsidRDefault="0005401C" w:rsidP="00927E29">
            <w:r>
              <w:t>Thanh lý sách</w:t>
            </w:r>
          </w:p>
        </w:tc>
        <w:tc>
          <w:tcPr>
            <w:tcW w:w="2520" w:type="dxa"/>
          </w:tcPr>
          <w:p w14:paraId="0398FC26" w14:textId="181B4BCE" w:rsidR="0005401C" w:rsidRDefault="0005401C" w:rsidP="00927E29">
            <w:r>
              <w:t>Đã thanh lý</w:t>
            </w:r>
          </w:p>
        </w:tc>
      </w:tr>
      <w:tr w:rsidR="0005401C" w14:paraId="5F4947BA" w14:textId="77777777" w:rsidTr="0005401C">
        <w:tc>
          <w:tcPr>
            <w:tcW w:w="738" w:type="dxa"/>
          </w:tcPr>
          <w:p w14:paraId="602032D2" w14:textId="1E2A9BD3" w:rsidR="0005401C" w:rsidRDefault="0005401C" w:rsidP="0005401C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4E4A78FB" w14:textId="7FC16A01" w:rsidR="0005401C" w:rsidRDefault="0005401C" w:rsidP="00927E29">
            <w:r>
              <w:t>Sẵn sàng cho mượn</w:t>
            </w:r>
          </w:p>
        </w:tc>
        <w:tc>
          <w:tcPr>
            <w:tcW w:w="3780" w:type="dxa"/>
          </w:tcPr>
          <w:p w14:paraId="1A101518" w14:textId="5531D1BA" w:rsidR="0005401C" w:rsidRDefault="0005401C" w:rsidP="00927E29">
            <w:r>
              <w:t>Cho độc giả mượn</w:t>
            </w:r>
          </w:p>
        </w:tc>
        <w:tc>
          <w:tcPr>
            <w:tcW w:w="2520" w:type="dxa"/>
          </w:tcPr>
          <w:p w14:paraId="76060060" w14:textId="025BD406" w:rsidR="0005401C" w:rsidRDefault="0005401C" w:rsidP="00927E29">
            <w:r>
              <w:t>Đang cho mượn</w:t>
            </w:r>
          </w:p>
        </w:tc>
      </w:tr>
      <w:tr w:rsidR="0005401C" w14:paraId="5CFAD783" w14:textId="77777777" w:rsidTr="0005401C">
        <w:tc>
          <w:tcPr>
            <w:tcW w:w="738" w:type="dxa"/>
          </w:tcPr>
          <w:p w14:paraId="381BA868" w14:textId="63A8C252" w:rsidR="0005401C" w:rsidRDefault="0005401C" w:rsidP="0005401C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181882A3" w14:textId="4549A4AA" w:rsidR="0005401C" w:rsidRDefault="0005401C" w:rsidP="00927E29">
            <w:r>
              <w:t>Đang cho mượn</w:t>
            </w:r>
          </w:p>
        </w:tc>
        <w:tc>
          <w:tcPr>
            <w:tcW w:w="3780" w:type="dxa"/>
          </w:tcPr>
          <w:p w14:paraId="7F586D6B" w14:textId="3FD5E73B" w:rsidR="0005401C" w:rsidRDefault="0005401C" w:rsidP="00927E29">
            <w:r>
              <w:t>Độc giả làm hư sách</w:t>
            </w:r>
          </w:p>
        </w:tc>
        <w:tc>
          <w:tcPr>
            <w:tcW w:w="2520" w:type="dxa"/>
          </w:tcPr>
          <w:p w14:paraId="7E6AA9A3" w14:textId="3892D3BD" w:rsidR="0005401C" w:rsidRDefault="0005401C" w:rsidP="00927E29">
            <w:r>
              <w:t>Đã bị hư</w:t>
            </w:r>
          </w:p>
        </w:tc>
      </w:tr>
      <w:tr w:rsidR="0005401C" w14:paraId="17116242" w14:textId="77777777" w:rsidTr="0005401C">
        <w:tc>
          <w:tcPr>
            <w:tcW w:w="738" w:type="dxa"/>
          </w:tcPr>
          <w:p w14:paraId="3C61C974" w14:textId="73D1C616" w:rsidR="0005401C" w:rsidRDefault="0005401C" w:rsidP="0005401C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14:paraId="0E7A4A80" w14:textId="7D300BE7" w:rsidR="0005401C" w:rsidRDefault="0005401C" w:rsidP="00927E29">
            <w:r>
              <w:t>Sẵn sàng cho mượn</w:t>
            </w:r>
          </w:p>
        </w:tc>
        <w:tc>
          <w:tcPr>
            <w:tcW w:w="3780" w:type="dxa"/>
          </w:tcPr>
          <w:p w14:paraId="0488BE6F" w14:textId="3359D5B9" w:rsidR="0005401C" w:rsidRDefault="0005401C" w:rsidP="00927E29">
            <w:r>
              <w:t>Tự hư do mối mọt, độ ẩm,...</w:t>
            </w:r>
          </w:p>
        </w:tc>
        <w:tc>
          <w:tcPr>
            <w:tcW w:w="2520" w:type="dxa"/>
          </w:tcPr>
          <w:p w14:paraId="0CFE6911" w14:textId="63BBB19B" w:rsidR="0005401C" w:rsidRDefault="0005401C" w:rsidP="00927E29">
            <w:r>
              <w:t>Đã bị hư</w:t>
            </w:r>
          </w:p>
        </w:tc>
      </w:tr>
    </w:tbl>
    <w:p w14:paraId="7F8171B3" w14:textId="74C9E08B" w:rsidR="00927E29" w:rsidRDefault="00927E29" w:rsidP="00927E29"/>
    <w:p w14:paraId="7FB836A5" w14:textId="59154569" w:rsidR="0005401C" w:rsidRDefault="0005401C" w:rsidP="00927E29"/>
    <w:p w14:paraId="412A8012" w14:textId="77777777" w:rsidR="0005401C" w:rsidRDefault="0005401C" w:rsidP="0005401C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B902DFE" wp14:editId="161531F5">
            <wp:extent cx="4724400" cy="1920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B586" w14:textId="401BD54B" w:rsidR="0005401C" w:rsidRDefault="0005401C" w:rsidP="0005401C">
      <w:pPr>
        <w:pStyle w:val="Caption"/>
      </w:pPr>
      <w:r>
        <w:t xml:space="preserve">Hình </w:t>
      </w:r>
      <w:r>
        <w:fldChar w:fldCharType="begin"/>
      </w:r>
      <w:r>
        <w:instrText xml:space="preserve"> SEQ Hình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Statement của thẻ thư viện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738"/>
        <w:gridCol w:w="2700"/>
        <w:gridCol w:w="3780"/>
        <w:gridCol w:w="2520"/>
      </w:tblGrid>
      <w:tr w:rsidR="0005401C" w:rsidRPr="0005401C" w14:paraId="318BF86B" w14:textId="77777777" w:rsidTr="009D450D">
        <w:tc>
          <w:tcPr>
            <w:tcW w:w="738" w:type="dxa"/>
          </w:tcPr>
          <w:p w14:paraId="4481B0E7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STT</w:t>
            </w:r>
          </w:p>
        </w:tc>
        <w:tc>
          <w:tcPr>
            <w:tcW w:w="2700" w:type="dxa"/>
          </w:tcPr>
          <w:p w14:paraId="3E6C583F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đầu</w:t>
            </w:r>
          </w:p>
        </w:tc>
        <w:tc>
          <w:tcPr>
            <w:tcW w:w="3780" w:type="dxa"/>
          </w:tcPr>
          <w:p w14:paraId="5D8249EB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Biến cố</w:t>
            </w:r>
          </w:p>
        </w:tc>
        <w:tc>
          <w:tcPr>
            <w:tcW w:w="2520" w:type="dxa"/>
          </w:tcPr>
          <w:p w14:paraId="6A5A9ED3" w14:textId="77777777" w:rsidR="0005401C" w:rsidRPr="0005401C" w:rsidRDefault="0005401C" w:rsidP="009D450D">
            <w:pPr>
              <w:jc w:val="center"/>
              <w:rPr>
                <w:b/>
                <w:bCs/>
              </w:rPr>
            </w:pPr>
            <w:r w:rsidRPr="0005401C">
              <w:rPr>
                <w:b/>
                <w:bCs/>
              </w:rPr>
              <w:t>Trạng thái sau</w:t>
            </w:r>
          </w:p>
        </w:tc>
      </w:tr>
      <w:tr w:rsidR="0005401C" w14:paraId="0517F0C0" w14:textId="77777777" w:rsidTr="009D450D">
        <w:tc>
          <w:tcPr>
            <w:tcW w:w="738" w:type="dxa"/>
          </w:tcPr>
          <w:p w14:paraId="61C5ECB2" w14:textId="77777777" w:rsidR="0005401C" w:rsidRDefault="0005401C" w:rsidP="009D450D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14:paraId="011661FA" w14:textId="77777777" w:rsidR="0005401C" w:rsidRDefault="0005401C" w:rsidP="009D450D">
            <w:r>
              <w:t>None</w:t>
            </w:r>
          </w:p>
        </w:tc>
        <w:tc>
          <w:tcPr>
            <w:tcW w:w="3780" w:type="dxa"/>
          </w:tcPr>
          <w:p w14:paraId="52B96A38" w14:textId="4FFF96EB" w:rsidR="0005401C" w:rsidRDefault="00A4434F" w:rsidP="009D450D">
            <w:r>
              <w:t>Tạo thẻ thư viện</w:t>
            </w:r>
          </w:p>
        </w:tc>
        <w:tc>
          <w:tcPr>
            <w:tcW w:w="2520" w:type="dxa"/>
          </w:tcPr>
          <w:p w14:paraId="2E2CBB3D" w14:textId="49A92973" w:rsidR="0005401C" w:rsidRDefault="00A4434F" w:rsidP="009D450D">
            <w:r>
              <w:t>Thẻ khả dụng</w:t>
            </w:r>
          </w:p>
        </w:tc>
      </w:tr>
      <w:tr w:rsidR="0005401C" w14:paraId="63F9E79F" w14:textId="77777777" w:rsidTr="009D450D">
        <w:tc>
          <w:tcPr>
            <w:tcW w:w="738" w:type="dxa"/>
          </w:tcPr>
          <w:p w14:paraId="027BA436" w14:textId="77777777" w:rsidR="0005401C" w:rsidRDefault="0005401C" w:rsidP="009D450D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14:paraId="5C575068" w14:textId="100822F5" w:rsidR="0005401C" w:rsidRDefault="00A4434F" w:rsidP="009D450D">
            <w:r>
              <w:t>Thẻ khả dụng</w:t>
            </w:r>
          </w:p>
        </w:tc>
        <w:tc>
          <w:tcPr>
            <w:tcW w:w="3780" w:type="dxa"/>
          </w:tcPr>
          <w:p w14:paraId="1CB486BE" w14:textId="6AB8CC20" w:rsidR="0005401C" w:rsidRDefault="00A4434F" w:rsidP="009D450D">
            <w:r>
              <w:t>Hết hạn</w:t>
            </w:r>
          </w:p>
        </w:tc>
        <w:tc>
          <w:tcPr>
            <w:tcW w:w="2520" w:type="dxa"/>
          </w:tcPr>
          <w:p w14:paraId="54A1F326" w14:textId="0773F225" w:rsidR="0005401C" w:rsidRDefault="00A4434F" w:rsidP="009D450D">
            <w:r>
              <w:t>Thẻ hết hạn</w:t>
            </w:r>
          </w:p>
        </w:tc>
      </w:tr>
      <w:tr w:rsidR="0005401C" w14:paraId="235451A4" w14:textId="77777777" w:rsidTr="009D450D">
        <w:tc>
          <w:tcPr>
            <w:tcW w:w="738" w:type="dxa"/>
          </w:tcPr>
          <w:p w14:paraId="0537B168" w14:textId="77777777" w:rsidR="0005401C" w:rsidRDefault="0005401C" w:rsidP="009D450D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14:paraId="449D92CF" w14:textId="4AC96C22" w:rsidR="0005401C" w:rsidRDefault="00A4434F" w:rsidP="009D450D">
            <w:r>
              <w:t>Thẻ khả dụng</w:t>
            </w:r>
          </w:p>
        </w:tc>
        <w:tc>
          <w:tcPr>
            <w:tcW w:w="3780" w:type="dxa"/>
          </w:tcPr>
          <w:p w14:paraId="6C15F998" w14:textId="292DB689" w:rsidR="0005401C" w:rsidRDefault="00A4434F" w:rsidP="009D450D">
            <w:r>
              <w:t>Độc giả vi phạm quy định (trả trễ, không trả sách,...)</w:t>
            </w:r>
          </w:p>
        </w:tc>
        <w:tc>
          <w:tcPr>
            <w:tcW w:w="2520" w:type="dxa"/>
          </w:tcPr>
          <w:p w14:paraId="221539BA" w14:textId="4AEB7A11" w:rsidR="0005401C" w:rsidRDefault="00A4434F" w:rsidP="009D450D">
            <w:r>
              <w:t>Thẻ bị cấm</w:t>
            </w:r>
          </w:p>
        </w:tc>
      </w:tr>
      <w:tr w:rsidR="0005401C" w14:paraId="1CDE35FA" w14:textId="77777777" w:rsidTr="009D450D">
        <w:tc>
          <w:tcPr>
            <w:tcW w:w="738" w:type="dxa"/>
          </w:tcPr>
          <w:p w14:paraId="74CCB579" w14:textId="77777777" w:rsidR="0005401C" w:rsidRDefault="0005401C" w:rsidP="009D450D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14:paraId="6C5AEC4C" w14:textId="6E01CFF3" w:rsidR="0005401C" w:rsidRDefault="00A4434F" w:rsidP="009D450D">
            <w:r>
              <w:t>Thẻ hết hạn</w:t>
            </w:r>
          </w:p>
        </w:tc>
        <w:tc>
          <w:tcPr>
            <w:tcW w:w="3780" w:type="dxa"/>
          </w:tcPr>
          <w:p w14:paraId="77281DDC" w14:textId="6B051CA0" w:rsidR="0005401C" w:rsidRDefault="00A4434F" w:rsidP="009D450D">
            <w:r>
              <w:t>Gia hạn</w:t>
            </w:r>
          </w:p>
        </w:tc>
        <w:tc>
          <w:tcPr>
            <w:tcW w:w="2520" w:type="dxa"/>
          </w:tcPr>
          <w:p w14:paraId="590E83AC" w14:textId="46078382" w:rsidR="0005401C" w:rsidRDefault="00A4434F" w:rsidP="009D450D">
            <w:r>
              <w:t>Thẻ khả dụng</w:t>
            </w:r>
          </w:p>
        </w:tc>
      </w:tr>
    </w:tbl>
    <w:p w14:paraId="06D27C96" w14:textId="77777777" w:rsidR="0005401C" w:rsidRPr="0005401C" w:rsidRDefault="0005401C" w:rsidP="0005401C"/>
    <w:sectPr w:rsidR="0005401C" w:rsidRPr="0005401C" w:rsidSect="00746ED1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5DDA6" w14:textId="77777777" w:rsidR="0085398F" w:rsidRDefault="0085398F">
      <w:r>
        <w:separator/>
      </w:r>
    </w:p>
  </w:endnote>
  <w:endnote w:type="continuationSeparator" w:id="0">
    <w:p w14:paraId="7495D25F" w14:textId="77777777" w:rsidR="0085398F" w:rsidRDefault="0085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08C24" w14:textId="77777777" w:rsidR="00F26364" w:rsidRDefault="00F26364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484271F4" wp14:editId="381A8A5D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26364" w14:paraId="036C721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F4302F1" w14:textId="77777777" w:rsidR="00F26364" w:rsidRPr="007A1DE8" w:rsidRDefault="00F26364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9899C2D" wp14:editId="4F3937F9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28D4B690" w14:textId="6F2FC335" w:rsidR="00F26364" w:rsidRDefault="00F26364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A334F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26132D8" w14:textId="77777777" w:rsidR="00F26364" w:rsidRPr="0037628A" w:rsidRDefault="00F26364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76E3D" w14:textId="77777777" w:rsidR="0085398F" w:rsidRDefault="0085398F">
      <w:r>
        <w:separator/>
      </w:r>
    </w:p>
  </w:footnote>
  <w:footnote w:type="continuationSeparator" w:id="0">
    <w:p w14:paraId="1C390E1A" w14:textId="77777777" w:rsidR="0085398F" w:rsidRDefault="0085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7F1C5" w14:textId="77777777" w:rsidR="00F26364" w:rsidRDefault="00F26364" w:rsidP="00F2636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61486FF" wp14:editId="6C8BCF8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B823E5" id="Freeform 1" o:spid="_x0000_s1026" style="position:absolute;margin-left:0;margin-top:0;width:93.15pt;height:81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AA68281" wp14:editId="70E97BE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32D94D" w14:textId="77777777" w:rsidR="00F26364" w:rsidRDefault="00F26364" w:rsidP="00F26364">
    <w:pPr>
      <w:pStyle w:val="Title"/>
      <w:rPr>
        <w:lang w:val="en-US"/>
      </w:rPr>
    </w:pPr>
  </w:p>
  <w:p w14:paraId="13C7246F" w14:textId="77777777" w:rsidR="00F26364" w:rsidRPr="003B1A2B" w:rsidRDefault="00F26364" w:rsidP="00F26364">
    <w:pPr>
      <w:rPr>
        <w:lang w:val="en-US"/>
      </w:rPr>
    </w:pPr>
  </w:p>
  <w:p w14:paraId="59CD7869" w14:textId="77777777" w:rsidR="00F26364" w:rsidRPr="00F53DBB" w:rsidRDefault="00F26364" w:rsidP="00F26364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A9135ED" w14:textId="77777777" w:rsidR="00F26364" w:rsidRPr="0040293A" w:rsidRDefault="00F26364" w:rsidP="00F26364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774A6A" w14:textId="77777777" w:rsidR="00F26364" w:rsidRDefault="00F26364">
    <w:r w:rsidRPr="004257CD"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D3ADAC3" wp14:editId="05E767E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26364" w14:paraId="46B7DBF3" w14:textId="77777777" w:rsidTr="00746ED1">
      <w:tc>
        <w:tcPr>
          <w:tcW w:w="6623" w:type="dxa"/>
        </w:tcPr>
        <w:p w14:paraId="596EB56C" w14:textId="77777777" w:rsidR="00F26364" w:rsidRPr="003548A8" w:rsidRDefault="00F26364" w:rsidP="00565DFE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Quản lý thư viện</w:t>
          </w:r>
        </w:p>
      </w:tc>
      <w:tc>
        <w:tcPr>
          <w:tcW w:w="2620" w:type="dxa"/>
        </w:tcPr>
        <w:p w14:paraId="0732E640" w14:textId="5EE3D0D8" w:rsidR="00F26364" w:rsidRPr="00820654" w:rsidRDefault="00F26364" w:rsidP="00820654">
          <w:pPr>
            <w:pStyle w:val="Header"/>
            <w:rPr>
              <w:lang w:val="en-US"/>
            </w:rPr>
          </w:pPr>
          <w:r w:rsidRPr="00820654">
            <w:rPr>
              <w:lang w:val="en-US"/>
            </w:rPr>
            <w:t>Phiên bản: 1.</w:t>
          </w:r>
          <w:r w:rsidR="00432CCF">
            <w:rPr>
              <w:lang w:val="en-US"/>
            </w:rPr>
            <w:t>2</w:t>
          </w:r>
        </w:p>
      </w:tc>
    </w:tr>
    <w:tr w:rsidR="00F26364" w14:paraId="40353FF4" w14:textId="77777777" w:rsidTr="00746ED1">
      <w:trPr>
        <w:trHeight w:val="130"/>
      </w:trPr>
      <w:tc>
        <w:tcPr>
          <w:tcW w:w="6623" w:type="dxa"/>
        </w:tcPr>
        <w:p w14:paraId="167DC3AF" w14:textId="77777777" w:rsidR="00F26364" w:rsidRPr="00FD06E2" w:rsidRDefault="00F26364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71C8D235" w14:textId="73D273EA" w:rsidR="00432CCF" w:rsidRPr="00820654" w:rsidRDefault="00F26364" w:rsidP="00820654">
          <w:pPr>
            <w:pStyle w:val="Header"/>
            <w:rPr>
              <w:lang w:val="en-US"/>
            </w:rPr>
          </w:pPr>
          <w:r w:rsidRPr="00820654">
            <w:rPr>
              <w:lang w:val="en-US"/>
            </w:rPr>
            <w:t xml:space="preserve">Ngày: </w:t>
          </w:r>
          <w:r w:rsidR="00432CCF">
            <w:rPr>
              <w:lang w:val="en-US"/>
            </w:rPr>
            <w:t>01/07/2020</w:t>
          </w:r>
        </w:p>
      </w:tc>
    </w:tr>
  </w:tbl>
  <w:p w14:paraId="55E3417D" w14:textId="77777777" w:rsidR="00F26364" w:rsidRPr="0037628A" w:rsidRDefault="00F26364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0"/>
  </w:num>
  <w:num w:numId="5">
    <w:abstractNumId w:val="24"/>
  </w:num>
  <w:num w:numId="6">
    <w:abstractNumId w:val="12"/>
  </w:num>
  <w:num w:numId="7">
    <w:abstractNumId w:val="25"/>
  </w:num>
  <w:num w:numId="8">
    <w:abstractNumId w:val="30"/>
  </w:num>
  <w:num w:numId="9">
    <w:abstractNumId w:val="16"/>
  </w:num>
  <w:num w:numId="10">
    <w:abstractNumId w:val="10"/>
  </w:num>
  <w:num w:numId="11">
    <w:abstractNumId w:val="36"/>
  </w:num>
  <w:num w:numId="12">
    <w:abstractNumId w:val="32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4"/>
  </w:num>
  <w:num w:numId="18">
    <w:abstractNumId w:val="15"/>
  </w:num>
  <w:num w:numId="19">
    <w:abstractNumId w:val="27"/>
  </w:num>
  <w:num w:numId="20">
    <w:abstractNumId w:val="33"/>
  </w:num>
  <w:num w:numId="21">
    <w:abstractNumId w:val="35"/>
  </w:num>
  <w:num w:numId="22">
    <w:abstractNumId w:val="11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6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8"/>
  </w:num>
  <w:num w:numId="34">
    <w:abstractNumId w:val="31"/>
  </w:num>
  <w:num w:numId="35">
    <w:abstractNumId w:val="22"/>
  </w:num>
  <w:num w:numId="36">
    <w:abstractNumId w:val="9"/>
  </w:num>
  <w:num w:numId="37">
    <w:abstractNumId w:val="14"/>
  </w:num>
  <w:num w:numId="38">
    <w:abstractNumId w:val="8"/>
  </w:num>
  <w:num w:numId="39">
    <w:abstractNumId w:val="21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10879"/>
    <w:rsid w:val="00024DF0"/>
    <w:rsid w:val="0005401C"/>
    <w:rsid w:val="000A272D"/>
    <w:rsid w:val="000C0CA8"/>
    <w:rsid w:val="00161A23"/>
    <w:rsid w:val="00180BAF"/>
    <w:rsid w:val="001A3901"/>
    <w:rsid w:val="001A6914"/>
    <w:rsid w:val="001B3F16"/>
    <w:rsid w:val="00204220"/>
    <w:rsid w:val="00213B43"/>
    <w:rsid w:val="00222919"/>
    <w:rsid w:val="00362991"/>
    <w:rsid w:val="00363B6E"/>
    <w:rsid w:val="0037628A"/>
    <w:rsid w:val="003B6D89"/>
    <w:rsid w:val="00432CCF"/>
    <w:rsid w:val="00444DEE"/>
    <w:rsid w:val="004540F1"/>
    <w:rsid w:val="004A11A1"/>
    <w:rsid w:val="004A6BB7"/>
    <w:rsid w:val="004B7CC9"/>
    <w:rsid w:val="00520EC5"/>
    <w:rsid w:val="00540B31"/>
    <w:rsid w:val="005439AE"/>
    <w:rsid w:val="00562E67"/>
    <w:rsid w:val="00565DFE"/>
    <w:rsid w:val="0057432C"/>
    <w:rsid w:val="005A02B6"/>
    <w:rsid w:val="005E2817"/>
    <w:rsid w:val="005F3F51"/>
    <w:rsid w:val="00681CD0"/>
    <w:rsid w:val="006A334F"/>
    <w:rsid w:val="006A3575"/>
    <w:rsid w:val="00746ED1"/>
    <w:rsid w:val="00751440"/>
    <w:rsid w:val="00761FC0"/>
    <w:rsid w:val="007A1DE8"/>
    <w:rsid w:val="00820654"/>
    <w:rsid w:val="00844B80"/>
    <w:rsid w:val="0085398F"/>
    <w:rsid w:val="008623E8"/>
    <w:rsid w:val="00875631"/>
    <w:rsid w:val="008B397D"/>
    <w:rsid w:val="008F22E3"/>
    <w:rsid w:val="008F7BA1"/>
    <w:rsid w:val="00927E29"/>
    <w:rsid w:val="00976191"/>
    <w:rsid w:val="00976D26"/>
    <w:rsid w:val="00A122CE"/>
    <w:rsid w:val="00A4434F"/>
    <w:rsid w:val="00A45037"/>
    <w:rsid w:val="00AA30A6"/>
    <w:rsid w:val="00AA49C3"/>
    <w:rsid w:val="00B03352"/>
    <w:rsid w:val="00B12B5C"/>
    <w:rsid w:val="00B559C9"/>
    <w:rsid w:val="00B62132"/>
    <w:rsid w:val="00B71A57"/>
    <w:rsid w:val="00B9220E"/>
    <w:rsid w:val="00BD1F8A"/>
    <w:rsid w:val="00C107A7"/>
    <w:rsid w:val="00C122ED"/>
    <w:rsid w:val="00C161AA"/>
    <w:rsid w:val="00C929D6"/>
    <w:rsid w:val="00CE7D5B"/>
    <w:rsid w:val="00D24E39"/>
    <w:rsid w:val="00D52AFF"/>
    <w:rsid w:val="00DA2A6D"/>
    <w:rsid w:val="00DE7A4B"/>
    <w:rsid w:val="00DF23FE"/>
    <w:rsid w:val="00E60776"/>
    <w:rsid w:val="00E75164"/>
    <w:rsid w:val="00ED3427"/>
    <w:rsid w:val="00F22516"/>
    <w:rsid w:val="00F26364"/>
    <w:rsid w:val="00F62DDA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1D1A62"/>
  <w15:docId w15:val="{1A7DB92C-FCF5-4BA0-95FF-8E3D2457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TitleChar">
    <w:name w:val="Title Char"/>
    <w:link w:val="Title"/>
    <w:rsid w:val="00820654"/>
    <w:rPr>
      <w:rFonts w:ascii="Arial" w:hAnsi="Arial"/>
      <w:b/>
      <w:sz w:val="36"/>
      <w:lang w:val="vi-VN"/>
    </w:rPr>
  </w:style>
  <w:style w:type="paragraph" w:styleId="Caption">
    <w:name w:val="caption"/>
    <w:basedOn w:val="Normal"/>
    <w:next w:val="Normal"/>
    <w:unhideWhenUsed/>
    <w:qFormat/>
    <w:rsid w:val="00520EC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95</TotalTime>
  <Pages>8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4967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31</cp:revision>
  <cp:lastPrinted>2013-12-07T15:57:00Z</cp:lastPrinted>
  <dcterms:created xsi:type="dcterms:W3CDTF">2013-10-13T11:07:00Z</dcterms:created>
  <dcterms:modified xsi:type="dcterms:W3CDTF">2020-07-05T02:56:00Z</dcterms:modified>
</cp:coreProperties>
</file>