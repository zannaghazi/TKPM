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52B199E3" w14:textId="77777777" w:rsidR="003548A8" w:rsidRDefault="003548A8" w:rsidP="003548A8">
      <w:pPr>
        <w:rPr>
          <w:lang w:val="en-US"/>
        </w:rPr>
      </w:pPr>
    </w:p>
    <w:p w14:paraId="02698D29" w14:textId="77777777" w:rsidR="00301562" w:rsidRDefault="00301562" w:rsidP="003548A8">
      <w:pPr>
        <w:rPr>
          <w:lang w:val="en-US"/>
        </w:rPr>
      </w:pPr>
    </w:p>
    <w:p w14:paraId="2658FC64" w14:textId="77777777" w:rsidR="00301562" w:rsidRDefault="00301562" w:rsidP="003548A8">
      <w:pPr>
        <w:rPr>
          <w:lang w:val="en-US"/>
        </w:rPr>
      </w:pPr>
    </w:p>
    <w:p w14:paraId="3ED75F66" w14:textId="77777777" w:rsidR="00301562" w:rsidRDefault="00301562" w:rsidP="003548A8">
      <w:pPr>
        <w:rPr>
          <w:lang w:val="en-US"/>
        </w:rPr>
      </w:pPr>
    </w:p>
    <w:p w14:paraId="67739914" w14:textId="77777777" w:rsidR="00301562" w:rsidRDefault="00301562" w:rsidP="003548A8">
      <w:pPr>
        <w:rPr>
          <w:lang w:val="en-US"/>
        </w:rPr>
      </w:pPr>
    </w:p>
    <w:p w14:paraId="58C489FA" w14:textId="77777777" w:rsidR="00301562" w:rsidRDefault="00301562" w:rsidP="003548A8">
      <w:pPr>
        <w:rPr>
          <w:lang w:val="en-US"/>
        </w:rPr>
      </w:pPr>
    </w:p>
    <w:p w14:paraId="06EE2360" w14:textId="77777777" w:rsidR="00301562" w:rsidRDefault="00301562" w:rsidP="003548A8">
      <w:pPr>
        <w:rPr>
          <w:lang w:val="en-US"/>
        </w:rPr>
      </w:pPr>
    </w:p>
    <w:p w14:paraId="78CFCE66" w14:textId="77777777" w:rsidR="003548A8" w:rsidRPr="003548A8" w:rsidRDefault="003548A8" w:rsidP="003548A8">
      <w:pPr>
        <w:rPr>
          <w:lang w:val="en-US"/>
        </w:rPr>
      </w:pPr>
    </w:p>
    <w:p w14:paraId="572E058E" w14:textId="77777777" w:rsidR="00D234F3" w:rsidRDefault="009E1394" w:rsidP="007A1DE8">
      <w:pPr>
        <w:pStyle w:val="Title"/>
        <w:jc w:val="right"/>
        <w:rPr>
          <w:lang w:val="en-US"/>
        </w:rPr>
      </w:pPr>
      <w:r w:rsidRPr="001B2A64">
        <w:rPr>
          <w:noProof/>
        </w:rPr>
        <w:t>Phát biểu bài toán Quản lý thư viện</w:t>
      </w:r>
    </w:p>
    <w:p w14:paraId="1B980502" w14:textId="77777777" w:rsidR="007A1DE8" w:rsidRPr="007A1DE8" w:rsidRDefault="007A1DE8" w:rsidP="007A1DE8">
      <w:pPr>
        <w:rPr>
          <w:lang w:val="en-US"/>
        </w:rPr>
      </w:pPr>
    </w:p>
    <w:p w14:paraId="3204F133" w14:textId="3169116B" w:rsidR="007A1DE8" w:rsidRPr="007A1DE8" w:rsidRDefault="007A1DE8" w:rsidP="007A1DE8">
      <w:pPr>
        <w:jc w:val="right"/>
        <w:rPr>
          <w:rFonts w:ascii="Arial" w:hAnsi="Arial"/>
          <w:sz w:val="34"/>
          <w:szCs w:val="30"/>
          <w:lang w:val="en-US"/>
        </w:rPr>
      </w:pPr>
      <w:r w:rsidRPr="007A1DE8">
        <w:rPr>
          <w:rFonts w:ascii="Arial" w:hAnsi="Arial"/>
          <w:sz w:val="34"/>
          <w:szCs w:val="30"/>
          <w:lang w:val="en-US"/>
        </w:rPr>
        <w:t xml:space="preserve">Version </w:t>
      </w:r>
      <w:r w:rsidR="00E87A94">
        <w:rPr>
          <w:rFonts w:ascii="Arial" w:hAnsi="Arial"/>
          <w:sz w:val="34"/>
          <w:szCs w:val="30"/>
          <w:lang w:val="en-US"/>
        </w:rPr>
        <w:t>2</w:t>
      </w:r>
      <w:r w:rsidR="00FE4BF5">
        <w:rPr>
          <w:rFonts w:ascii="Arial" w:hAnsi="Arial"/>
          <w:sz w:val="34"/>
          <w:szCs w:val="30"/>
          <w:lang w:val="en-US"/>
        </w:rPr>
        <w:t>.</w:t>
      </w:r>
      <w:r w:rsidR="00CA2C78">
        <w:rPr>
          <w:rFonts w:ascii="Arial" w:hAnsi="Arial"/>
          <w:sz w:val="34"/>
          <w:szCs w:val="30"/>
          <w:lang w:val="en-US"/>
        </w:rPr>
        <w:t>3</w:t>
      </w:r>
    </w:p>
    <w:p w14:paraId="02A5F258" w14:textId="77777777" w:rsidR="00D234F3" w:rsidRDefault="00D234F3">
      <w:pPr>
        <w:pStyle w:val="Title"/>
        <w:jc w:val="both"/>
        <w:rPr>
          <w:lang w:val="en-US"/>
        </w:rPr>
      </w:pPr>
    </w:p>
    <w:p w14:paraId="334ED204" w14:textId="77777777" w:rsidR="003548A8" w:rsidRDefault="003548A8" w:rsidP="003548A8">
      <w:pPr>
        <w:rPr>
          <w:lang w:val="en-US"/>
        </w:rPr>
      </w:pPr>
    </w:p>
    <w:p w14:paraId="71DBB832" w14:textId="77777777" w:rsidR="00301562" w:rsidRDefault="00301562" w:rsidP="003548A8">
      <w:pPr>
        <w:rPr>
          <w:lang w:val="en-US"/>
        </w:rPr>
      </w:pPr>
    </w:p>
    <w:p w14:paraId="153657B8" w14:textId="77777777" w:rsidR="00301562" w:rsidRDefault="00301562" w:rsidP="003548A8">
      <w:pPr>
        <w:rPr>
          <w:lang w:val="en-US"/>
        </w:rPr>
      </w:pPr>
    </w:p>
    <w:p w14:paraId="60CFE391" w14:textId="77777777" w:rsidR="00301562" w:rsidRDefault="00301562" w:rsidP="003548A8">
      <w:pPr>
        <w:rPr>
          <w:lang w:val="en-US"/>
        </w:rPr>
      </w:pPr>
    </w:p>
    <w:p w14:paraId="225A1495" w14:textId="77777777" w:rsidR="00301562" w:rsidRDefault="00301562" w:rsidP="003548A8">
      <w:pPr>
        <w:rPr>
          <w:lang w:val="en-US"/>
        </w:rPr>
      </w:pPr>
    </w:p>
    <w:p w14:paraId="74D468F9" w14:textId="77777777" w:rsidR="00301562" w:rsidRDefault="00301562" w:rsidP="003548A8">
      <w:pPr>
        <w:rPr>
          <w:lang w:val="en-US"/>
        </w:rPr>
      </w:pPr>
    </w:p>
    <w:p w14:paraId="13CC184A" w14:textId="77777777" w:rsidR="00301562" w:rsidRDefault="00301562" w:rsidP="003548A8">
      <w:pPr>
        <w:rPr>
          <w:lang w:val="en-US"/>
        </w:rPr>
      </w:pPr>
    </w:p>
    <w:p w14:paraId="17CC7DDE" w14:textId="77777777" w:rsidR="00301562" w:rsidRDefault="00301562" w:rsidP="003548A8">
      <w:pPr>
        <w:rPr>
          <w:lang w:val="en-US"/>
        </w:rPr>
      </w:pPr>
    </w:p>
    <w:p w14:paraId="1B055CDB" w14:textId="77777777" w:rsidR="00301562" w:rsidRDefault="00301562" w:rsidP="003548A8">
      <w:pPr>
        <w:rPr>
          <w:lang w:val="en-US"/>
        </w:rPr>
      </w:pPr>
    </w:p>
    <w:p w14:paraId="37C801AB" w14:textId="77777777" w:rsidR="003548A8" w:rsidRDefault="003548A8" w:rsidP="003548A8">
      <w:pPr>
        <w:rPr>
          <w:lang w:val="en-US"/>
        </w:rPr>
      </w:pPr>
    </w:p>
    <w:p w14:paraId="0EF4DB3C" w14:textId="77777777" w:rsidR="003548A8" w:rsidRDefault="003548A8" w:rsidP="003548A8">
      <w:pPr>
        <w:rPr>
          <w:lang w:val="en-US"/>
        </w:rPr>
      </w:pPr>
    </w:p>
    <w:p w14:paraId="628B45AA" w14:textId="77777777" w:rsidR="003548A8" w:rsidRDefault="003548A8" w:rsidP="003548A8">
      <w:pPr>
        <w:rPr>
          <w:lang w:val="en-US"/>
        </w:rPr>
      </w:pPr>
    </w:p>
    <w:p w14:paraId="13FC85CB" w14:textId="77777777" w:rsidR="003548A8" w:rsidRDefault="003548A8" w:rsidP="003548A8">
      <w:pPr>
        <w:rPr>
          <w:lang w:val="en-US"/>
        </w:rPr>
      </w:pPr>
    </w:p>
    <w:p w14:paraId="59A579F6" w14:textId="77777777" w:rsidR="003548A8" w:rsidRDefault="003548A8" w:rsidP="003548A8">
      <w:pPr>
        <w:rPr>
          <w:lang w:val="en-US"/>
        </w:rPr>
      </w:pPr>
    </w:p>
    <w:p w14:paraId="3C44BB91" w14:textId="77777777" w:rsidR="003548A8" w:rsidRPr="003548A8" w:rsidRDefault="003548A8" w:rsidP="003548A8">
      <w:pPr>
        <w:jc w:val="center"/>
        <w:rPr>
          <w:rFonts w:ascii="Arial" w:hAnsi="Arial" w:cs="Arial"/>
          <w:sz w:val="30"/>
          <w:szCs w:val="30"/>
          <w:lang w:val="en-US"/>
        </w:rPr>
      </w:pPr>
      <w:r w:rsidRPr="003548A8">
        <w:rPr>
          <w:rFonts w:ascii="Arial" w:hAnsi="Arial" w:cs="Arial"/>
          <w:sz w:val="30"/>
          <w:szCs w:val="30"/>
          <w:lang w:val="en-US"/>
        </w:rPr>
        <w:t>Sinh viên thực hiện:</w:t>
      </w:r>
    </w:p>
    <w:p w14:paraId="33DC846A" w14:textId="77777777" w:rsidR="009E1394" w:rsidRPr="001B2A64" w:rsidRDefault="009E1394" w:rsidP="009E1394">
      <w:pPr>
        <w:jc w:val="center"/>
        <w:rPr>
          <w:rFonts w:ascii="Arial" w:hAnsi="Arial" w:cs="Arial"/>
          <w:noProof/>
          <w:sz w:val="30"/>
          <w:szCs w:val="30"/>
        </w:rPr>
      </w:pPr>
      <w:r w:rsidRPr="001B2A64">
        <w:rPr>
          <w:rFonts w:ascii="Arial" w:hAnsi="Arial" w:cs="Arial"/>
          <w:noProof/>
          <w:sz w:val="30"/>
          <w:szCs w:val="30"/>
        </w:rPr>
        <w:t>1412168 – Võ Thanh Hiếu</w:t>
      </w:r>
    </w:p>
    <w:p w14:paraId="2DD0AF13" w14:textId="77777777" w:rsidR="009E1394" w:rsidRPr="001B2A64" w:rsidRDefault="009E1394" w:rsidP="009E1394">
      <w:pPr>
        <w:jc w:val="center"/>
        <w:rPr>
          <w:rFonts w:ascii="Arial" w:hAnsi="Arial" w:cs="Arial"/>
          <w:noProof/>
          <w:sz w:val="30"/>
          <w:szCs w:val="30"/>
        </w:rPr>
      </w:pPr>
      <w:r w:rsidRPr="001B2A64">
        <w:rPr>
          <w:rFonts w:ascii="Arial" w:hAnsi="Arial" w:cs="Arial"/>
          <w:noProof/>
          <w:sz w:val="30"/>
          <w:szCs w:val="30"/>
        </w:rPr>
        <w:t>1412173 – Võ Xuân Hiển</w:t>
      </w:r>
    </w:p>
    <w:p w14:paraId="39D93A34" w14:textId="77777777" w:rsidR="009E1394" w:rsidRPr="001B2A64" w:rsidRDefault="009E1394" w:rsidP="009E1394">
      <w:pPr>
        <w:jc w:val="center"/>
        <w:rPr>
          <w:rFonts w:ascii="Arial" w:hAnsi="Arial" w:cs="Arial"/>
          <w:noProof/>
          <w:sz w:val="30"/>
          <w:szCs w:val="30"/>
        </w:rPr>
        <w:sectPr w:rsidR="009E1394" w:rsidRPr="001B2A64" w:rsidSect="00301562">
          <w:headerReference w:type="default" r:id="rId8"/>
          <w:footerReference w:type="default" r:id="rId9"/>
          <w:pgSz w:w="11907" w:h="16839" w:code="9"/>
          <w:pgMar w:top="1440" w:right="1440" w:bottom="1440" w:left="1440" w:header="720" w:footer="720" w:gutter="0"/>
          <w:cols w:space="720"/>
          <w:vAlign w:val="center"/>
          <w:docGrid w:linePitch="326"/>
        </w:sectPr>
      </w:pPr>
      <w:r w:rsidRPr="001B2A64">
        <w:rPr>
          <w:rFonts w:ascii="Arial" w:hAnsi="Arial" w:cs="Arial"/>
          <w:noProof/>
          <w:sz w:val="30"/>
          <w:szCs w:val="30"/>
        </w:rPr>
        <w:t>1412180 – Nguyễn Thái Hoàng</w:t>
      </w:r>
    </w:p>
    <w:p w14:paraId="5D9AAF9C" w14:textId="77777777" w:rsidR="007A1DE8" w:rsidRPr="006E56ED" w:rsidRDefault="007A1DE8" w:rsidP="007A1DE8">
      <w:pPr>
        <w:spacing w:line="240" w:lineRule="auto"/>
        <w:jc w:val="center"/>
        <w:rPr>
          <w:rFonts w:ascii="Arial" w:eastAsia="SimSun" w:hAnsi="Arial"/>
          <w:b/>
          <w:sz w:val="36"/>
        </w:rPr>
      </w:pPr>
      <w:r w:rsidRPr="006E56ED">
        <w:rPr>
          <w:rFonts w:ascii="Arial" w:eastAsia="SimSun" w:hAnsi="Arial"/>
          <w:b/>
          <w:sz w:val="36"/>
        </w:rPr>
        <w:lastRenderedPageBreak/>
        <w:t>Bảng ghi nhận thay đổi tài liệu</w:t>
      </w:r>
      <w:r w:rsidR="0099744F" w:rsidRPr="006E56ED">
        <w:rPr>
          <w:rFonts w:ascii="Arial" w:eastAsia="SimSun" w:hAnsi="Arial"/>
          <w:b/>
          <w:sz w:val="36"/>
        </w:rPr>
        <w:t xml:space="preserve"> </w:t>
      </w:r>
    </w:p>
    <w:p w14:paraId="124FE1E5" w14:textId="77777777" w:rsidR="007A1DE8" w:rsidRPr="006E56ED" w:rsidRDefault="007A1DE8" w:rsidP="007A1DE8">
      <w:pPr>
        <w:jc w:val="both"/>
        <w:rPr>
          <w:rFonts w:eastAsia="SimSun"/>
        </w:rPr>
      </w:pPr>
    </w:p>
    <w:tbl>
      <w:tblPr>
        <w:tblW w:w="9504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2093"/>
        <w:gridCol w:w="1363"/>
        <w:gridCol w:w="3744"/>
        <w:gridCol w:w="2304"/>
      </w:tblGrid>
      <w:tr w:rsidR="00E95D0C" w:rsidRPr="007A1DE8" w14:paraId="4ADA81D5" w14:textId="77777777" w:rsidTr="008B7194">
        <w:tc>
          <w:tcPr>
            <w:tcW w:w="20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1D99C916" w14:textId="77777777" w:rsidR="00E95D0C" w:rsidRPr="007A1DE8" w:rsidRDefault="00E95D0C" w:rsidP="004176B5">
            <w:pPr>
              <w:keepLines/>
              <w:spacing w:after="120"/>
              <w:jc w:val="center"/>
              <w:rPr>
                <w:rFonts w:eastAsia="SimSun"/>
                <w:b/>
                <w:lang w:val="en-US"/>
              </w:rPr>
            </w:pPr>
            <w:r w:rsidRPr="007A1DE8">
              <w:rPr>
                <w:rFonts w:eastAsia="SimSun"/>
                <w:b/>
                <w:lang w:val="en-US"/>
              </w:rPr>
              <w:t>Ngày</w:t>
            </w:r>
          </w:p>
        </w:tc>
        <w:tc>
          <w:tcPr>
            <w:tcW w:w="136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2FC421FE" w14:textId="77777777" w:rsidR="00E95D0C" w:rsidRPr="007A1DE8" w:rsidRDefault="00E95D0C" w:rsidP="004176B5">
            <w:pPr>
              <w:keepLines/>
              <w:spacing w:after="120"/>
              <w:jc w:val="center"/>
              <w:rPr>
                <w:rFonts w:eastAsia="SimSun"/>
                <w:b/>
                <w:lang w:val="en-US"/>
              </w:rPr>
            </w:pPr>
            <w:r>
              <w:rPr>
                <w:rFonts w:eastAsia="SimSun"/>
                <w:b/>
                <w:lang w:val="en-US"/>
              </w:rPr>
              <w:t>Phiên bản</w:t>
            </w:r>
          </w:p>
        </w:tc>
        <w:tc>
          <w:tcPr>
            <w:tcW w:w="374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1258CE50" w14:textId="77777777" w:rsidR="00E95D0C" w:rsidRPr="007A1DE8" w:rsidRDefault="00E95D0C" w:rsidP="004176B5">
            <w:pPr>
              <w:keepLines/>
              <w:spacing w:after="120"/>
              <w:jc w:val="center"/>
              <w:rPr>
                <w:rFonts w:eastAsia="SimSun"/>
                <w:b/>
                <w:lang w:val="en-US"/>
              </w:rPr>
            </w:pPr>
            <w:r w:rsidRPr="007A1DE8">
              <w:rPr>
                <w:rFonts w:eastAsia="SimSun"/>
                <w:b/>
                <w:lang w:val="en-US"/>
              </w:rPr>
              <w:t>Mô tả</w:t>
            </w:r>
          </w:p>
        </w:tc>
        <w:tc>
          <w:tcPr>
            <w:tcW w:w="23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73EFA003" w14:textId="77777777" w:rsidR="00E95D0C" w:rsidRPr="007A1DE8" w:rsidRDefault="00DC363E" w:rsidP="00FE4BF5">
            <w:pPr>
              <w:keepLines/>
              <w:spacing w:after="120"/>
              <w:jc w:val="center"/>
              <w:rPr>
                <w:rFonts w:eastAsia="SimSun"/>
                <w:b/>
                <w:lang w:val="en-US"/>
              </w:rPr>
            </w:pPr>
            <w:r>
              <w:rPr>
                <w:rFonts w:eastAsia="SimSun"/>
                <w:b/>
                <w:lang w:val="en-US"/>
              </w:rPr>
              <w:t>Người thay đổi</w:t>
            </w:r>
          </w:p>
        </w:tc>
      </w:tr>
      <w:tr w:rsidR="009E1394" w:rsidRPr="009E1394" w14:paraId="7E0D0ED8" w14:textId="77777777" w:rsidTr="008B7194">
        <w:tc>
          <w:tcPr>
            <w:tcW w:w="20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3BB3B434" w14:textId="77777777" w:rsidR="00E95D0C" w:rsidRPr="009E1394" w:rsidRDefault="009E1394" w:rsidP="004176B5">
            <w:pPr>
              <w:keepLines/>
              <w:spacing w:after="120"/>
              <w:jc w:val="center"/>
              <w:rPr>
                <w:rFonts w:eastAsia="SimSun"/>
                <w:lang w:val="en-US"/>
              </w:rPr>
            </w:pPr>
            <w:r>
              <w:rPr>
                <w:rFonts w:eastAsia="SimSun"/>
                <w:lang w:val="en-US"/>
              </w:rPr>
              <w:t>29/06/2020</w:t>
            </w:r>
          </w:p>
        </w:tc>
        <w:tc>
          <w:tcPr>
            <w:tcW w:w="136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7814F0F9" w14:textId="77777777" w:rsidR="00E95D0C" w:rsidRPr="009E1394" w:rsidRDefault="009E1394" w:rsidP="004176B5">
            <w:pPr>
              <w:keepLines/>
              <w:spacing w:after="120"/>
              <w:jc w:val="center"/>
              <w:rPr>
                <w:rFonts w:eastAsia="SimSun"/>
                <w:lang w:val="en-US"/>
              </w:rPr>
            </w:pPr>
            <w:r>
              <w:rPr>
                <w:rFonts w:eastAsia="SimSun"/>
                <w:lang w:val="en-US"/>
              </w:rPr>
              <w:t>1.0</w:t>
            </w:r>
          </w:p>
        </w:tc>
        <w:tc>
          <w:tcPr>
            <w:tcW w:w="374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566D889A" w14:textId="77777777" w:rsidR="00E95D0C" w:rsidRPr="009E1394" w:rsidRDefault="009E1394" w:rsidP="00DC363E">
            <w:pPr>
              <w:keepLines/>
              <w:spacing w:after="120"/>
              <w:jc w:val="center"/>
              <w:rPr>
                <w:rFonts w:eastAsia="SimSun"/>
                <w:lang w:val="en-US"/>
              </w:rPr>
            </w:pPr>
            <w:r>
              <w:rPr>
                <w:rFonts w:eastAsia="SimSun"/>
                <w:lang w:val="en-US"/>
              </w:rPr>
              <w:t>Khởi tạo đầu cho tài liệu, thay đổi thông tin đề tài, thông tin nhóm</w:t>
            </w:r>
            <w:r w:rsidR="00D841BD">
              <w:rPr>
                <w:rFonts w:eastAsia="SimSun"/>
                <w:lang w:val="en-US"/>
              </w:rPr>
              <w:t>; Thêm system use-case diagram</w:t>
            </w:r>
          </w:p>
        </w:tc>
        <w:tc>
          <w:tcPr>
            <w:tcW w:w="23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431E576F" w14:textId="77777777" w:rsidR="00E95D0C" w:rsidRPr="009E1394" w:rsidRDefault="009E1394" w:rsidP="00FE4BF5">
            <w:pPr>
              <w:keepLines/>
              <w:spacing w:after="120"/>
              <w:jc w:val="center"/>
              <w:rPr>
                <w:rFonts w:eastAsia="SimSun"/>
                <w:lang w:val="en-US"/>
              </w:rPr>
            </w:pPr>
            <w:r>
              <w:rPr>
                <w:rFonts w:eastAsia="SimSun"/>
                <w:lang w:val="en-US"/>
              </w:rPr>
              <w:t>Võ Thanh Hiếu</w:t>
            </w:r>
          </w:p>
        </w:tc>
      </w:tr>
      <w:tr w:rsidR="00E95D0C" w:rsidRPr="007A1DE8" w14:paraId="33FE8C7A" w14:textId="77777777" w:rsidTr="008B7194">
        <w:tc>
          <w:tcPr>
            <w:tcW w:w="20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55FF6649" w14:textId="77777777" w:rsidR="00E95D0C" w:rsidRPr="007A1DE8" w:rsidRDefault="00FE4BF5" w:rsidP="004176B5">
            <w:pPr>
              <w:keepLines/>
              <w:spacing w:after="120"/>
              <w:jc w:val="center"/>
              <w:rPr>
                <w:rFonts w:eastAsia="SimSun"/>
                <w:lang w:val="en-US"/>
              </w:rPr>
            </w:pPr>
            <w:r>
              <w:rPr>
                <w:rFonts w:eastAsia="SimSun"/>
                <w:lang w:val="en-US"/>
              </w:rPr>
              <w:t>29/06/2020</w:t>
            </w:r>
          </w:p>
        </w:tc>
        <w:tc>
          <w:tcPr>
            <w:tcW w:w="136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4203D510" w14:textId="77777777" w:rsidR="00E95D0C" w:rsidRPr="007A1DE8" w:rsidRDefault="00FE4BF5" w:rsidP="004176B5">
            <w:pPr>
              <w:keepLines/>
              <w:spacing w:after="120"/>
              <w:jc w:val="center"/>
              <w:rPr>
                <w:rFonts w:eastAsia="SimSun"/>
                <w:lang w:val="en-US"/>
              </w:rPr>
            </w:pPr>
            <w:r>
              <w:rPr>
                <w:rFonts w:eastAsia="SimSun"/>
                <w:lang w:val="en-US"/>
              </w:rPr>
              <w:t>1.1</w:t>
            </w:r>
          </w:p>
        </w:tc>
        <w:tc>
          <w:tcPr>
            <w:tcW w:w="374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281198C9" w14:textId="77777777" w:rsidR="00E95D0C" w:rsidRPr="007A1DE8" w:rsidRDefault="00FE4BF5" w:rsidP="004176B5">
            <w:pPr>
              <w:keepLines/>
              <w:spacing w:after="120"/>
              <w:jc w:val="both"/>
              <w:rPr>
                <w:rFonts w:eastAsia="SimSun"/>
                <w:lang w:val="en-US"/>
              </w:rPr>
            </w:pPr>
            <w:r>
              <w:rPr>
                <w:rFonts w:eastAsia="SimSun"/>
                <w:lang w:val="en-US"/>
              </w:rPr>
              <w:t>Thêm mô tả cho Quản lý độc giả, CRUD quản lý tài khoản, CRUD quản lý đầu sách</w:t>
            </w:r>
          </w:p>
        </w:tc>
        <w:tc>
          <w:tcPr>
            <w:tcW w:w="23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461F25EB" w14:textId="77777777" w:rsidR="00E95D0C" w:rsidRPr="007A1DE8" w:rsidRDefault="00FE4BF5" w:rsidP="00FE4BF5">
            <w:pPr>
              <w:keepLines/>
              <w:spacing w:after="120"/>
              <w:jc w:val="center"/>
              <w:rPr>
                <w:rFonts w:eastAsia="SimSun"/>
                <w:lang w:val="en-US"/>
              </w:rPr>
            </w:pPr>
            <w:r>
              <w:rPr>
                <w:rFonts w:eastAsia="SimSun"/>
                <w:lang w:val="en-US"/>
              </w:rPr>
              <w:t>Võ Thanh Hiếu</w:t>
            </w:r>
          </w:p>
        </w:tc>
      </w:tr>
      <w:tr w:rsidR="00E95D0C" w:rsidRPr="007A1DE8" w14:paraId="5D07F72E" w14:textId="77777777" w:rsidTr="008B7194">
        <w:tc>
          <w:tcPr>
            <w:tcW w:w="20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475FF192" w14:textId="77777777" w:rsidR="00E95D0C" w:rsidRPr="006868A2" w:rsidRDefault="006868A2" w:rsidP="006868A2">
            <w:pPr>
              <w:keepLines/>
              <w:spacing w:after="120"/>
              <w:jc w:val="center"/>
              <w:rPr>
                <w:rFonts w:eastAsia="SimSun"/>
              </w:rPr>
            </w:pPr>
            <w:r>
              <w:rPr>
                <w:rFonts w:eastAsia="SimSun"/>
              </w:rPr>
              <w:t>30/06/2020</w:t>
            </w:r>
          </w:p>
        </w:tc>
        <w:tc>
          <w:tcPr>
            <w:tcW w:w="136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46C3524B" w14:textId="77777777" w:rsidR="00E95D0C" w:rsidRPr="006868A2" w:rsidRDefault="006868A2" w:rsidP="006868A2">
            <w:pPr>
              <w:keepLines/>
              <w:spacing w:after="120"/>
              <w:jc w:val="center"/>
              <w:rPr>
                <w:rFonts w:eastAsia="SimSun"/>
              </w:rPr>
            </w:pPr>
            <w:r>
              <w:rPr>
                <w:rFonts w:eastAsia="SimSun"/>
              </w:rPr>
              <w:t>1.2</w:t>
            </w:r>
          </w:p>
        </w:tc>
        <w:tc>
          <w:tcPr>
            <w:tcW w:w="374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4E38E26F" w14:textId="77777777" w:rsidR="00E95D0C" w:rsidRPr="006868A2" w:rsidRDefault="006868A2" w:rsidP="004176B5">
            <w:pPr>
              <w:keepLines/>
              <w:spacing w:after="120"/>
              <w:jc w:val="both"/>
              <w:rPr>
                <w:rFonts w:eastAsia="SimSun"/>
              </w:rPr>
            </w:pPr>
            <w:r>
              <w:rPr>
                <w:rFonts w:eastAsia="SimSun"/>
              </w:rPr>
              <w:t>Đặc tả Use-case cho các chức năng 5,6,7,8,14</w:t>
            </w:r>
          </w:p>
        </w:tc>
        <w:tc>
          <w:tcPr>
            <w:tcW w:w="23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77539855" w14:textId="77777777" w:rsidR="00E95D0C" w:rsidRPr="006868A2" w:rsidRDefault="006868A2" w:rsidP="00FE4BF5">
            <w:pPr>
              <w:keepLines/>
              <w:spacing w:after="120"/>
              <w:jc w:val="center"/>
              <w:rPr>
                <w:rFonts w:eastAsia="SimSun"/>
              </w:rPr>
            </w:pPr>
            <w:r>
              <w:rPr>
                <w:rFonts w:eastAsia="SimSun"/>
              </w:rPr>
              <w:t>Nguyễn Thái Hoàng</w:t>
            </w:r>
          </w:p>
        </w:tc>
      </w:tr>
      <w:tr w:rsidR="008B7194" w:rsidRPr="007A1DE8" w14:paraId="30CB6E32" w14:textId="77777777" w:rsidTr="008B7194">
        <w:tc>
          <w:tcPr>
            <w:tcW w:w="20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15A274C2" w14:textId="0EE33E99" w:rsidR="008B7194" w:rsidRPr="007A1DE8" w:rsidRDefault="00151F6D" w:rsidP="008B7194">
            <w:pPr>
              <w:keepLines/>
              <w:spacing w:after="120"/>
              <w:jc w:val="center"/>
              <w:rPr>
                <w:rFonts w:eastAsia="SimSun"/>
                <w:lang w:val="en-US"/>
              </w:rPr>
            </w:pPr>
            <w:r>
              <w:rPr>
                <w:rFonts w:eastAsia="SimSun"/>
                <w:lang w:val="en-US"/>
              </w:rPr>
              <w:t>01</w:t>
            </w:r>
            <w:r w:rsidR="008B7194">
              <w:rPr>
                <w:rFonts w:eastAsia="SimSun"/>
              </w:rPr>
              <w:t>/</w:t>
            </w:r>
            <w:r>
              <w:rPr>
                <w:rFonts w:eastAsia="SimSun"/>
                <w:lang w:val="en-US"/>
              </w:rPr>
              <w:t>07</w:t>
            </w:r>
            <w:r w:rsidR="008B7194">
              <w:rPr>
                <w:rFonts w:eastAsia="SimSun"/>
              </w:rPr>
              <w:t>/2020</w:t>
            </w:r>
          </w:p>
        </w:tc>
        <w:tc>
          <w:tcPr>
            <w:tcW w:w="136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1465F02D" w14:textId="4AECCDD8" w:rsidR="008B7194" w:rsidRPr="008B7194" w:rsidRDefault="008B7194" w:rsidP="008B7194">
            <w:pPr>
              <w:keepLines/>
              <w:spacing w:after="120"/>
              <w:jc w:val="center"/>
              <w:rPr>
                <w:rFonts w:eastAsia="SimSun"/>
                <w:lang w:val="en-US"/>
              </w:rPr>
            </w:pPr>
            <w:r>
              <w:rPr>
                <w:rFonts w:eastAsia="SimSun"/>
              </w:rPr>
              <w:t>1.</w:t>
            </w:r>
            <w:r>
              <w:rPr>
                <w:rFonts w:eastAsia="SimSun"/>
                <w:lang w:val="en-US"/>
              </w:rPr>
              <w:t>3</w:t>
            </w:r>
          </w:p>
        </w:tc>
        <w:tc>
          <w:tcPr>
            <w:tcW w:w="374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25BB9C95" w14:textId="040787BD" w:rsidR="008B7194" w:rsidRPr="008B7194" w:rsidRDefault="008B7194" w:rsidP="008B7194">
            <w:pPr>
              <w:keepLines/>
              <w:spacing w:after="120"/>
              <w:jc w:val="both"/>
              <w:rPr>
                <w:rFonts w:eastAsia="SimSun"/>
                <w:lang w:val="en-US"/>
              </w:rPr>
            </w:pPr>
            <w:r>
              <w:rPr>
                <w:rFonts w:eastAsia="SimSun"/>
              </w:rPr>
              <w:t xml:space="preserve">Đặc tả Use-case cho các chức năng </w:t>
            </w:r>
            <w:r>
              <w:rPr>
                <w:rFonts w:eastAsia="SimSun"/>
                <w:lang w:val="en-US"/>
              </w:rPr>
              <w:t>9, 10, 11, 12, 13</w:t>
            </w:r>
          </w:p>
        </w:tc>
        <w:tc>
          <w:tcPr>
            <w:tcW w:w="23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2972B661" w14:textId="683CAEAE" w:rsidR="008B7194" w:rsidRPr="008B7194" w:rsidRDefault="008B7194" w:rsidP="008B7194">
            <w:pPr>
              <w:keepLines/>
              <w:spacing w:after="120"/>
              <w:jc w:val="center"/>
              <w:rPr>
                <w:rFonts w:eastAsia="SimSun"/>
                <w:lang w:val="en-US"/>
              </w:rPr>
            </w:pPr>
            <w:r>
              <w:rPr>
                <w:rFonts w:eastAsia="SimSun"/>
                <w:lang w:val="en-US"/>
              </w:rPr>
              <w:t>Võ Xuân Hiển</w:t>
            </w:r>
          </w:p>
        </w:tc>
      </w:tr>
      <w:tr w:rsidR="00E87A94" w:rsidRPr="007A1DE8" w14:paraId="3AE34241" w14:textId="77777777" w:rsidTr="008B7194">
        <w:tc>
          <w:tcPr>
            <w:tcW w:w="20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7140AE91" w14:textId="6B49496D" w:rsidR="00E87A94" w:rsidRDefault="00633989" w:rsidP="008B7194">
            <w:pPr>
              <w:keepLines/>
              <w:spacing w:after="120"/>
              <w:jc w:val="center"/>
              <w:rPr>
                <w:rFonts w:eastAsia="SimSun"/>
                <w:lang w:val="en-US"/>
              </w:rPr>
            </w:pPr>
            <w:r>
              <w:rPr>
                <w:rFonts w:eastAsia="SimSun"/>
                <w:lang w:val="en-US"/>
              </w:rPr>
              <w:t>0</w:t>
            </w:r>
            <w:r w:rsidR="00E87A94">
              <w:rPr>
                <w:rFonts w:eastAsia="SimSun"/>
                <w:lang w:val="en-US"/>
              </w:rPr>
              <w:t>4/</w:t>
            </w:r>
            <w:r>
              <w:rPr>
                <w:rFonts w:eastAsia="SimSun"/>
                <w:lang w:val="en-US"/>
              </w:rPr>
              <w:t>0</w:t>
            </w:r>
            <w:r w:rsidR="00E87A94">
              <w:rPr>
                <w:rFonts w:eastAsia="SimSun"/>
                <w:lang w:val="en-US"/>
              </w:rPr>
              <w:t>7/2020</w:t>
            </w:r>
          </w:p>
        </w:tc>
        <w:tc>
          <w:tcPr>
            <w:tcW w:w="136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5975E530" w14:textId="302A6901" w:rsidR="00E87A94" w:rsidRPr="00E87A94" w:rsidRDefault="00E87A94" w:rsidP="008B7194">
            <w:pPr>
              <w:keepLines/>
              <w:spacing w:after="120"/>
              <w:jc w:val="center"/>
              <w:rPr>
                <w:rFonts w:eastAsia="SimSun"/>
                <w:lang w:val="en-US"/>
              </w:rPr>
            </w:pPr>
            <w:r>
              <w:rPr>
                <w:rFonts w:eastAsia="SimSun"/>
                <w:lang w:val="en-US"/>
              </w:rPr>
              <w:t>2.0</w:t>
            </w:r>
          </w:p>
        </w:tc>
        <w:tc>
          <w:tcPr>
            <w:tcW w:w="374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1AE64DAA" w14:textId="52B256CE" w:rsidR="00E87A94" w:rsidRPr="00E87A94" w:rsidRDefault="00E87A94" w:rsidP="008B7194">
            <w:pPr>
              <w:keepLines/>
              <w:spacing w:after="120"/>
              <w:jc w:val="both"/>
              <w:rPr>
                <w:rFonts w:eastAsia="SimSun"/>
                <w:lang w:val="en-US"/>
              </w:rPr>
            </w:pPr>
            <w:r>
              <w:rPr>
                <w:rFonts w:eastAsia="SimSun"/>
                <w:lang w:val="en-US"/>
              </w:rPr>
              <w:t>Dựng lại use case và mô tả dựa trên chức năng sau khi chỉnh sửa</w:t>
            </w:r>
          </w:p>
        </w:tc>
        <w:tc>
          <w:tcPr>
            <w:tcW w:w="23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103E2377" w14:textId="6AE42812" w:rsidR="00E87A94" w:rsidRDefault="00E87A94" w:rsidP="008B7194">
            <w:pPr>
              <w:keepLines/>
              <w:spacing w:after="120"/>
              <w:jc w:val="center"/>
              <w:rPr>
                <w:rFonts w:eastAsia="SimSun"/>
                <w:lang w:val="en-US"/>
              </w:rPr>
            </w:pPr>
            <w:r>
              <w:rPr>
                <w:rFonts w:eastAsia="SimSun"/>
                <w:lang w:val="en-US"/>
              </w:rPr>
              <w:t>Võ Thanh Hiếu</w:t>
            </w:r>
          </w:p>
        </w:tc>
      </w:tr>
      <w:tr w:rsidR="003D1A19" w:rsidRPr="007A1DE8" w14:paraId="6C162BBA" w14:textId="77777777" w:rsidTr="003D1A19">
        <w:tc>
          <w:tcPr>
            <w:tcW w:w="20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18B1C15B" w14:textId="77777777" w:rsidR="003D1A19" w:rsidRDefault="003D1A19" w:rsidP="00E50CC1">
            <w:pPr>
              <w:keepLines/>
              <w:spacing w:after="120"/>
              <w:jc w:val="center"/>
              <w:rPr>
                <w:rFonts w:eastAsia="SimSun"/>
                <w:lang w:val="en-US"/>
              </w:rPr>
            </w:pPr>
            <w:r>
              <w:rPr>
                <w:rFonts w:eastAsia="SimSun"/>
                <w:lang w:val="en-US"/>
              </w:rPr>
              <w:t>04/07/2020</w:t>
            </w:r>
          </w:p>
        </w:tc>
        <w:tc>
          <w:tcPr>
            <w:tcW w:w="136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76537BD9" w14:textId="77777777" w:rsidR="003D1A19" w:rsidRDefault="003D1A19" w:rsidP="00E50CC1">
            <w:pPr>
              <w:keepLines/>
              <w:spacing w:after="120"/>
              <w:jc w:val="center"/>
              <w:rPr>
                <w:rFonts w:eastAsia="SimSun"/>
                <w:lang w:val="en-US"/>
              </w:rPr>
            </w:pPr>
            <w:r>
              <w:rPr>
                <w:rFonts w:eastAsia="SimSun"/>
                <w:lang w:val="en-US"/>
              </w:rPr>
              <w:t>2.1</w:t>
            </w:r>
          </w:p>
        </w:tc>
        <w:tc>
          <w:tcPr>
            <w:tcW w:w="374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7BC33215" w14:textId="77777777" w:rsidR="003D1A19" w:rsidRDefault="003D1A19" w:rsidP="00E50CC1">
            <w:pPr>
              <w:keepLines/>
              <w:spacing w:after="120"/>
              <w:jc w:val="both"/>
              <w:rPr>
                <w:rFonts w:eastAsia="SimSun"/>
                <w:lang w:val="en-US"/>
              </w:rPr>
            </w:pPr>
            <w:r>
              <w:rPr>
                <w:rFonts w:eastAsia="SimSun"/>
                <w:lang w:val="en-US"/>
              </w:rPr>
              <w:t>Thêm mô tả, activity diagram và sequence diagram cho use case 36 đến 51</w:t>
            </w:r>
          </w:p>
        </w:tc>
        <w:tc>
          <w:tcPr>
            <w:tcW w:w="23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0A655262" w14:textId="77777777" w:rsidR="003D1A19" w:rsidRDefault="003D1A19" w:rsidP="00E50CC1">
            <w:pPr>
              <w:keepLines/>
              <w:spacing w:after="120"/>
              <w:jc w:val="center"/>
              <w:rPr>
                <w:rFonts w:eastAsia="SimSun"/>
                <w:lang w:val="en-US"/>
              </w:rPr>
            </w:pPr>
            <w:r>
              <w:rPr>
                <w:rFonts w:eastAsia="SimSun"/>
                <w:lang w:val="en-US"/>
              </w:rPr>
              <w:t>Võ Thanh Hiếu</w:t>
            </w:r>
          </w:p>
        </w:tc>
      </w:tr>
      <w:tr w:rsidR="00125EF7" w:rsidRPr="007A1DE8" w14:paraId="65E0485C" w14:textId="77777777" w:rsidTr="003D1A19">
        <w:tc>
          <w:tcPr>
            <w:tcW w:w="20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1AF50531" w14:textId="49D698F2" w:rsidR="00125EF7" w:rsidRDefault="00125EF7" w:rsidP="00E50CC1">
            <w:pPr>
              <w:keepLines/>
              <w:spacing w:after="120"/>
              <w:jc w:val="center"/>
              <w:rPr>
                <w:rFonts w:eastAsia="SimSun"/>
                <w:lang w:val="en-US"/>
              </w:rPr>
            </w:pPr>
            <w:r>
              <w:rPr>
                <w:rFonts w:eastAsia="SimSun"/>
                <w:lang w:val="en-US"/>
              </w:rPr>
              <w:t>05/07/2020</w:t>
            </w:r>
          </w:p>
        </w:tc>
        <w:tc>
          <w:tcPr>
            <w:tcW w:w="136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44D4F6A7" w14:textId="430C7FA0" w:rsidR="00125EF7" w:rsidRDefault="00125EF7" w:rsidP="00E50CC1">
            <w:pPr>
              <w:keepLines/>
              <w:spacing w:after="120"/>
              <w:jc w:val="center"/>
              <w:rPr>
                <w:rFonts w:eastAsia="SimSun"/>
                <w:lang w:val="en-US"/>
              </w:rPr>
            </w:pPr>
            <w:r>
              <w:rPr>
                <w:rFonts w:eastAsia="SimSun"/>
                <w:lang w:val="en-US"/>
              </w:rPr>
              <w:t>2.2</w:t>
            </w:r>
          </w:p>
        </w:tc>
        <w:tc>
          <w:tcPr>
            <w:tcW w:w="374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390733F1" w14:textId="69794744" w:rsidR="00125EF7" w:rsidRDefault="00125EF7" w:rsidP="00E50CC1">
            <w:pPr>
              <w:keepLines/>
              <w:spacing w:after="120"/>
              <w:jc w:val="both"/>
              <w:rPr>
                <w:rFonts w:eastAsia="SimSun"/>
                <w:lang w:val="en-US"/>
              </w:rPr>
            </w:pPr>
            <w:r>
              <w:rPr>
                <w:rFonts w:eastAsia="SimSun"/>
                <w:lang w:val="en-US"/>
              </w:rPr>
              <w:t>Thêm mô tả, activity diagram và sequence diagram cho use case 1 - 17</w:t>
            </w:r>
          </w:p>
        </w:tc>
        <w:tc>
          <w:tcPr>
            <w:tcW w:w="23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64608522" w14:textId="2EF08D27" w:rsidR="00125EF7" w:rsidRDefault="00125EF7" w:rsidP="00E50CC1">
            <w:pPr>
              <w:keepLines/>
              <w:spacing w:after="120"/>
              <w:jc w:val="center"/>
              <w:rPr>
                <w:rFonts w:eastAsia="SimSun"/>
                <w:lang w:val="en-US"/>
              </w:rPr>
            </w:pPr>
            <w:r>
              <w:rPr>
                <w:rFonts w:eastAsia="SimSun"/>
                <w:lang w:val="en-US"/>
              </w:rPr>
              <w:t>Nguyễn Thái Hoàng</w:t>
            </w:r>
          </w:p>
        </w:tc>
      </w:tr>
      <w:tr w:rsidR="001977C4" w:rsidRPr="007A1DE8" w14:paraId="507ED2C8" w14:textId="77777777" w:rsidTr="003D1A19">
        <w:tc>
          <w:tcPr>
            <w:tcW w:w="20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2C6446DF" w14:textId="19C3FDEB" w:rsidR="001977C4" w:rsidRDefault="001977C4" w:rsidP="00E50CC1">
            <w:pPr>
              <w:keepLines/>
              <w:spacing w:after="120"/>
              <w:jc w:val="center"/>
              <w:rPr>
                <w:rFonts w:eastAsia="SimSun"/>
                <w:lang w:val="en-US"/>
              </w:rPr>
            </w:pPr>
            <w:r>
              <w:rPr>
                <w:rFonts w:eastAsia="SimSun"/>
                <w:lang w:val="en-US"/>
              </w:rPr>
              <w:t>05/07/2020</w:t>
            </w:r>
          </w:p>
        </w:tc>
        <w:tc>
          <w:tcPr>
            <w:tcW w:w="136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1DFF9E79" w14:textId="6B77DBD0" w:rsidR="001977C4" w:rsidRDefault="001977C4" w:rsidP="00E50CC1">
            <w:pPr>
              <w:keepLines/>
              <w:spacing w:after="120"/>
              <w:jc w:val="center"/>
              <w:rPr>
                <w:rFonts w:eastAsia="SimSun"/>
                <w:lang w:val="en-US"/>
              </w:rPr>
            </w:pPr>
            <w:r>
              <w:rPr>
                <w:rFonts w:eastAsia="SimSun"/>
                <w:lang w:val="en-US"/>
              </w:rPr>
              <w:t>2.3</w:t>
            </w:r>
          </w:p>
        </w:tc>
        <w:tc>
          <w:tcPr>
            <w:tcW w:w="374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726F4A0B" w14:textId="2405851C" w:rsidR="001977C4" w:rsidRDefault="001977C4" w:rsidP="00E50CC1">
            <w:pPr>
              <w:keepLines/>
              <w:spacing w:after="120"/>
              <w:jc w:val="both"/>
              <w:rPr>
                <w:rFonts w:eastAsia="SimSun"/>
                <w:lang w:val="en-US"/>
              </w:rPr>
            </w:pPr>
            <w:r>
              <w:rPr>
                <w:rFonts w:eastAsia="SimSun"/>
                <w:lang w:val="en-US"/>
              </w:rPr>
              <w:t>Thêm mô tả activity diagram và sequence diagram cho use-case 18-34</w:t>
            </w:r>
          </w:p>
        </w:tc>
        <w:tc>
          <w:tcPr>
            <w:tcW w:w="23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327869C7" w14:textId="240CDEB4" w:rsidR="001977C4" w:rsidRDefault="001977C4" w:rsidP="00E50CC1">
            <w:pPr>
              <w:keepLines/>
              <w:spacing w:after="120"/>
              <w:jc w:val="center"/>
              <w:rPr>
                <w:rFonts w:eastAsia="SimSun"/>
                <w:lang w:val="en-US"/>
              </w:rPr>
            </w:pPr>
            <w:r>
              <w:rPr>
                <w:rFonts w:eastAsia="SimSun"/>
                <w:lang w:val="en-US"/>
              </w:rPr>
              <w:t>Võ Xuân Hiển</w:t>
            </w:r>
          </w:p>
        </w:tc>
      </w:tr>
    </w:tbl>
    <w:p w14:paraId="074F4E88" w14:textId="77777777" w:rsidR="00A23833" w:rsidRDefault="00A23833" w:rsidP="0031511D">
      <w:pPr>
        <w:pStyle w:val="Title"/>
        <w:rPr>
          <w:lang w:val="en-US"/>
        </w:rPr>
      </w:pPr>
    </w:p>
    <w:p w14:paraId="08846D22" w14:textId="77777777" w:rsidR="00A23833" w:rsidRDefault="00A23833" w:rsidP="00A23833">
      <w:pPr>
        <w:pStyle w:val="Title"/>
        <w:rPr>
          <w:lang w:val="en-US"/>
        </w:rPr>
      </w:pPr>
      <w:r>
        <w:rPr>
          <w:lang w:val="en-US"/>
        </w:rPr>
        <w:br w:type="page"/>
      </w:r>
      <w:r>
        <w:rPr>
          <w:lang w:val="en-US"/>
        </w:rPr>
        <w:lastRenderedPageBreak/>
        <w:t>Mục lục</w:t>
      </w:r>
    </w:p>
    <w:p w14:paraId="6582CE30" w14:textId="352EA8FD" w:rsidR="001977C4" w:rsidRDefault="00A23833">
      <w:pPr>
        <w:pStyle w:val="TOC1"/>
        <w:tabs>
          <w:tab w:val="left" w:pos="43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ja-JP"/>
        </w:rPr>
      </w:pPr>
      <w:r>
        <w:rPr>
          <w:lang w:val="en-US"/>
        </w:rPr>
        <w:fldChar w:fldCharType="begin"/>
      </w:r>
      <w:r>
        <w:rPr>
          <w:lang w:val="en-US"/>
        </w:rPr>
        <w:instrText xml:space="preserve"> TOC \o "1-2" \h \z \u </w:instrText>
      </w:r>
      <w:r>
        <w:rPr>
          <w:lang w:val="en-US"/>
        </w:rPr>
        <w:fldChar w:fldCharType="separate"/>
      </w:r>
      <w:hyperlink w:anchor="_Toc44862009" w:history="1">
        <w:r w:rsidR="001977C4" w:rsidRPr="00DC4DA8">
          <w:rPr>
            <w:rStyle w:val="Hyperlink"/>
            <w:noProof/>
          </w:rPr>
          <w:t>1.</w:t>
        </w:r>
        <w:r w:rsidR="001977C4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ja-JP"/>
          </w:rPr>
          <w:tab/>
        </w:r>
        <w:r w:rsidR="001977C4" w:rsidRPr="00DC4DA8">
          <w:rPr>
            <w:rStyle w:val="Hyperlink"/>
            <w:noProof/>
            <w:lang w:val="en-US"/>
          </w:rPr>
          <w:t xml:space="preserve">Sơ đồ </w:t>
        </w:r>
        <w:r w:rsidR="001977C4" w:rsidRPr="00DC4DA8">
          <w:rPr>
            <w:rStyle w:val="Hyperlink"/>
            <w:noProof/>
          </w:rPr>
          <w:t>Use-case</w:t>
        </w:r>
        <w:r w:rsidR="001977C4">
          <w:rPr>
            <w:noProof/>
            <w:webHidden/>
          </w:rPr>
          <w:tab/>
        </w:r>
        <w:r w:rsidR="001977C4">
          <w:rPr>
            <w:noProof/>
            <w:webHidden/>
          </w:rPr>
          <w:fldChar w:fldCharType="begin"/>
        </w:r>
        <w:r w:rsidR="001977C4">
          <w:rPr>
            <w:noProof/>
            <w:webHidden/>
          </w:rPr>
          <w:instrText xml:space="preserve"> PAGEREF _Toc44862009 \h </w:instrText>
        </w:r>
        <w:r w:rsidR="001977C4">
          <w:rPr>
            <w:noProof/>
            <w:webHidden/>
          </w:rPr>
        </w:r>
        <w:r w:rsidR="001977C4">
          <w:rPr>
            <w:noProof/>
            <w:webHidden/>
          </w:rPr>
          <w:fldChar w:fldCharType="separate"/>
        </w:r>
        <w:r w:rsidR="001977C4">
          <w:rPr>
            <w:noProof/>
            <w:webHidden/>
          </w:rPr>
          <w:t>5</w:t>
        </w:r>
        <w:r w:rsidR="001977C4">
          <w:rPr>
            <w:noProof/>
            <w:webHidden/>
          </w:rPr>
          <w:fldChar w:fldCharType="end"/>
        </w:r>
      </w:hyperlink>
    </w:p>
    <w:p w14:paraId="662D00E5" w14:textId="2C8684FC" w:rsidR="001977C4" w:rsidRDefault="00C1293C">
      <w:pPr>
        <w:pStyle w:val="TOC1"/>
        <w:tabs>
          <w:tab w:val="left" w:pos="43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ja-JP"/>
        </w:rPr>
      </w:pPr>
      <w:hyperlink w:anchor="_Toc44862010" w:history="1">
        <w:r w:rsidR="001977C4" w:rsidRPr="00DC4DA8">
          <w:rPr>
            <w:rStyle w:val="Hyperlink"/>
            <w:noProof/>
            <w:lang w:val="en-US"/>
          </w:rPr>
          <w:t>2.</w:t>
        </w:r>
        <w:r w:rsidR="001977C4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ja-JP"/>
          </w:rPr>
          <w:tab/>
        </w:r>
        <w:r w:rsidR="001977C4" w:rsidRPr="00DC4DA8">
          <w:rPr>
            <w:rStyle w:val="Hyperlink"/>
            <w:noProof/>
            <w:lang w:val="en-US"/>
          </w:rPr>
          <w:t>Danh sách các Actor</w:t>
        </w:r>
        <w:r w:rsidR="001977C4">
          <w:rPr>
            <w:noProof/>
            <w:webHidden/>
          </w:rPr>
          <w:tab/>
        </w:r>
        <w:r w:rsidR="001977C4">
          <w:rPr>
            <w:noProof/>
            <w:webHidden/>
          </w:rPr>
          <w:fldChar w:fldCharType="begin"/>
        </w:r>
        <w:r w:rsidR="001977C4">
          <w:rPr>
            <w:noProof/>
            <w:webHidden/>
          </w:rPr>
          <w:instrText xml:space="preserve"> PAGEREF _Toc44862010 \h </w:instrText>
        </w:r>
        <w:r w:rsidR="001977C4">
          <w:rPr>
            <w:noProof/>
            <w:webHidden/>
          </w:rPr>
        </w:r>
        <w:r w:rsidR="001977C4">
          <w:rPr>
            <w:noProof/>
            <w:webHidden/>
          </w:rPr>
          <w:fldChar w:fldCharType="separate"/>
        </w:r>
        <w:r w:rsidR="001977C4">
          <w:rPr>
            <w:noProof/>
            <w:webHidden/>
          </w:rPr>
          <w:t>10</w:t>
        </w:r>
        <w:r w:rsidR="001977C4">
          <w:rPr>
            <w:noProof/>
            <w:webHidden/>
          </w:rPr>
          <w:fldChar w:fldCharType="end"/>
        </w:r>
      </w:hyperlink>
    </w:p>
    <w:p w14:paraId="67883BE3" w14:textId="06DDCCB6" w:rsidR="001977C4" w:rsidRDefault="00C1293C">
      <w:pPr>
        <w:pStyle w:val="TOC1"/>
        <w:tabs>
          <w:tab w:val="left" w:pos="43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ja-JP"/>
        </w:rPr>
      </w:pPr>
      <w:hyperlink w:anchor="_Toc44862011" w:history="1">
        <w:r w:rsidR="001977C4" w:rsidRPr="00DC4DA8">
          <w:rPr>
            <w:rStyle w:val="Hyperlink"/>
            <w:noProof/>
            <w:lang w:val="en-US"/>
          </w:rPr>
          <w:t>3.</w:t>
        </w:r>
        <w:r w:rsidR="001977C4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ja-JP"/>
          </w:rPr>
          <w:tab/>
        </w:r>
        <w:r w:rsidR="001977C4" w:rsidRPr="00DC4DA8">
          <w:rPr>
            <w:rStyle w:val="Hyperlink"/>
            <w:noProof/>
            <w:lang w:val="en-US"/>
          </w:rPr>
          <w:t>Danh sách các Use-case</w:t>
        </w:r>
        <w:r w:rsidR="001977C4">
          <w:rPr>
            <w:noProof/>
            <w:webHidden/>
          </w:rPr>
          <w:tab/>
        </w:r>
        <w:r w:rsidR="001977C4">
          <w:rPr>
            <w:noProof/>
            <w:webHidden/>
          </w:rPr>
          <w:fldChar w:fldCharType="begin"/>
        </w:r>
        <w:r w:rsidR="001977C4">
          <w:rPr>
            <w:noProof/>
            <w:webHidden/>
          </w:rPr>
          <w:instrText xml:space="preserve"> PAGEREF _Toc44862011 \h </w:instrText>
        </w:r>
        <w:r w:rsidR="001977C4">
          <w:rPr>
            <w:noProof/>
            <w:webHidden/>
          </w:rPr>
        </w:r>
        <w:r w:rsidR="001977C4">
          <w:rPr>
            <w:noProof/>
            <w:webHidden/>
          </w:rPr>
          <w:fldChar w:fldCharType="separate"/>
        </w:r>
        <w:r w:rsidR="001977C4">
          <w:rPr>
            <w:noProof/>
            <w:webHidden/>
          </w:rPr>
          <w:t>10</w:t>
        </w:r>
        <w:r w:rsidR="001977C4">
          <w:rPr>
            <w:noProof/>
            <w:webHidden/>
          </w:rPr>
          <w:fldChar w:fldCharType="end"/>
        </w:r>
      </w:hyperlink>
    </w:p>
    <w:p w14:paraId="706E667A" w14:textId="4BF18976" w:rsidR="001977C4" w:rsidRDefault="00C1293C">
      <w:pPr>
        <w:pStyle w:val="TOC1"/>
        <w:tabs>
          <w:tab w:val="left" w:pos="43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ja-JP"/>
        </w:rPr>
      </w:pPr>
      <w:hyperlink w:anchor="_Toc44862012" w:history="1">
        <w:r w:rsidR="001977C4" w:rsidRPr="00DC4DA8">
          <w:rPr>
            <w:rStyle w:val="Hyperlink"/>
            <w:noProof/>
            <w:lang w:val="en-US"/>
          </w:rPr>
          <w:t>4.</w:t>
        </w:r>
        <w:r w:rsidR="001977C4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ja-JP"/>
          </w:rPr>
          <w:tab/>
        </w:r>
        <w:r w:rsidR="001977C4" w:rsidRPr="00DC4DA8">
          <w:rPr>
            <w:rStyle w:val="Hyperlink"/>
            <w:noProof/>
            <w:lang w:val="en-US"/>
          </w:rPr>
          <w:t>Đặc tả Use-case</w:t>
        </w:r>
        <w:r w:rsidR="001977C4">
          <w:rPr>
            <w:noProof/>
            <w:webHidden/>
          </w:rPr>
          <w:tab/>
        </w:r>
        <w:r w:rsidR="001977C4">
          <w:rPr>
            <w:noProof/>
            <w:webHidden/>
          </w:rPr>
          <w:fldChar w:fldCharType="begin"/>
        </w:r>
        <w:r w:rsidR="001977C4">
          <w:rPr>
            <w:noProof/>
            <w:webHidden/>
          </w:rPr>
          <w:instrText xml:space="preserve"> PAGEREF _Toc44862012 \h </w:instrText>
        </w:r>
        <w:r w:rsidR="001977C4">
          <w:rPr>
            <w:noProof/>
            <w:webHidden/>
          </w:rPr>
        </w:r>
        <w:r w:rsidR="001977C4">
          <w:rPr>
            <w:noProof/>
            <w:webHidden/>
          </w:rPr>
          <w:fldChar w:fldCharType="separate"/>
        </w:r>
        <w:r w:rsidR="001977C4">
          <w:rPr>
            <w:noProof/>
            <w:webHidden/>
          </w:rPr>
          <w:t>12</w:t>
        </w:r>
        <w:r w:rsidR="001977C4">
          <w:rPr>
            <w:noProof/>
            <w:webHidden/>
          </w:rPr>
          <w:fldChar w:fldCharType="end"/>
        </w:r>
      </w:hyperlink>
    </w:p>
    <w:p w14:paraId="565E4F8E" w14:textId="049099F5" w:rsidR="001977C4" w:rsidRDefault="00C1293C">
      <w:pPr>
        <w:pStyle w:val="TOC2"/>
        <w:tabs>
          <w:tab w:val="left" w:pos="1000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ja-JP"/>
        </w:rPr>
      </w:pPr>
      <w:hyperlink w:anchor="_Toc44862013" w:history="1">
        <w:r w:rsidR="001977C4" w:rsidRPr="00DC4DA8">
          <w:rPr>
            <w:rStyle w:val="Hyperlink"/>
            <w:noProof/>
            <w:lang w:val="en-US"/>
          </w:rPr>
          <w:t>4.1</w:t>
        </w:r>
        <w:r w:rsidR="001977C4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ja-JP"/>
          </w:rPr>
          <w:tab/>
        </w:r>
        <w:r w:rsidR="001977C4" w:rsidRPr="00DC4DA8">
          <w:rPr>
            <w:rStyle w:val="Hyperlink"/>
            <w:noProof/>
            <w:lang w:val="en-US"/>
          </w:rPr>
          <w:t>Đặc tả Use-case Đăng nhập</w:t>
        </w:r>
        <w:r w:rsidR="001977C4">
          <w:rPr>
            <w:noProof/>
            <w:webHidden/>
          </w:rPr>
          <w:tab/>
        </w:r>
        <w:r w:rsidR="001977C4">
          <w:rPr>
            <w:noProof/>
            <w:webHidden/>
          </w:rPr>
          <w:fldChar w:fldCharType="begin"/>
        </w:r>
        <w:r w:rsidR="001977C4">
          <w:rPr>
            <w:noProof/>
            <w:webHidden/>
          </w:rPr>
          <w:instrText xml:space="preserve"> PAGEREF _Toc44862013 \h </w:instrText>
        </w:r>
        <w:r w:rsidR="001977C4">
          <w:rPr>
            <w:noProof/>
            <w:webHidden/>
          </w:rPr>
        </w:r>
        <w:r w:rsidR="001977C4">
          <w:rPr>
            <w:noProof/>
            <w:webHidden/>
          </w:rPr>
          <w:fldChar w:fldCharType="separate"/>
        </w:r>
        <w:r w:rsidR="001977C4">
          <w:rPr>
            <w:noProof/>
            <w:webHidden/>
          </w:rPr>
          <w:t>12</w:t>
        </w:r>
        <w:r w:rsidR="001977C4">
          <w:rPr>
            <w:noProof/>
            <w:webHidden/>
          </w:rPr>
          <w:fldChar w:fldCharType="end"/>
        </w:r>
      </w:hyperlink>
    </w:p>
    <w:p w14:paraId="7B1ED087" w14:textId="0C06C02A" w:rsidR="001977C4" w:rsidRDefault="00C1293C">
      <w:pPr>
        <w:pStyle w:val="TOC2"/>
        <w:tabs>
          <w:tab w:val="left" w:pos="1000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ja-JP"/>
        </w:rPr>
      </w:pPr>
      <w:hyperlink w:anchor="_Toc44862014" w:history="1">
        <w:r w:rsidR="001977C4" w:rsidRPr="00DC4DA8">
          <w:rPr>
            <w:rStyle w:val="Hyperlink"/>
            <w:noProof/>
            <w:lang w:val="en-US"/>
          </w:rPr>
          <w:t>4.2</w:t>
        </w:r>
        <w:r w:rsidR="001977C4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ja-JP"/>
          </w:rPr>
          <w:tab/>
        </w:r>
        <w:r w:rsidR="001977C4" w:rsidRPr="00DC4DA8">
          <w:rPr>
            <w:rStyle w:val="Hyperlink"/>
            <w:noProof/>
            <w:lang w:val="en-US"/>
          </w:rPr>
          <w:t>Đặc tả Use-case Đăng xuất</w:t>
        </w:r>
        <w:r w:rsidR="001977C4">
          <w:rPr>
            <w:noProof/>
            <w:webHidden/>
          </w:rPr>
          <w:tab/>
        </w:r>
        <w:r w:rsidR="001977C4">
          <w:rPr>
            <w:noProof/>
            <w:webHidden/>
          </w:rPr>
          <w:fldChar w:fldCharType="begin"/>
        </w:r>
        <w:r w:rsidR="001977C4">
          <w:rPr>
            <w:noProof/>
            <w:webHidden/>
          </w:rPr>
          <w:instrText xml:space="preserve"> PAGEREF _Toc44862014 \h </w:instrText>
        </w:r>
        <w:r w:rsidR="001977C4">
          <w:rPr>
            <w:noProof/>
            <w:webHidden/>
          </w:rPr>
        </w:r>
        <w:r w:rsidR="001977C4">
          <w:rPr>
            <w:noProof/>
            <w:webHidden/>
          </w:rPr>
          <w:fldChar w:fldCharType="separate"/>
        </w:r>
        <w:r w:rsidR="001977C4">
          <w:rPr>
            <w:noProof/>
            <w:webHidden/>
          </w:rPr>
          <w:t>14</w:t>
        </w:r>
        <w:r w:rsidR="001977C4">
          <w:rPr>
            <w:noProof/>
            <w:webHidden/>
          </w:rPr>
          <w:fldChar w:fldCharType="end"/>
        </w:r>
      </w:hyperlink>
    </w:p>
    <w:p w14:paraId="6832B1FE" w14:textId="0E2B0960" w:rsidR="001977C4" w:rsidRDefault="00C1293C">
      <w:pPr>
        <w:pStyle w:val="TOC2"/>
        <w:tabs>
          <w:tab w:val="left" w:pos="1000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ja-JP"/>
        </w:rPr>
      </w:pPr>
      <w:hyperlink w:anchor="_Toc44862015" w:history="1">
        <w:r w:rsidR="001977C4" w:rsidRPr="00DC4DA8">
          <w:rPr>
            <w:rStyle w:val="Hyperlink"/>
            <w:noProof/>
            <w:lang w:val="en-US"/>
          </w:rPr>
          <w:t>4.3</w:t>
        </w:r>
        <w:r w:rsidR="001977C4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ja-JP"/>
          </w:rPr>
          <w:tab/>
        </w:r>
        <w:r w:rsidR="001977C4" w:rsidRPr="00DC4DA8">
          <w:rPr>
            <w:rStyle w:val="Hyperlink"/>
            <w:noProof/>
            <w:lang w:val="en-US"/>
          </w:rPr>
          <w:t>Đặc tả Use-case Tạo tài khoản cho nhân viên</w:t>
        </w:r>
        <w:r w:rsidR="001977C4">
          <w:rPr>
            <w:noProof/>
            <w:webHidden/>
          </w:rPr>
          <w:tab/>
        </w:r>
        <w:r w:rsidR="001977C4">
          <w:rPr>
            <w:noProof/>
            <w:webHidden/>
          </w:rPr>
          <w:fldChar w:fldCharType="begin"/>
        </w:r>
        <w:r w:rsidR="001977C4">
          <w:rPr>
            <w:noProof/>
            <w:webHidden/>
          </w:rPr>
          <w:instrText xml:space="preserve"> PAGEREF _Toc44862015 \h </w:instrText>
        </w:r>
        <w:r w:rsidR="001977C4">
          <w:rPr>
            <w:noProof/>
            <w:webHidden/>
          </w:rPr>
        </w:r>
        <w:r w:rsidR="001977C4">
          <w:rPr>
            <w:noProof/>
            <w:webHidden/>
          </w:rPr>
          <w:fldChar w:fldCharType="separate"/>
        </w:r>
        <w:r w:rsidR="001977C4">
          <w:rPr>
            <w:noProof/>
            <w:webHidden/>
          </w:rPr>
          <w:t>15</w:t>
        </w:r>
        <w:r w:rsidR="001977C4">
          <w:rPr>
            <w:noProof/>
            <w:webHidden/>
          </w:rPr>
          <w:fldChar w:fldCharType="end"/>
        </w:r>
      </w:hyperlink>
    </w:p>
    <w:p w14:paraId="7BE34D4A" w14:textId="3CBED473" w:rsidR="001977C4" w:rsidRDefault="00C1293C">
      <w:pPr>
        <w:pStyle w:val="TOC2"/>
        <w:tabs>
          <w:tab w:val="left" w:pos="1000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ja-JP"/>
        </w:rPr>
      </w:pPr>
      <w:hyperlink w:anchor="_Toc44862016" w:history="1">
        <w:r w:rsidR="001977C4" w:rsidRPr="00DC4DA8">
          <w:rPr>
            <w:rStyle w:val="Hyperlink"/>
            <w:noProof/>
            <w:lang w:val="en-US"/>
          </w:rPr>
          <w:t>4.4</w:t>
        </w:r>
        <w:r w:rsidR="001977C4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ja-JP"/>
          </w:rPr>
          <w:tab/>
        </w:r>
        <w:r w:rsidR="001977C4" w:rsidRPr="00DC4DA8">
          <w:rPr>
            <w:rStyle w:val="Hyperlink"/>
            <w:noProof/>
            <w:lang w:val="en-US"/>
          </w:rPr>
          <w:t>Đặc tả Use-case Thủ thư tạo tài khoản cho độc giả</w:t>
        </w:r>
        <w:r w:rsidR="001977C4">
          <w:rPr>
            <w:noProof/>
            <w:webHidden/>
          </w:rPr>
          <w:tab/>
        </w:r>
        <w:r w:rsidR="001977C4">
          <w:rPr>
            <w:noProof/>
            <w:webHidden/>
          </w:rPr>
          <w:fldChar w:fldCharType="begin"/>
        </w:r>
        <w:r w:rsidR="001977C4">
          <w:rPr>
            <w:noProof/>
            <w:webHidden/>
          </w:rPr>
          <w:instrText xml:space="preserve"> PAGEREF _Toc44862016 \h </w:instrText>
        </w:r>
        <w:r w:rsidR="001977C4">
          <w:rPr>
            <w:noProof/>
            <w:webHidden/>
          </w:rPr>
        </w:r>
        <w:r w:rsidR="001977C4">
          <w:rPr>
            <w:noProof/>
            <w:webHidden/>
          </w:rPr>
          <w:fldChar w:fldCharType="separate"/>
        </w:r>
        <w:r w:rsidR="001977C4">
          <w:rPr>
            <w:noProof/>
            <w:webHidden/>
          </w:rPr>
          <w:t>16</w:t>
        </w:r>
        <w:r w:rsidR="001977C4">
          <w:rPr>
            <w:noProof/>
            <w:webHidden/>
          </w:rPr>
          <w:fldChar w:fldCharType="end"/>
        </w:r>
      </w:hyperlink>
    </w:p>
    <w:p w14:paraId="5A18FEED" w14:textId="6CCFC22C" w:rsidR="001977C4" w:rsidRDefault="00C1293C">
      <w:pPr>
        <w:pStyle w:val="TOC2"/>
        <w:tabs>
          <w:tab w:val="left" w:pos="1000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ja-JP"/>
        </w:rPr>
      </w:pPr>
      <w:hyperlink w:anchor="_Toc44862017" w:history="1">
        <w:r w:rsidR="001977C4" w:rsidRPr="00DC4DA8">
          <w:rPr>
            <w:rStyle w:val="Hyperlink"/>
            <w:noProof/>
            <w:lang w:val="en-US"/>
          </w:rPr>
          <w:t>4.5</w:t>
        </w:r>
        <w:r w:rsidR="001977C4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ja-JP"/>
          </w:rPr>
          <w:tab/>
        </w:r>
        <w:r w:rsidR="001977C4" w:rsidRPr="00DC4DA8">
          <w:rPr>
            <w:rStyle w:val="Hyperlink"/>
            <w:noProof/>
            <w:lang w:val="en-US"/>
          </w:rPr>
          <w:t>Đặc tả Use-case Khôi phục mật khẩu</w:t>
        </w:r>
        <w:r w:rsidR="001977C4">
          <w:rPr>
            <w:noProof/>
            <w:webHidden/>
          </w:rPr>
          <w:tab/>
        </w:r>
        <w:r w:rsidR="001977C4">
          <w:rPr>
            <w:noProof/>
            <w:webHidden/>
          </w:rPr>
          <w:fldChar w:fldCharType="begin"/>
        </w:r>
        <w:r w:rsidR="001977C4">
          <w:rPr>
            <w:noProof/>
            <w:webHidden/>
          </w:rPr>
          <w:instrText xml:space="preserve"> PAGEREF _Toc44862017 \h </w:instrText>
        </w:r>
        <w:r w:rsidR="001977C4">
          <w:rPr>
            <w:noProof/>
            <w:webHidden/>
          </w:rPr>
        </w:r>
        <w:r w:rsidR="001977C4">
          <w:rPr>
            <w:noProof/>
            <w:webHidden/>
          </w:rPr>
          <w:fldChar w:fldCharType="separate"/>
        </w:r>
        <w:r w:rsidR="001977C4">
          <w:rPr>
            <w:noProof/>
            <w:webHidden/>
          </w:rPr>
          <w:t>17</w:t>
        </w:r>
        <w:r w:rsidR="001977C4">
          <w:rPr>
            <w:noProof/>
            <w:webHidden/>
          </w:rPr>
          <w:fldChar w:fldCharType="end"/>
        </w:r>
      </w:hyperlink>
    </w:p>
    <w:p w14:paraId="0BF8AB6F" w14:textId="3B22C5A7" w:rsidR="001977C4" w:rsidRDefault="00C1293C">
      <w:pPr>
        <w:pStyle w:val="TOC2"/>
        <w:tabs>
          <w:tab w:val="left" w:pos="1000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ja-JP"/>
        </w:rPr>
      </w:pPr>
      <w:hyperlink w:anchor="_Toc44862018" w:history="1">
        <w:r w:rsidR="001977C4" w:rsidRPr="00DC4DA8">
          <w:rPr>
            <w:rStyle w:val="Hyperlink"/>
            <w:noProof/>
          </w:rPr>
          <w:t>4.6</w:t>
        </w:r>
        <w:r w:rsidR="001977C4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ja-JP"/>
          </w:rPr>
          <w:tab/>
        </w:r>
        <w:r w:rsidR="001977C4" w:rsidRPr="00DC4DA8">
          <w:rPr>
            <w:rStyle w:val="Hyperlink"/>
            <w:noProof/>
          </w:rPr>
          <w:t xml:space="preserve">Đặc tả </w:t>
        </w:r>
        <w:r w:rsidR="001977C4" w:rsidRPr="00DC4DA8">
          <w:rPr>
            <w:rStyle w:val="Hyperlink"/>
            <w:noProof/>
            <w:lang w:val="en-US"/>
          </w:rPr>
          <w:t>Use-case Xóa tài khoản</w:t>
        </w:r>
        <w:r w:rsidR="001977C4">
          <w:rPr>
            <w:noProof/>
            <w:webHidden/>
          </w:rPr>
          <w:tab/>
        </w:r>
        <w:r w:rsidR="001977C4">
          <w:rPr>
            <w:noProof/>
            <w:webHidden/>
          </w:rPr>
          <w:fldChar w:fldCharType="begin"/>
        </w:r>
        <w:r w:rsidR="001977C4">
          <w:rPr>
            <w:noProof/>
            <w:webHidden/>
          </w:rPr>
          <w:instrText xml:space="preserve"> PAGEREF _Toc44862018 \h </w:instrText>
        </w:r>
        <w:r w:rsidR="001977C4">
          <w:rPr>
            <w:noProof/>
            <w:webHidden/>
          </w:rPr>
        </w:r>
        <w:r w:rsidR="001977C4">
          <w:rPr>
            <w:noProof/>
            <w:webHidden/>
          </w:rPr>
          <w:fldChar w:fldCharType="separate"/>
        </w:r>
        <w:r w:rsidR="001977C4">
          <w:rPr>
            <w:noProof/>
            <w:webHidden/>
          </w:rPr>
          <w:t>18</w:t>
        </w:r>
        <w:r w:rsidR="001977C4">
          <w:rPr>
            <w:noProof/>
            <w:webHidden/>
          </w:rPr>
          <w:fldChar w:fldCharType="end"/>
        </w:r>
      </w:hyperlink>
    </w:p>
    <w:p w14:paraId="5DD572ED" w14:textId="158D12FD" w:rsidR="001977C4" w:rsidRDefault="00C1293C">
      <w:pPr>
        <w:pStyle w:val="TOC2"/>
        <w:tabs>
          <w:tab w:val="left" w:pos="1000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ja-JP"/>
        </w:rPr>
      </w:pPr>
      <w:hyperlink w:anchor="_Toc44862019" w:history="1">
        <w:r w:rsidR="001977C4" w:rsidRPr="00DC4DA8">
          <w:rPr>
            <w:rStyle w:val="Hyperlink"/>
            <w:noProof/>
            <w:lang w:val="en-US"/>
          </w:rPr>
          <w:t>4.7</w:t>
        </w:r>
        <w:r w:rsidR="001977C4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ja-JP"/>
          </w:rPr>
          <w:tab/>
        </w:r>
        <w:r w:rsidR="001977C4" w:rsidRPr="00DC4DA8">
          <w:rPr>
            <w:rStyle w:val="Hyperlink"/>
            <w:noProof/>
            <w:lang w:val="en-US"/>
          </w:rPr>
          <w:t>Đặc tả Use-case Gia hạn tài khoản</w:t>
        </w:r>
        <w:r w:rsidR="001977C4">
          <w:rPr>
            <w:noProof/>
            <w:webHidden/>
          </w:rPr>
          <w:tab/>
        </w:r>
        <w:r w:rsidR="001977C4">
          <w:rPr>
            <w:noProof/>
            <w:webHidden/>
          </w:rPr>
          <w:fldChar w:fldCharType="begin"/>
        </w:r>
        <w:r w:rsidR="001977C4">
          <w:rPr>
            <w:noProof/>
            <w:webHidden/>
          </w:rPr>
          <w:instrText xml:space="preserve"> PAGEREF _Toc44862019 \h </w:instrText>
        </w:r>
        <w:r w:rsidR="001977C4">
          <w:rPr>
            <w:noProof/>
            <w:webHidden/>
          </w:rPr>
        </w:r>
        <w:r w:rsidR="001977C4">
          <w:rPr>
            <w:noProof/>
            <w:webHidden/>
          </w:rPr>
          <w:fldChar w:fldCharType="separate"/>
        </w:r>
        <w:r w:rsidR="001977C4">
          <w:rPr>
            <w:noProof/>
            <w:webHidden/>
          </w:rPr>
          <w:t>19</w:t>
        </w:r>
        <w:r w:rsidR="001977C4">
          <w:rPr>
            <w:noProof/>
            <w:webHidden/>
          </w:rPr>
          <w:fldChar w:fldCharType="end"/>
        </w:r>
      </w:hyperlink>
    </w:p>
    <w:p w14:paraId="60A6D160" w14:textId="7A38B883" w:rsidR="001977C4" w:rsidRDefault="00C1293C">
      <w:pPr>
        <w:pStyle w:val="TOC2"/>
        <w:tabs>
          <w:tab w:val="left" w:pos="1000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ja-JP"/>
        </w:rPr>
      </w:pPr>
      <w:hyperlink w:anchor="_Toc44862020" w:history="1">
        <w:r w:rsidR="001977C4" w:rsidRPr="00DC4DA8">
          <w:rPr>
            <w:rStyle w:val="Hyperlink"/>
            <w:noProof/>
            <w:lang w:val="en-US"/>
          </w:rPr>
          <w:t>4.8</w:t>
        </w:r>
        <w:r w:rsidR="001977C4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ja-JP"/>
          </w:rPr>
          <w:tab/>
        </w:r>
        <w:r w:rsidR="001977C4" w:rsidRPr="00DC4DA8">
          <w:rPr>
            <w:rStyle w:val="Hyperlink"/>
            <w:noProof/>
            <w:lang w:val="en-US"/>
          </w:rPr>
          <w:t>Đặc tả Use-case Sửa thông tin tài khoản</w:t>
        </w:r>
        <w:r w:rsidR="001977C4">
          <w:rPr>
            <w:noProof/>
            <w:webHidden/>
          </w:rPr>
          <w:tab/>
        </w:r>
        <w:r w:rsidR="001977C4">
          <w:rPr>
            <w:noProof/>
            <w:webHidden/>
          </w:rPr>
          <w:fldChar w:fldCharType="begin"/>
        </w:r>
        <w:r w:rsidR="001977C4">
          <w:rPr>
            <w:noProof/>
            <w:webHidden/>
          </w:rPr>
          <w:instrText xml:space="preserve"> PAGEREF _Toc44862020 \h </w:instrText>
        </w:r>
        <w:r w:rsidR="001977C4">
          <w:rPr>
            <w:noProof/>
            <w:webHidden/>
          </w:rPr>
        </w:r>
        <w:r w:rsidR="001977C4">
          <w:rPr>
            <w:noProof/>
            <w:webHidden/>
          </w:rPr>
          <w:fldChar w:fldCharType="separate"/>
        </w:r>
        <w:r w:rsidR="001977C4">
          <w:rPr>
            <w:noProof/>
            <w:webHidden/>
          </w:rPr>
          <w:t>21</w:t>
        </w:r>
        <w:r w:rsidR="001977C4">
          <w:rPr>
            <w:noProof/>
            <w:webHidden/>
          </w:rPr>
          <w:fldChar w:fldCharType="end"/>
        </w:r>
      </w:hyperlink>
    </w:p>
    <w:p w14:paraId="7ABB4390" w14:textId="17315E21" w:rsidR="001977C4" w:rsidRDefault="00C1293C">
      <w:pPr>
        <w:pStyle w:val="TOC2"/>
        <w:tabs>
          <w:tab w:val="left" w:pos="1000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ja-JP"/>
        </w:rPr>
      </w:pPr>
      <w:hyperlink w:anchor="_Toc44862021" w:history="1">
        <w:r w:rsidR="001977C4" w:rsidRPr="00DC4DA8">
          <w:rPr>
            <w:rStyle w:val="Hyperlink"/>
            <w:noProof/>
          </w:rPr>
          <w:t>4.9</w:t>
        </w:r>
        <w:r w:rsidR="001977C4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ja-JP"/>
          </w:rPr>
          <w:tab/>
        </w:r>
        <w:r w:rsidR="001977C4" w:rsidRPr="00DC4DA8">
          <w:rPr>
            <w:rStyle w:val="Hyperlink"/>
            <w:noProof/>
          </w:rPr>
          <w:t xml:space="preserve">Đặc tả Use case </w:t>
        </w:r>
        <w:r w:rsidR="001977C4" w:rsidRPr="00DC4DA8">
          <w:rPr>
            <w:rStyle w:val="Hyperlink"/>
            <w:noProof/>
            <w:lang w:val="en-US"/>
          </w:rPr>
          <w:t>Tìm kiếm thông tin theo tên đăng nhập</w:t>
        </w:r>
        <w:r w:rsidR="001977C4">
          <w:rPr>
            <w:noProof/>
            <w:webHidden/>
          </w:rPr>
          <w:tab/>
        </w:r>
        <w:r w:rsidR="001977C4">
          <w:rPr>
            <w:noProof/>
            <w:webHidden/>
          </w:rPr>
          <w:fldChar w:fldCharType="begin"/>
        </w:r>
        <w:r w:rsidR="001977C4">
          <w:rPr>
            <w:noProof/>
            <w:webHidden/>
          </w:rPr>
          <w:instrText xml:space="preserve"> PAGEREF _Toc44862021 \h </w:instrText>
        </w:r>
        <w:r w:rsidR="001977C4">
          <w:rPr>
            <w:noProof/>
            <w:webHidden/>
          </w:rPr>
        </w:r>
        <w:r w:rsidR="001977C4">
          <w:rPr>
            <w:noProof/>
            <w:webHidden/>
          </w:rPr>
          <w:fldChar w:fldCharType="separate"/>
        </w:r>
        <w:r w:rsidR="001977C4">
          <w:rPr>
            <w:noProof/>
            <w:webHidden/>
          </w:rPr>
          <w:t>22</w:t>
        </w:r>
        <w:r w:rsidR="001977C4">
          <w:rPr>
            <w:noProof/>
            <w:webHidden/>
          </w:rPr>
          <w:fldChar w:fldCharType="end"/>
        </w:r>
      </w:hyperlink>
    </w:p>
    <w:p w14:paraId="7D1BD688" w14:textId="6E5A588E" w:rsidR="001977C4" w:rsidRDefault="00C1293C">
      <w:pPr>
        <w:pStyle w:val="TOC2"/>
        <w:tabs>
          <w:tab w:val="left" w:pos="1200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ja-JP"/>
        </w:rPr>
      </w:pPr>
      <w:hyperlink w:anchor="_Toc44862022" w:history="1">
        <w:r w:rsidR="001977C4" w:rsidRPr="00DC4DA8">
          <w:rPr>
            <w:rStyle w:val="Hyperlink"/>
            <w:noProof/>
            <w:lang w:val="en-US"/>
          </w:rPr>
          <w:t>4.10</w:t>
        </w:r>
        <w:r w:rsidR="001977C4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ja-JP"/>
          </w:rPr>
          <w:tab/>
        </w:r>
        <w:r w:rsidR="001977C4" w:rsidRPr="00DC4DA8">
          <w:rPr>
            <w:rStyle w:val="Hyperlink"/>
            <w:noProof/>
            <w:lang w:val="en-US"/>
          </w:rPr>
          <w:t>Đặc tả Use-case Tìm kiếm thông tin theo tên riêng</w:t>
        </w:r>
        <w:r w:rsidR="001977C4">
          <w:rPr>
            <w:noProof/>
            <w:webHidden/>
          </w:rPr>
          <w:tab/>
        </w:r>
        <w:r w:rsidR="001977C4">
          <w:rPr>
            <w:noProof/>
            <w:webHidden/>
          </w:rPr>
          <w:fldChar w:fldCharType="begin"/>
        </w:r>
        <w:r w:rsidR="001977C4">
          <w:rPr>
            <w:noProof/>
            <w:webHidden/>
          </w:rPr>
          <w:instrText xml:space="preserve"> PAGEREF _Toc44862022 \h </w:instrText>
        </w:r>
        <w:r w:rsidR="001977C4">
          <w:rPr>
            <w:noProof/>
            <w:webHidden/>
          </w:rPr>
        </w:r>
        <w:r w:rsidR="001977C4">
          <w:rPr>
            <w:noProof/>
            <w:webHidden/>
          </w:rPr>
          <w:fldChar w:fldCharType="separate"/>
        </w:r>
        <w:r w:rsidR="001977C4">
          <w:rPr>
            <w:noProof/>
            <w:webHidden/>
          </w:rPr>
          <w:t>23</w:t>
        </w:r>
        <w:r w:rsidR="001977C4">
          <w:rPr>
            <w:noProof/>
            <w:webHidden/>
          </w:rPr>
          <w:fldChar w:fldCharType="end"/>
        </w:r>
      </w:hyperlink>
    </w:p>
    <w:p w14:paraId="30021CEA" w14:textId="47BF6504" w:rsidR="001977C4" w:rsidRDefault="00C1293C">
      <w:pPr>
        <w:pStyle w:val="TOC2"/>
        <w:tabs>
          <w:tab w:val="left" w:pos="1200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ja-JP"/>
        </w:rPr>
      </w:pPr>
      <w:hyperlink w:anchor="_Toc44862023" w:history="1">
        <w:r w:rsidR="001977C4" w:rsidRPr="00DC4DA8">
          <w:rPr>
            <w:rStyle w:val="Hyperlink"/>
            <w:noProof/>
            <w:lang w:val="en-US"/>
          </w:rPr>
          <w:t>4.11</w:t>
        </w:r>
        <w:r w:rsidR="001977C4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ja-JP"/>
          </w:rPr>
          <w:tab/>
        </w:r>
        <w:r w:rsidR="001977C4" w:rsidRPr="00DC4DA8">
          <w:rPr>
            <w:rStyle w:val="Hyperlink"/>
            <w:noProof/>
            <w:lang w:val="en-US"/>
          </w:rPr>
          <w:t>Đặc tả Use-case Thêm thông tin sách</w:t>
        </w:r>
        <w:r w:rsidR="001977C4">
          <w:rPr>
            <w:noProof/>
            <w:webHidden/>
          </w:rPr>
          <w:tab/>
        </w:r>
        <w:r w:rsidR="001977C4">
          <w:rPr>
            <w:noProof/>
            <w:webHidden/>
          </w:rPr>
          <w:fldChar w:fldCharType="begin"/>
        </w:r>
        <w:r w:rsidR="001977C4">
          <w:rPr>
            <w:noProof/>
            <w:webHidden/>
          </w:rPr>
          <w:instrText xml:space="preserve"> PAGEREF _Toc44862023 \h </w:instrText>
        </w:r>
        <w:r w:rsidR="001977C4">
          <w:rPr>
            <w:noProof/>
            <w:webHidden/>
          </w:rPr>
        </w:r>
        <w:r w:rsidR="001977C4">
          <w:rPr>
            <w:noProof/>
            <w:webHidden/>
          </w:rPr>
          <w:fldChar w:fldCharType="separate"/>
        </w:r>
        <w:r w:rsidR="001977C4">
          <w:rPr>
            <w:noProof/>
            <w:webHidden/>
          </w:rPr>
          <w:t>25</w:t>
        </w:r>
        <w:r w:rsidR="001977C4">
          <w:rPr>
            <w:noProof/>
            <w:webHidden/>
          </w:rPr>
          <w:fldChar w:fldCharType="end"/>
        </w:r>
      </w:hyperlink>
    </w:p>
    <w:p w14:paraId="5C1BFA13" w14:textId="4C33FD52" w:rsidR="001977C4" w:rsidRDefault="00C1293C">
      <w:pPr>
        <w:pStyle w:val="TOC2"/>
        <w:tabs>
          <w:tab w:val="left" w:pos="1200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ja-JP"/>
        </w:rPr>
      </w:pPr>
      <w:hyperlink w:anchor="_Toc44862024" w:history="1">
        <w:r w:rsidR="001977C4" w:rsidRPr="00DC4DA8">
          <w:rPr>
            <w:rStyle w:val="Hyperlink"/>
            <w:noProof/>
            <w:lang w:val="en-US"/>
          </w:rPr>
          <w:t>4.12</w:t>
        </w:r>
        <w:r w:rsidR="001977C4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ja-JP"/>
          </w:rPr>
          <w:tab/>
        </w:r>
        <w:r w:rsidR="001977C4" w:rsidRPr="00DC4DA8">
          <w:rPr>
            <w:rStyle w:val="Hyperlink"/>
            <w:noProof/>
            <w:lang w:val="en-US"/>
          </w:rPr>
          <w:t>Đặc tả Use-case Chỉnh sửa thông tin sách</w:t>
        </w:r>
        <w:r w:rsidR="001977C4">
          <w:rPr>
            <w:noProof/>
            <w:webHidden/>
          </w:rPr>
          <w:tab/>
        </w:r>
        <w:r w:rsidR="001977C4">
          <w:rPr>
            <w:noProof/>
            <w:webHidden/>
          </w:rPr>
          <w:fldChar w:fldCharType="begin"/>
        </w:r>
        <w:r w:rsidR="001977C4">
          <w:rPr>
            <w:noProof/>
            <w:webHidden/>
          </w:rPr>
          <w:instrText xml:space="preserve"> PAGEREF _Toc44862024 \h </w:instrText>
        </w:r>
        <w:r w:rsidR="001977C4">
          <w:rPr>
            <w:noProof/>
            <w:webHidden/>
          </w:rPr>
        </w:r>
        <w:r w:rsidR="001977C4">
          <w:rPr>
            <w:noProof/>
            <w:webHidden/>
          </w:rPr>
          <w:fldChar w:fldCharType="separate"/>
        </w:r>
        <w:r w:rsidR="001977C4">
          <w:rPr>
            <w:noProof/>
            <w:webHidden/>
          </w:rPr>
          <w:t>26</w:t>
        </w:r>
        <w:r w:rsidR="001977C4">
          <w:rPr>
            <w:noProof/>
            <w:webHidden/>
          </w:rPr>
          <w:fldChar w:fldCharType="end"/>
        </w:r>
      </w:hyperlink>
    </w:p>
    <w:p w14:paraId="3855862A" w14:textId="38A3DF59" w:rsidR="001977C4" w:rsidRDefault="00C1293C">
      <w:pPr>
        <w:pStyle w:val="TOC2"/>
        <w:tabs>
          <w:tab w:val="left" w:pos="1200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ja-JP"/>
        </w:rPr>
      </w:pPr>
      <w:hyperlink w:anchor="_Toc44862025" w:history="1">
        <w:r w:rsidR="001977C4" w:rsidRPr="00DC4DA8">
          <w:rPr>
            <w:rStyle w:val="Hyperlink"/>
            <w:noProof/>
            <w:lang w:val="en-US"/>
          </w:rPr>
          <w:t>4.13</w:t>
        </w:r>
        <w:r w:rsidR="001977C4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ja-JP"/>
          </w:rPr>
          <w:tab/>
        </w:r>
        <w:r w:rsidR="001977C4" w:rsidRPr="00DC4DA8">
          <w:rPr>
            <w:rStyle w:val="Hyperlink"/>
            <w:noProof/>
            <w:lang w:val="en-US"/>
          </w:rPr>
          <w:t>Đặc tả Use-case Tìm kiếm thông tin sách theo tên</w:t>
        </w:r>
        <w:r w:rsidR="001977C4">
          <w:rPr>
            <w:noProof/>
            <w:webHidden/>
          </w:rPr>
          <w:tab/>
        </w:r>
        <w:r w:rsidR="001977C4">
          <w:rPr>
            <w:noProof/>
            <w:webHidden/>
          </w:rPr>
          <w:fldChar w:fldCharType="begin"/>
        </w:r>
        <w:r w:rsidR="001977C4">
          <w:rPr>
            <w:noProof/>
            <w:webHidden/>
          </w:rPr>
          <w:instrText xml:space="preserve"> PAGEREF _Toc44862025 \h </w:instrText>
        </w:r>
        <w:r w:rsidR="001977C4">
          <w:rPr>
            <w:noProof/>
            <w:webHidden/>
          </w:rPr>
        </w:r>
        <w:r w:rsidR="001977C4">
          <w:rPr>
            <w:noProof/>
            <w:webHidden/>
          </w:rPr>
          <w:fldChar w:fldCharType="separate"/>
        </w:r>
        <w:r w:rsidR="001977C4">
          <w:rPr>
            <w:noProof/>
            <w:webHidden/>
          </w:rPr>
          <w:t>28</w:t>
        </w:r>
        <w:r w:rsidR="001977C4">
          <w:rPr>
            <w:noProof/>
            <w:webHidden/>
          </w:rPr>
          <w:fldChar w:fldCharType="end"/>
        </w:r>
      </w:hyperlink>
    </w:p>
    <w:p w14:paraId="4408DC3D" w14:textId="0CA52895" w:rsidR="001977C4" w:rsidRDefault="00C1293C">
      <w:pPr>
        <w:pStyle w:val="TOC2"/>
        <w:tabs>
          <w:tab w:val="left" w:pos="1200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ja-JP"/>
        </w:rPr>
      </w:pPr>
      <w:hyperlink w:anchor="_Toc44862026" w:history="1">
        <w:r w:rsidR="001977C4" w:rsidRPr="00DC4DA8">
          <w:rPr>
            <w:rStyle w:val="Hyperlink"/>
            <w:noProof/>
          </w:rPr>
          <w:t>4.14</w:t>
        </w:r>
        <w:r w:rsidR="001977C4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ja-JP"/>
          </w:rPr>
          <w:tab/>
        </w:r>
        <w:r w:rsidR="001977C4" w:rsidRPr="00DC4DA8">
          <w:rPr>
            <w:rStyle w:val="Hyperlink"/>
            <w:noProof/>
          </w:rPr>
          <w:t>Đặc tả Tìm kiếm thông tin sách theo mã ISBN</w:t>
        </w:r>
        <w:r w:rsidR="001977C4">
          <w:rPr>
            <w:noProof/>
            <w:webHidden/>
          </w:rPr>
          <w:tab/>
        </w:r>
        <w:r w:rsidR="001977C4">
          <w:rPr>
            <w:noProof/>
            <w:webHidden/>
          </w:rPr>
          <w:fldChar w:fldCharType="begin"/>
        </w:r>
        <w:r w:rsidR="001977C4">
          <w:rPr>
            <w:noProof/>
            <w:webHidden/>
          </w:rPr>
          <w:instrText xml:space="preserve"> PAGEREF _Toc44862026 \h </w:instrText>
        </w:r>
        <w:r w:rsidR="001977C4">
          <w:rPr>
            <w:noProof/>
            <w:webHidden/>
          </w:rPr>
        </w:r>
        <w:r w:rsidR="001977C4">
          <w:rPr>
            <w:noProof/>
            <w:webHidden/>
          </w:rPr>
          <w:fldChar w:fldCharType="separate"/>
        </w:r>
        <w:r w:rsidR="001977C4">
          <w:rPr>
            <w:noProof/>
            <w:webHidden/>
          </w:rPr>
          <w:t>29</w:t>
        </w:r>
        <w:r w:rsidR="001977C4">
          <w:rPr>
            <w:noProof/>
            <w:webHidden/>
          </w:rPr>
          <w:fldChar w:fldCharType="end"/>
        </w:r>
      </w:hyperlink>
    </w:p>
    <w:p w14:paraId="22F5E7FA" w14:textId="0CE745FB" w:rsidR="001977C4" w:rsidRDefault="00C1293C">
      <w:pPr>
        <w:pStyle w:val="TOC2"/>
        <w:tabs>
          <w:tab w:val="left" w:pos="1200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ja-JP"/>
        </w:rPr>
      </w:pPr>
      <w:hyperlink w:anchor="_Toc44862027" w:history="1">
        <w:r w:rsidR="001977C4" w:rsidRPr="00DC4DA8">
          <w:rPr>
            <w:rStyle w:val="Hyperlink"/>
            <w:noProof/>
            <w:lang w:val="en-US"/>
          </w:rPr>
          <w:t>4.15</w:t>
        </w:r>
        <w:r w:rsidR="001977C4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ja-JP"/>
          </w:rPr>
          <w:tab/>
        </w:r>
        <w:r w:rsidR="001977C4" w:rsidRPr="00DC4DA8">
          <w:rPr>
            <w:rStyle w:val="Hyperlink"/>
            <w:noProof/>
            <w:lang w:val="en-US"/>
          </w:rPr>
          <w:t>Đặc tả Use-case Tìm kiếm thông tin sách theo tên tác giả</w:t>
        </w:r>
        <w:r w:rsidR="001977C4">
          <w:rPr>
            <w:noProof/>
            <w:webHidden/>
          </w:rPr>
          <w:tab/>
        </w:r>
        <w:r w:rsidR="001977C4">
          <w:rPr>
            <w:noProof/>
            <w:webHidden/>
          </w:rPr>
          <w:fldChar w:fldCharType="begin"/>
        </w:r>
        <w:r w:rsidR="001977C4">
          <w:rPr>
            <w:noProof/>
            <w:webHidden/>
          </w:rPr>
          <w:instrText xml:space="preserve"> PAGEREF _Toc44862027 \h </w:instrText>
        </w:r>
        <w:r w:rsidR="001977C4">
          <w:rPr>
            <w:noProof/>
            <w:webHidden/>
          </w:rPr>
        </w:r>
        <w:r w:rsidR="001977C4">
          <w:rPr>
            <w:noProof/>
            <w:webHidden/>
          </w:rPr>
          <w:fldChar w:fldCharType="separate"/>
        </w:r>
        <w:r w:rsidR="001977C4">
          <w:rPr>
            <w:noProof/>
            <w:webHidden/>
          </w:rPr>
          <w:t>30</w:t>
        </w:r>
        <w:r w:rsidR="001977C4">
          <w:rPr>
            <w:noProof/>
            <w:webHidden/>
          </w:rPr>
          <w:fldChar w:fldCharType="end"/>
        </w:r>
      </w:hyperlink>
    </w:p>
    <w:p w14:paraId="4ED1372A" w14:textId="1084B790" w:rsidR="001977C4" w:rsidRDefault="00C1293C">
      <w:pPr>
        <w:pStyle w:val="TOC2"/>
        <w:tabs>
          <w:tab w:val="left" w:pos="1200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ja-JP"/>
        </w:rPr>
      </w:pPr>
      <w:hyperlink w:anchor="_Toc44862028" w:history="1">
        <w:r w:rsidR="001977C4" w:rsidRPr="00DC4DA8">
          <w:rPr>
            <w:rStyle w:val="Hyperlink"/>
            <w:noProof/>
            <w:lang w:val="en-US"/>
          </w:rPr>
          <w:t>4.16</w:t>
        </w:r>
        <w:r w:rsidR="001977C4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ja-JP"/>
          </w:rPr>
          <w:tab/>
        </w:r>
        <w:r w:rsidR="001977C4" w:rsidRPr="00DC4DA8">
          <w:rPr>
            <w:rStyle w:val="Hyperlink"/>
            <w:noProof/>
            <w:lang w:val="en-US"/>
          </w:rPr>
          <w:t>Đặc tả Use-case Tìm kiếm thông tin sách theo mã sách</w:t>
        </w:r>
        <w:r w:rsidR="001977C4">
          <w:rPr>
            <w:noProof/>
            <w:webHidden/>
          </w:rPr>
          <w:tab/>
        </w:r>
        <w:r w:rsidR="001977C4">
          <w:rPr>
            <w:noProof/>
            <w:webHidden/>
          </w:rPr>
          <w:fldChar w:fldCharType="begin"/>
        </w:r>
        <w:r w:rsidR="001977C4">
          <w:rPr>
            <w:noProof/>
            <w:webHidden/>
          </w:rPr>
          <w:instrText xml:space="preserve"> PAGEREF _Toc44862028 \h </w:instrText>
        </w:r>
        <w:r w:rsidR="001977C4">
          <w:rPr>
            <w:noProof/>
            <w:webHidden/>
          </w:rPr>
        </w:r>
        <w:r w:rsidR="001977C4">
          <w:rPr>
            <w:noProof/>
            <w:webHidden/>
          </w:rPr>
          <w:fldChar w:fldCharType="separate"/>
        </w:r>
        <w:r w:rsidR="001977C4">
          <w:rPr>
            <w:noProof/>
            <w:webHidden/>
          </w:rPr>
          <w:t>32</w:t>
        </w:r>
        <w:r w:rsidR="001977C4">
          <w:rPr>
            <w:noProof/>
            <w:webHidden/>
          </w:rPr>
          <w:fldChar w:fldCharType="end"/>
        </w:r>
      </w:hyperlink>
    </w:p>
    <w:p w14:paraId="4B3E1BD3" w14:textId="0E757AF6" w:rsidR="001977C4" w:rsidRDefault="00C1293C">
      <w:pPr>
        <w:pStyle w:val="TOC2"/>
        <w:tabs>
          <w:tab w:val="left" w:pos="1200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ja-JP"/>
        </w:rPr>
      </w:pPr>
      <w:hyperlink w:anchor="_Toc44862029" w:history="1">
        <w:r w:rsidR="001977C4" w:rsidRPr="00DC4DA8">
          <w:rPr>
            <w:rStyle w:val="Hyperlink"/>
            <w:noProof/>
            <w:lang w:val="en-US"/>
          </w:rPr>
          <w:t>4.17</w:t>
        </w:r>
        <w:r w:rsidR="001977C4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ja-JP"/>
          </w:rPr>
          <w:tab/>
        </w:r>
        <w:r w:rsidR="001977C4" w:rsidRPr="00DC4DA8">
          <w:rPr>
            <w:rStyle w:val="Hyperlink"/>
            <w:noProof/>
            <w:lang w:val="en-US"/>
          </w:rPr>
          <w:t>Đặc tả Use-case Tìm kiếm thông tin theo nhà xuất bản</w:t>
        </w:r>
        <w:r w:rsidR="001977C4">
          <w:rPr>
            <w:noProof/>
            <w:webHidden/>
          </w:rPr>
          <w:tab/>
        </w:r>
        <w:r w:rsidR="001977C4">
          <w:rPr>
            <w:noProof/>
            <w:webHidden/>
          </w:rPr>
          <w:fldChar w:fldCharType="begin"/>
        </w:r>
        <w:r w:rsidR="001977C4">
          <w:rPr>
            <w:noProof/>
            <w:webHidden/>
          </w:rPr>
          <w:instrText xml:space="preserve"> PAGEREF _Toc44862029 \h </w:instrText>
        </w:r>
        <w:r w:rsidR="001977C4">
          <w:rPr>
            <w:noProof/>
            <w:webHidden/>
          </w:rPr>
        </w:r>
        <w:r w:rsidR="001977C4">
          <w:rPr>
            <w:noProof/>
            <w:webHidden/>
          </w:rPr>
          <w:fldChar w:fldCharType="separate"/>
        </w:r>
        <w:r w:rsidR="001977C4">
          <w:rPr>
            <w:noProof/>
            <w:webHidden/>
          </w:rPr>
          <w:t>33</w:t>
        </w:r>
        <w:r w:rsidR="001977C4">
          <w:rPr>
            <w:noProof/>
            <w:webHidden/>
          </w:rPr>
          <w:fldChar w:fldCharType="end"/>
        </w:r>
      </w:hyperlink>
    </w:p>
    <w:p w14:paraId="28BE5821" w14:textId="690BB396" w:rsidR="001977C4" w:rsidRDefault="00C1293C">
      <w:pPr>
        <w:pStyle w:val="TOC2"/>
        <w:tabs>
          <w:tab w:val="left" w:pos="1200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ja-JP"/>
        </w:rPr>
      </w:pPr>
      <w:hyperlink w:anchor="_Toc44862030" w:history="1">
        <w:r w:rsidR="001977C4" w:rsidRPr="00DC4DA8">
          <w:rPr>
            <w:rStyle w:val="Hyperlink"/>
            <w:noProof/>
            <w:lang w:val="en-US"/>
          </w:rPr>
          <w:t>4.18</w:t>
        </w:r>
        <w:r w:rsidR="001977C4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ja-JP"/>
          </w:rPr>
          <w:tab/>
        </w:r>
        <w:r w:rsidR="001977C4" w:rsidRPr="00DC4DA8">
          <w:rPr>
            <w:rStyle w:val="Hyperlink"/>
            <w:noProof/>
            <w:lang w:val="en-US"/>
          </w:rPr>
          <w:t>Đặc tả Use-case Tìm kiếm thông tin sách theo năm xuất bản</w:t>
        </w:r>
        <w:r w:rsidR="001977C4">
          <w:rPr>
            <w:noProof/>
            <w:webHidden/>
          </w:rPr>
          <w:tab/>
        </w:r>
        <w:r w:rsidR="001977C4">
          <w:rPr>
            <w:noProof/>
            <w:webHidden/>
          </w:rPr>
          <w:fldChar w:fldCharType="begin"/>
        </w:r>
        <w:r w:rsidR="001977C4">
          <w:rPr>
            <w:noProof/>
            <w:webHidden/>
          </w:rPr>
          <w:instrText xml:space="preserve"> PAGEREF _Toc44862030 \h </w:instrText>
        </w:r>
        <w:r w:rsidR="001977C4">
          <w:rPr>
            <w:noProof/>
            <w:webHidden/>
          </w:rPr>
        </w:r>
        <w:r w:rsidR="001977C4">
          <w:rPr>
            <w:noProof/>
            <w:webHidden/>
          </w:rPr>
          <w:fldChar w:fldCharType="separate"/>
        </w:r>
        <w:r w:rsidR="001977C4">
          <w:rPr>
            <w:noProof/>
            <w:webHidden/>
          </w:rPr>
          <w:t>35</w:t>
        </w:r>
        <w:r w:rsidR="001977C4">
          <w:rPr>
            <w:noProof/>
            <w:webHidden/>
          </w:rPr>
          <w:fldChar w:fldCharType="end"/>
        </w:r>
      </w:hyperlink>
    </w:p>
    <w:p w14:paraId="2947A1BD" w14:textId="67572911" w:rsidR="001977C4" w:rsidRDefault="00C1293C">
      <w:pPr>
        <w:pStyle w:val="TOC2"/>
        <w:tabs>
          <w:tab w:val="left" w:pos="1200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ja-JP"/>
        </w:rPr>
      </w:pPr>
      <w:hyperlink w:anchor="_Toc44862031" w:history="1">
        <w:r w:rsidR="001977C4" w:rsidRPr="00DC4DA8">
          <w:rPr>
            <w:rStyle w:val="Hyperlink"/>
            <w:noProof/>
            <w:lang w:val="en-US"/>
          </w:rPr>
          <w:t>4.19</w:t>
        </w:r>
        <w:r w:rsidR="001977C4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ja-JP"/>
          </w:rPr>
          <w:tab/>
        </w:r>
        <w:r w:rsidR="001977C4" w:rsidRPr="00DC4DA8">
          <w:rPr>
            <w:rStyle w:val="Hyperlink"/>
            <w:noProof/>
            <w:lang w:val="en-US"/>
          </w:rPr>
          <w:t>Đặc tả Use-case Tìm kiếm thông tin sách theo thể loại</w:t>
        </w:r>
        <w:r w:rsidR="001977C4">
          <w:rPr>
            <w:noProof/>
            <w:webHidden/>
          </w:rPr>
          <w:tab/>
        </w:r>
        <w:r w:rsidR="001977C4">
          <w:rPr>
            <w:noProof/>
            <w:webHidden/>
          </w:rPr>
          <w:fldChar w:fldCharType="begin"/>
        </w:r>
        <w:r w:rsidR="001977C4">
          <w:rPr>
            <w:noProof/>
            <w:webHidden/>
          </w:rPr>
          <w:instrText xml:space="preserve"> PAGEREF _Toc44862031 \h </w:instrText>
        </w:r>
        <w:r w:rsidR="001977C4">
          <w:rPr>
            <w:noProof/>
            <w:webHidden/>
          </w:rPr>
        </w:r>
        <w:r w:rsidR="001977C4">
          <w:rPr>
            <w:noProof/>
            <w:webHidden/>
          </w:rPr>
          <w:fldChar w:fldCharType="separate"/>
        </w:r>
        <w:r w:rsidR="001977C4">
          <w:rPr>
            <w:noProof/>
            <w:webHidden/>
          </w:rPr>
          <w:t>36</w:t>
        </w:r>
        <w:r w:rsidR="001977C4">
          <w:rPr>
            <w:noProof/>
            <w:webHidden/>
          </w:rPr>
          <w:fldChar w:fldCharType="end"/>
        </w:r>
      </w:hyperlink>
    </w:p>
    <w:p w14:paraId="3C148888" w14:textId="3A68E9A2" w:rsidR="001977C4" w:rsidRDefault="00C1293C">
      <w:pPr>
        <w:pStyle w:val="TOC2"/>
        <w:tabs>
          <w:tab w:val="left" w:pos="1200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ja-JP"/>
        </w:rPr>
      </w:pPr>
      <w:hyperlink w:anchor="_Toc44862032" w:history="1">
        <w:r w:rsidR="001977C4" w:rsidRPr="00DC4DA8">
          <w:rPr>
            <w:rStyle w:val="Hyperlink"/>
            <w:noProof/>
            <w:lang w:val="en-US"/>
          </w:rPr>
          <w:t>4.20</w:t>
        </w:r>
        <w:r w:rsidR="001977C4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ja-JP"/>
          </w:rPr>
          <w:tab/>
        </w:r>
        <w:r w:rsidR="001977C4" w:rsidRPr="00DC4DA8">
          <w:rPr>
            <w:rStyle w:val="Hyperlink"/>
            <w:noProof/>
            <w:lang w:val="en-US"/>
          </w:rPr>
          <w:t>Đặc tả Use-case Xem danh sách các sách theo thông tin đầu sách</w:t>
        </w:r>
        <w:r w:rsidR="001977C4">
          <w:rPr>
            <w:noProof/>
            <w:webHidden/>
          </w:rPr>
          <w:tab/>
        </w:r>
        <w:r w:rsidR="001977C4">
          <w:rPr>
            <w:noProof/>
            <w:webHidden/>
          </w:rPr>
          <w:fldChar w:fldCharType="begin"/>
        </w:r>
        <w:r w:rsidR="001977C4">
          <w:rPr>
            <w:noProof/>
            <w:webHidden/>
          </w:rPr>
          <w:instrText xml:space="preserve"> PAGEREF _Toc44862032 \h </w:instrText>
        </w:r>
        <w:r w:rsidR="001977C4">
          <w:rPr>
            <w:noProof/>
            <w:webHidden/>
          </w:rPr>
        </w:r>
        <w:r w:rsidR="001977C4">
          <w:rPr>
            <w:noProof/>
            <w:webHidden/>
          </w:rPr>
          <w:fldChar w:fldCharType="separate"/>
        </w:r>
        <w:r w:rsidR="001977C4">
          <w:rPr>
            <w:noProof/>
            <w:webHidden/>
          </w:rPr>
          <w:t>37</w:t>
        </w:r>
        <w:r w:rsidR="001977C4">
          <w:rPr>
            <w:noProof/>
            <w:webHidden/>
          </w:rPr>
          <w:fldChar w:fldCharType="end"/>
        </w:r>
      </w:hyperlink>
    </w:p>
    <w:p w14:paraId="7AC69E12" w14:textId="043DCA0F" w:rsidR="001977C4" w:rsidRDefault="00C1293C">
      <w:pPr>
        <w:pStyle w:val="TOC2"/>
        <w:tabs>
          <w:tab w:val="left" w:pos="1200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ja-JP"/>
        </w:rPr>
      </w:pPr>
      <w:hyperlink w:anchor="_Toc44862033" w:history="1">
        <w:r w:rsidR="001977C4" w:rsidRPr="00DC4DA8">
          <w:rPr>
            <w:rStyle w:val="Hyperlink"/>
            <w:noProof/>
            <w:lang w:val="en-US"/>
          </w:rPr>
          <w:t>4.21</w:t>
        </w:r>
        <w:r w:rsidR="001977C4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ja-JP"/>
          </w:rPr>
          <w:tab/>
        </w:r>
        <w:r w:rsidR="001977C4" w:rsidRPr="00DC4DA8">
          <w:rPr>
            <w:rStyle w:val="Hyperlink"/>
            <w:noProof/>
            <w:lang w:val="en-US"/>
          </w:rPr>
          <w:t>Đặc tả Use-case Xem chi tiết một thông tin đầu sách</w:t>
        </w:r>
        <w:r w:rsidR="001977C4">
          <w:rPr>
            <w:noProof/>
            <w:webHidden/>
          </w:rPr>
          <w:tab/>
        </w:r>
        <w:r w:rsidR="001977C4">
          <w:rPr>
            <w:noProof/>
            <w:webHidden/>
          </w:rPr>
          <w:fldChar w:fldCharType="begin"/>
        </w:r>
        <w:r w:rsidR="001977C4">
          <w:rPr>
            <w:noProof/>
            <w:webHidden/>
          </w:rPr>
          <w:instrText xml:space="preserve"> PAGEREF _Toc44862033 \h </w:instrText>
        </w:r>
        <w:r w:rsidR="001977C4">
          <w:rPr>
            <w:noProof/>
            <w:webHidden/>
          </w:rPr>
        </w:r>
        <w:r w:rsidR="001977C4">
          <w:rPr>
            <w:noProof/>
            <w:webHidden/>
          </w:rPr>
          <w:fldChar w:fldCharType="separate"/>
        </w:r>
        <w:r w:rsidR="001977C4">
          <w:rPr>
            <w:noProof/>
            <w:webHidden/>
          </w:rPr>
          <w:t>38</w:t>
        </w:r>
        <w:r w:rsidR="001977C4">
          <w:rPr>
            <w:noProof/>
            <w:webHidden/>
          </w:rPr>
          <w:fldChar w:fldCharType="end"/>
        </w:r>
      </w:hyperlink>
    </w:p>
    <w:p w14:paraId="30AB227C" w14:textId="5D42C29C" w:rsidR="001977C4" w:rsidRDefault="00C1293C">
      <w:pPr>
        <w:pStyle w:val="TOC2"/>
        <w:tabs>
          <w:tab w:val="left" w:pos="1200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ja-JP"/>
        </w:rPr>
      </w:pPr>
      <w:hyperlink w:anchor="_Toc44862034" w:history="1">
        <w:r w:rsidR="001977C4" w:rsidRPr="00DC4DA8">
          <w:rPr>
            <w:rStyle w:val="Hyperlink"/>
            <w:noProof/>
            <w:lang w:val="en-US"/>
          </w:rPr>
          <w:t>4.22</w:t>
        </w:r>
        <w:r w:rsidR="001977C4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ja-JP"/>
          </w:rPr>
          <w:tab/>
        </w:r>
        <w:r w:rsidR="001977C4" w:rsidRPr="00DC4DA8">
          <w:rPr>
            <w:rStyle w:val="Hyperlink"/>
            <w:noProof/>
            <w:lang w:val="en-US"/>
          </w:rPr>
          <w:t>Đặc tả Use-case Hiển thị danh sách các sách được xem mượn nhiều nhất</w:t>
        </w:r>
        <w:r w:rsidR="001977C4">
          <w:rPr>
            <w:noProof/>
            <w:webHidden/>
          </w:rPr>
          <w:tab/>
        </w:r>
        <w:r w:rsidR="001977C4">
          <w:rPr>
            <w:noProof/>
            <w:webHidden/>
          </w:rPr>
          <w:fldChar w:fldCharType="begin"/>
        </w:r>
        <w:r w:rsidR="001977C4">
          <w:rPr>
            <w:noProof/>
            <w:webHidden/>
          </w:rPr>
          <w:instrText xml:space="preserve"> PAGEREF _Toc44862034 \h </w:instrText>
        </w:r>
        <w:r w:rsidR="001977C4">
          <w:rPr>
            <w:noProof/>
            <w:webHidden/>
          </w:rPr>
        </w:r>
        <w:r w:rsidR="001977C4">
          <w:rPr>
            <w:noProof/>
            <w:webHidden/>
          </w:rPr>
          <w:fldChar w:fldCharType="separate"/>
        </w:r>
        <w:r w:rsidR="001977C4">
          <w:rPr>
            <w:noProof/>
            <w:webHidden/>
          </w:rPr>
          <w:t>39</w:t>
        </w:r>
        <w:r w:rsidR="001977C4">
          <w:rPr>
            <w:noProof/>
            <w:webHidden/>
          </w:rPr>
          <w:fldChar w:fldCharType="end"/>
        </w:r>
      </w:hyperlink>
    </w:p>
    <w:p w14:paraId="3056B1F6" w14:textId="72193209" w:rsidR="001977C4" w:rsidRDefault="00C1293C">
      <w:pPr>
        <w:pStyle w:val="TOC2"/>
        <w:tabs>
          <w:tab w:val="left" w:pos="1200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ja-JP"/>
        </w:rPr>
      </w:pPr>
      <w:hyperlink w:anchor="_Toc44862035" w:history="1">
        <w:r w:rsidR="001977C4" w:rsidRPr="00DC4DA8">
          <w:rPr>
            <w:rStyle w:val="Hyperlink"/>
            <w:noProof/>
            <w:lang w:val="en-US"/>
          </w:rPr>
          <w:t>4.23</w:t>
        </w:r>
        <w:r w:rsidR="001977C4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ja-JP"/>
          </w:rPr>
          <w:tab/>
        </w:r>
        <w:r w:rsidR="001977C4" w:rsidRPr="00DC4DA8">
          <w:rPr>
            <w:rStyle w:val="Hyperlink"/>
            <w:noProof/>
            <w:lang w:val="en-US"/>
          </w:rPr>
          <w:t>Đặc tả Use-case Hiển thị danh sách các sách mới về</w:t>
        </w:r>
        <w:r w:rsidR="001977C4">
          <w:rPr>
            <w:noProof/>
            <w:webHidden/>
          </w:rPr>
          <w:tab/>
        </w:r>
        <w:r w:rsidR="001977C4">
          <w:rPr>
            <w:noProof/>
            <w:webHidden/>
          </w:rPr>
          <w:fldChar w:fldCharType="begin"/>
        </w:r>
        <w:r w:rsidR="001977C4">
          <w:rPr>
            <w:noProof/>
            <w:webHidden/>
          </w:rPr>
          <w:instrText xml:space="preserve"> PAGEREF _Toc44862035 \h </w:instrText>
        </w:r>
        <w:r w:rsidR="001977C4">
          <w:rPr>
            <w:noProof/>
            <w:webHidden/>
          </w:rPr>
        </w:r>
        <w:r w:rsidR="001977C4">
          <w:rPr>
            <w:noProof/>
            <w:webHidden/>
          </w:rPr>
          <w:fldChar w:fldCharType="separate"/>
        </w:r>
        <w:r w:rsidR="001977C4">
          <w:rPr>
            <w:noProof/>
            <w:webHidden/>
          </w:rPr>
          <w:t>40</w:t>
        </w:r>
        <w:r w:rsidR="001977C4">
          <w:rPr>
            <w:noProof/>
            <w:webHidden/>
          </w:rPr>
          <w:fldChar w:fldCharType="end"/>
        </w:r>
      </w:hyperlink>
    </w:p>
    <w:p w14:paraId="08F5E5B7" w14:textId="4ABDB762" w:rsidR="001977C4" w:rsidRDefault="00C1293C">
      <w:pPr>
        <w:pStyle w:val="TOC2"/>
        <w:tabs>
          <w:tab w:val="left" w:pos="1200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ja-JP"/>
        </w:rPr>
      </w:pPr>
      <w:hyperlink w:anchor="_Toc44862036" w:history="1">
        <w:r w:rsidR="001977C4" w:rsidRPr="00DC4DA8">
          <w:rPr>
            <w:rStyle w:val="Hyperlink"/>
            <w:noProof/>
            <w:lang w:val="en-US"/>
          </w:rPr>
          <w:t>4.24</w:t>
        </w:r>
        <w:r w:rsidR="001977C4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ja-JP"/>
          </w:rPr>
          <w:tab/>
        </w:r>
        <w:r w:rsidR="001977C4" w:rsidRPr="00DC4DA8">
          <w:rPr>
            <w:rStyle w:val="Hyperlink"/>
            <w:noProof/>
            <w:lang w:val="en-US"/>
          </w:rPr>
          <w:t>Đặc tả Use-case Thêm sách mới (nhập sách)</w:t>
        </w:r>
        <w:r w:rsidR="001977C4">
          <w:rPr>
            <w:noProof/>
            <w:webHidden/>
          </w:rPr>
          <w:tab/>
        </w:r>
        <w:r w:rsidR="001977C4">
          <w:rPr>
            <w:noProof/>
            <w:webHidden/>
          </w:rPr>
          <w:fldChar w:fldCharType="begin"/>
        </w:r>
        <w:r w:rsidR="001977C4">
          <w:rPr>
            <w:noProof/>
            <w:webHidden/>
          </w:rPr>
          <w:instrText xml:space="preserve"> PAGEREF _Toc44862036 \h </w:instrText>
        </w:r>
        <w:r w:rsidR="001977C4">
          <w:rPr>
            <w:noProof/>
            <w:webHidden/>
          </w:rPr>
        </w:r>
        <w:r w:rsidR="001977C4">
          <w:rPr>
            <w:noProof/>
            <w:webHidden/>
          </w:rPr>
          <w:fldChar w:fldCharType="separate"/>
        </w:r>
        <w:r w:rsidR="001977C4">
          <w:rPr>
            <w:noProof/>
            <w:webHidden/>
          </w:rPr>
          <w:t>41</w:t>
        </w:r>
        <w:r w:rsidR="001977C4">
          <w:rPr>
            <w:noProof/>
            <w:webHidden/>
          </w:rPr>
          <w:fldChar w:fldCharType="end"/>
        </w:r>
      </w:hyperlink>
    </w:p>
    <w:p w14:paraId="5C7A4B8F" w14:textId="148193F7" w:rsidR="001977C4" w:rsidRDefault="00C1293C">
      <w:pPr>
        <w:pStyle w:val="TOC2"/>
        <w:tabs>
          <w:tab w:val="left" w:pos="1200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ja-JP"/>
        </w:rPr>
      </w:pPr>
      <w:hyperlink w:anchor="_Toc44862037" w:history="1">
        <w:r w:rsidR="001977C4" w:rsidRPr="00DC4DA8">
          <w:rPr>
            <w:rStyle w:val="Hyperlink"/>
            <w:noProof/>
            <w:lang w:val="en-US"/>
          </w:rPr>
          <w:t>4.25</w:t>
        </w:r>
        <w:r w:rsidR="001977C4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ja-JP"/>
          </w:rPr>
          <w:tab/>
        </w:r>
        <w:r w:rsidR="001977C4" w:rsidRPr="00DC4DA8">
          <w:rPr>
            <w:rStyle w:val="Hyperlink"/>
            <w:noProof/>
            <w:lang w:val="en-US"/>
          </w:rPr>
          <w:t xml:space="preserve">Đặc tả Use-case </w:t>
        </w:r>
        <w:r w:rsidR="001977C4" w:rsidRPr="00DC4DA8">
          <w:rPr>
            <w:rStyle w:val="Hyperlink"/>
            <w:noProof/>
          </w:rPr>
          <w:t>Xóa sách (thanh lý sách cũ)</w:t>
        </w:r>
        <w:r w:rsidR="001977C4">
          <w:rPr>
            <w:noProof/>
            <w:webHidden/>
          </w:rPr>
          <w:tab/>
        </w:r>
        <w:r w:rsidR="001977C4">
          <w:rPr>
            <w:noProof/>
            <w:webHidden/>
          </w:rPr>
          <w:fldChar w:fldCharType="begin"/>
        </w:r>
        <w:r w:rsidR="001977C4">
          <w:rPr>
            <w:noProof/>
            <w:webHidden/>
          </w:rPr>
          <w:instrText xml:space="preserve"> PAGEREF _Toc44862037 \h </w:instrText>
        </w:r>
        <w:r w:rsidR="001977C4">
          <w:rPr>
            <w:noProof/>
            <w:webHidden/>
          </w:rPr>
        </w:r>
        <w:r w:rsidR="001977C4">
          <w:rPr>
            <w:noProof/>
            <w:webHidden/>
          </w:rPr>
          <w:fldChar w:fldCharType="separate"/>
        </w:r>
        <w:r w:rsidR="001977C4">
          <w:rPr>
            <w:noProof/>
            <w:webHidden/>
          </w:rPr>
          <w:t>42</w:t>
        </w:r>
        <w:r w:rsidR="001977C4">
          <w:rPr>
            <w:noProof/>
            <w:webHidden/>
          </w:rPr>
          <w:fldChar w:fldCharType="end"/>
        </w:r>
      </w:hyperlink>
    </w:p>
    <w:p w14:paraId="5AB1A1FC" w14:textId="1670467D" w:rsidR="001977C4" w:rsidRDefault="00C1293C">
      <w:pPr>
        <w:pStyle w:val="TOC2"/>
        <w:tabs>
          <w:tab w:val="left" w:pos="1200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ja-JP"/>
        </w:rPr>
      </w:pPr>
      <w:hyperlink w:anchor="_Toc44862038" w:history="1">
        <w:r w:rsidR="001977C4" w:rsidRPr="00DC4DA8">
          <w:rPr>
            <w:rStyle w:val="Hyperlink"/>
            <w:noProof/>
            <w:lang w:val="en-US"/>
          </w:rPr>
          <w:t>4.26</w:t>
        </w:r>
        <w:r w:rsidR="001977C4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ja-JP"/>
          </w:rPr>
          <w:tab/>
        </w:r>
        <w:r w:rsidR="001977C4" w:rsidRPr="00DC4DA8">
          <w:rPr>
            <w:rStyle w:val="Hyperlink"/>
            <w:noProof/>
            <w:lang w:val="en-US"/>
          </w:rPr>
          <w:t xml:space="preserve">Đặc tả Use-case </w:t>
        </w:r>
        <w:r w:rsidR="001977C4" w:rsidRPr="00DC4DA8">
          <w:rPr>
            <w:rStyle w:val="Hyperlink"/>
            <w:noProof/>
          </w:rPr>
          <w:t>Tìm kiếm sách theo trạng thái</w:t>
        </w:r>
        <w:r w:rsidR="001977C4">
          <w:rPr>
            <w:noProof/>
            <w:webHidden/>
          </w:rPr>
          <w:tab/>
        </w:r>
        <w:r w:rsidR="001977C4">
          <w:rPr>
            <w:noProof/>
            <w:webHidden/>
          </w:rPr>
          <w:fldChar w:fldCharType="begin"/>
        </w:r>
        <w:r w:rsidR="001977C4">
          <w:rPr>
            <w:noProof/>
            <w:webHidden/>
          </w:rPr>
          <w:instrText xml:space="preserve"> PAGEREF _Toc44862038 \h </w:instrText>
        </w:r>
        <w:r w:rsidR="001977C4">
          <w:rPr>
            <w:noProof/>
            <w:webHidden/>
          </w:rPr>
        </w:r>
        <w:r w:rsidR="001977C4">
          <w:rPr>
            <w:noProof/>
            <w:webHidden/>
          </w:rPr>
          <w:fldChar w:fldCharType="separate"/>
        </w:r>
        <w:r w:rsidR="001977C4">
          <w:rPr>
            <w:noProof/>
            <w:webHidden/>
          </w:rPr>
          <w:t>44</w:t>
        </w:r>
        <w:r w:rsidR="001977C4">
          <w:rPr>
            <w:noProof/>
            <w:webHidden/>
          </w:rPr>
          <w:fldChar w:fldCharType="end"/>
        </w:r>
      </w:hyperlink>
    </w:p>
    <w:p w14:paraId="6BA0361B" w14:textId="1D8FE99F" w:rsidR="001977C4" w:rsidRDefault="00C1293C">
      <w:pPr>
        <w:pStyle w:val="TOC2"/>
        <w:tabs>
          <w:tab w:val="left" w:pos="1200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ja-JP"/>
        </w:rPr>
      </w:pPr>
      <w:hyperlink w:anchor="_Toc44862039" w:history="1">
        <w:r w:rsidR="001977C4" w:rsidRPr="00DC4DA8">
          <w:rPr>
            <w:rStyle w:val="Hyperlink"/>
            <w:noProof/>
            <w:lang w:val="en-US"/>
          </w:rPr>
          <w:t>4.27</w:t>
        </w:r>
        <w:r w:rsidR="001977C4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ja-JP"/>
          </w:rPr>
          <w:tab/>
        </w:r>
        <w:r w:rsidR="001977C4" w:rsidRPr="00DC4DA8">
          <w:rPr>
            <w:rStyle w:val="Hyperlink"/>
            <w:noProof/>
            <w:lang w:val="en-US"/>
          </w:rPr>
          <w:t xml:space="preserve">Đặc tả Use-case </w:t>
        </w:r>
        <w:r w:rsidR="001977C4" w:rsidRPr="00DC4DA8">
          <w:rPr>
            <w:rStyle w:val="Hyperlink"/>
            <w:noProof/>
          </w:rPr>
          <w:t>Tìm kiếm sách theo mã thư viện</w:t>
        </w:r>
        <w:r w:rsidR="001977C4">
          <w:rPr>
            <w:noProof/>
            <w:webHidden/>
          </w:rPr>
          <w:tab/>
        </w:r>
        <w:r w:rsidR="001977C4">
          <w:rPr>
            <w:noProof/>
            <w:webHidden/>
          </w:rPr>
          <w:fldChar w:fldCharType="begin"/>
        </w:r>
        <w:r w:rsidR="001977C4">
          <w:rPr>
            <w:noProof/>
            <w:webHidden/>
          </w:rPr>
          <w:instrText xml:space="preserve"> PAGEREF _Toc44862039 \h </w:instrText>
        </w:r>
        <w:r w:rsidR="001977C4">
          <w:rPr>
            <w:noProof/>
            <w:webHidden/>
          </w:rPr>
        </w:r>
        <w:r w:rsidR="001977C4">
          <w:rPr>
            <w:noProof/>
            <w:webHidden/>
          </w:rPr>
          <w:fldChar w:fldCharType="separate"/>
        </w:r>
        <w:r w:rsidR="001977C4">
          <w:rPr>
            <w:noProof/>
            <w:webHidden/>
          </w:rPr>
          <w:t>45</w:t>
        </w:r>
        <w:r w:rsidR="001977C4">
          <w:rPr>
            <w:noProof/>
            <w:webHidden/>
          </w:rPr>
          <w:fldChar w:fldCharType="end"/>
        </w:r>
      </w:hyperlink>
    </w:p>
    <w:p w14:paraId="7C48A9C8" w14:textId="6B6F692A" w:rsidR="001977C4" w:rsidRDefault="00C1293C">
      <w:pPr>
        <w:pStyle w:val="TOC2"/>
        <w:tabs>
          <w:tab w:val="left" w:pos="1200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ja-JP"/>
        </w:rPr>
      </w:pPr>
      <w:hyperlink w:anchor="_Toc44862040" w:history="1">
        <w:r w:rsidR="001977C4" w:rsidRPr="00DC4DA8">
          <w:rPr>
            <w:rStyle w:val="Hyperlink"/>
            <w:noProof/>
            <w:lang w:val="en-US"/>
          </w:rPr>
          <w:t>4.28</w:t>
        </w:r>
        <w:r w:rsidR="001977C4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ja-JP"/>
          </w:rPr>
          <w:tab/>
        </w:r>
        <w:r w:rsidR="001977C4" w:rsidRPr="00DC4DA8">
          <w:rPr>
            <w:rStyle w:val="Hyperlink"/>
            <w:noProof/>
            <w:lang w:val="en-US"/>
          </w:rPr>
          <w:t xml:space="preserve">Đặc tả Use-case </w:t>
        </w:r>
        <w:r w:rsidR="001977C4" w:rsidRPr="00DC4DA8">
          <w:rPr>
            <w:rStyle w:val="Hyperlink"/>
            <w:noProof/>
          </w:rPr>
          <w:t>Tìm kiếm sách theo tên người mượn</w:t>
        </w:r>
        <w:r w:rsidR="001977C4">
          <w:rPr>
            <w:noProof/>
            <w:webHidden/>
          </w:rPr>
          <w:tab/>
        </w:r>
        <w:r w:rsidR="001977C4">
          <w:rPr>
            <w:noProof/>
            <w:webHidden/>
          </w:rPr>
          <w:fldChar w:fldCharType="begin"/>
        </w:r>
        <w:r w:rsidR="001977C4">
          <w:rPr>
            <w:noProof/>
            <w:webHidden/>
          </w:rPr>
          <w:instrText xml:space="preserve"> PAGEREF _Toc44862040 \h </w:instrText>
        </w:r>
        <w:r w:rsidR="001977C4">
          <w:rPr>
            <w:noProof/>
            <w:webHidden/>
          </w:rPr>
        </w:r>
        <w:r w:rsidR="001977C4">
          <w:rPr>
            <w:noProof/>
            <w:webHidden/>
          </w:rPr>
          <w:fldChar w:fldCharType="separate"/>
        </w:r>
        <w:r w:rsidR="001977C4">
          <w:rPr>
            <w:noProof/>
            <w:webHidden/>
          </w:rPr>
          <w:t>46</w:t>
        </w:r>
        <w:r w:rsidR="001977C4">
          <w:rPr>
            <w:noProof/>
            <w:webHidden/>
          </w:rPr>
          <w:fldChar w:fldCharType="end"/>
        </w:r>
      </w:hyperlink>
    </w:p>
    <w:p w14:paraId="0AA66727" w14:textId="1E5F698F" w:rsidR="001977C4" w:rsidRDefault="00C1293C">
      <w:pPr>
        <w:pStyle w:val="TOC2"/>
        <w:tabs>
          <w:tab w:val="left" w:pos="1200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ja-JP"/>
        </w:rPr>
      </w:pPr>
      <w:hyperlink w:anchor="_Toc44862041" w:history="1">
        <w:r w:rsidR="001977C4" w:rsidRPr="00DC4DA8">
          <w:rPr>
            <w:rStyle w:val="Hyperlink"/>
            <w:noProof/>
            <w:lang w:val="en-US"/>
          </w:rPr>
          <w:t>4.29</w:t>
        </w:r>
        <w:r w:rsidR="001977C4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ja-JP"/>
          </w:rPr>
          <w:tab/>
        </w:r>
        <w:r w:rsidR="001977C4" w:rsidRPr="00DC4DA8">
          <w:rPr>
            <w:rStyle w:val="Hyperlink"/>
            <w:noProof/>
            <w:lang w:val="en-US"/>
          </w:rPr>
          <w:t xml:space="preserve">Đặc tả Use-case </w:t>
        </w:r>
        <w:r w:rsidR="001977C4" w:rsidRPr="00DC4DA8">
          <w:rPr>
            <w:rStyle w:val="Hyperlink"/>
            <w:noProof/>
          </w:rPr>
          <w:t>Tìm kiếm sách theo ID người mượn</w:t>
        </w:r>
        <w:r w:rsidR="001977C4">
          <w:rPr>
            <w:noProof/>
            <w:webHidden/>
          </w:rPr>
          <w:tab/>
        </w:r>
        <w:r w:rsidR="001977C4">
          <w:rPr>
            <w:noProof/>
            <w:webHidden/>
          </w:rPr>
          <w:fldChar w:fldCharType="begin"/>
        </w:r>
        <w:r w:rsidR="001977C4">
          <w:rPr>
            <w:noProof/>
            <w:webHidden/>
          </w:rPr>
          <w:instrText xml:space="preserve"> PAGEREF _Toc44862041 \h </w:instrText>
        </w:r>
        <w:r w:rsidR="001977C4">
          <w:rPr>
            <w:noProof/>
            <w:webHidden/>
          </w:rPr>
        </w:r>
        <w:r w:rsidR="001977C4">
          <w:rPr>
            <w:noProof/>
            <w:webHidden/>
          </w:rPr>
          <w:fldChar w:fldCharType="separate"/>
        </w:r>
        <w:r w:rsidR="001977C4">
          <w:rPr>
            <w:noProof/>
            <w:webHidden/>
          </w:rPr>
          <w:t>47</w:t>
        </w:r>
        <w:r w:rsidR="001977C4">
          <w:rPr>
            <w:noProof/>
            <w:webHidden/>
          </w:rPr>
          <w:fldChar w:fldCharType="end"/>
        </w:r>
      </w:hyperlink>
    </w:p>
    <w:p w14:paraId="2CD002A2" w14:textId="35564F72" w:rsidR="001977C4" w:rsidRDefault="00C1293C">
      <w:pPr>
        <w:pStyle w:val="TOC2"/>
        <w:tabs>
          <w:tab w:val="left" w:pos="1200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ja-JP"/>
        </w:rPr>
      </w:pPr>
      <w:hyperlink w:anchor="_Toc44862042" w:history="1">
        <w:r w:rsidR="001977C4" w:rsidRPr="00DC4DA8">
          <w:rPr>
            <w:rStyle w:val="Hyperlink"/>
            <w:noProof/>
            <w:lang w:val="en-US"/>
          </w:rPr>
          <w:t>4.30</w:t>
        </w:r>
        <w:r w:rsidR="001977C4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ja-JP"/>
          </w:rPr>
          <w:tab/>
        </w:r>
        <w:r w:rsidR="001977C4" w:rsidRPr="00DC4DA8">
          <w:rPr>
            <w:rStyle w:val="Hyperlink"/>
            <w:noProof/>
            <w:lang w:val="en-US"/>
          </w:rPr>
          <w:t xml:space="preserve">Đặc tả Use-case </w:t>
        </w:r>
        <w:r w:rsidR="001977C4" w:rsidRPr="00DC4DA8">
          <w:rPr>
            <w:rStyle w:val="Hyperlink"/>
            <w:noProof/>
          </w:rPr>
          <w:t>Lập phiếu mượn sách</w:t>
        </w:r>
        <w:r w:rsidR="001977C4">
          <w:rPr>
            <w:noProof/>
            <w:webHidden/>
          </w:rPr>
          <w:tab/>
        </w:r>
        <w:r w:rsidR="001977C4">
          <w:rPr>
            <w:noProof/>
            <w:webHidden/>
          </w:rPr>
          <w:fldChar w:fldCharType="begin"/>
        </w:r>
        <w:r w:rsidR="001977C4">
          <w:rPr>
            <w:noProof/>
            <w:webHidden/>
          </w:rPr>
          <w:instrText xml:space="preserve"> PAGEREF _Toc44862042 \h </w:instrText>
        </w:r>
        <w:r w:rsidR="001977C4">
          <w:rPr>
            <w:noProof/>
            <w:webHidden/>
          </w:rPr>
        </w:r>
        <w:r w:rsidR="001977C4">
          <w:rPr>
            <w:noProof/>
            <w:webHidden/>
          </w:rPr>
          <w:fldChar w:fldCharType="separate"/>
        </w:r>
        <w:r w:rsidR="001977C4">
          <w:rPr>
            <w:noProof/>
            <w:webHidden/>
          </w:rPr>
          <w:t>48</w:t>
        </w:r>
        <w:r w:rsidR="001977C4">
          <w:rPr>
            <w:noProof/>
            <w:webHidden/>
          </w:rPr>
          <w:fldChar w:fldCharType="end"/>
        </w:r>
      </w:hyperlink>
    </w:p>
    <w:p w14:paraId="4301D4EC" w14:textId="703562EA" w:rsidR="001977C4" w:rsidRDefault="00C1293C">
      <w:pPr>
        <w:pStyle w:val="TOC2"/>
        <w:tabs>
          <w:tab w:val="left" w:pos="1200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ja-JP"/>
        </w:rPr>
      </w:pPr>
      <w:hyperlink w:anchor="_Toc44862043" w:history="1">
        <w:r w:rsidR="001977C4" w:rsidRPr="00DC4DA8">
          <w:rPr>
            <w:rStyle w:val="Hyperlink"/>
            <w:noProof/>
            <w:lang w:val="en-US"/>
          </w:rPr>
          <w:t>4.31</w:t>
        </w:r>
        <w:r w:rsidR="001977C4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ja-JP"/>
          </w:rPr>
          <w:tab/>
        </w:r>
        <w:r w:rsidR="001977C4" w:rsidRPr="00DC4DA8">
          <w:rPr>
            <w:rStyle w:val="Hyperlink"/>
            <w:noProof/>
            <w:lang w:val="en-US"/>
          </w:rPr>
          <w:t xml:space="preserve">Đặc tả Use-case </w:t>
        </w:r>
        <w:r w:rsidR="001977C4" w:rsidRPr="00DC4DA8">
          <w:rPr>
            <w:rStyle w:val="Hyperlink"/>
            <w:noProof/>
          </w:rPr>
          <w:t>Lập phiếu trả sách</w:t>
        </w:r>
        <w:r w:rsidR="001977C4">
          <w:rPr>
            <w:noProof/>
            <w:webHidden/>
          </w:rPr>
          <w:tab/>
        </w:r>
        <w:r w:rsidR="001977C4">
          <w:rPr>
            <w:noProof/>
            <w:webHidden/>
          </w:rPr>
          <w:fldChar w:fldCharType="begin"/>
        </w:r>
        <w:r w:rsidR="001977C4">
          <w:rPr>
            <w:noProof/>
            <w:webHidden/>
          </w:rPr>
          <w:instrText xml:space="preserve"> PAGEREF _Toc44862043 \h </w:instrText>
        </w:r>
        <w:r w:rsidR="001977C4">
          <w:rPr>
            <w:noProof/>
            <w:webHidden/>
          </w:rPr>
        </w:r>
        <w:r w:rsidR="001977C4">
          <w:rPr>
            <w:noProof/>
            <w:webHidden/>
          </w:rPr>
          <w:fldChar w:fldCharType="separate"/>
        </w:r>
        <w:r w:rsidR="001977C4">
          <w:rPr>
            <w:noProof/>
            <w:webHidden/>
          </w:rPr>
          <w:t>49</w:t>
        </w:r>
        <w:r w:rsidR="001977C4">
          <w:rPr>
            <w:noProof/>
            <w:webHidden/>
          </w:rPr>
          <w:fldChar w:fldCharType="end"/>
        </w:r>
      </w:hyperlink>
    </w:p>
    <w:p w14:paraId="385233EE" w14:textId="2CD9902D" w:rsidR="001977C4" w:rsidRDefault="00C1293C">
      <w:pPr>
        <w:pStyle w:val="TOC2"/>
        <w:tabs>
          <w:tab w:val="left" w:pos="1200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ja-JP"/>
        </w:rPr>
      </w:pPr>
      <w:hyperlink w:anchor="_Toc44862044" w:history="1">
        <w:r w:rsidR="001977C4" w:rsidRPr="00DC4DA8">
          <w:rPr>
            <w:rStyle w:val="Hyperlink"/>
            <w:noProof/>
            <w:lang w:val="en-US"/>
          </w:rPr>
          <w:t>4.32</w:t>
        </w:r>
        <w:r w:rsidR="001977C4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ja-JP"/>
          </w:rPr>
          <w:tab/>
        </w:r>
        <w:r w:rsidR="001977C4" w:rsidRPr="00DC4DA8">
          <w:rPr>
            <w:rStyle w:val="Hyperlink"/>
            <w:noProof/>
            <w:lang w:val="en-US"/>
          </w:rPr>
          <w:t xml:space="preserve">Đặc tả Use-case </w:t>
        </w:r>
        <w:r w:rsidR="001977C4" w:rsidRPr="00DC4DA8">
          <w:rPr>
            <w:rStyle w:val="Hyperlink"/>
            <w:noProof/>
          </w:rPr>
          <w:t>Lập phiếu đền sách</w:t>
        </w:r>
        <w:r w:rsidR="001977C4">
          <w:rPr>
            <w:noProof/>
            <w:webHidden/>
          </w:rPr>
          <w:tab/>
        </w:r>
        <w:r w:rsidR="001977C4">
          <w:rPr>
            <w:noProof/>
            <w:webHidden/>
          </w:rPr>
          <w:fldChar w:fldCharType="begin"/>
        </w:r>
        <w:r w:rsidR="001977C4">
          <w:rPr>
            <w:noProof/>
            <w:webHidden/>
          </w:rPr>
          <w:instrText xml:space="preserve"> PAGEREF _Toc44862044 \h </w:instrText>
        </w:r>
        <w:r w:rsidR="001977C4">
          <w:rPr>
            <w:noProof/>
            <w:webHidden/>
          </w:rPr>
        </w:r>
        <w:r w:rsidR="001977C4">
          <w:rPr>
            <w:noProof/>
            <w:webHidden/>
          </w:rPr>
          <w:fldChar w:fldCharType="separate"/>
        </w:r>
        <w:r w:rsidR="001977C4">
          <w:rPr>
            <w:noProof/>
            <w:webHidden/>
          </w:rPr>
          <w:t>50</w:t>
        </w:r>
        <w:r w:rsidR="001977C4">
          <w:rPr>
            <w:noProof/>
            <w:webHidden/>
          </w:rPr>
          <w:fldChar w:fldCharType="end"/>
        </w:r>
      </w:hyperlink>
    </w:p>
    <w:p w14:paraId="449F1544" w14:textId="46529AD3" w:rsidR="001977C4" w:rsidRDefault="00C1293C">
      <w:pPr>
        <w:pStyle w:val="TOC2"/>
        <w:tabs>
          <w:tab w:val="left" w:pos="1200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ja-JP"/>
        </w:rPr>
      </w:pPr>
      <w:hyperlink w:anchor="_Toc44862045" w:history="1">
        <w:r w:rsidR="001977C4" w:rsidRPr="00DC4DA8">
          <w:rPr>
            <w:rStyle w:val="Hyperlink"/>
            <w:noProof/>
            <w:lang w:val="en-US"/>
          </w:rPr>
          <w:t>4.33</w:t>
        </w:r>
        <w:r w:rsidR="001977C4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ja-JP"/>
          </w:rPr>
          <w:tab/>
        </w:r>
        <w:r w:rsidR="001977C4" w:rsidRPr="00DC4DA8">
          <w:rPr>
            <w:rStyle w:val="Hyperlink"/>
            <w:noProof/>
            <w:lang w:val="en-US"/>
          </w:rPr>
          <w:t xml:space="preserve">Đặc tả Use-case </w:t>
        </w:r>
        <w:r w:rsidR="001977C4" w:rsidRPr="00DC4DA8">
          <w:rPr>
            <w:rStyle w:val="Hyperlink"/>
            <w:noProof/>
          </w:rPr>
          <w:t>Tìm kiếm độc giả theo tên sách</w:t>
        </w:r>
        <w:r w:rsidR="001977C4">
          <w:rPr>
            <w:noProof/>
            <w:webHidden/>
          </w:rPr>
          <w:tab/>
        </w:r>
        <w:r w:rsidR="001977C4">
          <w:rPr>
            <w:noProof/>
            <w:webHidden/>
          </w:rPr>
          <w:fldChar w:fldCharType="begin"/>
        </w:r>
        <w:r w:rsidR="001977C4">
          <w:rPr>
            <w:noProof/>
            <w:webHidden/>
          </w:rPr>
          <w:instrText xml:space="preserve"> PAGEREF _Toc44862045 \h </w:instrText>
        </w:r>
        <w:r w:rsidR="001977C4">
          <w:rPr>
            <w:noProof/>
            <w:webHidden/>
          </w:rPr>
        </w:r>
        <w:r w:rsidR="001977C4">
          <w:rPr>
            <w:noProof/>
            <w:webHidden/>
          </w:rPr>
          <w:fldChar w:fldCharType="separate"/>
        </w:r>
        <w:r w:rsidR="001977C4">
          <w:rPr>
            <w:noProof/>
            <w:webHidden/>
          </w:rPr>
          <w:t>52</w:t>
        </w:r>
        <w:r w:rsidR="001977C4">
          <w:rPr>
            <w:noProof/>
            <w:webHidden/>
          </w:rPr>
          <w:fldChar w:fldCharType="end"/>
        </w:r>
      </w:hyperlink>
    </w:p>
    <w:p w14:paraId="25FFA972" w14:textId="1AA8E55B" w:rsidR="001977C4" w:rsidRDefault="00C1293C">
      <w:pPr>
        <w:pStyle w:val="TOC2"/>
        <w:tabs>
          <w:tab w:val="left" w:pos="1200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ja-JP"/>
        </w:rPr>
      </w:pPr>
      <w:hyperlink w:anchor="_Toc44862046" w:history="1">
        <w:r w:rsidR="001977C4" w:rsidRPr="00DC4DA8">
          <w:rPr>
            <w:rStyle w:val="Hyperlink"/>
            <w:noProof/>
            <w:lang w:val="en-US"/>
          </w:rPr>
          <w:t>4.34</w:t>
        </w:r>
        <w:r w:rsidR="001977C4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ja-JP"/>
          </w:rPr>
          <w:tab/>
        </w:r>
        <w:r w:rsidR="001977C4" w:rsidRPr="00DC4DA8">
          <w:rPr>
            <w:rStyle w:val="Hyperlink"/>
            <w:noProof/>
            <w:lang w:val="en-US"/>
          </w:rPr>
          <w:t xml:space="preserve">Đặc tả Use-case </w:t>
        </w:r>
        <w:r w:rsidR="001977C4" w:rsidRPr="00DC4DA8">
          <w:rPr>
            <w:rStyle w:val="Hyperlink"/>
            <w:noProof/>
          </w:rPr>
          <w:t>Tìm kiếm độc giả theo mã ISBN</w:t>
        </w:r>
        <w:r w:rsidR="001977C4">
          <w:rPr>
            <w:noProof/>
            <w:webHidden/>
          </w:rPr>
          <w:tab/>
        </w:r>
        <w:r w:rsidR="001977C4">
          <w:rPr>
            <w:noProof/>
            <w:webHidden/>
          </w:rPr>
          <w:fldChar w:fldCharType="begin"/>
        </w:r>
        <w:r w:rsidR="001977C4">
          <w:rPr>
            <w:noProof/>
            <w:webHidden/>
          </w:rPr>
          <w:instrText xml:space="preserve"> PAGEREF _Toc44862046 \h </w:instrText>
        </w:r>
        <w:r w:rsidR="001977C4">
          <w:rPr>
            <w:noProof/>
            <w:webHidden/>
          </w:rPr>
        </w:r>
        <w:r w:rsidR="001977C4">
          <w:rPr>
            <w:noProof/>
            <w:webHidden/>
          </w:rPr>
          <w:fldChar w:fldCharType="separate"/>
        </w:r>
        <w:r w:rsidR="001977C4">
          <w:rPr>
            <w:noProof/>
            <w:webHidden/>
          </w:rPr>
          <w:t>53</w:t>
        </w:r>
        <w:r w:rsidR="001977C4">
          <w:rPr>
            <w:noProof/>
            <w:webHidden/>
          </w:rPr>
          <w:fldChar w:fldCharType="end"/>
        </w:r>
      </w:hyperlink>
    </w:p>
    <w:p w14:paraId="5C1448CA" w14:textId="4D32596C" w:rsidR="001977C4" w:rsidRDefault="00C1293C">
      <w:pPr>
        <w:pStyle w:val="TOC2"/>
        <w:tabs>
          <w:tab w:val="left" w:pos="1200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ja-JP"/>
        </w:rPr>
      </w:pPr>
      <w:hyperlink w:anchor="_Toc44862047" w:history="1">
        <w:r w:rsidR="001977C4" w:rsidRPr="00DC4DA8">
          <w:rPr>
            <w:rStyle w:val="Hyperlink"/>
            <w:noProof/>
            <w:lang w:val="en-US"/>
          </w:rPr>
          <w:t>4.35</w:t>
        </w:r>
        <w:r w:rsidR="001977C4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ja-JP"/>
          </w:rPr>
          <w:tab/>
        </w:r>
        <w:r w:rsidR="001977C4" w:rsidRPr="00DC4DA8">
          <w:rPr>
            <w:rStyle w:val="Hyperlink"/>
            <w:noProof/>
            <w:lang w:val="en-US"/>
          </w:rPr>
          <w:t>Đặc tả Use-case Xem báo cáo sách mượn theo tháng</w:t>
        </w:r>
        <w:r w:rsidR="001977C4">
          <w:rPr>
            <w:noProof/>
            <w:webHidden/>
          </w:rPr>
          <w:tab/>
        </w:r>
        <w:r w:rsidR="001977C4">
          <w:rPr>
            <w:noProof/>
            <w:webHidden/>
          </w:rPr>
          <w:fldChar w:fldCharType="begin"/>
        </w:r>
        <w:r w:rsidR="001977C4">
          <w:rPr>
            <w:noProof/>
            <w:webHidden/>
          </w:rPr>
          <w:instrText xml:space="preserve"> PAGEREF _Toc44862047 \h </w:instrText>
        </w:r>
        <w:r w:rsidR="001977C4">
          <w:rPr>
            <w:noProof/>
            <w:webHidden/>
          </w:rPr>
        </w:r>
        <w:r w:rsidR="001977C4">
          <w:rPr>
            <w:noProof/>
            <w:webHidden/>
          </w:rPr>
          <w:fldChar w:fldCharType="separate"/>
        </w:r>
        <w:r w:rsidR="001977C4">
          <w:rPr>
            <w:noProof/>
            <w:webHidden/>
          </w:rPr>
          <w:t>54</w:t>
        </w:r>
        <w:r w:rsidR="001977C4">
          <w:rPr>
            <w:noProof/>
            <w:webHidden/>
          </w:rPr>
          <w:fldChar w:fldCharType="end"/>
        </w:r>
      </w:hyperlink>
    </w:p>
    <w:p w14:paraId="11394713" w14:textId="3C1A278A" w:rsidR="001977C4" w:rsidRDefault="00C1293C">
      <w:pPr>
        <w:pStyle w:val="TOC2"/>
        <w:tabs>
          <w:tab w:val="left" w:pos="1200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ja-JP"/>
        </w:rPr>
      </w:pPr>
      <w:hyperlink w:anchor="_Toc44862048" w:history="1">
        <w:r w:rsidR="001977C4" w:rsidRPr="00DC4DA8">
          <w:rPr>
            <w:rStyle w:val="Hyperlink"/>
            <w:noProof/>
            <w:lang w:val="en-US"/>
          </w:rPr>
          <w:t>4.36</w:t>
        </w:r>
        <w:r w:rsidR="001977C4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ja-JP"/>
          </w:rPr>
          <w:tab/>
        </w:r>
        <w:r w:rsidR="001977C4" w:rsidRPr="00DC4DA8">
          <w:rPr>
            <w:rStyle w:val="Hyperlink"/>
            <w:noProof/>
            <w:lang w:val="en-US"/>
          </w:rPr>
          <w:t>Đặc tả Use-case Xem báo cáo sách trả theo tháng</w:t>
        </w:r>
        <w:r w:rsidR="001977C4">
          <w:rPr>
            <w:noProof/>
            <w:webHidden/>
          </w:rPr>
          <w:tab/>
        </w:r>
        <w:r w:rsidR="001977C4">
          <w:rPr>
            <w:noProof/>
            <w:webHidden/>
          </w:rPr>
          <w:fldChar w:fldCharType="begin"/>
        </w:r>
        <w:r w:rsidR="001977C4">
          <w:rPr>
            <w:noProof/>
            <w:webHidden/>
          </w:rPr>
          <w:instrText xml:space="preserve"> PAGEREF _Toc44862048 \h </w:instrText>
        </w:r>
        <w:r w:rsidR="001977C4">
          <w:rPr>
            <w:noProof/>
            <w:webHidden/>
          </w:rPr>
        </w:r>
        <w:r w:rsidR="001977C4">
          <w:rPr>
            <w:noProof/>
            <w:webHidden/>
          </w:rPr>
          <w:fldChar w:fldCharType="separate"/>
        </w:r>
        <w:r w:rsidR="001977C4">
          <w:rPr>
            <w:noProof/>
            <w:webHidden/>
          </w:rPr>
          <w:t>55</w:t>
        </w:r>
        <w:r w:rsidR="001977C4">
          <w:rPr>
            <w:noProof/>
            <w:webHidden/>
          </w:rPr>
          <w:fldChar w:fldCharType="end"/>
        </w:r>
      </w:hyperlink>
    </w:p>
    <w:p w14:paraId="5D6867A3" w14:textId="67B1F03B" w:rsidR="001977C4" w:rsidRDefault="00C1293C">
      <w:pPr>
        <w:pStyle w:val="TOC2"/>
        <w:tabs>
          <w:tab w:val="left" w:pos="1200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ja-JP"/>
        </w:rPr>
      </w:pPr>
      <w:hyperlink w:anchor="_Toc44862049" w:history="1">
        <w:r w:rsidR="001977C4" w:rsidRPr="00DC4DA8">
          <w:rPr>
            <w:rStyle w:val="Hyperlink"/>
            <w:noProof/>
            <w:lang w:val="en-US"/>
          </w:rPr>
          <w:t>4.37</w:t>
        </w:r>
        <w:r w:rsidR="001977C4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ja-JP"/>
          </w:rPr>
          <w:tab/>
        </w:r>
        <w:r w:rsidR="001977C4" w:rsidRPr="00DC4DA8">
          <w:rPr>
            <w:rStyle w:val="Hyperlink"/>
            <w:noProof/>
            <w:lang w:val="en-US"/>
          </w:rPr>
          <w:t>Đặc tả Use-case Xem báo cáo sách mượn theo tháng</w:t>
        </w:r>
        <w:r w:rsidR="001977C4">
          <w:rPr>
            <w:noProof/>
            <w:webHidden/>
          </w:rPr>
          <w:tab/>
        </w:r>
        <w:r w:rsidR="001977C4">
          <w:rPr>
            <w:noProof/>
            <w:webHidden/>
          </w:rPr>
          <w:fldChar w:fldCharType="begin"/>
        </w:r>
        <w:r w:rsidR="001977C4">
          <w:rPr>
            <w:noProof/>
            <w:webHidden/>
          </w:rPr>
          <w:instrText xml:space="preserve"> PAGEREF _Toc44862049 \h </w:instrText>
        </w:r>
        <w:r w:rsidR="001977C4">
          <w:rPr>
            <w:noProof/>
            <w:webHidden/>
          </w:rPr>
        </w:r>
        <w:r w:rsidR="001977C4">
          <w:rPr>
            <w:noProof/>
            <w:webHidden/>
          </w:rPr>
          <w:fldChar w:fldCharType="separate"/>
        </w:r>
        <w:r w:rsidR="001977C4">
          <w:rPr>
            <w:noProof/>
            <w:webHidden/>
          </w:rPr>
          <w:t>56</w:t>
        </w:r>
        <w:r w:rsidR="001977C4">
          <w:rPr>
            <w:noProof/>
            <w:webHidden/>
          </w:rPr>
          <w:fldChar w:fldCharType="end"/>
        </w:r>
      </w:hyperlink>
    </w:p>
    <w:p w14:paraId="095CB9DA" w14:textId="22A4CF2E" w:rsidR="001977C4" w:rsidRDefault="00C1293C">
      <w:pPr>
        <w:pStyle w:val="TOC2"/>
        <w:tabs>
          <w:tab w:val="left" w:pos="1200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ja-JP"/>
        </w:rPr>
      </w:pPr>
      <w:hyperlink w:anchor="_Toc44862050" w:history="1">
        <w:r w:rsidR="001977C4" w:rsidRPr="00DC4DA8">
          <w:rPr>
            <w:rStyle w:val="Hyperlink"/>
            <w:noProof/>
            <w:lang w:val="en-US"/>
          </w:rPr>
          <w:t>4.38</w:t>
        </w:r>
        <w:r w:rsidR="001977C4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ja-JP"/>
          </w:rPr>
          <w:tab/>
        </w:r>
        <w:r w:rsidR="001977C4" w:rsidRPr="00DC4DA8">
          <w:rPr>
            <w:rStyle w:val="Hyperlink"/>
            <w:noProof/>
            <w:lang w:val="en-US"/>
          </w:rPr>
          <w:t>Đặc tả Use-case Xem báo cáo sách bị mất theo tháng</w:t>
        </w:r>
        <w:r w:rsidR="001977C4">
          <w:rPr>
            <w:noProof/>
            <w:webHidden/>
          </w:rPr>
          <w:tab/>
        </w:r>
        <w:r w:rsidR="001977C4">
          <w:rPr>
            <w:noProof/>
            <w:webHidden/>
          </w:rPr>
          <w:fldChar w:fldCharType="begin"/>
        </w:r>
        <w:r w:rsidR="001977C4">
          <w:rPr>
            <w:noProof/>
            <w:webHidden/>
          </w:rPr>
          <w:instrText xml:space="preserve"> PAGEREF _Toc44862050 \h </w:instrText>
        </w:r>
        <w:r w:rsidR="001977C4">
          <w:rPr>
            <w:noProof/>
            <w:webHidden/>
          </w:rPr>
        </w:r>
        <w:r w:rsidR="001977C4">
          <w:rPr>
            <w:noProof/>
            <w:webHidden/>
          </w:rPr>
          <w:fldChar w:fldCharType="separate"/>
        </w:r>
        <w:r w:rsidR="001977C4">
          <w:rPr>
            <w:noProof/>
            <w:webHidden/>
          </w:rPr>
          <w:t>57</w:t>
        </w:r>
        <w:r w:rsidR="001977C4">
          <w:rPr>
            <w:noProof/>
            <w:webHidden/>
          </w:rPr>
          <w:fldChar w:fldCharType="end"/>
        </w:r>
      </w:hyperlink>
    </w:p>
    <w:p w14:paraId="4552874F" w14:textId="07D9AA82" w:rsidR="001977C4" w:rsidRDefault="00C1293C">
      <w:pPr>
        <w:pStyle w:val="TOC2"/>
        <w:tabs>
          <w:tab w:val="left" w:pos="1200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ja-JP"/>
        </w:rPr>
      </w:pPr>
      <w:hyperlink w:anchor="_Toc44862051" w:history="1">
        <w:r w:rsidR="001977C4" w:rsidRPr="00DC4DA8">
          <w:rPr>
            <w:rStyle w:val="Hyperlink"/>
            <w:noProof/>
            <w:lang w:val="en-US"/>
          </w:rPr>
          <w:t>4.39</w:t>
        </w:r>
        <w:r w:rsidR="001977C4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ja-JP"/>
          </w:rPr>
          <w:tab/>
        </w:r>
        <w:r w:rsidR="001977C4" w:rsidRPr="00DC4DA8">
          <w:rPr>
            <w:rStyle w:val="Hyperlink"/>
            <w:noProof/>
            <w:lang w:val="en-US"/>
          </w:rPr>
          <w:t>Đặc tả Use-case Xem báo cáo sách được thanh lý theo tháng</w:t>
        </w:r>
        <w:r w:rsidR="001977C4">
          <w:rPr>
            <w:noProof/>
            <w:webHidden/>
          </w:rPr>
          <w:tab/>
        </w:r>
        <w:r w:rsidR="001977C4">
          <w:rPr>
            <w:noProof/>
            <w:webHidden/>
          </w:rPr>
          <w:fldChar w:fldCharType="begin"/>
        </w:r>
        <w:r w:rsidR="001977C4">
          <w:rPr>
            <w:noProof/>
            <w:webHidden/>
          </w:rPr>
          <w:instrText xml:space="preserve"> PAGEREF _Toc44862051 \h </w:instrText>
        </w:r>
        <w:r w:rsidR="001977C4">
          <w:rPr>
            <w:noProof/>
            <w:webHidden/>
          </w:rPr>
        </w:r>
        <w:r w:rsidR="001977C4">
          <w:rPr>
            <w:noProof/>
            <w:webHidden/>
          </w:rPr>
          <w:fldChar w:fldCharType="separate"/>
        </w:r>
        <w:r w:rsidR="001977C4">
          <w:rPr>
            <w:noProof/>
            <w:webHidden/>
          </w:rPr>
          <w:t>58</w:t>
        </w:r>
        <w:r w:rsidR="001977C4">
          <w:rPr>
            <w:noProof/>
            <w:webHidden/>
          </w:rPr>
          <w:fldChar w:fldCharType="end"/>
        </w:r>
      </w:hyperlink>
    </w:p>
    <w:p w14:paraId="0A1DB480" w14:textId="1DB66650" w:rsidR="001977C4" w:rsidRDefault="00C1293C">
      <w:pPr>
        <w:pStyle w:val="TOC2"/>
        <w:tabs>
          <w:tab w:val="left" w:pos="1200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ja-JP"/>
        </w:rPr>
      </w:pPr>
      <w:hyperlink w:anchor="_Toc44862052" w:history="1">
        <w:r w:rsidR="001977C4" w:rsidRPr="00DC4DA8">
          <w:rPr>
            <w:rStyle w:val="Hyperlink"/>
            <w:noProof/>
            <w:lang w:val="en-US"/>
          </w:rPr>
          <w:t>4.40</w:t>
        </w:r>
        <w:r w:rsidR="001977C4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ja-JP"/>
          </w:rPr>
          <w:tab/>
        </w:r>
        <w:r w:rsidR="001977C4" w:rsidRPr="00DC4DA8">
          <w:rPr>
            <w:rStyle w:val="Hyperlink"/>
            <w:noProof/>
            <w:lang w:val="en-US"/>
          </w:rPr>
          <w:t>Đặc tả Use-case Thêm nhà xuất bản</w:t>
        </w:r>
        <w:r w:rsidR="001977C4">
          <w:rPr>
            <w:noProof/>
            <w:webHidden/>
          </w:rPr>
          <w:tab/>
        </w:r>
        <w:r w:rsidR="001977C4">
          <w:rPr>
            <w:noProof/>
            <w:webHidden/>
          </w:rPr>
          <w:fldChar w:fldCharType="begin"/>
        </w:r>
        <w:r w:rsidR="001977C4">
          <w:rPr>
            <w:noProof/>
            <w:webHidden/>
          </w:rPr>
          <w:instrText xml:space="preserve"> PAGEREF _Toc44862052 \h </w:instrText>
        </w:r>
        <w:r w:rsidR="001977C4">
          <w:rPr>
            <w:noProof/>
            <w:webHidden/>
          </w:rPr>
        </w:r>
        <w:r w:rsidR="001977C4">
          <w:rPr>
            <w:noProof/>
            <w:webHidden/>
          </w:rPr>
          <w:fldChar w:fldCharType="separate"/>
        </w:r>
        <w:r w:rsidR="001977C4">
          <w:rPr>
            <w:noProof/>
            <w:webHidden/>
          </w:rPr>
          <w:t>59</w:t>
        </w:r>
        <w:r w:rsidR="001977C4">
          <w:rPr>
            <w:noProof/>
            <w:webHidden/>
          </w:rPr>
          <w:fldChar w:fldCharType="end"/>
        </w:r>
      </w:hyperlink>
    </w:p>
    <w:p w14:paraId="30A23AF6" w14:textId="49BF99EF" w:rsidR="001977C4" w:rsidRDefault="00C1293C">
      <w:pPr>
        <w:pStyle w:val="TOC2"/>
        <w:tabs>
          <w:tab w:val="left" w:pos="1200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ja-JP"/>
        </w:rPr>
      </w:pPr>
      <w:hyperlink w:anchor="_Toc44862053" w:history="1">
        <w:r w:rsidR="001977C4" w:rsidRPr="00DC4DA8">
          <w:rPr>
            <w:rStyle w:val="Hyperlink"/>
            <w:noProof/>
            <w:lang w:val="en-US"/>
          </w:rPr>
          <w:t>4.41</w:t>
        </w:r>
        <w:r w:rsidR="001977C4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ja-JP"/>
          </w:rPr>
          <w:tab/>
        </w:r>
        <w:r w:rsidR="001977C4" w:rsidRPr="00DC4DA8">
          <w:rPr>
            <w:rStyle w:val="Hyperlink"/>
            <w:noProof/>
            <w:lang w:val="en-US"/>
          </w:rPr>
          <w:t>Đặc tả Use-case Xóa nhà xuất bản</w:t>
        </w:r>
        <w:r w:rsidR="001977C4">
          <w:rPr>
            <w:noProof/>
            <w:webHidden/>
          </w:rPr>
          <w:tab/>
        </w:r>
        <w:r w:rsidR="001977C4">
          <w:rPr>
            <w:noProof/>
            <w:webHidden/>
          </w:rPr>
          <w:fldChar w:fldCharType="begin"/>
        </w:r>
        <w:r w:rsidR="001977C4">
          <w:rPr>
            <w:noProof/>
            <w:webHidden/>
          </w:rPr>
          <w:instrText xml:space="preserve"> PAGEREF _Toc44862053 \h </w:instrText>
        </w:r>
        <w:r w:rsidR="001977C4">
          <w:rPr>
            <w:noProof/>
            <w:webHidden/>
          </w:rPr>
        </w:r>
        <w:r w:rsidR="001977C4">
          <w:rPr>
            <w:noProof/>
            <w:webHidden/>
          </w:rPr>
          <w:fldChar w:fldCharType="separate"/>
        </w:r>
        <w:r w:rsidR="001977C4">
          <w:rPr>
            <w:noProof/>
            <w:webHidden/>
          </w:rPr>
          <w:t>60</w:t>
        </w:r>
        <w:r w:rsidR="001977C4">
          <w:rPr>
            <w:noProof/>
            <w:webHidden/>
          </w:rPr>
          <w:fldChar w:fldCharType="end"/>
        </w:r>
      </w:hyperlink>
    </w:p>
    <w:p w14:paraId="5ABCCC80" w14:textId="24FC8A18" w:rsidR="001977C4" w:rsidRDefault="00C1293C">
      <w:pPr>
        <w:pStyle w:val="TOC2"/>
        <w:tabs>
          <w:tab w:val="left" w:pos="1200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ja-JP"/>
        </w:rPr>
      </w:pPr>
      <w:hyperlink w:anchor="_Toc44862054" w:history="1">
        <w:r w:rsidR="001977C4" w:rsidRPr="00DC4DA8">
          <w:rPr>
            <w:rStyle w:val="Hyperlink"/>
            <w:noProof/>
            <w:lang w:val="en-US"/>
          </w:rPr>
          <w:t>4.42</w:t>
        </w:r>
        <w:r w:rsidR="001977C4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ja-JP"/>
          </w:rPr>
          <w:tab/>
        </w:r>
        <w:r w:rsidR="001977C4" w:rsidRPr="00DC4DA8">
          <w:rPr>
            <w:rStyle w:val="Hyperlink"/>
            <w:noProof/>
            <w:lang w:val="en-US"/>
          </w:rPr>
          <w:t>Đặc tả Use-case Chỉnh sửa tên nhà xuất bản</w:t>
        </w:r>
        <w:r w:rsidR="001977C4">
          <w:rPr>
            <w:noProof/>
            <w:webHidden/>
          </w:rPr>
          <w:tab/>
        </w:r>
        <w:r w:rsidR="001977C4">
          <w:rPr>
            <w:noProof/>
            <w:webHidden/>
          </w:rPr>
          <w:fldChar w:fldCharType="begin"/>
        </w:r>
        <w:r w:rsidR="001977C4">
          <w:rPr>
            <w:noProof/>
            <w:webHidden/>
          </w:rPr>
          <w:instrText xml:space="preserve"> PAGEREF _Toc44862054 \h </w:instrText>
        </w:r>
        <w:r w:rsidR="001977C4">
          <w:rPr>
            <w:noProof/>
            <w:webHidden/>
          </w:rPr>
        </w:r>
        <w:r w:rsidR="001977C4">
          <w:rPr>
            <w:noProof/>
            <w:webHidden/>
          </w:rPr>
          <w:fldChar w:fldCharType="separate"/>
        </w:r>
        <w:r w:rsidR="001977C4">
          <w:rPr>
            <w:noProof/>
            <w:webHidden/>
          </w:rPr>
          <w:t>61</w:t>
        </w:r>
        <w:r w:rsidR="001977C4">
          <w:rPr>
            <w:noProof/>
            <w:webHidden/>
          </w:rPr>
          <w:fldChar w:fldCharType="end"/>
        </w:r>
      </w:hyperlink>
    </w:p>
    <w:p w14:paraId="17FE423D" w14:textId="4C784C14" w:rsidR="001977C4" w:rsidRDefault="00C1293C">
      <w:pPr>
        <w:pStyle w:val="TOC2"/>
        <w:tabs>
          <w:tab w:val="left" w:pos="1200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ja-JP"/>
        </w:rPr>
      </w:pPr>
      <w:hyperlink w:anchor="_Toc44862055" w:history="1">
        <w:r w:rsidR="001977C4" w:rsidRPr="00DC4DA8">
          <w:rPr>
            <w:rStyle w:val="Hyperlink"/>
            <w:noProof/>
            <w:lang w:val="en-US"/>
          </w:rPr>
          <w:t>4.43</w:t>
        </w:r>
        <w:r w:rsidR="001977C4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ja-JP"/>
          </w:rPr>
          <w:tab/>
        </w:r>
        <w:r w:rsidR="001977C4" w:rsidRPr="00DC4DA8">
          <w:rPr>
            <w:rStyle w:val="Hyperlink"/>
            <w:noProof/>
            <w:lang w:val="en-US"/>
          </w:rPr>
          <w:t>Đặc tả Use-case Truy xuất danh sách tên nhà xuất bản</w:t>
        </w:r>
        <w:r w:rsidR="001977C4">
          <w:rPr>
            <w:noProof/>
            <w:webHidden/>
          </w:rPr>
          <w:tab/>
        </w:r>
        <w:r w:rsidR="001977C4">
          <w:rPr>
            <w:noProof/>
            <w:webHidden/>
          </w:rPr>
          <w:fldChar w:fldCharType="begin"/>
        </w:r>
        <w:r w:rsidR="001977C4">
          <w:rPr>
            <w:noProof/>
            <w:webHidden/>
          </w:rPr>
          <w:instrText xml:space="preserve"> PAGEREF _Toc44862055 \h </w:instrText>
        </w:r>
        <w:r w:rsidR="001977C4">
          <w:rPr>
            <w:noProof/>
            <w:webHidden/>
          </w:rPr>
        </w:r>
        <w:r w:rsidR="001977C4">
          <w:rPr>
            <w:noProof/>
            <w:webHidden/>
          </w:rPr>
          <w:fldChar w:fldCharType="separate"/>
        </w:r>
        <w:r w:rsidR="001977C4">
          <w:rPr>
            <w:noProof/>
            <w:webHidden/>
          </w:rPr>
          <w:t>62</w:t>
        </w:r>
        <w:r w:rsidR="001977C4">
          <w:rPr>
            <w:noProof/>
            <w:webHidden/>
          </w:rPr>
          <w:fldChar w:fldCharType="end"/>
        </w:r>
      </w:hyperlink>
    </w:p>
    <w:p w14:paraId="103FDBAE" w14:textId="10998531" w:rsidR="001977C4" w:rsidRDefault="00C1293C">
      <w:pPr>
        <w:pStyle w:val="TOC2"/>
        <w:tabs>
          <w:tab w:val="left" w:pos="1200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ja-JP"/>
        </w:rPr>
      </w:pPr>
      <w:hyperlink w:anchor="_Toc44862056" w:history="1">
        <w:r w:rsidR="001977C4" w:rsidRPr="00DC4DA8">
          <w:rPr>
            <w:rStyle w:val="Hyperlink"/>
            <w:noProof/>
            <w:lang w:val="en-US"/>
          </w:rPr>
          <w:t>4.44</w:t>
        </w:r>
        <w:r w:rsidR="001977C4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ja-JP"/>
          </w:rPr>
          <w:tab/>
        </w:r>
        <w:r w:rsidR="001977C4" w:rsidRPr="00DC4DA8">
          <w:rPr>
            <w:rStyle w:val="Hyperlink"/>
            <w:noProof/>
            <w:lang w:val="en-US"/>
          </w:rPr>
          <w:t>Đặc tả Use-case Thêm tác giả</w:t>
        </w:r>
        <w:r w:rsidR="001977C4">
          <w:rPr>
            <w:noProof/>
            <w:webHidden/>
          </w:rPr>
          <w:tab/>
        </w:r>
        <w:r w:rsidR="001977C4">
          <w:rPr>
            <w:noProof/>
            <w:webHidden/>
          </w:rPr>
          <w:fldChar w:fldCharType="begin"/>
        </w:r>
        <w:r w:rsidR="001977C4">
          <w:rPr>
            <w:noProof/>
            <w:webHidden/>
          </w:rPr>
          <w:instrText xml:space="preserve"> PAGEREF _Toc44862056 \h </w:instrText>
        </w:r>
        <w:r w:rsidR="001977C4">
          <w:rPr>
            <w:noProof/>
            <w:webHidden/>
          </w:rPr>
        </w:r>
        <w:r w:rsidR="001977C4">
          <w:rPr>
            <w:noProof/>
            <w:webHidden/>
          </w:rPr>
          <w:fldChar w:fldCharType="separate"/>
        </w:r>
        <w:r w:rsidR="001977C4">
          <w:rPr>
            <w:noProof/>
            <w:webHidden/>
          </w:rPr>
          <w:t>63</w:t>
        </w:r>
        <w:r w:rsidR="001977C4">
          <w:rPr>
            <w:noProof/>
            <w:webHidden/>
          </w:rPr>
          <w:fldChar w:fldCharType="end"/>
        </w:r>
      </w:hyperlink>
    </w:p>
    <w:p w14:paraId="7CDB5A8E" w14:textId="76071DBA" w:rsidR="001977C4" w:rsidRDefault="00C1293C">
      <w:pPr>
        <w:pStyle w:val="TOC2"/>
        <w:tabs>
          <w:tab w:val="left" w:pos="1200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ja-JP"/>
        </w:rPr>
      </w:pPr>
      <w:hyperlink w:anchor="_Toc44862057" w:history="1">
        <w:r w:rsidR="001977C4" w:rsidRPr="00DC4DA8">
          <w:rPr>
            <w:rStyle w:val="Hyperlink"/>
            <w:noProof/>
            <w:lang w:val="en-US"/>
          </w:rPr>
          <w:t>4.45</w:t>
        </w:r>
        <w:r w:rsidR="001977C4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ja-JP"/>
          </w:rPr>
          <w:tab/>
        </w:r>
        <w:r w:rsidR="001977C4" w:rsidRPr="00DC4DA8">
          <w:rPr>
            <w:rStyle w:val="Hyperlink"/>
            <w:noProof/>
            <w:lang w:val="en-US"/>
          </w:rPr>
          <w:t>Đặc tả Use-case Xóa tác giả</w:t>
        </w:r>
        <w:r w:rsidR="001977C4">
          <w:rPr>
            <w:noProof/>
            <w:webHidden/>
          </w:rPr>
          <w:tab/>
        </w:r>
        <w:r w:rsidR="001977C4">
          <w:rPr>
            <w:noProof/>
            <w:webHidden/>
          </w:rPr>
          <w:fldChar w:fldCharType="begin"/>
        </w:r>
        <w:r w:rsidR="001977C4">
          <w:rPr>
            <w:noProof/>
            <w:webHidden/>
          </w:rPr>
          <w:instrText xml:space="preserve"> PAGEREF _Toc44862057 \h </w:instrText>
        </w:r>
        <w:r w:rsidR="001977C4">
          <w:rPr>
            <w:noProof/>
            <w:webHidden/>
          </w:rPr>
        </w:r>
        <w:r w:rsidR="001977C4">
          <w:rPr>
            <w:noProof/>
            <w:webHidden/>
          </w:rPr>
          <w:fldChar w:fldCharType="separate"/>
        </w:r>
        <w:r w:rsidR="001977C4">
          <w:rPr>
            <w:noProof/>
            <w:webHidden/>
          </w:rPr>
          <w:t>64</w:t>
        </w:r>
        <w:r w:rsidR="001977C4">
          <w:rPr>
            <w:noProof/>
            <w:webHidden/>
          </w:rPr>
          <w:fldChar w:fldCharType="end"/>
        </w:r>
      </w:hyperlink>
    </w:p>
    <w:p w14:paraId="062DEA35" w14:textId="05FE998B" w:rsidR="001977C4" w:rsidRDefault="00C1293C">
      <w:pPr>
        <w:pStyle w:val="TOC2"/>
        <w:tabs>
          <w:tab w:val="left" w:pos="1200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ja-JP"/>
        </w:rPr>
      </w:pPr>
      <w:hyperlink w:anchor="_Toc44862058" w:history="1">
        <w:r w:rsidR="001977C4" w:rsidRPr="00DC4DA8">
          <w:rPr>
            <w:rStyle w:val="Hyperlink"/>
            <w:noProof/>
            <w:lang w:val="en-US"/>
          </w:rPr>
          <w:t>4.46</w:t>
        </w:r>
        <w:r w:rsidR="001977C4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ja-JP"/>
          </w:rPr>
          <w:tab/>
        </w:r>
        <w:r w:rsidR="001977C4" w:rsidRPr="00DC4DA8">
          <w:rPr>
            <w:rStyle w:val="Hyperlink"/>
            <w:noProof/>
            <w:lang w:val="en-US"/>
          </w:rPr>
          <w:t>Đặc tả Use-case Chỉnh sửa tác giả</w:t>
        </w:r>
        <w:r w:rsidR="001977C4">
          <w:rPr>
            <w:noProof/>
            <w:webHidden/>
          </w:rPr>
          <w:tab/>
        </w:r>
        <w:r w:rsidR="001977C4">
          <w:rPr>
            <w:noProof/>
            <w:webHidden/>
          </w:rPr>
          <w:fldChar w:fldCharType="begin"/>
        </w:r>
        <w:r w:rsidR="001977C4">
          <w:rPr>
            <w:noProof/>
            <w:webHidden/>
          </w:rPr>
          <w:instrText xml:space="preserve"> PAGEREF _Toc44862058 \h </w:instrText>
        </w:r>
        <w:r w:rsidR="001977C4">
          <w:rPr>
            <w:noProof/>
            <w:webHidden/>
          </w:rPr>
        </w:r>
        <w:r w:rsidR="001977C4">
          <w:rPr>
            <w:noProof/>
            <w:webHidden/>
          </w:rPr>
          <w:fldChar w:fldCharType="separate"/>
        </w:r>
        <w:r w:rsidR="001977C4">
          <w:rPr>
            <w:noProof/>
            <w:webHidden/>
          </w:rPr>
          <w:t>65</w:t>
        </w:r>
        <w:r w:rsidR="001977C4">
          <w:rPr>
            <w:noProof/>
            <w:webHidden/>
          </w:rPr>
          <w:fldChar w:fldCharType="end"/>
        </w:r>
      </w:hyperlink>
    </w:p>
    <w:p w14:paraId="2A7EA708" w14:textId="2E3E094F" w:rsidR="001977C4" w:rsidRDefault="00C1293C">
      <w:pPr>
        <w:pStyle w:val="TOC2"/>
        <w:tabs>
          <w:tab w:val="left" w:pos="1200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ja-JP"/>
        </w:rPr>
      </w:pPr>
      <w:hyperlink w:anchor="_Toc44862059" w:history="1">
        <w:r w:rsidR="001977C4" w:rsidRPr="00DC4DA8">
          <w:rPr>
            <w:rStyle w:val="Hyperlink"/>
            <w:noProof/>
            <w:lang w:val="en-US"/>
          </w:rPr>
          <w:t>4.47</w:t>
        </w:r>
        <w:r w:rsidR="001977C4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ja-JP"/>
          </w:rPr>
          <w:tab/>
        </w:r>
        <w:r w:rsidR="001977C4" w:rsidRPr="00DC4DA8">
          <w:rPr>
            <w:rStyle w:val="Hyperlink"/>
            <w:noProof/>
            <w:lang w:val="en-US"/>
          </w:rPr>
          <w:t>Đặc tả Use-case Truy xuất danh sách tác giả</w:t>
        </w:r>
        <w:r w:rsidR="001977C4">
          <w:rPr>
            <w:noProof/>
            <w:webHidden/>
          </w:rPr>
          <w:tab/>
        </w:r>
        <w:r w:rsidR="001977C4">
          <w:rPr>
            <w:noProof/>
            <w:webHidden/>
          </w:rPr>
          <w:fldChar w:fldCharType="begin"/>
        </w:r>
        <w:r w:rsidR="001977C4">
          <w:rPr>
            <w:noProof/>
            <w:webHidden/>
          </w:rPr>
          <w:instrText xml:space="preserve"> PAGEREF _Toc44862059 \h </w:instrText>
        </w:r>
        <w:r w:rsidR="001977C4">
          <w:rPr>
            <w:noProof/>
            <w:webHidden/>
          </w:rPr>
        </w:r>
        <w:r w:rsidR="001977C4">
          <w:rPr>
            <w:noProof/>
            <w:webHidden/>
          </w:rPr>
          <w:fldChar w:fldCharType="separate"/>
        </w:r>
        <w:r w:rsidR="001977C4">
          <w:rPr>
            <w:noProof/>
            <w:webHidden/>
          </w:rPr>
          <w:t>66</w:t>
        </w:r>
        <w:r w:rsidR="001977C4">
          <w:rPr>
            <w:noProof/>
            <w:webHidden/>
          </w:rPr>
          <w:fldChar w:fldCharType="end"/>
        </w:r>
      </w:hyperlink>
    </w:p>
    <w:p w14:paraId="57DAA516" w14:textId="069CDF71" w:rsidR="001977C4" w:rsidRDefault="00C1293C">
      <w:pPr>
        <w:pStyle w:val="TOC2"/>
        <w:tabs>
          <w:tab w:val="left" w:pos="1200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ja-JP"/>
        </w:rPr>
      </w:pPr>
      <w:hyperlink w:anchor="_Toc44862060" w:history="1">
        <w:r w:rsidR="001977C4" w:rsidRPr="00DC4DA8">
          <w:rPr>
            <w:rStyle w:val="Hyperlink"/>
            <w:noProof/>
            <w:lang w:val="en-US"/>
          </w:rPr>
          <w:t>4.48</w:t>
        </w:r>
        <w:r w:rsidR="001977C4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ja-JP"/>
          </w:rPr>
          <w:tab/>
        </w:r>
        <w:r w:rsidR="001977C4" w:rsidRPr="00DC4DA8">
          <w:rPr>
            <w:rStyle w:val="Hyperlink"/>
            <w:noProof/>
            <w:lang w:val="en-US"/>
          </w:rPr>
          <w:t>Đặc tả Use-case Thay đổi thời hạn chung của thẻ</w:t>
        </w:r>
        <w:r w:rsidR="001977C4">
          <w:rPr>
            <w:noProof/>
            <w:webHidden/>
          </w:rPr>
          <w:tab/>
        </w:r>
        <w:r w:rsidR="001977C4">
          <w:rPr>
            <w:noProof/>
            <w:webHidden/>
          </w:rPr>
          <w:fldChar w:fldCharType="begin"/>
        </w:r>
        <w:r w:rsidR="001977C4">
          <w:rPr>
            <w:noProof/>
            <w:webHidden/>
          </w:rPr>
          <w:instrText xml:space="preserve"> PAGEREF _Toc44862060 \h </w:instrText>
        </w:r>
        <w:r w:rsidR="001977C4">
          <w:rPr>
            <w:noProof/>
            <w:webHidden/>
          </w:rPr>
        </w:r>
        <w:r w:rsidR="001977C4">
          <w:rPr>
            <w:noProof/>
            <w:webHidden/>
          </w:rPr>
          <w:fldChar w:fldCharType="separate"/>
        </w:r>
        <w:r w:rsidR="001977C4">
          <w:rPr>
            <w:noProof/>
            <w:webHidden/>
          </w:rPr>
          <w:t>67</w:t>
        </w:r>
        <w:r w:rsidR="001977C4">
          <w:rPr>
            <w:noProof/>
            <w:webHidden/>
          </w:rPr>
          <w:fldChar w:fldCharType="end"/>
        </w:r>
      </w:hyperlink>
    </w:p>
    <w:p w14:paraId="79FC2C42" w14:textId="755E928C" w:rsidR="001977C4" w:rsidRDefault="00C1293C">
      <w:pPr>
        <w:pStyle w:val="TOC2"/>
        <w:tabs>
          <w:tab w:val="left" w:pos="1200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ja-JP"/>
        </w:rPr>
      </w:pPr>
      <w:hyperlink w:anchor="_Toc44862061" w:history="1">
        <w:r w:rsidR="001977C4" w:rsidRPr="00DC4DA8">
          <w:rPr>
            <w:rStyle w:val="Hyperlink"/>
            <w:noProof/>
            <w:lang w:val="en-US"/>
          </w:rPr>
          <w:t>4.49</w:t>
        </w:r>
        <w:r w:rsidR="001977C4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ja-JP"/>
          </w:rPr>
          <w:tab/>
        </w:r>
        <w:r w:rsidR="001977C4" w:rsidRPr="00DC4DA8">
          <w:rPr>
            <w:rStyle w:val="Hyperlink"/>
            <w:noProof/>
            <w:lang w:val="en-US"/>
          </w:rPr>
          <w:t>Đặc tả Use-case Thay đổi số sách mượn tối đa</w:t>
        </w:r>
        <w:r w:rsidR="001977C4">
          <w:rPr>
            <w:noProof/>
            <w:webHidden/>
          </w:rPr>
          <w:tab/>
        </w:r>
        <w:r w:rsidR="001977C4">
          <w:rPr>
            <w:noProof/>
            <w:webHidden/>
          </w:rPr>
          <w:fldChar w:fldCharType="begin"/>
        </w:r>
        <w:r w:rsidR="001977C4">
          <w:rPr>
            <w:noProof/>
            <w:webHidden/>
          </w:rPr>
          <w:instrText xml:space="preserve"> PAGEREF _Toc44862061 \h </w:instrText>
        </w:r>
        <w:r w:rsidR="001977C4">
          <w:rPr>
            <w:noProof/>
            <w:webHidden/>
          </w:rPr>
        </w:r>
        <w:r w:rsidR="001977C4">
          <w:rPr>
            <w:noProof/>
            <w:webHidden/>
          </w:rPr>
          <w:fldChar w:fldCharType="separate"/>
        </w:r>
        <w:r w:rsidR="001977C4">
          <w:rPr>
            <w:noProof/>
            <w:webHidden/>
          </w:rPr>
          <w:t>68</w:t>
        </w:r>
        <w:r w:rsidR="001977C4">
          <w:rPr>
            <w:noProof/>
            <w:webHidden/>
          </w:rPr>
          <w:fldChar w:fldCharType="end"/>
        </w:r>
      </w:hyperlink>
    </w:p>
    <w:p w14:paraId="5A3AD610" w14:textId="3B8C468A" w:rsidR="001977C4" w:rsidRDefault="00C1293C">
      <w:pPr>
        <w:pStyle w:val="TOC2"/>
        <w:tabs>
          <w:tab w:val="left" w:pos="1200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ja-JP"/>
        </w:rPr>
      </w:pPr>
      <w:hyperlink w:anchor="_Toc44862062" w:history="1">
        <w:r w:rsidR="001977C4" w:rsidRPr="00DC4DA8">
          <w:rPr>
            <w:rStyle w:val="Hyperlink"/>
            <w:noProof/>
            <w:lang w:val="en-US"/>
          </w:rPr>
          <w:t>4.50</w:t>
        </w:r>
        <w:r w:rsidR="001977C4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ja-JP"/>
          </w:rPr>
          <w:tab/>
        </w:r>
        <w:r w:rsidR="001977C4" w:rsidRPr="00DC4DA8">
          <w:rPr>
            <w:rStyle w:val="Hyperlink"/>
            <w:noProof/>
            <w:lang w:val="en-US"/>
          </w:rPr>
          <w:t>Đặc tả Use-case Thay đổi số ngày mượn tối đa</w:t>
        </w:r>
        <w:r w:rsidR="001977C4">
          <w:rPr>
            <w:noProof/>
            <w:webHidden/>
          </w:rPr>
          <w:tab/>
        </w:r>
        <w:r w:rsidR="001977C4">
          <w:rPr>
            <w:noProof/>
            <w:webHidden/>
          </w:rPr>
          <w:fldChar w:fldCharType="begin"/>
        </w:r>
        <w:r w:rsidR="001977C4">
          <w:rPr>
            <w:noProof/>
            <w:webHidden/>
          </w:rPr>
          <w:instrText xml:space="preserve"> PAGEREF _Toc44862062 \h </w:instrText>
        </w:r>
        <w:r w:rsidR="001977C4">
          <w:rPr>
            <w:noProof/>
            <w:webHidden/>
          </w:rPr>
        </w:r>
        <w:r w:rsidR="001977C4">
          <w:rPr>
            <w:noProof/>
            <w:webHidden/>
          </w:rPr>
          <w:fldChar w:fldCharType="separate"/>
        </w:r>
        <w:r w:rsidR="001977C4">
          <w:rPr>
            <w:noProof/>
            <w:webHidden/>
          </w:rPr>
          <w:t>69</w:t>
        </w:r>
        <w:r w:rsidR="001977C4">
          <w:rPr>
            <w:noProof/>
            <w:webHidden/>
          </w:rPr>
          <w:fldChar w:fldCharType="end"/>
        </w:r>
      </w:hyperlink>
    </w:p>
    <w:p w14:paraId="1E3307D8" w14:textId="2739BF70" w:rsidR="001977C4" w:rsidRDefault="00C1293C">
      <w:pPr>
        <w:pStyle w:val="TOC1"/>
        <w:tabs>
          <w:tab w:val="left" w:pos="43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ja-JP"/>
        </w:rPr>
      </w:pPr>
      <w:hyperlink w:anchor="_Toc44862063" w:history="1">
        <w:r w:rsidR="001977C4" w:rsidRPr="00DC4DA8">
          <w:rPr>
            <w:rStyle w:val="Hyperlink"/>
            <w:noProof/>
            <w:lang w:val="en-US"/>
          </w:rPr>
          <w:t>5.</w:t>
        </w:r>
        <w:r w:rsidR="001977C4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ja-JP"/>
          </w:rPr>
          <w:tab/>
        </w:r>
        <w:r w:rsidR="001977C4" w:rsidRPr="00DC4DA8">
          <w:rPr>
            <w:rStyle w:val="Hyperlink"/>
            <w:noProof/>
            <w:lang w:val="en-US"/>
          </w:rPr>
          <w:t>Activity diagram và Sequence diagram</w:t>
        </w:r>
        <w:r w:rsidR="001977C4">
          <w:rPr>
            <w:noProof/>
            <w:webHidden/>
          </w:rPr>
          <w:tab/>
        </w:r>
        <w:r w:rsidR="001977C4">
          <w:rPr>
            <w:noProof/>
            <w:webHidden/>
          </w:rPr>
          <w:fldChar w:fldCharType="begin"/>
        </w:r>
        <w:r w:rsidR="001977C4">
          <w:rPr>
            <w:noProof/>
            <w:webHidden/>
          </w:rPr>
          <w:instrText xml:space="preserve"> PAGEREF _Toc44862063 \h </w:instrText>
        </w:r>
        <w:r w:rsidR="001977C4">
          <w:rPr>
            <w:noProof/>
            <w:webHidden/>
          </w:rPr>
        </w:r>
        <w:r w:rsidR="001977C4">
          <w:rPr>
            <w:noProof/>
            <w:webHidden/>
          </w:rPr>
          <w:fldChar w:fldCharType="separate"/>
        </w:r>
        <w:r w:rsidR="001977C4">
          <w:rPr>
            <w:noProof/>
            <w:webHidden/>
          </w:rPr>
          <w:t>70</w:t>
        </w:r>
        <w:r w:rsidR="001977C4">
          <w:rPr>
            <w:noProof/>
            <w:webHidden/>
          </w:rPr>
          <w:fldChar w:fldCharType="end"/>
        </w:r>
      </w:hyperlink>
    </w:p>
    <w:p w14:paraId="26C0AFC1" w14:textId="5DBD159E" w:rsidR="001977C4" w:rsidRDefault="00C1293C">
      <w:pPr>
        <w:pStyle w:val="TOC2"/>
        <w:tabs>
          <w:tab w:val="left" w:pos="1000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ja-JP"/>
        </w:rPr>
      </w:pPr>
      <w:hyperlink w:anchor="_Toc44862064" w:history="1">
        <w:r w:rsidR="001977C4" w:rsidRPr="00DC4DA8">
          <w:rPr>
            <w:rStyle w:val="Hyperlink"/>
            <w:noProof/>
            <w:lang w:val="en-US"/>
          </w:rPr>
          <w:t>5.1</w:t>
        </w:r>
        <w:r w:rsidR="001977C4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ja-JP"/>
          </w:rPr>
          <w:tab/>
        </w:r>
        <w:r w:rsidR="001977C4" w:rsidRPr="00DC4DA8">
          <w:rPr>
            <w:rStyle w:val="Hyperlink"/>
            <w:noProof/>
            <w:lang w:val="en-US"/>
          </w:rPr>
          <w:t>Use case Đăng nhập</w:t>
        </w:r>
        <w:r w:rsidR="001977C4">
          <w:rPr>
            <w:noProof/>
            <w:webHidden/>
          </w:rPr>
          <w:tab/>
        </w:r>
        <w:r w:rsidR="001977C4">
          <w:rPr>
            <w:noProof/>
            <w:webHidden/>
          </w:rPr>
          <w:fldChar w:fldCharType="begin"/>
        </w:r>
        <w:r w:rsidR="001977C4">
          <w:rPr>
            <w:noProof/>
            <w:webHidden/>
          </w:rPr>
          <w:instrText xml:space="preserve"> PAGEREF _Toc44862064 \h </w:instrText>
        </w:r>
        <w:r w:rsidR="001977C4">
          <w:rPr>
            <w:noProof/>
            <w:webHidden/>
          </w:rPr>
        </w:r>
        <w:r w:rsidR="001977C4">
          <w:rPr>
            <w:noProof/>
            <w:webHidden/>
          </w:rPr>
          <w:fldChar w:fldCharType="separate"/>
        </w:r>
        <w:r w:rsidR="001977C4">
          <w:rPr>
            <w:noProof/>
            <w:webHidden/>
          </w:rPr>
          <w:t>70</w:t>
        </w:r>
        <w:r w:rsidR="001977C4">
          <w:rPr>
            <w:noProof/>
            <w:webHidden/>
          </w:rPr>
          <w:fldChar w:fldCharType="end"/>
        </w:r>
      </w:hyperlink>
    </w:p>
    <w:p w14:paraId="49234120" w14:textId="4260D960" w:rsidR="001977C4" w:rsidRDefault="00C1293C">
      <w:pPr>
        <w:pStyle w:val="TOC2"/>
        <w:tabs>
          <w:tab w:val="left" w:pos="1000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ja-JP"/>
        </w:rPr>
      </w:pPr>
      <w:hyperlink w:anchor="_Toc44862065" w:history="1">
        <w:r w:rsidR="001977C4" w:rsidRPr="00DC4DA8">
          <w:rPr>
            <w:rStyle w:val="Hyperlink"/>
            <w:noProof/>
            <w:lang w:val="en-US"/>
          </w:rPr>
          <w:t>5.2</w:t>
        </w:r>
        <w:r w:rsidR="001977C4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ja-JP"/>
          </w:rPr>
          <w:tab/>
        </w:r>
        <w:r w:rsidR="001977C4" w:rsidRPr="00DC4DA8">
          <w:rPr>
            <w:rStyle w:val="Hyperlink"/>
            <w:noProof/>
            <w:lang w:val="en-US"/>
          </w:rPr>
          <w:t>Use case Đăng xuất</w:t>
        </w:r>
        <w:r w:rsidR="001977C4">
          <w:rPr>
            <w:noProof/>
            <w:webHidden/>
          </w:rPr>
          <w:tab/>
        </w:r>
        <w:r w:rsidR="001977C4">
          <w:rPr>
            <w:noProof/>
            <w:webHidden/>
          </w:rPr>
          <w:fldChar w:fldCharType="begin"/>
        </w:r>
        <w:r w:rsidR="001977C4">
          <w:rPr>
            <w:noProof/>
            <w:webHidden/>
          </w:rPr>
          <w:instrText xml:space="preserve"> PAGEREF _Toc44862065 \h </w:instrText>
        </w:r>
        <w:r w:rsidR="001977C4">
          <w:rPr>
            <w:noProof/>
            <w:webHidden/>
          </w:rPr>
        </w:r>
        <w:r w:rsidR="001977C4">
          <w:rPr>
            <w:noProof/>
            <w:webHidden/>
          </w:rPr>
          <w:fldChar w:fldCharType="separate"/>
        </w:r>
        <w:r w:rsidR="001977C4">
          <w:rPr>
            <w:noProof/>
            <w:webHidden/>
          </w:rPr>
          <w:t>71</w:t>
        </w:r>
        <w:r w:rsidR="001977C4">
          <w:rPr>
            <w:noProof/>
            <w:webHidden/>
          </w:rPr>
          <w:fldChar w:fldCharType="end"/>
        </w:r>
      </w:hyperlink>
    </w:p>
    <w:p w14:paraId="68864370" w14:textId="6EE7730D" w:rsidR="001977C4" w:rsidRDefault="00C1293C">
      <w:pPr>
        <w:pStyle w:val="TOC2"/>
        <w:tabs>
          <w:tab w:val="left" w:pos="1000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ja-JP"/>
        </w:rPr>
      </w:pPr>
      <w:hyperlink w:anchor="_Toc44862066" w:history="1">
        <w:r w:rsidR="001977C4" w:rsidRPr="00DC4DA8">
          <w:rPr>
            <w:rStyle w:val="Hyperlink"/>
            <w:noProof/>
            <w:lang w:val="en-US"/>
          </w:rPr>
          <w:t>5.3</w:t>
        </w:r>
        <w:r w:rsidR="001977C4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ja-JP"/>
          </w:rPr>
          <w:tab/>
        </w:r>
        <w:r w:rsidR="001977C4" w:rsidRPr="00DC4DA8">
          <w:rPr>
            <w:rStyle w:val="Hyperlink"/>
            <w:noProof/>
            <w:lang w:val="en-US"/>
          </w:rPr>
          <w:t>Use case Tạo tài khoản cho nhân viên</w:t>
        </w:r>
        <w:r w:rsidR="001977C4">
          <w:rPr>
            <w:noProof/>
            <w:webHidden/>
          </w:rPr>
          <w:tab/>
        </w:r>
        <w:r w:rsidR="001977C4">
          <w:rPr>
            <w:noProof/>
            <w:webHidden/>
          </w:rPr>
          <w:fldChar w:fldCharType="begin"/>
        </w:r>
        <w:r w:rsidR="001977C4">
          <w:rPr>
            <w:noProof/>
            <w:webHidden/>
          </w:rPr>
          <w:instrText xml:space="preserve"> PAGEREF _Toc44862066 \h </w:instrText>
        </w:r>
        <w:r w:rsidR="001977C4">
          <w:rPr>
            <w:noProof/>
            <w:webHidden/>
          </w:rPr>
        </w:r>
        <w:r w:rsidR="001977C4">
          <w:rPr>
            <w:noProof/>
            <w:webHidden/>
          </w:rPr>
          <w:fldChar w:fldCharType="separate"/>
        </w:r>
        <w:r w:rsidR="001977C4">
          <w:rPr>
            <w:noProof/>
            <w:webHidden/>
          </w:rPr>
          <w:t>72</w:t>
        </w:r>
        <w:r w:rsidR="001977C4">
          <w:rPr>
            <w:noProof/>
            <w:webHidden/>
          </w:rPr>
          <w:fldChar w:fldCharType="end"/>
        </w:r>
      </w:hyperlink>
    </w:p>
    <w:p w14:paraId="01D5FF3A" w14:textId="4E01B3F0" w:rsidR="001977C4" w:rsidRDefault="00C1293C">
      <w:pPr>
        <w:pStyle w:val="TOC2"/>
        <w:tabs>
          <w:tab w:val="left" w:pos="1000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ja-JP"/>
        </w:rPr>
      </w:pPr>
      <w:hyperlink w:anchor="_Toc44862067" w:history="1">
        <w:r w:rsidR="001977C4" w:rsidRPr="00DC4DA8">
          <w:rPr>
            <w:rStyle w:val="Hyperlink"/>
            <w:noProof/>
            <w:lang w:val="en-US"/>
          </w:rPr>
          <w:t>5.4</w:t>
        </w:r>
        <w:r w:rsidR="001977C4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ja-JP"/>
          </w:rPr>
          <w:tab/>
        </w:r>
        <w:r w:rsidR="001977C4" w:rsidRPr="00DC4DA8">
          <w:rPr>
            <w:rStyle w:val="Hyperlink"/>
            <w:noProof/>
            <w:lang w:val="en-US"/>
          </w:rPr>
          <w:t>Use case Thủ thư tạo tài khoản cho độc giả</w:t>
        </w:r>
        <w:r w:rsidR="001977C4">
          <w:rPr>
            <w:noProof/>
            <w:webHidden/>
          </w:rPr>
          <w:tab/>
        </w:r>
        <w:r w:rsidR="001977C4">
          <w:rPr>
            <w:noProof/>
            <w:webHidden/>
          </w:rPr>
          <w:fldChar w:fldCharType="begin"/>
        </w:r>
        <w:r w:rsidR="001977C4">
          <w:rPr>
            <w:noProof/>
            <w:webHidden/>
          </w:rPr>
          <w:instrText xml:space="preserve"> PAGEREF _Toc44862067 \h </w:instrText>
        </w:r>
        <w:r w:rsidR="001977C4">
          <w:rPr>
            <w:noProof/>
            <w:webHidden/>
          </w:rPr>
        </w:r>
        <w:r w:rsidR="001977C4">
          <w:rPr>
            <w:noProof/>
            <w:webHidden/>
          </w:rPr>
          <w:fldChar w:fldCharType="separate"/>
        </w:r>
        <w:r w:rsidR="001977C4">
          <w:rPr>
            <w:noProof/>
            <w:webHidden/>
          </w:rPr>
          <w:t>74</w:t>
        </w:r>
        <w:r w:rsidR="001977C4">
          <w:rPr>
            <w:noProof/>
            <w:webHidden/>
          </w:rPr>
          <w:fldChar w:fldCharType="end"/>
        </w:r>
      </w:hyperlink>
    </w:p>
    <w:p w14:paraId="09ACF7E4" w14:textId="3A1CCB94" w:rsidR="001977C4" w:rsidRDefault="00C1293C">
      <w:pPr>
        <w:pStyle w:val="TOC2"/>
        <w:tabs>
          <w:tab w:val="left" w:pos="1000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ja-JP"/>
        </w:rPr>
      </w:pPr>
      <w:hyperlink w:anchor="_Toc44862068" w:history="1">
        <w:r w:rsidR="001977C4" w:rsidRPr="00DC4DA8">
          <w:rPr>
            <w:rStyle w:val="Hyperlink"/>
            <w:noProof/>
            <w:lang w:val="en-US"/>
          </w:rPr>
          <w:t>5.5</w:t>
        </w:r>
        <w:r w:rsidR="001977C4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ja-JP"/>
          </w:rPr>
          <w:tab/>
        </w:r>
        <w:r w:rsidR="001977C4" w:rsidRPr="00DC4DA8">
          <w:rPr>
            <w:rStyle w:val="Hyperlink"/>
            <w:noProof/>
            <w:lang w:val="en-US"/>
          </w:rPr>
          <w:t>Use case Khôi phục mật khẩu:</w:t>
        </w:r>
        <w:r w:rsidR="001977C4">
          <w:rPr>
            <w:noProof/>
            <w:webHidden/>
          </w:rPr>
          <w:tab/>
        </w:r>
        <w:r w:rsidR="001977C4">
          <w:rPr>
            <w:noProof/>
            <w:webHidden/>
          </w:rPr>
          <w:fldChar w:fldCharType="begin"/>
        </w:r>
        <w:r w:rsidR="001977C4">
          <w:rPr>
            <w:noProof/>
            <w:webHidden/>
          </w:rPr>
          <w:instrText xml:space="preserve"> PAGEREF _Toc44862068 \h </w:instrText>
        </w:r>
        <w:r w:rsidR="001977C4">
          <w:rPr>
            <w:noProof/>
            <w:webHidden/>
          </w:rPr>
        </w:r>
        <w:r w:rsidR="001977C4">
          <w:rPr>
            <w:noProof/>
            <w:webHidden/>
          </w:rPr>
          <w:fldChar w:fldCharType="separate"/>
        </w:r>
        <w:r w:rsidR="001977C4">
          <w:rPr>
            <w:noProof/>
            <w:webHidden/>
          </w:rPr>
          <w:t>76</w:t>
        </w:r>
        <w:r w:rsidR="001977C4">
          <w:rPr>
            <w:noProof/>
            <w:webHidden/>
          </w:rPr>
          <w:fldChar w:fldCharType="end"/>
        </w:r>
      </w:hyperlink>
    </w:p>
    <w:p w14:paraId="4BAE9290" w14:textId="7E2D51AD" w:rsidR="001977C4" w:rsidRDefault="00C1293C">
      <w:pPr>
        <w:pStyle w:val="TOC2"/>
        <w:tabs>
          <w:tab w:val="left" w:pos="1000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ja-JP"/>
        </w:rPr>
      </w:pPr>
      <w:hyperlink w:anchor="_Toc44862069" w:history="1">
        <w:r w:rsidR="001977C4" w:rsidRPr="00DC4DA8">
          <w:rPr>
            <w:rStyle w:val="Hyperlink"/>
            <w:noProof/>
            <w:lang w:val="en-US"/>
          </w:rPr>
          <w:t>5.6</w:t>
        </w:r>
        <w:r w:rsidR="001977C4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ja-JP"/>
          </w:rPr>
          <w:tab/>
        </w:r>
        <w:r w:rsidR="001977C4" w:rsidRPr="00DC4DA8">
          <w:rPr>
            <w:rStyle w:val="Hyperlink"/>
            <w:noProof/>
            <w:lang w:val="en-US"/>
          </w:rPr>
          <w:t>Use case Xoá tài khoản</w:t>
        </w:r>
        <w:r w:rsidR="001977C4">
          <w:rPr>
            <w:noProof/>
            <w:webHidden/>
          </w:rPr>
          <w:tab/>
        </w:r>
        <w:r w:rsidR="001977C4">
          <w:rPr>
            <w:noProof/>
            <w:webHidden/>
          </w:rPr>
          <w:fldChar w:fldCharType="begin"/>
        </w:r>
        <w:r w:rsidR="001977C4">
          <w:rPr>
            <w:noProof/>
            <w:webHidden/>
          </w:rPr>
          <w:instrText xml:space="preserve"> PAGEREF _Toc44862069 \h </w:instrText>
        </w:r>
        <w:r w:rsidR="001977C4">
          <w:rPr>
            <w:noProof/>
            <w:webHidden/>
          </w:rPr>
        </w:r>
        <w:r w:rsidR="001977C4">
          <w:rPr>
            <w:noProof/>
            <w:webHidden/>
          </w:rPr>
          <w:fldChar w:fldCharType="separate"/>
        </w:r>
        <w:r w:rsidR="001977C4">
          <w:rPr>
            <w:noProof/>
            <w:webHidden/>
          </w:rPr>
          <w:t>77</w:t>
        </w:r>
        <w:r w:rsidR="001977C4">
          <w:rPr>
            <w:noProof/>
            <w:webHidden/>
          </w:rPr>
          <w:fldChar w:fldCharType="end"/>
        </w:r>
      </w:hyperlink>
    </w:p>
    <w:p w14:paraId="033979A5" w14:textId="7B246580" w:rsidR="001977C4" w:rsidRDefault="00C1293C">
      <w:pPr>
        <w:pStyle w:val="TOC2"/>
        <w:tabs>
          <w:tab w:val="left" w:pos="1000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ja-JP"/>
        </w:rPr>
      </w:pPr>
      <w:hyperlink w:anchor="_Toc44862070" w:history="1">
        <w:r w:rsidR="001977C4" w:rsidRPr="00DC4DA8">
          <w:rPr>
            <w:rStyle w:val="Hyperlink"/>
            <w:noProof/>
            <w:lang w:val="en-US"/>
          </w:rPr>
          <w:t>5.7</w:t>
        </w:r>
        <w:r w:rsidR="001977C4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ja-JP"/>
          </w:rPr>
          <w:tab/>
        </w:r>
        <w:r w:rsidR="001977C4" w:rsidRPr="00DC4DA8">
          <w:rPr>
            <w:rStyle w:val="Hyperlink"/>
            <w:noProof/>
            <w:lang w:val="en-US"/>
          </w:rPr>
          <w:t>Use case Gia hạn tài khoản</w:t>
        </w:r>
        <w:r w:rsidR="001977C4">
          <w:rPr>
            <w:noProof/>
            <w:webHidden/>
          </w:rPr>
          <w:tab/>
        </w:r>
        <w:r w:rsidR="001977C4">
          <w:rPr>
            <w:noProof/>
            <w:webHidden/>
          </w:rPr>
          <w:fldChar w:fldCharType="begin"/>
        </w:r>
        <w:r w:rsidR="001977C4">
          <w:rPr>
            <w:noProof/>
            <w:webHidden/>
          </w:rPr>
          <w:instrText xml:space="preserve"> PAGEREF _Toc44862070 \h </w:instrText>
        </w:r>
        <w:r w:rsidR="001977C4">
          <w:rPr>
            <w:noProof/>
            <w:webHidden/>
          </w:rPr>
        </w:r>
        <w:r w:rsidR="001977C4">
          <w:rPr>
            <w:noProof/>
            <w:webHidden/>
          </w:rPr>
          <w:fldChar w:fldCharType="separate"/>
        </w:r>
        <w:r w:rsidR="001977C4">
          <w:rPr>
            <w:noProof/>
            <w:webHidden/>
          </w:rPr>
          <w:t>79</w:t>
        </w:r>
        <w:r w:rsidR="001977C4">
          <w:rPr>
            <w:noProof/>
            <w:webHidden/>
          </w:rPr>
          <w:fldChar w:fldCharType="end"/>
        </w:r>
      </w:hyperlink>
    </w:p>
    <w:p w14:paraId="4EFC633E" w14:textId="44539928" w:rsidR="001977C4" w:rsidRDefault="00C1293C">
      <w:pPr>
        <w:pStyle w:val="TOC2"/>
        <w:tabs>
          <w:tab w:val="left" w:pos="1000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ja-JP"/>
        </w:rPr>
      </w:pPr>
      <w:hyperlink w:anchor="_Toc44862071" w:history="1">
        <w:r w:rsidR="001977C4" w:rsidRPr="00DC4DA8">
          <w:rPr>
            <w:rStyle w:val="Hyperlink"/>
            <w:noProof/>
            <w:lang w:val="en-US"/>
          </w:rPr>
          <w:t>5.8</w:t>
        </w:r>
        <w:r w:rsidR="001977C4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ja-JP"/>
          </w:rPr>
          <w:tab/>
        </w:r>
        <w:r w:rsidR="001977C4" w:rsidRPr="00DC4DA8">
          <w:rPr>
            <w:rStyle w:val="Hyperlink"/>
            <w:noProof/>
            <w:lang w:val="en-US"/>
          </w:rPr>
          <w:t>Sửa thông tin tài khoản</w:t>
        </w:r>
        <w:r w:rsidR="001977C4">
          <w:rPr>
            <w:noProof/>
            <w:webHidden/>
          </w:rPr>
          <w:tab/>
        </w:r>
        <w:r w:rsidR="001977C4">
          <w:rPr>
            <w:noProof/>
            <w:webHidden/>
          </w:rPr>
          <w:fldChar w:fldCharType="begin"/>
        </w:r>
        <w:r w:rsidR="001977C4">
          <w:rPr>
            <w:noProof/>
            <w:webHidden/>
          </w:rPr>
          <w:instrText xml:space="preserve"> PAGEREF _Toc44862071 \h </w:instrText>
        </w:r>
        <w:r w:rsidR="001977C4">
          <w:rPr>
            <w:noProof/>
            <w:webHidden/>
          </w:rPr>
        </w:r>
        <w:r w:rsidR="001977C4">
          <w:rPr>
            <w:noProof/>
            <w:webHidden/>
          </w:rPr>
          <w:fldChar w:fldCharType="separate"/>
        </w:r>
        <w:r w:rsidR="001977C4">
          <w:rPr>
            <w:noProof/>
            <w:webHidden/>
          </w:rPr>
          <w:t>80</w:t>
        </w:r>
        <w:r w:rsidR="001977C4">
          <w:rPr>
            <w:noProof/>
            <w:webHidden/>
          </w:rPr>
          <w:fldChar w:fldCharType="end"/>
        </w:r>
      </w:hyperlink>
    </w:p>
    <w:p w14:paraId="4378131F" w14:textId="651D887A" w:rsidR="001977C4" w:rsidRDefault="00C1293C">
      <w:pPr>
        <w:pStyle w:val="TOC2"/>
        <w:tabs>
          <w:tab w:val="left" w:pos="1000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ja-JP"/>
        </w:rPr>
      </w:pPr>
      <w:hyperlink w:anchor="_Toc44862072" w:history="1">
        <w:r w:rsidR="001977C4" w:rsidRPr="00DC4DA8">
          <w:rPr>
            <w:rStyle w:val="Hyperlink"/>
            <w:noProof/>
            <w:lang w:val="en-US"/>
          </w:rPr>
          <w:t>5.9</w:t>
        </w:r>
        <w:r w:rsidR="001977C4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ja-JP"/>
          </w:rPr>
          <w:tab/>
        </w:r>
        <w:r w:rsidR="001977C4" w:rsidRPr="00DC4DA8">
          <w:rPr>
            <w:rStyle w:val="Hyperlink"/>
            <w:noProof/>
            <w:lang w:val="en-US"/>
          </w:rPr>
          <w:t>Tìm kiếm thông tin tài khoản theo tên đăng nhập</w:t>
        </w:r>
        <w:r w:rsidR="001977C4">
          <w:rPr>
            <w:noProof/>
            <w:webHidden/>
          </w:rPr>
          <w:tab/>
        </w:r>
        <w:r w:rsidR="001977C4">
          <w:rPr>
            <w:noProof/>
            <w:webHidden/>
          </w:rPr>
          <w:fldChar w:fldCharType="begin"/>
        </w:r>
        <w:r w:rsidR="001977C4">
          <w:rPr>
            <w:noProof/>
            <w:webHidden/>
          </w:rPr>
          <w:instrText xml:space="preserve"> PAGEREF _Toc44862072 \h </w:instrText>
        </w:r>
        <w:r w:rsidR="001977C4">
          <w:rPr>
            <w:noProof/>
            <w:webHidden/>
          </w:rPr>
        </w:r>
        <w:r w:rsidR="001977C4">
          <w:rPr>
            <w:noProof/>
            <w:webHidden/>
          </w:rPr>
          <w:fldChar w:fldCharType="separate"/>
        </w:r>
        <w:r w:rsidR="001977C4">
          <w:rPr>
            <w:noProof/>
            <w:webHidden/>
          </w:rPr>
          <w:t>82</w:t>
        </w:r>
        <w:r w:rsidR="001977C4">
          <w:rPr>
            <w:noProof/>
            <w:webHidden/>
          </w:rPr>
          <w:fldChar w:fldCharType="end"/>
        </w:r>
      </w:hyperlink>
    </w:p>
    <w:p w14:paraId="708275AF" w14:textId="588CBF1F" w:rsidR="001977C4" w:rsidRDefault="00C1293C">
      <w:pPr>
        <w:pStyle w:val="TOC2"/>
        <w:tabs>
          <w:tab w:val="left" w:pos="1200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ja-JP"/>
        </w:rPr>
      </w:pPr>
      <w:hyperlink w:anchor="_Toc44862073" w:history="1">
        <w:r w:rsidR="001977C4" w:rsidRPr="00DC4DA8">
          <w:rPr>
            <w:rStyle w:val="Hyperlink"/>
            <w:noProof/>
            <w:lang w:val="en-US"/>
          </w:rPr>
          <w:t>5.10</w:t>
        </w:r>
        <w:r w:rsidR="001977C4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ja-JP"/>
          </w:rPr>
          <w:tab/>
        </w:r>
        <w:r w:rsidR="001977C4" w:rsidRPr="00DC4DA8">
          <w:rPr>
            <w:rStyle w:val="Hyperlink"/>
            <w:noProof/>
            <w:lang w:val="en-US"/>
          </w:rPr>
          <w:t>Use case Tìm kiếm thông tin theo tên riêng</w:t>
        </w:r>
        <w:r w:rsidR="001977C4">
          <w:rPr>
            <w:noProof/>
            <w:webHidden/>
          </w:rPr>
          <w:tab/>
        </w:r>
        <w:r w:rsidR="001977C4">
          <w:rPr>
            <w:noProof/>
            <w:webHidden/>
          </w:rPr>
          <w:fldChar w:fldCharType="begin"/>
        </w:r>
        <w:r w:rsidR="001977C4">
          <w:rPr>
            <w:noProof/>
            <w:webHidden/>
          </w:rPr>
          <w:instrText xml:space="preserve"> PAGEREF _Toc44862073 \h </w:instrText>
        </w:r>
        <w:r w:rsidR="001977C4">
          <w:rPr>
            <w:noProof/>
            <w:webHidden/>
          </w:rPr>
        </w:r>
        <w:r w:rsidR="001977C4">
          <w:rPr>
            <w:noProof/>
            <w:webHidden/>
          </w:rPr>
          <w:fldChar w:fldCharType="separate"/>
        </w:r>
        <w:r w:rsidR="001977C4">
          <w:rPr>
            <w:noProof/>
            <w:webHidden/>
          </w:rPr>
          <w:t>84</w:t>
        </w:r>
        <w:r w:rsidR="001977C4">
          <w:rPr>
            <w:noProof/>
            <w:webHidden/>
          </w:rPr>
          <w:fldChar w:fldCharType="end"/>
        </w:r>
      </w:hyperlink>
    </w:p>
    <w:p w14:paraId="57E9AA37" w14:textId="55451727" w:rsidR="001977C4" w:rsidRDefault="00C1293C">
      <w:pPr>
        <w:pStyle w:val="TOC2"/>
        <w:tabs>
          <w:tab w:val="left" w:pos="1200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ja-JP"/>
        </w:rPr>
      </w:pPr>
      <w:hyperlink w:anchor="_Toc44862074" w:history="1">
        <w:r w:rsidR="001977C4" w:rsidRPr="00DC4DA8">
          <w:rPr>
            <w:rStyle w:val="Hyperlink"/>
            <w:noProof/>
            <w:lang w:val="en-US"/>
          </w:rPr>
          <w:t>5.11</w:t>
        </w:r>
        <w:r w:rsidR="001977C4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ja-JP"/>
          </w:rPr>
          <w:tab/>
        </w:r>
        <w:r w:rsidR="001977C4" w:rsidRPr="00DC4DA8">
          <w:rPr>
            <w:rStyle w:val="Hyperlink"/>
            <w:noProof/>
            <w:lang w:val="en-US"/>
          </w:rPr>
          <w:t>Use case Thêm thông tin sách</w:t>
        </w:r>
        <w:r w:rsidR="001977C4">
          <w:rPr>
            <w:noProof/>
            <w:webHidden/>
          </w:rPr>
          <w:tab/>
        </w:r>
        <w:r w:rsidR="001977C4">
          <w:rPr>
            <w:noProof/>
            <w:webHidden/>
          </w:rPr>
          <w:fldChar w:fldCharType="begin"/>
        </w:r>
        <w:r w:rsidR="001977C4">
          <w:rPr>
            <w:noProof/>
            <w:webHidden/>
          </w:rPr>
          <w:instrText xml:space="preserve"> PAGEREF _Toc44862074 \h </w:instrText>
        </w:r>
        <w:r w:rsidR="001977C4">
          <w:rPr>
            <w:noProof/>
            <w:webHidden/>
          </w:rPr>
        </w:r>
        <w:r w:rsidR="001977C4">
          <w:rPr>
            <w:noProof/>
            <w:webHidden/>
          </w:rPr>
          <w:fldChar w:fldCharType="separate"/>
        </w:r>
        <w:r w:rsidR="001977C4">
          <w:rPr>
            <w:noProof/>
            <w:webHidden/>
          </w:rPr>
          <w:t>86</w:t>
        </w:r>
        <w:r w:rsidR="001977C4">
          <w:rPr>
            <w:noProof/>
            <w:webHidden/>
          </w:rPr>
          <w:fldChar w:fldCharType="end"/>
        </w:r>
      </w:hyperlink>
    </w:p>
    <w:p w14:paraId="3A33F2B2" w14:textId="25668AF8" w:rsidR="001977C4" w:rsidRDefault="00C1293C">
      <w:pPr>
        <w:pStyle w:val="TOC2"/>
        <w:tabs>
          <w:tab w:val="left" w:pos="1200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ja-JP"/>
        </w:rPr>
      </w:pPr>
      <w:hyperlink w:anchor="_Toc44862075" w:history="1">
        <w:r w:rsidR="001977C4" w:rsidRPr="00DC4DA8">
          <w:rPr>
            <w:rStyle w:val="Hyperlink"/>
            <w:noProof/>
            <w:lang w:val="en-US"/>
          </w:rPr>
          <w:t>5.12</w:t>
        </w:r>
        <w:r w:rsidR="001977C4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ja-JP"/>
          </w:rPr>
          <w:tab/>
        </w:r>
        <w:r w:rsidR="001977C4" w:rsidRPr="00DC4DA8">
          <w:rPr>
            <w:rStyle w:val="Hyperlink"/>
            <w:noProof/>
            <w:lang w:val="en-US"/>
          </w:rPr>
          <w:t>Use case Chỉnh sửa thông tin sách</w:t>
        </w:r>
        <w:r w:rsidR="001977C4">
          <w:rPr>
            <w:noProof/>
            <w:webHidden/>
          </w:rPr>
          <w:tab/>
        </w:r>
        <w:r w:rsidR="001977C4">
          <w:rPr>
            <w:noProof/>
            <w:webHidden/>
          </w:rPr>
          <w:fldChar w:fldCharType="begin"/>
        </w:r>
        <w:r w:rsidR="001977C4">
          <w:rPr>
            <w:noProof/>
            <w:webHidden/>
          </w:rPr>
          <w:instrText xml:space="preserve"> PAGEREF _Toc44862075 \h </w:instrText>
        </w:r>
        <w:r w:rsidR="001977C4">
          <w:rPr>
            <w:noProof/>
            <w:webHidden/>
          </w:rPr>
        </w:r>
        <w:r w:rsidR="001977C4">
          <w:rPr>
            <w:noProof/>
            <w:webHidden/>
          </w:rPr>
          <w:fldChar w:fldCharType="separate"/>
        </w:r>
        <w:r w:rsidR="001977C4">
          <w:rPr>
            <w:noProof/>
            <w:webHidden/>
          </w:rPr>
          <w:t>88</w:t>
        </w:r>
        <w:r w:rsidR="001977C4">
          <w:rPr>
            <w:noProof/>
            <w:webHidden/>
          </w:rPr>
          <w:fldChar w:fldCharType="end"/>
        </w:r>
      </w:hyperlink>
    </w:p>
    <w:p w14:paraId="75F27406" w14:textId="194B16F7" w:rsidR="001977C4" w:rsidRDefault="00C1293C">
      <w:pPr>
        <w:pStyle w:val="TOC2"/>
        <w:tabs>
          <w:tab w:val="left" w:pos="1200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ja-JP"/>
        </w:rPr>
      </w:pPr>
      <w:hyperlink w:anchor="_Toc44862076" w:history="1">
        <w:r w:rsidR="001977C4" w:rsidRPr="00DC4DA8">
          <w:rPr>
            <w:rStyle w:val="Hyperlink"/>
            <w:noProof/>
            <w:lang w:val="en-US"/>
          </w:rPr>
          <w:t>5.13</w:t>
        </w:r>
        <w:r w:rsidR="001977C4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ja-JP"/>
          </w:rPr>
          <w:tab/>
        </w:r>
        <w:r w:rsidR="001977C4" w:rsidRPr="00DC4DA8">
          <w:rPr>
            <w:rStyle w:val="Hyperlink"/>
            <w:noProof/>
            <w:lang w:val="en-US"/>
          </w:rPr>
          <w:t>Use case Tìm kiếm sách theo tên</w:t>
        </w:r>
        <w:r w:rsidR="001977C4">
          <w:rPr>
            <w:noProof/>
            <w:webHidden/>
          </w:rPr>
          <w:tab/>
        </w:r>
        <w:r w:rsidR="001977C4">
          <w:rPr>
            <w:noProof/>
            <w:webHidden/>
          </w:rPr>
          <w:fldChar w:fldCharType="begin"/>
        </w:r>
        <w:r w:rsidR="001977C4">
          <w:rPr>
            <w:noProof/>
            <w:webHidden/>
          </w:rPr>
          <w:instrText xml:space="preserve"> PAGEREF _Toc44862076 \h </w:instrText>
        </w:r>
        <w:r w:rsidR="001977C4">
          <w:rPr>
            <w:noProof/>
            <w:webHidden/>
          </w:rPr>
        </w:r>
        <w:r w:rsidR="001977C4">
          <w:rPr>
            <w:noProof/>
            <w:webHidden/>
          </w:rPr>
          <w:fldChar w:fldCharType="separate"/>
        </w:r>
        <w:r w:rsidR="001977C4">
          <w:rPr>
            <w:noProof/>
            <w:webHidden/>
          </w:rPr>
          <w:t>90</w:t>
        </w:r>
        <w:r w:rsidR="001977C4">
          <w:rPr>
            <w:noProof/>
            <w:webHidden/>
          </w:rPr>
          <w:fldChar w:fldCharType="end"/>
        </w:r>
      </w:hyperlink>
    </w:p>
    <w:p w14:paraId="7159F074" w14:textId="39CA4916" w:rsidR="001977C4" w:rsidRDefault="00C1293C">
      <w:pPr>
        <w:pStyle w:val="TOC2"/>
        <w:tabs>
          <w:tab w:val="left" w:pos="1200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ja-JP"/>
        </w:rPr>
      </w:pPr>
      <w:hyperlink w:anchor="_Toc44862077" w:history="1">
        <w:r w:rsidR="001977C4" w:rsidRPr="00DC4DA8">
          <w:rPr>
            <w:rStyle w:val="Hyperlink"/>
            <w:noProof/>
            <w:lang w:val="en-US"/>
          </w:rPr>
          <w:t>5.14</w:t>
        </w:r>
        <w:r w:rsidR="001977C4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ja-JP"/>
          </w:rPr>
          <w:tab/>
        </w:r>
        <w:r w:rsidR="001977C4" w:rsidRPr="00DC4DA8">
          <w:rPr>
            <w:rStyle w:val="Hyperlink"/>
            <w:noProof/>
            <w:lang w:val="en-US"/>
          </w:rPr>
          <w:t>Use case Tìm kiếm sách theo mã ISBN:</w:t>
        </w:r>
        <w:r w:rsidR="001977C4">
          <w:rPr>
            <w:noProof/>
            <w:webHidden/>
          </w:rPr>
          <w:tab/>
        </w:r>
        <w:r w:rsidR="001977C4">
          <w:rPr>
            <w:noProof/>
            <w:webHidden/>
          </w:rPr>
          <w:fldChar w:fldCharType="begin"/>
        </w:r>
        <w:r w:rsidR="001977C4">
          <w:rPr>
            <w:noProof/>
            <w:webHidden/>
          </w:rPr>
          <w:instrText xml:space="preserve"> PAGEREF _Toc44862077 \h </w:instrText>
        </w:r>
        <w:r w:rsidR="001977C4">
          <w:rPr>
            <w:noProof/>
            <w:webHidden/>
          </w:rPr>
        </w:r>
        <w:r w:rsidR="001977C4">
          <w:rPr>
            <w:noProof/>
            <w:webHidden/>
          </w:rPr>
          <w:fldChar w:fldCharType="separate"/>
        </w:r>
        <w:r w:rsidR="001977C4">
          <w:rPr>
            <w:noProof/>
            <w:webHidden/>
          </w:rPr>
          <w:t>91</w:t>
        </w:r>
        <w:r w:rsidR="001977C4">
          <w:rPr>
            <w:noProof/>
            <w:webHidden/>
          </w:rPr>
          <w:fldChar w:fldCharType="end"/>
        </w:r>
      </w:hyperlink>
    </w:p>
    <w:p w14:paraId="226A9019" w14:textId="01EBFDC9" w:rsidR="001977C4" w:rsidRDefault="00C1293C">
      <w:pPr>
        <w:pStyle w:val="TOC2"/>
        <w:tabs>
          <w:tab w:val="left" w:pos="1200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ja-JP"/>
        </w:rPr>
      </w:pPr>
      <w:hyperlink w:anchor="_Toc44862078" w:history="1">
        <w:r w:rsidR="001977C4" w:rsidRPr="00DC4DA8">
          <w:rPr>
            <w:rStyle w:val="Hyperlink"/>
            <w:noProof/>
            <w:lang w:val="en-US"/>
          </w:rPr>
          <w:t>5.15</w:t>
        </w:r>
        <w:r w:rsidR="001977C4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ja-JP"/>
          </w:rPr>
          <w:tab/>
        </w:r>
        <w:r w:rsidR="001977C4" w:rsidRPr="00DC4DA8">
          <w:rPr>
            <w:rStyle w:val="Hyperlink"/>
            <w:noProof/>
            <w:lang w:val="en-US"/>
          </w:rPr>
          <w:t>Use case Tìm kiếm sách theo tên tác giả</w:t>
        </w:r>
        <w:r w:rsidR="001977C4">
          <w:rPr>
            <w:noProof/>
            <w:webHidden/>
          </w:rPr>
          <w:tab/>
        </w:r>
        <w:r w:rsidR="001977C4">
          <w:rPr>
            <w:noProof/>
            <w:webHidden/>
          </w:rPr>
          <w:fldChar w:fldCharType="begin"/>
        </w:r>
        <w:r w:rsidR="001977C4">
          <w:rPr>
            <w:noProof/>
            <w:webHidden/>
          </w:rPr>
          <w:instrText xml:space="preserve"> PAGEREF _Toc44862078 \h </w:instrText>
        </w:r>
        <w:r w:rsidR="001977C4">
          <w:rPr>
            <w:noProof/>
            <w:webHidden/>
          </w:rPr>
        </w:r>
        <w:r w:rsidR="001977C4">
          <w:rPr>
            <w:noProof/>
            <w:webHidden/>
          </w:rPr>
          <w:fldChar w:fldCharType="separate"/>
        </w:r>
        <w:r w:rsidR="001977C4">
          <w:rPr>
            <w:noProof/>
            <w:webHidden/>
          </w:rPr>
          <w:t>93</w:t>
        </w:r>
        <w:r w:rsidR="001977C4">
          <w:rPr>
            <w:noProof/>
            <w:webHidden/>
          </w:rPr>
          <w:fldChar w:fldCharType="end"/>
        </w:r>
      </w:hyperlink>
    </w:p>
    <w:p w14:paraId="6D26CF98" w14:textId="1FCB9B36" w:rsidR="001977C4" w:rsidRDefault="00C1293C">
      <w:pPr>
        <w:pStyle w:val="TOC2"/>
        <w:tabs>
          <w:tab w:val="left" w:pos="1200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ja-JP"/>
        </w:rPr>
      </w:pPr>
      <w:hyperlink w:anchor="_Toc44862079" w:history="1">
        <w:r w:rsidR="001977C4" w:rsidRPr="00DC4DA8">
          <w:rPr>
            <w:rStyle w:val="Hyperlink"/>
            <w:noProof/>
            <w:lang w:val="en-US"/>
          </w:rPr>
          <w:t>5.16</w:t>
        </w:r>
        <w:r w:rsidR="001977C4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ja-JP"/>
          </w:rPr>
          <w:tab/>
        </w:r>
        <w:r w:rsidR="001977C4" w:rsidRPr="00DC4DA8">
          <w:rPr>
            <w:rStyle w:val="Hyperlink"/>
            <w:noProof/>
            <w:lang w:val="en-US"/>
          </w:rPr>
          <w:t>Use case Tìm kiếm sách theo mã sách</w:t>
        </w:r>
        <w:r w:rsidR="001977C4">
          <w:rPr>
            <w:noProof/>
            <w:webHidden/>
          </w:rPr>
          <w:tab/>
        </w:r>
        <w:r w:rsidR="001977C4">
          <w:rPr>
            <w:noProof/>
            <w:webHidden/>
          </w:rPr>
          <w:fldChar w:fldCharType="begin"/>
        </w:r>
        <w:r w:rsidR="001977C4">
          <w:rPr>
            <w:noProof/>
            <w:webHidden/>
          </w:rPr>
          <w:instrText xml:space="preserve"> PAGEREF _Toc44862079 \h </w:instrText>
        </w:r>
        <w:r w:rsidR="001977C4">
          <w:rPr>
            <w:noProof/>
            <w:webHidden/>
          </w:rPr>
        </w:r>
        <w:r w:rsidR="001977C4">
          <w:rPr>
            <w:noProof/>
            <w:webHidden/>
          </w:rPr>
          <w:fldChar w:fldCharType="separate"/>
        </w:r>
        <w:r w:rsidR="001977C4">
          <w:rPr>
            <w:noProof/>
            <w:webHidden/>
          </w:rPr>
          <w:t>95</w:t>
        </w:r>
        <w:r w:rsidR="001977C4">
          <w:rPr>
            <w:noProof/>
            <w:webHidden/>
          </w:rPr>
          <w:fldChar w:fldCharType="end"/>
        </w:r>
      </w:hyperlink>
    </w:p>
    <w:p w14:paraId="04F6E31F" w14:textId="49D8776E" w:rsidR="001977C4" w:rsidRDefault="00C1293C">
      <w:pPr>
        <w:pStyle w:val="TOC2"/>
        <w:tabs>
          <w:tab w:val="left" w:pos="1200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ja-JP"/>
        </w:rPr>
      </w:pPr>
      <w:hyperlink w:anchor="_Toc44862080" w:history="1">
        <w:r w:rsidR="001977C4" w:rsidRPr="00DC4DA8">
          <w:rPr>
            <w:rStyle w:val="Hyperlink"/>
            <w:noProof/>
            <w:lang w:val="en-US"/>
          </w:rPr>
          <w:t>5.17</w:t>
        </w:r>
        <w:r w:rsidR="001977C4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ja-JP"/>
          </w:rPr>
          <w:tab/>
        </w:r>
        <w:r w:rsidR="001977C4" w:rsidRPr="00DC4DA8">
          <w:rPr>
            <w:rStyle w:val="Hyperlink"/>
            <w:noProof/>
            <w:lang w:val="en-US"/>
          </w:rPr>
          <w:t>Use case Tìm kiếm sách theo nhà xuất bản</w:t>
        </w:r>
        <w:r w:rsidR="001977C4">
          <w:rPr>
            <w:noProof/>
            <w:webHidden/>
          </w:rPr>
          <w:tab/>
        </w:r>
        <w:r w:rsidR="001977C4">
          <w:rPr>
            <w:noProof/>
            <w:webHidden/>
          </w:rPr>
          <w:fldChar w:fldCharType="begin"/>
        </w:r>
        <w:r w:rsidR="001977C4">
          <w:rPr>
            <w:noProof/>
            <w:webHidden/>
          </w:rPr>
          <w:instrText xml:space="preserve"> PAGEREF _Toc44862080 \h </w:instrText>
        </w:r>
        <w:r w:rsidR="001977C4">
          <w:rPr>
            <w:noProof/>
            <w:webHidden/>
          </w:rPr>
        </w:r>
        <w:r w:rsidR="001977C4">
          <w:rPr>
            <w:noProof/>
            <w:webHidden/>
          </w:rPr>
          <w:fldChar w:fldCharType="separate"/>
        </w:r>
        <w:r w:rsidR="001977C4">
          <w:rPr>
            <w:noProof/>
            <w:webHidden/>
          </w:rPr>
          <w:t>97</w:t>
        </w:r>
        <w:r w:rsidR="001977C4">
          <w:rPr>
            <w:noProof/>
            <w:webHidden/>
          </w:rPr>
          <w:fldChar w:fldCharType="end"/>
        </w:r>
      </w:hyperlink>
    </w:p>
    <w:p w14:paraId="0E73DB21" w14:textId="4A49B30C" w:rsidR="001977C4" w:rsidRDefault="00C1293C">
      <w:pPr>
        <w:pStyle w:val="TOC2"/>
        <w:tabs>
          <w:tab w:val="left" w:pos="1200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ja-JP"/>
        </w:rPr>
      </w:pPr>
      <w:hyperlink w:anchor="_Toc44862081" w:history="1">
        <w:r w:rsidR="001977C4" w:rsidRPr="00DC4DA8">
          <w:rPr>
            <w:rStyle w:val="Hyperlink"/>
            <w:noProof/>
            <w:lang w:val="en-US"/>
          </w:rPr>
          <w:t>5.18</w:t>
        </w:r>
        <w:r w:rsidR="001977C4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ja-JP"/>
          </w:rPr>
          <w:tab/>
        </w:r>
        <w:r w:rsidR="001977C4" w:rsidRPr="00DC4DA8">
          <w:rPr>
            <w:rStyle w:val="Hyperlink"/>
            <w:noProof/>
            <w:lang w:val="en-US"/>
          </w:rPr>
          <w:t>Use case Tìm kiếm thông tin sách theo năm xuất bản</w:t>
        </w:r>
        <w:r w:rsidR="001977C4">
          <w:rPr>
            <w:noProof/>
            <w:webHidden/>
          </w:rPr>
          <w:tab/>
        </w:r>
        <w:r w:rsidR="001977C4">
          <w:rPr>
            <w:noProof/>
            <w:webHidden/>
          </w:rPr>
          <w:fldChar w:fldCharType="begin"/>
        </w:r>
        <w:r w:rsidR="001977C4">
          <w:rPr>
            <w:noProof/>
            <w:webHidden/>
          </w:rPr>
          <w:instrText xml:space="preserve"> PAGEREF _Toc44862081 \h </w:instrText>
        </w:r>
        <w:r w:rsidR="001977C4">
          <w:rPr>
            <w:noProof/>
            <w:webHidden/>
          </w:rPr>
        </w:r>
        <w:r w:rsidR="001977C4">
          <w:rPr>
            <w:noProof/>
            <w:webHidden/>
          </w:rPr>
          <w:fldChar w:fldCharType="separate"/>
        </w:r>
        <w:r w:rsidR="001977C4">
          <w:rPr>
            <w:noProof/>
            <w:webHidden/>
          </w:rPr>
          <w:t>99</w:t>
        </w:r>
        <w:r w:rsidR="001977C4">
          <w:rPr>
            <w:noProof/>
            <w:webHidden/>
          </w:rPr>
          <w:fldChar w:fldCharType="end"/>
        </w:r>
      </w:hyperlink>
    </w:p>
    <w:p w14:paraId="0DAA43AE" w14:textId="14D136D8" w:rsidR="001977C4" w:rsidRDefault="00C1293C">
      <w:pPr>
        <w:pStyle w:val="TOC2"/>
        <w:tabs>
          <w:tab w:val="left" w:pos="1200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ja-JP"/>
        </w:rPr>
      </w:pPr>
      <w:hyperlink w:anchor="_Toc44862082" w:history="1">
        <w:r w:rsidR="001977C4" w:rsidRPr="00DC4DA8">
          <w:rPr>
            <w:rStyle w:val="Hyperlink"/>
            <w:noProof/>
            <w:lang w:val="en-US"/>
          </w:rPr>
          <w:t>5.19</w:t>
        </w:r>
        <w:r w:rsidR="001977C4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ja-JP"/>
          </w:rPr>
          <w:tab/>
        </w:r>
        <w:r w:rsidR="001977C4" w:rsidRPr="00DC4DA8">
          <w:rPr>
            <w:rStyle w:val="Hyperlink"/>
            <w:noProof/>
            <w:lang w:val="en-US"/>
          </w:rPr>
          <w:t>Use case Tìm kiếm thông tin sách theo thể loại</w:t>
        </w:r>
        <w:r w:rsidR="001977C4">
          <w:rPr>
            <w:noProof/>
            <w:webHidden/>
          </w:rPr>
          <w:tab/>
        </w:r>
        <w:r w:rsidR="001977C4">
          <w:rPr>
            <w:noProof/>
            <w:webHidden/>
          </w:rPr>
          <w:fldChar w:fldCharType="begin"/>
        </w:r>
        <w:r w:rsidR="001977C4">
          <w:rPr>
            <w:noProof/>
            <w:webHidden/>
          </w:rPr>
          <w:instrText xml:space="preserve"> PAGEREF _Toc44862082 \h </w:instrText>
        </w:r>
        <w:r w:rsidR="001977C4">
          <w:rPr>
            <w:noProof/>
            <w:webHidden/>
          </w:rPr>
        </w:r>
        <w:r w:rsidR="001977C4">
          <w:rPr>
            <w:noProof/>
            <w:webHidden/>
          </w:rPr>
          <w:fldChar w:fldCharType="separate"/>
        </w:r>
        <w:r w:rsidR="001977C4">
          <w:rPr>
            <w:noProof/>
            <w:webHidden/>
          </w:rPr>
          <w:t>101</w:t>
        </w:r>
        <w:r w:rsidR="001977C4">
          <w:rPr>
            <w:noProof/>
            <w:webHidden/>
          </w:rPr>
          <w:fldChar w:fldCharType="end"/>
        </w:r>
      </w:hyperlink>
    </w:p>
    <w:p w14:paraId="57F310A6" w14:textId="4106FF84" w:rsidR="001977C4" w:rsidRDefault="00C1293C">
      <w:pPr>
        <w:pStyle w:val="TOC2"/>
        <w:tabs>
          <w:tab w:val="left" w:pos="1200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ja-JP"/>
        </w:rPr>
      </w:pPr>
      <w:hyperlink w:anchor="_Toc44862083" w:history="1">
        <w:r w:rsidR="001977C4" w:rsidRPr="00DC4DA8">
          <w:rPr>
            <w:rStyle w:val="Hyperlink"/>
            <w:noProof/>
            <w:lang w:val="en-US"/>
          </w:rPr>
          <w:t>5.20</w:t>
        </w:r>
        <w:r w:rsidR="001977C4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ja-JP"/>
          </w:rPr>
          <w:tab/>
        </w:r>
        <w:r w:rsidR="001977C4" w:rsidRPr="00DC4DA8">
          <w:rPr>
            <w:rStyle w:val="Hyperlink"/>
            <w:noProof/>
            <w:lang w:val="en-US"/>
          </w:rPr>
          <w:t>Use case Xem danh sách các sách theo thông tin đầu sách</w:t>
        </w:r>
        <w:r w:rsidR="001977C4">
          <w:rPr>
            <w:noProof/>
            <w:webHidden/>
          </w:rPr>
          <w:tab/>
        </w:r>
        <w:r w:rsidR="001977C4">
          <w:rPr>
            <w:noProof/>
            <w:webHidden/>
          </w:rPr>
          <w:fldChar w:fldCharType="begin"/>
        </w:r>
        <w:r w:rsidR="001977C4">
          <w:rPr>
            <w:noProof/>
            <w:webHidden/>
          </w:rPr>
          <w:instrText xml:space="preserve"> PAGEREF _Toc44862083 \h </w:instrText>
        </w:r>
        <w:r w:rsidR="001977C4">
          <w:rPr>
            <w:noProof/>
            <w:webHidden/>
          </w:rPr>
        </w:r>
        <w:r w:rsidR="001977C4">
          <w:rPr>
            <w:noProof/>
            <w:webHidden/>
          </w:rPr>
          <w:fldChar w:fldCharType="separate"/>
        </w:r>
        <w:r w:rsidR="001977C4">
          <w:rPr>
            <w:noProof/>
            <w:webHidden/>
          </w:rPr>
          <w:t>103</w:t>
        </w:r>
        <w:r w:rsidR="001977C4">
          <w:rPr>
            <w:noProof/>
            <w:webHidden/>
          </w:rPr>
          <w:fldChar w:fldCharType="end"/>
        </w:r>
      </w:hyperlink>
    </w:p>
    <w:p w14:paraId="22D2911D" w14:textId="45197053" w:rsidR="001977C4" w:rsidRDefault="00C1293C">
      <w:pPr>
        <w:pStyle w:val="TOC2"/>
        <w:tabs>
          <w:tab w:val="left" w:pos="1200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ja-JP"/>
        </w:rPr>
      </w:pPr>
      <w:hyperlink w:anchor="_Toc44862084" w:history="1">
        <w:r w:rsidR="001977C4" w:rsidRPr="00DC4DA8">
          <w:rPr>
            <w:rStyle w:val="Hyperlink"/>
            <w:noProof/>
            <w:lang w:val="en-US"/>
          </w:rPr>
          <w:t>5.21</w:t>
        </w:r>
        <w:r w:rsidR="001977C4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ja-JP"/>
          </w:rPr>
          <w:tab/>
        </w:r>
        <w:r w:rsidR="001977C4" w:rsidRPr="00DC4DA8">
          <w:rPr>
            <w:rStyle w:val="Hyperlink"/>
            <w:noProof/>
            <w:lang w:val="en-US"/>
          </w:rPr>
          <w:t>Use case Xem chi tiết một thông tin đầu sách</w:t>
        </w:r>
        <w:r w:rsidR="001977C4">
          <w:rPr>
            <w:noProof/>
            <w:webHidden/>
          </w:rPr>
          <w:tab/>
        </w:r>
        <w:r w:rsidR="001977C4">
          <w:rPr>
            <w:noProof/>
            <w:webHidden/>
          </w:rPr>
          <w:fldChar w:fldCharType="begin"/>
        </w:r>
        <w:r w:rsidR="001977C4">
          <w:rPr>
            <w:noProof/>
            <w:webHidden/>
          </w:rPr>
          <w:instrText xml:space="preserve"> PAGEREF _Toc44862084 \h </w:instrText>
        </w:r>
        <w:r w:rsidR="001977C4">
          <w:rPr>
            <w:noProof/>
            <w:webHidden/>
          </w:rPr>
        </w:r>
        <w:r w:rsidR="001977C4">
          <w:rPr>
            <w:noProof/>
            <w:webHidden/>
          </w:rPr>
          <w:fldChar w:fldCharType="separate"/>
        </w:r>
        <w:r w:rsidR="001977C4">
          <w:rPr>
            <w:noProof/>
            <w:webHidden/>
          </w:rPr>
          <w:t>105</w:t>
        </w:r>
        <w:r w:rsidR="001977C4">
          <w:rPr>
            <w:noProof/>
            <w:webHidden/>
          </w:rPr>
          <w:fldChar w:fldCharType="end"/>
        </w:r>
      </w:hyperlink>
    </w:p>
    <w:p w14:paraId="0315D317" w14:textId="1DF6D60C" w:rsidR="001977C4" w:rsidRDefault="00C1293C">
      <w:pPr>
        <w:pStyle w:val="TOC2"/>
        <w:tabs>
          <w:tab w:val="left" w:pos="1200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ja-JP"/>
        </w:rPr>
      </w:pPr>
      <w:hyperlink w:anchor="_Toc44862085" w:history="1">
        <w:r w:rsidR="001977C4" w:rsidRPr="00DC4DA8">
          <w:rPr>
            <w:rStyle w:val="Hyperlink"/>
            <w:noProof/>
            <w:lang w:val="en-US"/>
          </w:rPr>
          <w:t>5.22</w:t>
        </w:r>
        <w:r w:rsidR="001977C4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ja-JP"/>
          </w:rPr>
          <w:tab/>
        </w:r>
        <w:r w:rsidR="001977C4" w:rsidRPr="00DC4DA8">
          <w:rPr>
            <w:rStyle w:val="Hyperlink"/>
            <w:noProof/>
            <w:lang w:val="en-US"/>
          </w:rPr>
          <w:t>Use case Hiển thị danh sách các sách được xem mượn nhiều nhất</w:t>
        </w:r>
        <w:r w:rsidR="001977C4">
          <w:rPr>
            <w:noProof/>
            <w:webHidden/>
          </w:rPr>
          <w:tab/>
        </w:r>
        <w:r w:rsidR="001977C4">
          <w:rPr>
            <w:noProof/>
            <w:webHidden/>
          </w:rPr>
          <w:fldChar w:fldCharType="begin"/>
        </w:r>
        <w:r w:rsidR="001977C4">
          <w:rPr>
            <w:noProof/>
            <w:webHidden/>
          </w:rPr>
          <w:instrText xml:space="preserve"> PAGEREF _Toc44862085 \h </w:instrText>
        </w:r>
        <w:r w:rsidR="001977C4">
          <w:rPr>
            <w:noProof/>
            <w:webHidden/>
          </w:rPr>
        </w:r>
        <w:r w:rsidR="001977C4">
          <w:rPr>
            <w:noProof/>
            <w:webHidden/>
          </w:rPr>
          <w:fldChar w:fldCharType="separate"/>
        </w:r>
        <w:r w:rsidR="001977C4">
          <w:rPr>
            <w:noProof/>
            <w:webHidden/>
          </w:rPr>
          <w:t>107</w:t>
        </w:r>
        <w:r w:rsidR="001977C4">
          <w:rPr>
            <w:noProof/>
            <w:webHidden/>
          </w:rPr>
          <w:fldChar w:fldCharType="end"/>
        </w:r>
      </w:hyperlink>
    </w:p>
    <w:p w14:paraId="774FCCC1" w14:textId="7B15FF66" w:rsidR="001977C4" w:rsidRDefault="00C1293C">
      <w:pPr>
        <w:pStyle w:val="TOC2"/>
        <w:tabs>
          <w:tab w:val="left" w:pos="1200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ja-JP"/>
        </w:rPr>
      </w:pPr>
      <w:hyperlink w:anchor="_Toc44862086" w:history="1">
        <w:r w:rsidR="001977C4" w:rsidRPr="00DC4DA8">
          <w:rPr>
            <w:rStyle w:val="Hyperlink"/>
            <w:noProof/>
            <w:lang w:val="en-US"/>
          </w:rPr>
          <w:t>5.23</w:t>
        </w:r>
        <w:r w:rsidR="001977C4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ja-JP"/>
          </w:rPr>
          <w:tab/>
        </w:r>
        <w:r w:rsidR="001977C4" w:rsidRPr="00DC4DA8">
          <w:rPr>
            <w:rStyle w:val="Hyperlink"/>
            <w:noProof/>
            <w:lang w:val="en-US"/>
          </w:rPr>
          <w:t>Use case Hiển thị danh sách các sách mới về</w:t>
        </w:r>
        <w:r w:rsidR="001977C4">
          <w:rPr>
            <w:noProof/>
            <w:webHidden/>
          </w:rPr>
          <w:tab/>
        </w:r>
        <w:r w:rsidR="001977C4">
          <w:rPr>
            <w:noProof/>
            <w:webHidden/>
          </w:rPr>
          <w:fldChar w:fldCharType="begin"/>
        </w:r>
        <w:r w:rsidR="001977C4">
          <w:rPr>
            <w:noProof/>
            <w:webHidden/>
          </w:rPr>
          <w:instrText xml:space="preserve"> PAGEREF _Toc44862086 \h </w:instrText>
        </w:r>
        <w:r w:rsidR="001977C4">
          <w:rPr>
            <w:noProof/>
            <w:webHidden/>
          </w:rPr>
        </w:r>
        <w:r w:rsidR="001977C4">
          <w:rPr>
            <w:noProof/>
            <w:webHidden/>
          </w:rPr>
          <w:fldChar w:fldCharType="separate"/>
        </w:r>
        <w:r w:rsidR="001977C4">
          <w:rPr>
            <w:noProof/>
            <w:webHidden/>
          </w:rPr>
          <w:t>109</w:t>
        </w:r>
        <w:r w:rsidR="001977C4">
          <w:rPr>
            <w:noProof/>
            <w:webHidden/>
          </w:rPr>
          <w:fldChar w:fldCharType="end"/>
        </w:r>
      </w:hyperlink>
    </w:p>
    <w:p w14:paraId="4B6EF92F" w14:textId="5C1645D1" w:rsidR="001977C4" w:rsidRDefault="00C1293C">
      <w:pPr>
        <w:pStyle w:val="TOC2"/>
        <w:tabs>
          <w:tab w:val="left" w:pos="1200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ja-JP"/>
        </w:rPr>
      </w:pPr>
      <w:hyperlink w:anchor="_Toc44862087" w:history="1">
        <w:r w:rsidR="001977C4" w:rsidRPr="00DC4DA8">
          <w:rPr>
            <w:rStyle w:val="Hyperlink"/>
            <w:noProof/>
            <w:lang w:val="en-US"/>
          </w:rPr>
          <w:t>5.24</w:t>
        </w:r>
        <w:r w:rsidR="001977C4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ja-JP"/>
          </w:rPr>
          <w:tab/>
        </w:r>
        <w:r w:rsidR="001977C4" w:rsidRPr="00DC4DA8">
          <w:rPr>
            <w:rStyle w:val="Hyperlink"/>
            <w:noProof/>
            <w:lang w:val="en-US"/>
          </w:rPr>
          <w:t>Use case Thêm sách mới (nhập sách)</w:t>
        </w:r>
        <w:r w:rsidR="001977C4">
          <w:rPr>
            <w:noProof/>
            <w:webHidden/>
          </w:rPr>
          <w:tab/>
        </w:r>
        <w:r w:rsidR="001977C4">
          <w:rPr>
            <w:noProof/>
            <w:webHidden/>
          </w:rPr>
          <w:fldChar w:fldCharType="begin"/>
        </w:r>
        <w:r w:rsidR="001977C4">
          <w:rPr>
            <w:noProof/>
            <w:webHidden/>
          </w:rPr>
          <w:instrText xml:space="preserve"> PAGEREF _Toc44862087 \h </w:instrText>
        </w:r>
        <w:r w:rsidR="001977C4">
          <w:rPr>
            <w:noProof/>
            <w:webHidden/>
          </w:rPr>
        </w:r>
        <w:r w:rsidR="001977C4">
          <w:rPr>
            <w:noProof/>
            <w:webHidden/>
          </w:rPr>
          <w:fldChar w:fldCharType="separate"/>
        </w:r>
        <w:r w:rsidR="001977C4">
          <w:rPr>
            <w:noProof/>
            <w:webHidden/>
          </w:rPr>
          <w:t>111</w:t>
        </w:r>
        <w:r w:rsidR="001977C4">
          <w:rPr>
            <w:noProof/>
            <w:webHidden/>
          </w:rPr>
          <w:fldChar w:fldCharType="end"/>
        </w:r>
      </w:hyperlink>
    </w:p>
    <w:p w14:paraId="7B5A4E39" w14:textId="4DFC20F1" w:rsidR="001977C4" w:rsidRDefault="00C1293C">
      <w:pPr>
        <w:pStyle w:val="TOC2"/>
        <w:tabs>
          <w:tab w:val="left" w:pos="1200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ja-JP"/>
        </w:rPr>
      </w:pPr>
      <w:hyperlink w:anchor="_Toc44862088" w:history="1">
        <w:r w:rsidR="001977C4" w:rsidRPr="00DC4DA8">
          <w:rPr>
            <w:rStyle w:val="Hyperlink"/>
            <w:noProof/>
            <w:lang w:val="en-US"/>
          </w:rPr>
          <w:t>5.25</w:t>
        </w:r>
        <w:r w:rsidR="001977C4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ja-JP"/>
          </w:rPr>
          <w:tab/>
        </w:r>
        <w:r w:rsidR="001977C4" w:rsidRPr="00DC4DA8">
          <w:rPr>
            <w:rStyle w:val="Hyperlink"/>
            <w:noProof/>
            <w:lang w:val="en-US"/>
          </w:rPr>
          <w:t>Use case Xóa sách (thanh lý sách cũ)</w:t>
        </w:r>
        <w:r w:rsidR="001977C4">
          <w:rPr>
            <w:noProof/>
            <w:webHidden/>
          </w:rPr>
          <w:tab/>
        </w:r>
        <w:r w:rsidR="001977C4">
          <w:rPr>
            <w:noProof/>
            <w:webHidden/>
          </w:rPr>
          <w:fldChar w:fldCharType="begin"/>
        </w:r>
        <w:r w:rsidR="001977C4">
          <w:rPr>
            <w:noProof/>
            <w:webHidden/>
          </w:rPr>
          <w:instrText xml:space="preserve"> PAGEREF _Toc44862088 \h </w:instrText>
        </w:r>
        <w:r w:rsidR="001977C4">
          <w:rPr>
            <w:noProof/>
            <w:webHidden/>
          </w:rPr>
        </w:r>
        <w:r w:rsidR="001977C4">
          <w:rPr>
            <w:noProof/>
            <w:webHidden/>
          </w:rPr>
          <w:fldChar w:fldCharType="separate"/>
        </w:r>
        <w:r w:rsidR="001977C4">
          <w:rPr>
            <w:noProof/>
            <w:webHidden/>
          </w:rPr>
          <w:t>113</w:t>
        </w:r>
        <w:r w:rsidR="001977C4">
          <w:rPr>
            <w:noProof/>
            <w:webHidden/>
          </w:rPr>
          <w:fldChar w:fldCharType="end"/>
        </w:r>
      </w:hyperlink>
    </w:p>
    <w:p w14:paraId="5277CBDB" w14:textId="17BEB52B" w:rsidR="001977C4" w:rsidRDefault="00C1293C">
      <w:pPr>
        <w:pStyle w:val="TOC2"/>
        <w:tabs>
          <w:tab w:val="left" w:pos="1200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ja-JP"/>
        </w:rPr>
      </w:pPr>
      <w:hyperlink w:anchor="_Toc44862089" w:history="1">
        <w:r w:rsidR="001977C4" w:rsidRPr="00DC4DA8">
          <w:rPr>
            <w:rStyle w:val="Hyperlink"/>
            <w:noProof/>
            <w:lang w:val="en-US"/>
          </w:rPr>
          <w:t>5.26</w:t>
        </w:r>
        <w:r w:rsidR="001977C4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ja-JP"/>
          </w:rPr>
          <w:tab/>
        </w:r>
        <w:r w:rsidR="001977C4" w:rsidRPr="00DC4DA8">
          <w:rPr>
            <w:rStyle w:val="Hyperlink"/>
            <w:noProof/>
            <w:lang w:val="en-US"/>
          </w:rPr>
          <w:t>Use case Tìm kiếm sách theo trạng thái</w:t>
        </w:r>
        <w:r w:rsidR="001977C4">
          <w:rPr>
            <w:noProof/>
            <w:webHidden/>
          </w:rPr>
          <w:tab/>
        </w:r>
        <w:r w:rsidR="001977C4">
          <w:rPr>
            <w:noProof/>
            <w:webHidden/>
          </w:rPr>
          <w:fldChar w:fldCharType="begin"/>
        </w:r>
        <w:r w:rsidR="001977C4">
          <w:rPr>
            <w:noProof/>
            <w:webHidden/>
          </w:rPr>
          <w:instrText xml:space="preserve"> PAGEREF _Toc44862089 \h </w:instrText>
        </w:r>
        <w:r w:rsidR="001977C4">
          <w:rPr>
            <w:noProof/>
            <w:webHidden/>
          </w:rPr>
        </w:r>
        <w:r w:rsidR="001977C4">
          <w:rPr>
            <w:noProof/>
            <w:webHidden/>
          </w:rPr>
          <w:fldChar w:fldCharType="separate"/>
        </w:r>
        <w:r w:rsidR="001977C4">
          <w:rPr>
            <w:noProof/>
            <w:webHidden/>
          </w:rPr>
          <w:t>115</w:t>
        </w:r>
        <w:r w:rsidR="001977C4">
          <w:rPr>
            <w:noProof/>
            <w:webHidden/>
          </w:rPr>
          <w:fldChar w:fldCharType="end"/>
        </w:r>
      </w:hyperlink>
    </w:p>
    <w:p w14:paraId="58D460CE" w14:textId="638B2D07" w:rsidR="001977C4" w:rsidRDefault="00C1293C">
      <w:pPr>
        <w:pStyle w:val="TOC2"/>
        <w:tabs>
          <w:tab w:val="left" w:pos="1200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ja-JP"/>
        </w:rPr>
      </w:pPr>
      <w:hyperlink w:anchor="_Toc44862090" w:history="1">
        <w:r w:rsidR="001977C4" w:rsidRPr="00DC4DA8">
          <w:rPr>
            <w:rStyle w:val="Hyperlink"/>
            <w:noProof/>
            <w:lang w:val="en-US"/>
          </w:rPr>
          <w:t>5.27</w:t>
        </w:r>
        <w:r w:rsidR="001977C4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ja-JP"/>
          </w:rPr>
          <w:tab/>
        </w:r>
        <w:r w:rsidR="001977C4" w:rsidRPr="00DC4DA8">
          <w:rPr>
            <w:rStyle w:val="Hyperlink"/>
            <w:noProof/>
            <w:lang w:val="en-US"/>
          </w:rPr>
          <w:t>Use case Tìm kiếm sách theo mã thư viện</w:t>
        </w:r>
        <w:r w:rsidR="001977C4">
          <w:rPr>
            <w:noProof/>
            <w:webHidden/>
          </w:rPr>
          <w:tab/>
        </w:r>
        <w:r w:rsidR="001977C4">
          <w:rPr>
            <w:noProof/>
            <w:webHidden/>
          </w:rPr>
          <w:fldChar w:fldCharType="begin"/>
        </w:r>
        <w:r w:rsidR="001977C4">
          <w:rPr>
            <w:noProof/>
            <w:webHidden/>
          </w:rPr>
          <w:instrText xml:space="preserve"> PAGEREF _Toc44862090 \h </w:instrText>
        </w:r>
        <w:r w:rsidR="001977C4">
          <w:rPr>
            <w:noProof/>
            <w:webHidden/>
          </w:rPr>
        </w:r>
        <w:r w:rsidR="001977C4">
          <w:rPr>
            <w:noProof/>
            <w:webHidden/>
          </w:rPr>
          <w:fldChar w:fldCharType="separate"/>
        </w:r>
        <w:r w:rsidR="001977C4">
          <w:rPr>
            <w:noProof/>
            <w:webHidden/>
          </w:rPr>
          <w:t>117</w:t>
        </w:r>
        <w:r w:rsidR="001977C4">
          <w:rPr>
            <w:noProof/>
            <w:webHidden/>
          </w:rPr>
          <w:fldChar w:fldCharType="end"/>
        </w:r>
      </w:hyperlink>
    </w:p>
    <w:p w14:paraId="6692AD47" w14:textId="648C14AA" w:rsidR="001977C4" w:rsidRDefault="00C1293C">
      <w:pPr>
        <w:pStyle w:val="TOC2"/>
        <w:tabs>
          <w:tab w:val="left" w:pos="1200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ja-JP"/>
        </w:rPr>
      </w:pPr>
      <w:hyperlink w:anchor="_Toc44862091" w:history="1">
        <w:r w:rsidR="001977C4" w:rsidRPr="00DC4DA8">
          <w:rPr>
            <w:rStyle w:val="Hyperlink"/>
            <w:noProof/>
            <w:lang w:val="en-US"/>
          </w:rPr>
          <w:t>5.28</w:t>
        </w:r>
        <w:r w:rsidR="001977C4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ja-JP"/>
          </w:rPr>
          <w:tab/>
        </w:r>
        <w:r w:rsidR="001977C4" w:rsidRPr="00DC4DA8">
          <w:rPr>
            <w:rStyle w:val="Hyperlink"/>
            <w:noProof/>
            <w:lang w:val="en-US"/>
          </w:rPr>
          <w:t>Use case Tìm kiếm sách theo tên người mượn</w:t>
        </w:r>
        <w:r w:rsidR="001977C4">
          <w:rPr>
            <w:noProof/>
            <w:webHidden/>
          </w:rPr>
          <w:tab/>
        </w:r>
        <w:r w:rsidR="001977C4">
          <w:rPr>
            <w:noProof/>
            <w:webHidden/>
          </w:rPr>
          <w:fldChar w:fldCharType="begin"/>
        </w:r>
        <w:r w:rsidR="001977C4">
          <w:rPr>
            <w:noProof/>
            <w:webHidden/>
          </w:rPr>
          <w:instrText xml:space="preserve"> PAGEREF _Toc44862091 \h </w:instrText>
        </w:r>
        <w:r w:rsidR="001977C4">
          <w:rPr>
            <w:noProof/>
            <w:webHidden/>
          </w:rPr>
        </w:r>
        <w:r w:rsidR="001977C4">
          <w:rPr>
            <w:noProof/>
            <w:webHidden/>
          </w:rPr>
          <w:fldChar w:fldCharType="separate"/>
        </w:r>
        <w:r w:rsidR="001977C4">
          <w:rPr>
            <w:noProof/>
            <w:webHidden/>
          </w:rPr>
          <w:t>119</w:t>
        </w:r>
        <w:r w:rsidR="001977C4">
          <w:rPr>
            <w:noProof/>
            <w:webHidden/>
          </w:rPr>
          <w:fldChar w:fldCharType="end"/>
        </w:r>
      </w:hyperlink>
    </w:p>
    <w:p w14:paraId="240E72F5" w14:textId="20114663" w:rsidR="001977C4" w:rsidRDefault="00C1293C">
      <w:pPr>
        <w:pStyle w:val="TOC2"/>
        <w:tabs>
          <w:tab w:val="left" w:pos="1200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ja-JP"/>
        </w:rPr>
      </w:pPr>
      <w:hyperlink w:anchor="_Toc44862092" w:history="1">
        <w:r w:rsidR="001977C4" w:rsidRPr="00DC4DA8">
          <w:rPr>
            <w:rStyle w:val="Hyperlink"/>
            <w:noProof/>
            <w:lang w:val="en-US"/>
          </w:rPr>
          <w:t>5.29</w:t>
        </w:r>
        <w:r w:rsidR="001977C4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ja-JP"/>
          </w:rPr>
          <w:tab/>
        </w:r>
        <w:r w:rsidR="001977C4" w:rsidRPr="00DC4DA8">
          <w:rPr>
            <w:rStyle w:val="Hyperlink"/>
            <w:noProof/>
            <w:lang w:val="en-US"/>
          </w:rPr>
          <w:t>Use case Tìm kiếm sách theo ID người mượn</w:t>
        </w:r>
        <w:r w:rsidR="001977C4">
          <w:rPr>
            <w:noProof/>
            <w:webHidden/>
          </w:rPr>
          <w:tab/>
        </w:r>
        <w:r w:rsidR="001977C4">
          <w:rPr>
            <w:noProof/>
            <w:webHidden/>
          </w:rPr>
          <w:fldChar w:fldCharType="begin"/>
        </w:r>
        <w:r w:rsidR="001977C4">
          <w:rPr>
            <w:noProof/>
            <w:webHidden/>
          </w:rPr>
          <w:instrText xml:space="preserve"> PAGEREF _Toc44862092 \h </w:instrText>
        </w:r>
        <w:r w:rsidR="001977C4">
          <w:rPr>
            <w:noProof/>
            <w:webHidden/>
          </w:rPr>
        </w:r>
        <w:r w:rsidR="001977C4">
          <w:rPr>
            <w:noProof/>
            <w:webHidden/>
          </w:rPr>
          <w:fldChar w:fldCharType="separate"/>
        </w:r>
        <w:r w:rsidR="001977C4">
          <w:rPr>
            <w:noProof/>
            <w:webHidden/>
          </w:rPr>
          <w:t>121</w:t>
        </w:r>
        <w:r w:rsidR="001977C4">
          <w:rPr>
            <w:noProof/>
            <w:webHidden/>
          </w:rPr>
          <w:fldChar w:fldCharType="end"/>
        </w:r>
      </w:hyperlink>
    </w:p>
    <w:p w14:paraId="595CE5A3" w14:textId="0E8A3AA0" w:rsidR="001977C4" w:rsidRDefault="00C1293C">
      <w:pPr>
        <w:pStyle w:val="TOC2"/>
        <w:tabs>
          <w:tab w:val="left" w:pos="1200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ja-JP"/>
        </w:rPr>
      </w:pPr>
      <w:hyperlink w:anchor="_Toc44862093" w:history="1">
        <w:r w:rsidR="001977C4" w:rsidRPr="00DC4DA8">
          <w:rPr>
            <w:rStyle w:val="Hyperlink"/>
            <w:noProof/>
            <w:lang w:val="en-US"/>
          </w:rPr>
          <w:t>5.30</w:t>
        </w:r>
        <w:r w:rsidR="001977C4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ja-JP"/>
          </w:rPr>
          <w:tab/>
        </w:r>
        <w:r w:rsidR="001977C4" w:rsidRPr="00DC4DA8">
          <w:rPr>
            <w:rStyle w:val="Hyperlink"/>
            <w:noProof/>
            <w:lang w:val="en-US"/>
          </w:rPr>
          <w:t>Use case Lập phiếu mượn sách</w:t>
        </w:r>
        <w:r w:rsidR="001977C4">
          <w:rPr>
            <w:noProof/>
            <w:webHidden/>
          </w:rPr>
          <w:tab/>
        </w:r>
        <w:r w:rsidR="001977C4">
          <w:rPr>
            <w:noProof/>
            <w:webHidden/>
          </w:rPr>
          <w:fldChar w:fldCharType="begin"/>
        </w:r>
        <w:r w:rsidR="001977C4">
          <w:rPr>
            <w:noProof/>
            <w:webHidden/>
          </w:rPr>
          <w:instrText xml:space="preserve"> PAGEREF _Toc44862093 \h </w:instrText>
        </w:r>
        <w:r w:rsidR="001977C4">
          <w:rPr>
            <w:noProof/>
            <w:webHidden/>
          </w:rPr>
        </w:r>
        <w:r w:rsidR="001977C4">
          <w:rPr>
            <w:noProof/>
            <w:webHidden/>
          </w:rPr>
          <w:fldChar w:fldCharType="separate"/>
        </w:r>
        <w:r w:rsidR="001977C4">
          <w:rPr>
            <w:noProof/>
            <w:webHidden/>
          </w:rPr>
          <w:t>123</w:t>
        </w:r>
        <w:r w:rsidR="001977C4">
          <w:rPr>
            <w:noProof/>
            <w:webHidden/>
          </w:rPr>
          <w:fldChar w:fldCharType="end"/>
        </w:r>
      </w:hyperlink>
    </w:p>
    <w:p w14:paraId="5BE286BD" w14:textId="20E4B8E9" w:rsidR="001977C4" w:rsidRDefault="00C1293C">
      <w:pPr>
        <w:pStyle w:val="TOC2"/>
        <w:tabs>
          <w:tab w:val="left" w:pos="1200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ja-JP"/>
        </w:rPr>
      </w:pPr>
      <w:hyperlink w:anchor="_Toc44862094" w:history="1">
        <w:r w:rsidR="001977C4" w:rsidRPr="00DC4DA8">
          <w:rPr>
            <w:rStyle w:val="Hyperlink"/>
            <w:noProof/>
            <w:lang w:val="en-US"/>
          </w:rPr>
          <w:t>5.31</w:t>
        </w:r>
        <w:r w:rsidR="001977C4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ja-JP"/>
          </w:rPr>
          <w:tab/>
        </w:r>
        <w:r w:rsidR="001977C4" w:rsidRPr="00DC4DA8">
          <w:rPr>
            <w:rStyle w:val="Hyperlink"/>
            <w:noProof/>
            <w:lang w:val="en-US"/>
          </w:rPr>
          <w:t>Use case Lập phiếu trả sách</w:t>
        </w:r>
        <w:r w:rsidR="001977C4">
          <w:rPr>
            <w:noProof/>
            <w:webHidden/>
          </w:rPr>
          <w:tab/>
        </w:r>
        <w:r w:rsidR="001977C4">
          <w:rPr>
            <w:noProof/>
            <w:webHidden/>
          </w:rPr>
          <w:fldChar w:fldCharType="begin"/>
        </w:r>
        <w:r w:rsidR="001977C4">
          <w:rPr>
            <w:noProof/>
            <w:webHidden/>
          </w:rPr>
          <w:instrText xml:space="preserve"> PAGEREF _Toc44862094 \h </w:instrText>
        </w:r>
        <w:r w:rsidR="001977C4">
          <w:rPr>
            <w:noProof/>
            <w:webHidden/>
          </w:rPr>
        </w:r>
        <w:r w:rsidR="001977C4">
          <w:rPr>
            <w:noProof/>
            <w:webHidden/>
          </w:rPr>
          <w:fldChar w:fldCharType="separate"/>
        </w:r>
        <w:r w:rsidR="001977C4">
          <w:rPr>
            <w:noProof/>
            <w:webHidden/>
          </w:rPr>
          <w:t>125</w:t>
        </w:r>
        <w:r w:rsidR="001977C4">
          <w:rPr>
            <w:noProof/>
            <w:webHidden/>
          </w:rPr>
          <w:fldChar w:fldCharType="end"/>
        </w:r>
      </w:hyperlink>
    </w:p>
    <w:p w14:paraId="1C57E96A" w14:textId="5483686C" w:rsidR="001977C4" w:rsidRDefault="00C1293C">
      <w:pPr>
        <w:pStyle w:val="TOC2"/>
        <w:tabs>
          <w:tab w:val="left" w:pos="1200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ja-JP"/>
        </w:rPr>
      </w:pPr>
      <w:hyperlink w:anchor="_Toc44862095" w:history="1">
        <w:r w:rsidR="001977C4" w:rsidRPr="00DC4DA8">
          <w:rPr>
            <w:rStyle w:val="Hyperlink"/>
            <w:noProof/>
            <w:lang w:val="en-US"/>
          </w:rPr>
          <w:t>5.32</w:t>
        </w:r>
        <w:r w:rsidR="001977C4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ja-JP"/>
          </w:rPr>
          <w:tab/>
        </w:r>
        <w:r w:rsidR="001977C4" w:rsidRPr="00DC4DA8">
          <w:rPr>
            <w:rStyle w:val="Hyperlink"/>
            <w:noProof/>
            <w:lang w:val="en-US"/>
          </w:rPr>
          <w:t>Use case Lập phiếu đền sách</w:t>
        </w:r>
        <w:r w:rsidR="001977C4">
          <w:rPr>
            <w:noProof/>
            <w:webHidden/>
          </w:rPr>
          <w:tab/>
        </w:r>
        <w:r w:rsidR="001977C4">
          <w:rPr>
            <w:noProof/>
            <w:webHidden/>
          </w:rPr>
          <w:fldChar w:fldCharType="begin"/>
        </w:r>
        <w:r w:rsidR="001977C4">
          <w:rPr>
            <w:noProof/>
            <w:webHidden/>
          </w:rPr>
          <w:instrText xml:space="preserve"> PAGEREF _Toc44862095 \h </w:instrText>
        </w:r>
        <w:r w:rsidR="001977C4">
          <w:rPr>
            <w:noProof/>
            <w:webHidden/>
          </w:rPr>
        </w:r>
        <w:r w:rsidR="001977C4">
          <w:rPr>
            <w:noProof/>
            <w:webHidden/>
          </w:rPr>
          <w:fldChar w:fldCharType="separate"/>
        </w:r>
        <w:r w:rsidR="001977C4">
          <w:rPr>
            <w:noProof/>
            <w:webHidden/>
          </w:rPr>
          <w:t>127</w:t>
        </w:r>
        <w:r w:rsidR="001977C4">
          <w:rPr>
            <w:noProof/>
            <w:webHidden/>
          </w:rPr>
          <w:fldChar w:fldCharType="end"/>
        </w:r>
      </w:hyperlink>
    </w:p>
    <w:p w14:paraId="73A2386F" w14:textId="02FD9A6D" w:rsidR="001977C4" w:rsidRDefault="00C1293C">
      <w:pPr>
        <w:pStyle w:val="TOC2"/>
        <w:tabs>
          <w:tab w:val="left" w:pos="1200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ja-JP"/>
        </w:rPr>
      </w:pPr>
      <w:hyperlink w:anchor="_Toc44862096" w:history="1">
        <w:r w:rsidR="001977C4" w:rsidRPr="00DC4DA8">
          <w:rPr>
            <w:rStyle w:val="Hyperlink"/>
            <w:noProof/>
            <w:lang w:val="en-US"/>
          </w:rPr>
          <w:t>5.33</w:t>
        </w:r>
        <w:r w:rsidR="001977C4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ja-JP"/>
          </w:rPr>
          <w:tab/>
        </w:r>
        <w:r w:rsidR="001977C4" w:rsidRPr="00DC4DA8">
          <w:rPr>
            <w:rStyle w:val="Hyperlink"/>
            <w:noProof/>
            <w:lang w:val="en-US"/>
          </w:rPr>
          <w:t>Use case Tìm kiếm độc giả theo tên sách</w:t>
        </w:r>
        <w:r w:rsidR="001977C4">
          <w:rPr>
            <w:noProof/>
            <w:webHidden/>
          </w:rPr>
          <w:tab/>
        </w:r>
        <w:r w:rsidR="001977C4">
          <w:rPr>
            <w:noProof/>
            <w:webHidden/>
          </w:rPr>
          <w:fldChar w:fldCharType="begin"/>
        </w:r>
        <w:r w:rsidR="001977C4">
          <w:rPr>
            <w:noProof/>
            <w:webHidden/>
          </w:rPr>
          <w:instrText xml:space="preserve"> PAGEREF _Toc44862096 \h </w:instrText>
        </w:r>
        <w:r w:rsidR="001977C4">
          <w:rPr>
            <w:noProof/>
            <w:webHidden/>
          </w:rPr>
        </w:r>
        <w:r w:rsidR="001977C4">
          <w:rPr>
            <w:noProof/>
            <w:webHidden/>
          </w:rPr>
          <w:fldChar w:fldCharType="separate"/>
        </w:r>
        <w:r w:rsidR="001977C4">
          <w:rPr>
            <w:noProof/>
            <w:webHidden/>
          </w:rPr>
          <w:t>129</w:t>
        </w:r>
        <w:r w:rsidR="001977C4">
          <w:rPr>
            <w:noProof/>
            <w:webHidden/>
          </w:rPr>
          <w:fldChar w:fldCharType="end"/>
        </w:r>
      </w:hyperlink>
    </w:p>
    <w:p w14:paraId="315BEB9E" w14:textId="1BAAC282" w:rsidR="001977C4" w:rsidRDefault="00C1293C">
      <w:pPr>
        <w:pStyle w:val="TOC2"/>
        <w:tabs>
          <w:tab w:val="left" w:pos="1200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ja-JP"/>
        </w:rPr>
      </w:pPr>
      <w:hyperlink w:anchor="_Toc44862097" w:history="1">
        <w:r w:rsidR="001977C4" w:rsidRPr="00DC4DA8">
          <w:rPr>
            <w:rStyle w:val="Hyperlink"/>
            <w:noProof/>
            <w:lang w:val="en-US"/>
          </w:rPr>
          <w:t>5.34</w:t>
        </w:r>
        <w:r w:rsidR="001977C4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ja-JP"/>
          </w:rPr>
          <w:tab/>
        </w:r>
        <w:r w:rsidR="001977C4" w:rsidRPr="00DC4DA8">
          <w:rPr>
            <w:rStyle w:val="Hyperlink"/>
            <w:noProof/>
            <w:lang w:val="en-US"/>
          </w:rPr>
          <w:t>Use case Tìm kiếm độc giả theo mã ISBN</w:t>
        </w:r>
        <w:r w:rsidR="001977C4">
          <w:rPr>
            <w:noProof/>
            <w:webHidden/>
          </w:rPr>
          <w:tab/>
        </w:r>
        <w:r w:rsidR="001977C4">
          <w:rPr>
            <w:noProof/>
            <w:webHidden/>
          </w:rPr>
          <w:fldChar w:fldCharType="begin"/>
        </w:r>
        <w:r w:rsidR="001977C4">
          <w:rPr>
            <w:noProof/>
            <w:webHidden/>
          </w:rPr>
          <w:instrText xml:space="preserve"> PAGEREF _Toc44862097 \h </w:instrText>
        </w:r>
        <w:r w:rsidR="001977C4">
          <w:rPr>
            <w:noProof/>
            <w:webHidden/>
          </w:rPr>
        </w:r>
        <w:r w:rsidR="001977C4">
          <w:rPr>
            <w:noProof/>
            <w:webHidden/>
          </w:rPr>
          <w:fldChar w:fldCharType="separate"/>
        </w:r>
        <w:r w:rsidR="001977C4">
          <w:rPr>
            <w:noProof/>
            <w:webHidden/>
          </w:rPr>
          <w:t>131</w:t>
        </w:r>
        <w:r w:rsidR="001977C4">
          <w:rPr>
            <w:noProof/>
            <w:webHidden/>
          </w:rPr>
          <w:fldChar w:fldCharType="end"/>
        </w:r>
      </w:hyperlink>
    </w:p>
    <w:p w14:paraId="2E6AD874" w14:textId="4880D0F0" w:rsidR="001977C4" w:rsidRDefault="00C1293C">
      <w:pPr>
        <w:pStyle w:val="TOC2"/>
        <w:tabs>
          <w:tab w:val="left" w:pos="1200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ja-JP"/>
        </w:rPr>
      </w:pPr>
      <w:hyperlink w:anchor="_Toc44862098" w:history="1">
        <w:r w:rsidR="001977C4" w:rsidRPr="00DC4DA8">
          <w:rPr>
            <w:rStyle w:val="Hyperlink"/>
            <w:noProof/>
            <w:lang w:val="en-US"/>
          </w:rPr>
          <w:t>5.35</w:t>
        </w:r>
        <w:r w:rsidR="001977C4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ja-JP"/>
          </w:rPr>
          <w:tab/>
        </w:r>
        <w:r w:rsidR="001977C4" w:rsidRPr="00DC4DA8">
          <w:rPr>
            <w:rStyle w:val="Hyperlink"/>
            <w:noProof/>
            <w:lang w:val="en-US"/>
          </w:rPr>
          <w:t>Use case Tìm kiểu độc giả theo mã sách</w:t>
        </w:r>
        <w:r w:rsidR="001977C4">
          <w:rPr>
            <w:noProof/>
            <w:webHidden/>
          </w:rPr>
          <w:tab/>
        </w:r>
        <w:r w:rsidR="001977C4">
          <w:rPr>
            <w:noProof/>
            <w:webHidden/>
          </w:rPr>
          <w:fldChar w:fldCharType="begin"/>
        </w:r>
        <w:r w:rsidR="001977C4">
          <w:rPr>
            <w:noProof/>
            <w:webHidden/>
          </w:rPr>
          <w:instrText xml:space="preserve"> PAGEREF _Toc44862098 \h </w:instrText>
        </w:r>
        <w:r w:rsidR="001977C4">
          <w:rPr>
            <w:noProof/>
            <w:webHidden/>
          </w:rPr>
        </w:r>
        <w:r w:rsidR="001977C4">
          <w:rPr>
            <w:noProof/>
            <w:webHidden/>
          </w:rPr>
          <w:fldChar w:fldCharType="separate"/>
        </w:r>
        <w:r w:rsidR="001977C4">
          <w:rPr>
            <w:noProof/>
            <w:webHidden/>
          </w:rPr>
          <w:t>134</w:t>
        </w:r>
        <w:r w:rsidR="001977C4">
          <w:rPr>
            <w:noProof/>
            <w:webHidden/>
          </w:rPr>
          <w:fldChar w:fldCharType="end"/>
        </w:r>
      </w:hyperlink>
    </w:p>
    <w:p w14:paraId="53FE9BA1" w14:textId="39387F1B" w:rsidR="001977C4" w:rsidRDefault="00C1293C">
      <w:pPr>
        <w:pStyle w:val="TOC2"/>
        <w:tabs>
          <w:tab w:val="left" w:pos="1200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ja-JP"/>
        </w:rPr>
      </w:pPr>
      <w:hyperlink w:anchor="_Toc44862099" w:history="1">
        <w:r w:rsidR="001977C4" w:rsidRPr="00DC4DA8">
          <w:rPr>
            <w:rStyle w:val="Hyperlink"/>
            <w:noProof/>
            <w:lang w:val="en-US"/>
          </w:rPr>
          <w:t>5.36</w:t>
        </w:r>
        <w:r w:rsidR="001977C4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ja-JP"/>
          </w:rPr>
          <w:tab/>
        </w:r>
        <w:r w:rsidR="001977C4" w:rsidRPr="00DC4DA8">
          <w:rPr>
            <w:rStyle w:val="Hyperlink"/>
            <w:noProof/>
            <w:lang w:val="en-US"/>
          </w:rPr>
          <w:t>Use case Xem báo cáo sách mượn theo tháng</w:t>
        </w:r>
        <w:r w:rsidR="001977C4">
          <w:rPr>
            <w:noProof/>
            <w:webHidden/>
          </w:rPr>
          <w:tab/>
        </w:r>
        <w:r w:rsidR="001977C4">
          <w:rPr>
            <w:noProof/>
            <w:webHidden/>
          </w:rPr>
          <w:fldChar w:fldCharType="begin"/>
        </w:r>
        <w:r w:rsidR="001977C4">
          <w:rPr>
            <w:noProof/>
            <w:webHidden/>
          </w:rPr>
          <w:instrText xml:space="preserve"> PAGEREF _Toc44862099 \h </w:instrText>
        </w:r>
        <w:r w:rsidR="001977C4">
          <w:rPr>
            <w:noProof/>
            <w:webHidden/>
          </w:rPr>
        </w:r>
        <w:r w:rsidR="001977C4">
          <w:rPr>
            <w:noProof/>
            <w:webHidden/>
          </w:rPr>
          <w:fldChar w:fldCharType="separate"/>
        </w:r>
        <w:r w:rsidR="001977C4">
          <w:rPr>
            <w:noProof/>
            <w:webHidden/>
          </w:rPr>
          <w:t>135</w:t>
        </w:r>
        <w:r w:rsidR="001977C4">
          <w:rPr>
            <w:noProof/>
            <w:webHidden/>
          </w:rPr>
          <w:fldChar w:fldCharType="end"/>
        </w:r>
      </w:hyperlink>
    </w:p>
    <w:p w14:paraId="69A53FE2" w14:textId="265C6475" w:rsidR="001977C4" w:rsidRDefault="00C1293C">
      <w:pPr>
        <w:pStyle w:val="TOC2"/>
        <w:tabs>
          <w:tab w:val="left" w:pos="1200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ja-JP"/>
        </w:rPr>
      </w:pPr>
      <w:hyperlink w:anchor="_Toc44862100" w:history="1">
        <w:r w:rsidR="001977C4" w:rsidRPr="00DC4DA8">
          <w:rPr>
            <w:rStyle w:val="Hyperlink"/>
            <w:noProof/>
            <w:lang w:val="en-US"/>
          </w:rPr>
          <w:t>5.37</w:t>
        </w:r>
        <w:r w:rsidR="001977C4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ja-JP"/>
          </w:rPr>
          <w:tab/>
        </w:r>
        <w:r w:rsidR="001977C4" w:rsidRPr="00DC4DA8">
          <w:rPr>
            <w:rStyle w:val="Hyperlink"/>
            <w:noProof/>
            <w:lang w:val="en-US"/>
          </w:rPr>
          <w:t>Use case Xen báo cáo sách trả theo tháng</w:t>
        </w:r>
        <w:r w:rsidR="001977C4">
          <w:rPr>
            <w:noProof/>
            <w:webHidden/>
          </w:rPr>
          <w:tab/>
        </w:r>
        <w:r w:rsidR="001977C4">
          <w:rPr>
            <w:noProof/>
            <w:webHidden/>
          </w:rPr>
          <w:fldChar w:fldCharType="begin"/>
        </w:r>
        <w:r w:rsidR="001977C4">
          <w:rPr>
            <w:noProof/>
            <w:webHidden/>
          </w:rPr>
          <w:instrText xml:space="preserve"> PAGEREF _Toc44862100 \h </w:instrText>
        </w:r>
        <w:r w:rsidR="001977C4">
          <w:rPr>
            <w:noProof/>
            <w:webHidden/>
          </w:rPr>
        </w:r>
        <w:r w:rsidR="001977C4">
          <w:rPr>
            <w:noProof/>
            <w:webHidden/>
          </w:rPr>
          <w:fldChar w:fldCharType="separate"/>
        </w:r>
        <w:r w:rsidR="001977C4">
          <w:rPr>
            <w:noProof/>
            <w:webHidden/>
          </w:rPr>
          <w:t>136</w:t>
        </w:r>
        <w:r w:rsidR="001977C4">
          <w:rPr>
            <w:noProof/>
            <w:webHidden/>
          </w:rPr>
          <w:fldChar w:fldCharType="end"/>
        </w:r>
      </w:hyperlink>
    </w:p>
    <w:p w14:paraId="0390BD7D" w14:textId="77455213" w:rsidR="001977C4" w:rsidRDefault="00C1293C">
      <w:pPr>
        <w:pStyle w:val="TOC2"/>
        <w:tabs>
          <w:tab w:val="left" w:pos="1200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ja-JP"/>
        </w:rPr>
      </w:pPr>
      <w:hyperlink w:anchor="_Toc44862101" w:history="1">
        <w:r w:rsidR="001977C4" w:rsidRPr="00DC4DA8">
          <w:rPr>
            <w:rStyle w:val="Hyperlink"/>
            <w:noProof/>
            <w:lang w:val="en-US"/>
          </w:rPr>
          <w:t>5.38</w:t>
        </w:r>
        <w:r w:rsidR="001977C4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ja-JP"/>
          </w:rPr>
          <w:tab/>
        </w:r>
        <w:r w:rsidR="001977C4" w:rsidRPr="00DC4DA8">
          <w:rPr>
            <w:rStyle w:val="Hyperlink"/>
            <w:noProof/>
            <w:lang w:val="en-US"/>
          </w:rPr>
          <w:t>Use case Xem báo cáo sách được nhập vào hệ thống theo tháng</w:t>
        </w:r>
        <w:r w:rsidR="001977C4">
          <w:rPr>
            <w:noProof/>
            <w:webHidden/>
          </w:rPr>
          <w:tab/>
        </w:r>
        <w:r w:rsidR="001977C4">
          <w:rPr>
            <w:noProof/>
            <w:webHidden/>
          </w:rPr>
          <w:fldChar w:fldCharType="begin"/>
        </w:r>
        <w:r w:rsidR="001977C4">
          <w:rPr>
            <w:noProof/>
            <w:webHidden/>
          </w:rPr>
          <w:instrText xml:space="preserve"> PAGEREF _Toc44862101 \h </w:instrText>
        </w:r>
        <w:r w:rsidR="001977C4">
          <w:rPr>
            <w:noProof/>
            <w:webHidden/>
          </w:rPr>
        </w:r>
        <w:r w:rsidR="001977C4">
          <w:rPr>
            <w:noProof/>
            <w:webHidden/>
          </w:rPr>
          <w:fldChar w:fldCharType="separate"/>
        </w:r>
        <w:r w:rsidR="001977C4">
          <w:rPr>
            <w:noProof/>
            <w:webHidden/>
          </w:rPr>
          <w:t>137</w:t>
        </w:r>
        <w:r w:rsidR="001977C4">
          <w:rPr>
            <w:noProof/>
            <w:webHidden/>
          </w:rPr>
          <w:fldChar w:fldCharType="end"/>
        </w:r>
      </w:hyperlink>
    </w:p>
    <w:p w14:paraId="62C2059A" w14:textId="2AF2CC06" w:rsidR="001977C4" w:rsidRDefault="00C1293C">
      <w:pPr>
        <w:pStyle w:val="TOC2"/>
        <w:tabs>
          <w:tab w:val="left" w:pos="1200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ja-JP"/>
        </w:rPr>
      </w:pPr>
      <w:hyperlink w:anchor="_Toc44862102" w:history="1">
        <w:r w:rsidR="001977C4" w:rsidRPr="00DC4DA8">
          <w:rPr>
            <w:rStyle w:val="Hyperlink"/>
            <w:noProof/>
            <w:lang w:val="en-US"/>
          </w:rPr>
          <w:t>5.39</w:t>
        </w:r>
        <w:r w:rsidR="001977C4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ja-JP"/>
          </w:rPr>
          <w:tab/>
        </w:r>
        <w:r w:rsidR="001977C4" w:rsidRPr="00DC4DA8">
          <w:rPr>
            <w:rStyle w:val="Hyperlink"/>
            <w:noProof/>
            <w:lang w:val="en-US"/>
          </w:rPr>
          <w:t>Use case Xem báo cáo sách bị mất theo tháng</w:t>
        </w:r>
        <w:r w:rsidR="001977C4">
          <w:rPr>
            <w:noProof/>
            <w:webHidden/>
          </w:rPr>
          <w:tab/>
        </w:r>
        <w:r w:rsidR="001977C4">
          <w:rPr>
            <w:noProof/>
            <w:webHidden/>
          </w:rPr>
          <w:fldChar w:fldCharType="begin"/>
        </w:r>
        <w:r w:rsidR="001977C4">
          <w:rPr>
            <w:noProof/>
            <w:webHidden/>
          </w:rPr>
          <w:instrText xml:space="preserve"> PAGEREF _Toc44862102 \h </w:instrText>
        </w:r>
        <w:r w:rsidR="001977C4">
          <w:rPr>
            <w:noProof/>
            <w:webHidden/>
          </w:rPr>
        </w:r>
        <w:r w:rsidR="001977C4">
          <w:rPr>
            <w:noProof/>
            <w:webHidden/>
          </w:rPr>
          <w:fldChar w:fldCharType="separate"/>
        </w:r>
        <w:r w:rsidR="001977C4">
          <w:rPr>
            <w:noProof/>
            <w:webHidden/>
          </w:rPr>
          <w:t>138</w:t>
        </w:r>
        <w:r w:rsidR="001977C4">
          <w:rPr>
            <w:noProof/>
            <w:webHidden/>
          </w:rPr>
          <w:fldChar w:fldCharType="end"/>
        </w:r>
      </w:hyperlink>
    </w:p>
    <w:p w14:paraId="485DD0B1" w14:textId="0FD7F508" w:rsidR="001977C4" w:rsidRDefault="00C1293C">
      <w:pPr>
        <w:pStyle w:val="TOC2"/>
        <w:tabs>
          <w:tab w:val="left" w:pos="1200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ja-JP"/>
        </w:rPr>
      </w:pPr>
      <w:hyperlink w:anchor="_Toc44862103" w:history="1">
        <w:r w:rsidR="001977C4" w:rsidRPr="00DC4DA8">
          <w:rPr>
            <w:rStyle w:val="Hyperlink"/>
            <w:noProof/>
            <w:lang w:val="en-US"/>
          </w:rPr>
          <w:t>5.40</w:t>
        </w:r>
        <w:r w:rsidR="001977C4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ja-JP"/>
          </w:rPr>
          <w:tab/>
        </w:r>
        <w:r w:rsidR="001977C4" w:rsidRPr="00DC4DA8">
          <w:rPr>
            <w:rStyle w:val="Hyperlink"/>
            <w:noProof/>
            <w:lang w:val="en-US"/>
          </w:rPr>
          <w:t>Use case Xem báo cáo sách được thanh lý theo tháng</w:t>
        </w:r>
        <w:r w:rsidR="001977C4">
          <w:rPr>
            <w:noProof/>
            <w:webHidden/>
          </w:rPr>
          <w:tab/>
        </w:r>
        <w:r w:rsidR="001977C4">
          <w:rPr>
            <w:noProof/>
            <w:webHidden/>
          </w:rPr>
          <w:fldChar w:fldCharType="begin"/>
        </w:r>
        <w:r w:rsidR="001977C4">
          <w:rPr>
            <w:noProof/>
            <w:webHidden/>
          </w:rPr>
          <w:instrText xml:space="preserve"> PAGEREF _Toc44862103 \h </w:instrText>
        </w:r>
        <w:r w:rsidR="001977C4">
          <w:rPr>
            <w:noProof/>
            <w:webHidden/>
          </w:rPr>
        </w:r>
        <w:r w:rsidR="001977C4">
          <w:rPr>
            <w:noProof/>
            <w:webHidden/>
          </w:rPr>
          <w:fldChar w:fldCharType="separate"/>
        </w:r>
        <w:r w:rsidR="001977C4">
          <w:rPr>
            <w:noProof/>
            <w:webHidden/>
          </w:rPr>
          <w:t>139</w:t>
        </w:r>
        <w:r w:rsidR="001977C4">
          <w:rPr>
            <w:noProof/>
            <w:webHidden/>
          </w:rPr>
          <w:fldChar w:fldCharType="end"/>
        </w:r>
      </w:hyperlink>
    </w:p>
    <w:p w14:paraId="521BF7C8" w14:textId="6FB9021F" w:rsidR="001977C4" w:rsidRDefault="00C1293C">
      <w:pPr>
        <w:pStyle w:val="TOC2"/>
        <w:tabs>
          <w:tab w:val="left" w:pos="1200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ja-JP"/>
        </w:rPr>
      </w:pPr>
      <w:hyperlink w:anchor="_Toc44862104" w:history="1">
        <w:r w:rsidR="001977C4" w:rsidRPr="00DC4DA8">
          <w:rPr>
            <w:rStyle w:val="Hyperlink"/>
            <w:noProof/>
            <w:lang w:val="en-US"/>
          </w:rPr>
          <w:t>5.41</w:t>
        </w:r>
        <w:r w:rsidR="001977C4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ja-JP"/>
          </w:rPr>
          <w:tab/>
        </w:r>
        <w:r w:rsidR="001977C4" w:rsidRPr="00DC4DA8">
          <w:rPr>
            <w:rStyle w:val="Hyperlink"/>
            <w:noProof/>
            <w:lang w:val="en-US"/>
          </w:rPr>
          <w:t>Use case Thêm nhà xuất bản</w:t>
        </w:r>
        <w:r w:rsidR="001977C4">
          <w:rPr>
            <w:noProof/>
            <w:webHidden/>
          </w:rPr>
          <w:tab/>
        </w:r>
        <w:r w:rsidR="001977C4">
          <w:rPr>
            <w:noProof/>
            <w:webHidden/>
          </w:rPr>
          <w:fldChar w:fldCharType="begin"/>
        </w:r>
        <w:r w:rsidR="001977C4">
          <w:rPr>
            <w:noProof/>
            <w:webHidden/>
          </w:rPr>
          <w:instrText xml:space="preserve"> PAGEREF _Toc44862104 \h </w:instrText>
        </w:r>
        <w:r w:rsidR="001977C4">
          <w:rPr>
            <w:noProof/>
            <w:webHidden/>
          </w:rPr>
        </w:r>
        <w:r w:rsidR="001977C4">
          <w:rPr>
            <w:noProof/>
            <w:webHidden/>
          </w:rPr>
          <w:fldChar w:fldCharType="separate"/>
        </w:r>
        <w:r w:rsidR="001977C4">
          <w:rPr>
            <w:noProof/>
            <w:webHidden/>
          </w:rPr>
          <w:t>140</w:t>
        </w:r>
        <w:r w:rsidR="001977C4">
          <w:rPr>
            <w:noProof/>
            <w:webHidden/>
          </w:rPr>
          <w:fldChar w:fldCharType="end"/>
        </w:r>
      </w:hyperlink>
    </w:p>
    <w:p w14:paraId="15FD9990" w14:textId="0089D5E8" w:rsidR="001977C4" w:rsidRDefault="00C1293C">
      <w:pPr>
        <w:pStyle w:val="TOC2"/>
        <w:tabs>
          <w:tab w:val="left" w:pos="1200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ja-JP"/>
        </w:rPr>
      </w:pPr>
      <w:hyperlink w:anchor="_Toc44862105" w:history="1">
        <w:r w:rsidR="001977C4" w:rsidRPr="00DC4DA8">
          <w:rPr>
            <w:rStyle w:val="Hyperlink"/>
            <w:noProof/>
            <w:lang w:val="en-US"/>
          </w:rPr>
          <w:t>5.42</w:t>
        </w:r>
        <w:r w:rsidR="001977C4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ja-JP"/>
          </w:rPr>
          <w:tab/>
        </w:r>
        <w:r w:rsidR="001977C4" w:rsidRPr="00DC4DA8">
          <w:rPr>
            <w:rStyle w:val="Hyperlink"/>
            <w:noProof/>
            <w:lang w:val="en-US"/>
          </w:rPr>
          <w:t>Use case Xóa nhà xuất bản</w:t>
        </w:r>
        <w:r w:rsidR="001977C4">
          <w:rPr>
            <w:noProof/>
            <w:webHidden/>
          </w:rPr>
          <w:tab/>
        </w:r>
        <w:r w:rsidR="001977C4">
          <w:rPr>
            <w:noProof/>
            <w:webHidden/>
          </w:rPr>
          <w:fldChar w:fldCharType="begin"/>
        </w:r>
        <w:r w:rsidR="001977C4">
          <w:rPr>
            <w:noProof/>
            <w:webHidden/>
          </w:rPr>
          <w:instrText xml:space="preserve"> PAGEREF _Toc44862105 \h </w:instrText>
        </w:r>
        <w:r w:rsidR="001977C4">
          <w:rPr>
            <w:noProof/>
            <w:webHidden/>
          </w:rPr>
        </w:r>
        <w:r w:rsidR="001977C4">
          <w:rPr>
            <w:noProof/>
            <w:webHidden/>
          </w:rPr>
          <w:fldChar w:fldCharType="separate"/>
        </w:r>
        <w:r w:rsidR="001977C4">
          <w:rPr>
            <w:noProof/>
            <w:webHidden/>
          </w:rPr>
          <w:t>141</w:t>
        </w:r>
        <w:r w:rsidR="001977C4">
          <w:rPr>
            <w:noProof/>
            <w:webHidden/>
          </w:rPr>
          <w:fldChar w:fldCharType="end"/>
        </w:r>
      </w:hyperlink>
    </w:p>
    <w:p w14:paraId="3CF8DDFD" w14:textId="63C1431C" w:rsidR="001977C4" w:rsidRDefault="00C1293C">
      <w:pPr>
        <w:pStyle w:val="TOC2"/>
        <w:tabs>
          <w:tab w:val="left" w:pos="1200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ja-JP"/>
        </w:rPr>
      </w:pPr>
      <w:hyperlink w:anchor="_Toc44862106" w:history="1">
        <w:r w:rsidR="001977C4" w:rsidRPr="00DC4DA8">
          <w:rPr>
            <w:rStyle w:val="Hyperlink"/>
            <w:noProof/>
            <w:lang w:val="en-US"/>
          </w:rPr>
          <w:t>5.43</w:t>
        </w:r>
        <w:r w:rsidR="001977C4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ja-JP"/>
          </w:rPr>
          <w:tab/>
        </w:r>
        <w:r w:rsidR="001977C4" w:rsidRPr="00DC4DA8">
          <w:rPr>
            <w:rStyle w:val="Hyperlink"/>
            <w:noProof/>
            <w:lang w:val="en-US"/>
          </w:rPr>
          <w:t>Use case Chỉnh sửa tên nhà xuất bản</w:t>
        </w:r>
        <w:r w:rsidR="001977C4">
          <w:rPr>
            <w:noProof/>
            <w:webHidden/>
          </w:rPr>
          <w:tab/>
        </w:r>
        <w:r w:rsidR="001977C4">
          <w:rPr>
            <w:noProof/>
            <w:webHidden/>
          </w:rPr>
          <w:fldChar w:fldCharType="begin"/>
        </w:r>
        <w:r w:rsidR="001977C4">
          <w:rPr>
            <w:noProof/>
            <w:webHidden/>
          </w:rPr>
          <w:instrText xml:space="preserve"> PAGEREF _Toc44862106 \h </w:instrText>
        </w:r>
        <w:r w:rsidR="001977C4">
          <w:rPr>
            <w:noProof/>
            <w:webHidden/>
          </w:rPr>
        </w:r>
        <w:r w:rsidR="001977C4">
          <w:rPr>
            <w:noProof/>
            <w:webHidden/>
          </w:rPr>
          <w:fldChar w:fldCharType="separate"/>
        </w:r>
        <w:r w:rsidR="001977C4">
          <w:rPr>
            <w:noProof/>
            <w:webHidden/>
          </w:rPr>
          <w:t>142</w:t>
        </w:r>
        <w:r w:rsidR="001977C4">
          <w:rPr>
            <w:noProof/>
            <w:webHidden/>
          </w:rPr>
          <w:fldChar w:fldCharType="end"/>
        </w:r>
      </w:hyperlink>
    </w:p>
    <w:p w14:paraId="326900FD" w14:textId="48AD8786" w:rsidR="001977C4" w:rsidRDefault="00C1293C">
      <w:pPr>
        <w:pStyle w:val="TOC2"/>
        <w:tabs>
          <w:tab w:val="left" w:pos="1200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ja-JP"/>
        </w:rPr>
      </w:pPr>
      <w:hyperlink w:anchor="_Toc44862107" w:history="1">
        <w:r w:rsidR="001977C4" w:rsidRPr="00DC4DA8">
          <w:rPr>
            <w:rStyle w:val="Hyperlink"/>
            <w:noProof/>
            <w:lang w:val="en-US"/>
          </w:rPr>
          <w:t>5.44</w:t>
        </w:r>
        <w:r w:rsidR="001977C4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ja-JP"/>
          </w:rPr>
          <w:tab/>
        </w:r>
        <w:r w:rsidR="001977C4" w:rsidRPr="00DC4DA8">
          <w:rPr>
            <w:rStyle w:val="Hyperlink"/>
            <w:noProof/>
            <w:lang w:val="en-US"/>
          </w:rPr>
          <w:t>Use case Xem danh sách nhà xuất bản</w:t>
        </w:r>
        <w:r w:rsidR="001977C4">
          <w:rPr>
            <w:noProof/>
            <w:webHidden/>
          </w:rPr>
          <w:tab/>
        </w:r>
        <w:r w:rsidR="001977C4">
          <w:rPr>
            <w:noProof/>
            <w:webHidden/>
          </w:rPr>
          <w:fldChar w:fldCharType="begin"/>
        </w:r>
        <w:r w:rsidR="001977C4">
          <w:rPr>
            <w:noProof/>
            <w:webHidden/>
          </w:rPr>
          <w:instrText xml:space="preserve"> PAGEREF _Toc44862107 \h </w:instrText>
        </w:r>
        <w:r w:rsidR="001977C4">
          <w:rPr>
            <w:noProof/>
            <w:webHidden/>
          </w:rPr>
        </w:r>
        <w:r w:rsidR="001977C4">
          <w:rPr>
            <w:noProof/>
            <w:webHidden/>
          </w:rPr>
          <w:fldChar w:fldCharType="separate"/>
        </w:r>
        <w:r w:rsidR="001977C4">
          <w:rPr>
            <w:noProof/>
            <w:webHidden/>
          </w:rPr>
          <w:t>143</w:t>
        </w:r>
        <w:r w:rsidR="001977C4">
          <w:rPr>
            <w:noProof/>
            <w:webHidden/>
          </w:rPr>
          <w:fldChar w:fldCharType="end"/>
        </w:r>
      </w:hyperlink>
    </w:p>
    <w:p w14:paraId="0157A7BB" w14:textId="56F36321" w:rsidR="001977C4" w:rsidRDefault="00C1293C">
      <w:pPr>
        <w:pStyle w:val="TOC2"/>
        <w:tabs>
          <w:tab w:val="left" w:pos="1200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ja-JP"/>
        </w:rPr>
      </w:pPr>
      <w:hyperlink w:anchor="_Toc44862108" w:history="1">
        <w:r w:rsidR="001977C4" w:rsidRPr="00DC4DA8">
          <w:rPr>
            <w:rStyle w:val="Hyperlink"/>
            <w:noProof/>
            <w:lang w:val="en-US"/>
          </w:rPr>
          <w:t>5.45</w:t>
        </w:r>
        <w:r w:rsidR="001977C4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ja-JP"/>
          </w:rPr>
          <w:tab/>
        </w:r>
        <w:r w:rsidR="001977C4" w:rsidRPr="00DC4DA8">
          <w:rPr>
            <w:rStyle w:val="Hyperlink"/>
            <w:noProof/>
            <w:lang w:val="en-US"/>
          </w:rPr>
          <w:t>Use case Thêm tác giả</w:t>
        </w:r>
        <w:r w:rsidR="001977C4">
          <w:rPr>
            <w:noProof/>
            <w:webHidden/>
          </w:rPr>
          <w:tab/>
        </w:r>
        <w:r w:rsidR="001977C4">
          <w:rPr>
            <w:noProof/>
            <w:webHidden/>
          </w:rPr>
          <w:fldChar w:fldCharType="begin"/>
        </w:r>
        <w:r w:rsidR="001977C4">
          <w:rPr>
            <w:noProof/>
            <w:webHidden/>
          </w:rPr>
          <w:instrText xml:space="preserve"> PAGEREF _Toc44862108 \h </w:instrText>
        </w:r>
        <w:r w:rsidR="001977C4">
          <w:rPr>
            <w:noProof/>
            <w:webHidden/>
          </w:rPr>
        </w:r>
        <w:r w:rsidR="001977C4">
          <w:rPr>
            <w:noProof/>
            <w:webHidden/>
          </w:rPr>
          <w:fldChar w:fldCharType="separate"/>
        </w:r>
        <w:r w:rsidR="001977C4">
          <w:rPr>
            <w:noProof/>
            <w:webHidden/>
          </w:rPr>
          <w:t>143</w:t>
        </w:r>
        <w:r w:rsidR="001977C4">
          <w:rPr>
            <w:noProof/>
            <w:webHidden/>
          </w:rPr>
          <w:fldChar w:fldCharType="end"/>
        </w:r>
      </w:hyperlink>
    </w:p>
    <w:p w14:paraId="1ACA5ECB" w14:textId="0A5465F7" w:rsidR="001977C4" w:rsidRDefault="00C1293C">
      <w:pPr>
        <w:pStyle w:val="TOC2"/>
        <w:tabs>
          <w:tab w:val="left" w:pos="1200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ja-JP"/>
        </w:rPr>
      </w:pPr>
      <w:hyperlink w:anchor="_Toc44862109" w:history="1">
        <w:r w:rsidR="001977C4" w:rsidRPr="00DC4DA8">
          <w:rPr>
            <w:rStyle w:val="Hyperlink"/>
            <w:noProof/>
            <w:lang w:val="en-US"/>
          </w:rPr>
          <w:t>5.46</w:t>
        </w:r>
        <w:r w:rsidR="001977C4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ja-JP"/>
          </w:rPr>
          <w:tab/>
        </w:r>
        <w:r w:rsidR="001977C4" w:rsidRPr="00DC4DA8">
          <w:rPr>
            <w:rStyle w:val="Hyperlink"/>
            <w:noProof/>
            <w:lang w:val="en-US"/>
          </w:rPr>
          <w:t>Use case Xóa tác giả</w:t>
        </w:r>
        <w:r w:rsidR="001977C4">
          <w:rPr>
            <w:noProof/>
            <w:webHidden/>
          </w:rPr>
          <w:tab/>
        </w:r>
        <w:r w:rsidR="001977C4">
          <w:rPr>
            <w:noProof/>
            <w:webHidden/>
          </w:rPr>
          <w:fldChar w:fldCharType="begin"/>
        </w:r>
        <w:r w:rsidR="001977C4">
          <w:rPr>
            <w:noProof/>
            <w:webHidden/>
          </w:rPr>
          <w:instrText xml:space="preserve"> PAGEREF _Toc44862109 \h </w:instrText>
        </w:r>
        <w:r w:rsidR="001977C4">
          <w:rPr>
            <w:noProof/>
            <w:webHidden/>
          </w:rPr>
        </w:r>
        <w:r w:rsidR="001977C4">
          <w:rPr>
            <w:noProof/>
            <w:webHidden/>
          </w:rPr>
          <w:fldChar w:fldCharType="separate"/>
        </w:r>
        <w:r w:rsidR="001977C4">
          <w:rPr>
            <w:noProof/>
            <w:webHidden/>
          </w:rPr>
          <w:t>144</w:t>
        </w:r>
        <w:r w:rsidR="001977C4">
          <w:rPr>
            <w:noProof/>
            <w:webHidden/>
          </w:rPr>
          <w:fldChar w:fldCharType="end"/>
        </w:r>
      </w:hyperlink>
    </w:p>
    <w:p w14:paraId="60A34B84" w14:textId="031053C1" w:rsidR="001977C4" w:rsidRDefault="00C1293C">
      <w:pPr>
        <w:pStyle w:val="TOC2"/>
        <w:tabs>
          <w:tab w:val="left" w:pos="1200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ja-JP"/>
        </w:rPr>
      </w:pPr>
      <w:hyperlink w:anchor="_Toc44862110" w:history="1">
        <w:r w:rsidR="001977C4" w:rsidRPr="00DC4DA8">
          <w:rPr>
            <w:rStyle w:val="Hyperlink"/>
            <w:noProof/>
            <w:lang w:val="en-US"/>
          </w:rPr>
          <w:t>5.47</w:t>
        </w:r>
        <w:r w:rsidR="001977C4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ja-JP"/>
          </w:rPr>
          <w:tab/>
        </w:r>
        <w:r w:rsidR="001977C4" w:rsidRPr="00DC4DA8">
          <w:rPr>
            <w:rStyle w:val="Hyperlink"/>
            <w:noProof/>
            <w:lang w:val="en-US"/>
          </w:rPr>
          <w:t>Use case Chỉnh sửa tên tác giả</w:t>
        </w:r>
        <w:r w:rsidR="001977C4">
          <w:rPr>
            <w:noProof/>
            <w:webHidden/>
          </w:rPr>
          <w:tab/>
        </w:r>
        <w:r w:rsidR="001977C4">
          <w:rPr>
            <w:noProof/>
            <w:webHidden/>
          </w:rPr>
          <w:fldChar w:fldCharType="begin"/>
        </w:r>
        <w:r w:rsidR="001977C4">
          <w:rPr>
            <w:noProof/>
            <w:webHidden/>
          </w:rPr>
          <w:instrText xml:space="preserve"> PAGEREF _Toc44862110 \h </w:instrText>
        </w:r>
        <w:r w:rsidR="001977C4">
          <w:rPr>
            <w:noProof/>
            <w:webHidden/>
          </w:rPr>
        </w:r>
        <w:r w:rsidR="001977C4">
          <w:rPr>
            <w:noProof/>
            <w:webHidden/>
          </w:rPr>
          <w:fldChar w:fldCharType="separate"/>
        </w:r>
        <w:r w:rsidR="001977C4">
          <w:rPr>
            <w:noProof/>
            <w:webHidden/>
          </w:rPr>
          <w:t>145</w:t>
        </w:r>
        <w:r w:rsidR="001977C4">
          <w:rPr>
            <w:noProof/>
            <w:webHidden/>
          </w:rPr>
          <w:fldChar w:fldCharType="end"/>
        </w:r>
      </w:hyperlink>
    </w:p>
    <w:p w14:paraId="7394EE04" w14:textId="0A18F813" w:rsidR="001977C4" w:rsidRDefault="00C1293C">
      <w:pPr>
        <w:pStyle w:val="TOC2"/>
        <w:tabs>
          <w:tab w:val="left" w:pos="1200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ja-JP"/>
        </w:rPr>
      </w:pPr>
      <w:hyperlink w:anchor="_Toc44862111" w:history="1">
        <w:r w:rsidR="001977C4" w:rsidRPr="00DC4DA8">
          <w:rPr>
            <w:rStyle w:val="Hyperlink"/>
            <w:noProof/>
            <w:lang w:val="en-US"/>
          </w:rPr>
          <w:t>5.48</w:t>
        </w:r>
        <w:r w:rsidR="001977C4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ja-JP"/>
          </w:rPr>
          <w:tab/>
        </w:r>
        <w:r w:rsidR="001977C4" w:rsidRPr="00DC4DA8">
          <w:rPr>
            <w:rStyle w:val="Hyperlink"/>
            <w:noProof/>
            <w:lang w:val="en-US"/>
          </w:rPr>
          <w:t>Use case Xem danh sách tác giả</w:t>
        </w:r>
        <w:r w:rsidR="001977C4">
          <w:rPr>
            <w:noProof/>
            <w:webHidden/>
          </w:rPr>
          <w:tab/>
        </w:r>
        <w:r w:rsidR="001977C4">
          <w:rPr>
            <w:noProof/>
            <w:webHidden/>
          </w:rPr>
          <w:fldChar w:fldCharType="begin"/>
        </w:r>
        <w:r w:rsidR="001977C4">
          <w:rPr>
            <w:noProof/>
            <w:webHidden/>
          </w:rPr>
          <w:instrText xml:space="preserve"> PAGEREF _Toc44862111 \h </w:instrText>
        </w:r>
        <w:r w:rsidR="001977C4">
          <w:rPr>
            <w:noProof/>
            <w:webHidden/>
          </w:rPr>
        </w:r>
        <w:r w:rsidR="001977C4">
          <w:rPr>
            <w:noProof/>
            <w:webHidden/>
          </w:rPr>
          <w:fldChar w:fldCharType="separate"/>
        </w:r>
        <w:r w:rsidR="001977C4">
          <w:rPr>
            <w:noProof/>
            <w:webHidden/>
          </w:rPr>
          <w:t>146</w:t>
        </w:r>
        <w:r w:rsidR="001977C4">
          <w:rPr>
            <w:noProof/>
            <w:webHidden/>
          </w:rPr>
          <w:fldChar w:fldCharType="end"/>
        </w:r>
      </w:hyperlink>
    </w:p>
    <w:p w14:paraId="337BF68E" w14:textId="75041B68" w:rsidR="001977C4" w:rsidRDefault="00C1293C">
      <w:pPr>
        <w:pStyle w:val="TOC2"/>
        <w:tabs>
          <w:tab w:val="left" w:pos="1200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ja-JP"/>
        </w:rPr>
      </w:pPr>
      <w:hyperlink w:anchor="_Toc44862112" w:history="1">
        <w:r w:rsidR="001977C4" w:rsidRPr="00DC4DA8">
          <w:rPr>
            <w:rStyle w:val="Hyperlink"/>
            <w:noProof/>
            <w:lang w:val="en-US"/>
          </w:rPr>
          <w:t>5.49</w:t>
        </w:r>
        <w:r w:rsidR="001977C4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ja-JP"/>
          </w:rPr>
          <w:tab/>
        </w:r>
        <w:r w:rsidR="001977C4" w:rsidRPr="00DC4DA8">
          <w:rPr>
            <w:rStyle w:val="Hyperlink"/>
            <w:noProof/>
            <w:lang w:val="en-US"/>
          </w:rPr>
          <w:t>Use case Thay đổi thời hạn thẻ thư viện</w:t>
        </w:r>
        <w:r w:rsidR="001977C4">
          <w:rPr>
            <w:noProof/>
            <w:webHidden/>
          </w:rPr>
          <w:tab/>
        </w:r>
        <w:r w:rsidR="001977C4">
          <w:rPr>
            <w:noProof/>
            <w:webHidden/>
          </w:rPr>
          <w:fldChar w:fldCharType="begin"/>
        </w:r>
        <w:r w:rsidR="001977C4">
          <w:rPr>
            <w:noProof/>
            <w:webHidden/>
          </w:rPr>
          <w:instrText xml:space="preserve"> PAGEREF _Toc44862112 \h </w:instrText>
        </w:r>
        <w:r w:rsidR="001977C4">
          <w:rPr>
            <w:noProof/>
            <w:webHidden/>
          </w:rPr>
        </w:r>
        <w:r w:rsidR="001977C4">
          <w:rPr>
            <w:noProof/>
            <w:webHidden/>
          </w:rPr>
          <w:fldChar w:fldCharType="separate"/>
        </w:r>
        <w:r w:rsidR="001977C4">
          <w:rPr>
            <w:noProof/>
            <w:webHidden/>
          </w:rPr>
          <w:t>147</w:t>
        </w:r>
        <w:r w:rsidR="001977C4">
          <w:rPr>
            <w:noProof/>
            <w:webHidden/>
          </w:rPr>
          <w:fldChar w:fldCharType="end"/>
        </w:r>
      </w:hyperlink>
    </w:p>
    <w:p w14:paraId="35AE7D07" w14:textId="4F6CB0E4" w:rsidR="001977C4" w:rsidRDefault="00C1293C">
      <w:pPr>
        <w:pStyle w:val="TOC2"/>
        <w:tabs>
          <w:tab w:val="left" w:pos="1200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ja-JP"/>
        </w:rPr>
      </w:pPr>
      <w:hyperlink w:anchor="_Toc44862113" w:history="1">
        <w:r w:rsidR="001977C4" w:rsidRPr="00DC4DA8">
          <w:rPr>
            <w:rStyle w:val="Hyperlink"/>
            <w:noProof/>
            <w:lang w:val="en-US"/>
          </w:rPr>
          <w:t>5.50</w:t>
        </w:r>
        <w:r w:rsidR="001977C4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ja-JP"/>
          </w:rPr>
          <w:tab/>
        </w:r>
        <w:r w:rsidR="001977C4" w:rsidRPr="00DC4DA8">
          <w:rPr>
            <w:rStyle w:val="Hyperlink"/>
            <w:noProof/>
            <w:lang w:val="en-US"/>
          </w:rPr>
          <w:t>Use case Thay đổi thời gian tối đa mượn sách</w:t>
        </w:r>
        <w:r w:rsidR="001977C4">
          <w:rPr>
            <w:noProof/>
            <w:webHidden/>
          </w:rPr>
          <w:tab/>
        </w:r>
        <w:r w:rsidR="001977C4">
          <w:rPr>
            <w:noProof/>
            <w:webHidden/>
          </w:rPr>
          <w:fldChar w:fldCharType="begin"/>
        </w:r>
        <w:r w:rsidR="001977C4">
          <w:rPr>
            <w:noProof/>
            <w:webHidden/>
          </w:rPr>
          <w:instrText xml:space="preserve"> PAGEREF _Toc44862113 \h </w:instrText>
        </w:r>
        <w:r w:rsidR="001977C4">
          <w:rPr>
            <w:noProof/>
            <w:webHidden/>
          </w:rPr>
        </w:r>
        <w:r w:rsidR="001977C4">
          <w:rPr>
            <w:noProof/>
            <w:webHidden/>
          </w:rPr>
          <w:fldChar w:fldCharType="separate"/>
        </w:r>
        <w:r w:rsidR="001977C4">
          <w:rPr>
            <w:noProof/>
            <w:webHidden/>
          </w:rPr>
          <w:t>148</w:t>
        </w:r>
        <w:r w:rsidR="001977C4">
          <w:rPr>
            <w:noProof/>
            <w:webHidden/>
          </w:rPr>
          <w:fldChar w:fldCharType="end"/>
        </w:r>
      </w:hyperlink>
    </w:p>
    <w:p w14:paraId="01FF4E69" w14:textId="5A8FF07C" w:rsidR="001977C4" w:rsidRDefault="00C1293C">
      <w:pPr>
        <w:pStyle w:val="TOC2"/>
        <w:tabs>
          <w:tab w:val="left" w:pos="1200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ja-JP"/>
        </w:rPr>
      </w:pPr>
      <w:hyperlink w:anchor="_Toc44862114" w:history="1">
        <w:r w:rsidR="001977C4" w:rsidRPr="00DC4DA8">
          <w:rPr>
            <w:rStyle w:val="Hyperlink"/>
            <w:noProof/>
            <w:lang w:val="en-US"/>
          </w:rPr>
          <w:t>5.51</w:t>
        </w:r>
        <w:r w:rsidR="001977C4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ja-JP"/>
          </w:rPr>
          <w:tab/>
        </w:r>
        <w:r w:rsidR="001977C4" w:rsidRPr="00DC4DA8">
          <w:rPr>
            <w:rStyle w:val="Hyperlink"/>
            <w:noProof/>
            <w:lang w:val="en-US"/>
          </w:rPr>
          <w:t>Use case Thay đổi số sách tối đa mượn được</w:t>
        </w:r>
        <w:r w:rsidR="001977C4">
          <w:rPr>
            <w:noProof/>
            <w:webHidden/>
          </w:rPr>
          <w:tab/>
        </w:r>
        <w:r w:rsidR="001977C4">
          <w:rPr>
            <w:noProof/>
            <w:webHidden/>
          </w:rPr>
          <w:fldChar w:fldCharType="begin"/>
        </w:r>
        <w:r w:rsidR="001977C4">
          <w:rPr>
            <w:noProof/>
            <w:webHidden/>
          </w:rPr>
          <w:instrText xml:space="preserve"> PAGEREF _Toc44862114 \h </w:instrText>
        </w:r>
        <w:r w:rsidR="001977C4">
          <w:rPr>
            <w:noProof/>
            <w:webHidden/>
          </w:rPr>
        </w:r>
        <w:r w:rsidR="001977C4">
          <w:rPr>
            <w:noProof/>
            <w:webHidden/>
          </w:rPr>
          <w:fldChar w:fldCharType="separate"/>
        </w:r>
        <w:r w:rsidR="001977C4">
          <w:rPr>
            <w:noProof/>
            <w:webHidden/>
          </w:rPr>
          <w:t>148</w:t>
        </w:r>
        <w:r w:rsidR="001977C4">
          <w:rPr>
            <w:noProof/>
            <w:webHidden/>
          </w:rPr>
          <w:fldChar w:fldCharType="end"/>
        </w:r>
      </w:hyperlink>
    </w:p>
    <w:p w14:paraId="23614C7C" w14:textId="3A6FD5F5" w:rsidR="00A23833" w:rsidRDefault="00A23833" w:rsidP="0060493B">
      <w:pPr>
        <w:pStyle w:val="Heading1"/>
        <w:pageBreakBefore/>
      </w:pPr>
      <w:r>
        <w:rPr>
          <w:lang w:val="en-US"/>
        </w:rPr>
        <w:lastRenderedPageBreak/>
        <w:fldChar w:fldCharType="end"/>
      </w:r>
      <w:bookmarkStart w:id="0" w:name="_Toc44862009"/>
      <w:r>
        <w:rPr>
          <w:lang w:val="en-US"/>
        </w:rPr>
        <w:t xml:space="preserve">Sơ đồ </w:t>
      </w:r>
      <w:r>
        <w:t>Use-case</w:t>
      </w:r>
      <w:bookmarkEnd w:id="0"/>
    </w:p>
    <w:p w14:paraId="66C00471" w14:textId="2049E044" w:rsidR="00B94B8E" w:rsidRDefault="00631BAB" w:rsidP="00631BAB">
      <w:pPr>
        <w:keepNext/>
        <w:ind w:left="1440" w:hanging="1440"/>
      </w:pPr>
      <w:r>
        <w:rPr>
          <w:noProof/>
          <w:lang w:val="en-US"/>
        </w:rPr>
        <w:drawing>
          <wp:inline distT="0" distB="0" distL="0" distR="0" wp14:anchorId="4D2D5B2E" wp14:editId="6FD4B794">
            <wp:extent cx="5732145" cy="4922520"/>
            <wp:effectExtent l="0" t="0" r="190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Untitled-5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492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74342" w14:textId="57C5637D" w:rsidR="00A23833" w:rsidRPr="00B94B8E" w:rsidRDefault="00B94B8E" w:rsidP="00B94B8E">
      <w:pPr>
        <w:pStyle w:val="Caption"/>
        <w:rPr>
          <w:i w:val="0"/>
          <w:color w:val="auto"/>
        </w:rPr>
      </w:pPr>
      <w:r w:rsidRPr="00B94B8E">
        <w:rPr>
          <w:color w:val="auto"/>
        </w:rPr>
        <w:t xml:space="preserve">Figure </w:t>
      </w:r>
      <w:r w:rsidRPr="00B94B8E">
        <w:rPr>
          <w:color w:val="auto"/>
        </w:rPr>
        <w:fldChar w:fldCharType="begin"/>
      </w:r>
      <w:r w:rsidRPr="00B94B8E">
        <w:rPr>
          <w:color w:val="auto"/>
        </w:rPr>
        <w:instrText xml:space="preserve"> SEQ Figure \* ARABIC </w:instrText>
      </w:r>
      <w:r w:rsidRPr="00B94B8E">
        <w:rPr>
          <w:color w:val="auto"/>
        </w:rPr>
        <w:fldChar w:fldCharType="separate"/>
      </w:r>
      <w:r w:rsidR="006C7920">
        <w:rPr>
          <w:noProof/>
          <w:color w:val="auto"/>
        </w:rPr>
        <w:t>1</w:t>
      </w:r>
      <w:r w:rsidRPr="00B94B8E">
        <w:rPr>
          <w:color w:val="auto"/>
        </w:rPr>
        <w:fldChar w:fldCharType="end"/>
      </w:r>
      <w:r w:rsidRPr="00B94B8E">
        <w:rPr>
          <w:color w:val="auto"/>
          <w:lang w:val="en-US"/>
        </w:rPr>
        <w:t xml:space="preserve"> System Use case diagram</w:t>
      </w:r>
      <w:r w:rsidR="00631BAB">
        <w:rPr>
          <w:color w:val="auto"/>
          <w:lang w:val="en-US"/>
        </w:rPr>
        <w:t xml:space="preserve"> tổng thể</w:t>
      </w:r>
    </w:p>
    <w:p w14:paraId="4D5C1D82" w14:textId="1141E38D" w:rsidR="00A23833" w:rsidRDefault="00A23833" w:rsidP="00A23833">
      <w:pPr>
        <w:jc w:val="both"/>
      </w:pPr>
    </w:p>
    <w:p w14:paraId="7FC8A3CF" w14:textId="77777777" w:rsidR="008E6B4A" w:rsidRDefault="008E6B4A" w:rsidP="008E6B4A">
      <w:pPr>
        <w:keepNext/>
        <w:jc w:val="both"/>
      </w:pPr>
      <w:r>
        <w:rPr>
          <w:noProof/>
          <w:lang w:val="en-US"/>
        </w:rPr>
        <w:lastRenderedPageBreak/>
        <w:drawing>
          <wp:inline distT="0" distB="0" distL="0" distR="0" wp14:anchorId="25EF0838" wp14:editId="386F5DA3">
            <wp:extent cx="5732145" cy="5732145"/>
            <wp:effectExtent l="0" t="0" r="1905" b="190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Untitled-6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573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34DB9" w14:textId="06C1F006" w:rsidR="00631BAB" w:rsidRDefault="008E6B4A" w:rsidP="008E6B4A">
      <w:pPr>
        <w:pStyle w:val="Caption"/>
        <w:jc w:val="both"/>
        <w:rPr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6C7920">
        <w:rPr>
          <w:noProof/>
        </w:rPr>
        <w:t>2</w:t>
      </w:r>
      <w:r>
        <w:fldChar w:fldCharType="end"/>
      </w:r>
      <w:r>
        <w:rPr>
          <w:lang w:val="en-US"/>
        </w:rPr>
        <w:t xml:space="preserve"> 1/4 Trên trái system use case diagram</w:t>
      </w:r>
    </w:p>
    <w:p w14:paraId="77936FB3" w14:textId="15E0D3DE" w:rsidR="008E6B4A" w:rsidRDefault="008E6B4A" w:rsidP="008E6B4A">
      <w:pPr>
        <w:rPr>
          <w:lang w:val="en-US"/>
        </w:rPr>
      </w:pPr>
    </w:p>
    <w:p w14:paraId="4B3E3B07" w14:textId="77777777" w:rsidR="008E6B4A" w:rsidRDefault="008E6B4A" w:rsidP="008E6B4A">
      <w:pPr>
        <w:keepNext/>
      </w:pPr>
      <w:r>
        <w:rPr>
          <w:noProof/>
          <w:lang w:val="en-US"/>
        </w:rPr>
        <w:lastRenderedPageBreak/>
        <w:drawing>
          <wp:inline distT="0" distB="0" distL="0" distR="0" wp14:anchorId="7AE7E37F" wp14:editId="0AA578D9">
            <wp:extent cx="5732145" cy="5732145"/>
            <wp:effectExtent l="0" t="0" r="1905" b="190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Untitled-6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573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C965B" w14:textId="46BF86AB" w:rsidR="008E6B4A" w:rsidRDefault="008E6B4A" w:rsidP="008E6B4A">
      <w:pPr>
        <w:pStyle w:val="Caption"/>
        <w:rPr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6C7920">
        <w:rPr>
          <w:noProof/>
        </w:rPr>
        <w:t>3</w:t>
      </w:r>
      <w:r>
        <w:fldChar w:fldCharType="end"/>
      </w:r>
      <w:r>
        <w:rPr>
          <w:lang w:val="en-US"/>
        </w:rPr>
        <w:t xml:space="preserve"> 1/4 Dưới trái của system use case diagram</w:t>
      </w:r>
    </w:p>
    <w:p w14:paraId="7C5C0093" w14:textId="4A1872AC" w:rsidR="008E6B4A" w:rsidRDefault="008E6B4A" w:rsidP="008E6B4A">
      <w:pPr>
        <w:rPr>
          <w:lang w:val="en-US"/>
        </w:rPr>
      </w:pPr>
    </w:p>
    <w:p w14:paraId="0385EE0F" w14:textId="77777777" w:rsidR="008E6B4A" w:rsidRDefault="008E6B4A" w:rsidP="008E6B4A">
      <w:pPr>
        <w:keepNext/>
      </w:pPr>
      <w:r>
        <w:rPr>
          <w:noProof/>
          <w:lang w:val="en-US"/>
        </w:rPr>
        <w:lastRenderedPageBreak/>
        <w:drawing>
          <wp:inline distT="0" distB="0" distL="0" distR="0" wp14:anchorId="0A8CA180" wp14:editId="654A88C0">
            <wp:extent cx="5732145" cy="5732145"/>
            <wp:effectExtent l="0" t="0" r="1905" b="190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Untitled-6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573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40322" w14:textId="25604537" w:rsidR="008E6B4A" w:rsidRDefault="008E6B4A" w:rsidP="008E6B4A">
      <w:pPr>
        <w:pStyle w:val="Caption"/>
        <w:rPr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6C7920">
        <w:rPr>
          <w:noProof/>
        </w:rPr>
        <w:t>4</w:t>
      </w:r>
      <w:r>
        <w:fldChar w:fldCharType="end"/>
      </w:r>
      <w:r>
        <w:rPr>
          <w:lang w:val="en-US"/>
        </w:rPr>
        <w:t xml:space="preserve"> 1/4 Dưới phải của system use case diagram</w:t>
      </w:r>
    </w:p>
    <w:p w14:paraId="5D3AE509" w14:textId="7F7549F6" w:rsidR="008E6B4A" w:rsidRDefault="008E6B4A" w:rsidP="008E6B4A">
      <w:pPr>
        <w:rPr>
          <w:lang w:val="en-US"/>
        </w:rPr>
      </w:pPr>
    </w:p>
    <w:p w14:paraId="1CABA754" w14:textId="77777777" w:rsidR="008E6B4A" w:rsidRDefault="008E6B4A" w:rsidP="008E6B4A">
      <w:pPr>
        <w:keepNext/>
      </w:pPr>
      <w:r>
        <w:rPr>
          <w:noProof/>
          <w:lang w:val="en-US"/>
        </w:rPr>
        <w:lastRenderedPageBreak/>
        <w:drawing>
          <wp:inline distT="0" distB="0" distL="0" distR="0" wp14:anchorId="52134405" wp14:editId="202BBB66">
            <wp:extent cx="5732145" cy="5732145"/>
            <wp:effectExtent l="0" t="0" r="1905" b="190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Untitled-6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573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3681D" w14:textId="7BF5160A" w:rsidR="008E6B4A" w:rsidRDefault="008E6B4A" w:rsidP="008E6B4A">
      <w:pPr>
        <w:pStyle w:val="Caption"/>
        <w:rPr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6C7920">
        <w:rPr>
          <w:noProof/>
        </w:rPr>
        <w:t>5</w:t>
      </w:r>
      <w:r>
        <w:fldChar w:fldCharType="end"/>
      </w:r>
      <w:r>
        <w:rPr>
          <w:lang w:val="en-US"/>
        </w:rPr>
        <w:t xml:space="preserve"> 1/4 Trên phải của system diagram</w:t>
      </w:r>
    </w:p>
    <w:p w14:paraId="1CED135A" w14:textId="0847C89A" w:rsidR="008E6B4A" w:rsidRDefault="008E6B4A" w:rsidP="008E6B4A">
      <w:pPr>
        <w:rPr>
          <w:lang w:val="en-US"/>
        </w:rPr>
      </w:pPr>
    </w:p>
    <w:p w14:paraId="44E77D95" w14:textId="1506EEC6" w:rsidR="008E6B4A" w:rsidRDefault="008E6B4A" w:rsidP="008E6B4A">
      <w:pPr>
        <w:rPr>
          <w:lang w:val="en-US"/>
        </w:rPr>
      </w:pPr>
    </w:p>
    <w:p w14:paraId="4602E464" w14:textId="09285798" w:rsidR="008E6B4A" w:rsidRDefault="008E6B4A" w:rsidP="008E6B4A">
      <w:pPr>
        <w:rPr>
          <w:lang w:val="en-US"/>
        </w:rPr>
      </w:pPr>
    </w:p>
    <w:p w14:paraId="6BB51D8F" w14:textId="75086DA9" w:rsidR="008E6B4A" w:rsidRDefault="008E6B4A" w:rsidP="008E6B4A">
      <w:pPr>
        <w:rPr>
          <w:lang w:val="en-US"/>
        </w:rPr>
      </w:pPr>
    </w:p>
    <w:p w14:paraId="5F63F297" w14:textId="64DF9DC6" w:rsidR="008E6B4A" w:rsidRDefault="008E6B4A" w:rsidP="008E6B4A">
      <w:pPr>
        <w:rPr>
          <w:lang w:val="en-US"/>
        </w:rPr>
      </w:pPr>
    </w:p>
    <w:p w14:paraId="71B49C7A" w14:textId="752B45BF" w:rsidR="008E6B4A" w:rsidRDefault="008E6B4A" w:rsidP="008E6B4A">
      <w:pPr>
        <w:rPr>
          <w:lang w:val="en-US"/>
        </w:rPr>
      </w:pPr>
    </w:p>
    <w:p w14:paraId="181FA56D" w14:textId="325AA20B" w:rsidR="008E6B4A" w:rsidRDefault="008E6B4A" w:rsidP="008E6B4A">
      <w:pPr>
        <w:rPr>
          <w:lang w:val="en-US"/>
        </w:rPr>
      </w:pPr>
    </w:p>
    <w:p w14:paraId="5A074946" w14:textId="2F7ADF62" w:rsidR="008E6B4A" w:rsidRDefault="008E6B4A" w:rsidP="008E6B4A">
      <w:pPr>
        <w:rPr>
          <w:lang w:val="en-US"/>
        </w:rPr>
      </w:pPr>
    </w:p>
    <w:p w14:paraId="17D87763" w14:textId="466A4C56" w:rsidR="008E6B4A" w:rsidRDefault="008E6B4A" w:rsidP="008E6B4A">
      <w:pPr>
        <w:rPr>
          <w:lang w:val="en-US"/>
        </w:rPr>
      </w:pPr>
    </w:p>
    <w:p w14:paraId="76FF69DD" w14:textId="33A5D026" w:rsidR="008E6B4A" w:rsidRDefault="008E6B4A" w:rsidP="008E6B4A">
      <w:pPr>
        <w:rPr>
          <w:lang w:val="en-US"/>
        </w:rPr>
      </w:pPr>
    </w:p>
    <w:p w14:paraId="7B2F0D2E" w14:textId="6259AC15" w:rsidR="008E6B4A" w:rsidRDefault="008E6B4A" w:rsidP="008E6B4A">
      <w:pPr>
        <w:rPr>
          <w:lang w:val="en-US"/>
        </w:rPr>
      </w:pPr>
    </w:p>
    <w:p w14:paraId="252B9AF1" w14:textId="77777777" w:rsidR="008E6B4A" w:rsidRPr="008E6B4A" w:rsidRDefault="008E6B4A" w:rsidP="008E6B4A">
      <w:pPr>
        <w:rPr>
          <w:lang w:val="en-US"/>
        </w:rPr>
      </w:pPr>
    </w:p>
    <w:p w14:paraId="61E4D8AB" w14:textId="77777777" w:rsidR="00A23833" w:rsidRDefault="00A23833" w:rsidP="00A23833">
      <w:pPr>
        <w:pStyle w:val="Heading1"/>
        <w:spacing w:line="360" w:lineRule="auto"/>
        <w:jc w:val="both"/>
        <w:rPr>
          <w:lang w:val="en-US"/>
        </w:rPr>
      </w:pPr>
      <w:bookmarkStart w:id="1" w:name="_Toc44862010"/>
      <w:bookmarkStart w:id="2" w:name="_Toc451996089"/>
      <w:bookmarkStart w:id="3" w:name="_Toc452184222"/>
      <w:bookmarkStart w:id="4" w:name="_Toc452186669"/>
      <w:bookmarkStart w:id="5" w:name="_Toc452198046"/>
      <w:bookmarkStart w:id="6" w:name="_Toc460198367"/>
      <w:r>
        <w:rPr>
          <w:lang w:val="en-US"/>
        </w:rPr>
        <w:lastRenderedPageBreak/>
        <w:t>Danh sách các Actor</w:t>
      </w:r>
      <w:bookmarkEnd w:id="1"/>
    </w:p>
    <w:tbl>
      <w:tblPr>
        <w:tblW w:w="960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763"/>
        <w:gridCol w:w="3192"/>
        <w:gridCol w:w="5651"/>
      </w:tblGrid>
      <w:tr w:rsidR="00A23833" w:rsidRPr="008D3541" w14:paraId="26E9DF03" w14:textId="77777777" w:rsidTr="008D3541">
        <w:tc>
          <w:tcPr>
            <w:tcW w:w="763" w:type="dxa"/>
            <w:shd w:val="clear" w:color="auto" w:fill="auto"/>
          </w:tcPr>
          <w:p w14:paraId="23590D29" w14:textId="77777777" w:rsidR="00A23833" w:rsidRPr="008D3541" w:rsidRDefault="00A23833" w:rsidP="008D3541">
            <w:pPr>
              <w:jc w:val="center"/>
              <w:rPr>
                <w:lang w:val="en-US"/>
              </w:rPr>
            </w:pPr>
            <w:r w:rsidRPr="008D3541">
              <w:rPr>
                <w:lang w:val="en-US"/>
              </w:rPr>
              <w:t>STT</w:t>
            </w:r>
          </w:p>
        </w:tc>
        <w:tc>
          <w:tcPr>
            <w:tcW w:w="3192" w:type="dxa"/>
            <w:shd w:val="clear" w:color="auto" w:fill="auto"/>
          </w:tcPr>
          <w:p w14:paraId="2A5AAD18" w14:textId="77777777" w:rsidR="00A23833" w:rsidRPr="008D3541" w:rsidRDefault="00A23833" w:rsidP="008D3541">
            <w:pPr>
              <w:jc w:val="center"/>
              <w:rPr>
                <w:lang w:val="en-US"/>
              </w:rPr>
            </w:pPr>
            <w:r w:rsidRPr="008D3541">
              <w:rPr>
                <w:lang w:val="en-US"/>
              </w:rPr>
              <w:t>Tên Actor</w:t>
            </w:r>
          </w:p>
        </w:tc>
        <w:tc>
          <w:tcPr>
            <w:tcW w:w="5651" w:type="dxa"/>
            <w:shd w:val="clear" w:color="auto" w:fill="auto"/>
          </w:tcPr>
          <w:p w14:paraId="73AF4B55" w14:textId="77777777" w:rsidR="00A23833" w:rsidRPr="008D3541" w:rsidRDefault="00A23833" w:rsidP="008D3541">
            <w:pPr>
              <w:jc w:val="center"/>
              <w:rPr>
                <w:lang w:val="en-US"/>
              </w:rPr>
            </w:pPr>
            <w:r w:rsidRPr="008D3541">
              <w:rPr>
                <w:lang w:val="en-US"/>
              </w:rPr>
              <w:t>Ý nghĩa/Ghi chú</w:t>
            </w:r>
          </w:p>
        </w:tc>
      </w:tr>
      <w:tr w:rsidR="00A23833" w:rsidRPr="008D3541" w14:paraId="067333B2" w14:textId="77777777" w:rsidTr="008D3541">
        <w:tc>
          <w:tcPr>
            <w:tcW w:w="763" w:type="dxa"/>
            <w:shd w:val="clear" w:color="auto" w:fill="auto"/>
          </w:tcPr>
          <w:p w14:paraId="751D358D" w14:textId="77777777" w:rsidR="00A23833" w:rsidRPr="008D3541" w:rsidRDefault="00B94B8E" w:rsidP="008D3541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3192" w:type="dxa"/>
            <w:shd w:val="clear" w:color="auto" w:fill="auto"/>
          </w:tcPr>
          <w:p w14:paraId="7C9C5CA7" w14:textId="77777777" w:rsidR="00A23833" w:rsidRPr="008D3541" w:rsidRDefault="00B94B8E" w:rsidP="008D3541">
            <w:pPr>
              <w:rPr>
                <w:lang w:val="en-US"/>
              </w:rPr>
            </w:pPr>
            <w:r>
              <w:rPr>
                <w:lang w:val="en-US"/>
              </w:rPr>
              <w:t>Độc giả</w:t>
            </w:r>
          </w:p>
        </w:tc>
        <w:tc>
          <w:tcPr>
            <w:tcW w:w="5651" w:type="dxa"/>
            <w:shd w:val="clear" w:color="auto" w:fill="auto"/>
          </w:tcPr>
          <w:p w14:paraId="159B6B61" w14:textId="77777777" w:rsidR="00A23833" w:rsidRPr="008D3541" w:rsidRDefault="00B94B8E" w:rsidP="008D3541">
            <w:pPr>
              <w:rPr>
                <w:lang w:val="en-US"/>
              </w:rPr>
            </w:pPr>
            <w:r>
              <w:rPr>
                <w:lang w:val="en-US"/>
              </w:rPr>
              <w:t>Người đến thư viện tra cứu, đọc, mược hoặc trả sách</w:t>
            </w:r>
          </w:p>
        </w:tc>
      </w:tr>
      <w:tr w:rsidR="00A23833" w:rsidRPr="008D3541" w14:paraId="77E1C62D" w14:textId="77777777" w:rsidTr="008D3541">
        <w:tc>
          <w:tcPr>
            <w:tcW w:w="763" w:type="dxa"/>
            <w:shd w:val="clear" w:color="auto" w:fill="auto"/>
          </w:tcPr>
          <w:p w14:paraId="0C92E3C6" w14:textId="77777777" w:rsidR="00A23833" w:rsidRPr="008D3541" w:rsidRDefault="00B94B8E" w:rsidP="008D3541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3192" w:type="dxa"/>
            <w:shd w:val="clear" w:color="auto" w:fill="auto"/>
          </w:tcPr>
          <w:p w14:paraId="7A38C791" w14:textId="77777777" w:rsidR="00A23833" w:rsidRPr="008D3541" w:rsidRDefault="00EC7C51" w:rsidP="008D3541">
            <w:pPr>
              <w:rPr>
                <w:lang w:val="en-US"/>
              </w:rPr>
            </w:pPr>
            <w:r>
              <w:rPr>
                <w:lang w:val="en-US"/>
              </w:rPr>
              <w:t>Nhân viên thư viện</w:t>
            </w:r>
          </w:p>
        </w:tc>
        <w:tc>
          <w:tcPr>
            <w:tcW w:w="5651" w:type="dxa"/>
            <w:shd w:val="clear" w:color="auto" w:fill="auto"/>
          </w:tcPr>
          <w:p w14:paraId="6F4CFF0F" w14:textId="77777777" w:rsidR="00A23833" w:rsidRPr="008D3541" w:rsidRDefault="00EC7C51" w:rsidP="008D3541">
            <w:pPr>
              <w:rPr>
                <w:lang w:val="en-US"/>
              </w:rPr>
            </w:pPr>
            <w:r>
              <w:rPr>
                <w:lang w:val="en-US"/>
              </w:rPr>
              <w:t>Nói chung về mọi người làm việc trong thư viện</w:t>
            </w:r>
          </w:p>
        </w:tc>
      </w:tr>
      <w:tr w:rsidR="00B94B8E" w:rsidRPr="008D3541" w14:paraId="4D2293EA" w14:textId="77777777" w:rsidTr="008D3541">
        <w:tc>
          <w:tcPr>
            <w:tcW w:w="763" w:type="dxa"/>
            <w:shd w:val="clear" w:color="auto" w:fill="auto"/>
          </w:tcPr>
          <w:p w14:paraId="2B7CA38F" w14:textId="77777777" w:rsidR="00B94B8E" w:rsidRDefault="00B94B8E" w:rsidP="008D3541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  <w:tc>
          <w:tcPr>
            <w:tcW w:w="3192" w:type="dxa"/>
            <w:shd w:val="clear" w:color="auto" w:fill="auto"/>
          </w:tcPr>
          <w:p w14:paraId="679B7E7D" w14:textId="77777777" w:rsidR="00B94B8E" w:rsidRPr="008D3541" w:rsidRDefault="00EC7C51" w:rsidP="008D3541">
            <w:pPr>
              <w:rPr>
                <w:lang w:val="en-US"/>
              </w:rPr>
            </w:pPr>
            <w:r>
              <w:rPr>
                <w:lang w:val="en-US"/>
              </w:rPr>
              <w:t>Thủ thư</w:t>
            </w:r>
          </w:p>
        </w:tc>
        <w:tc>
          <w:tcPr>
            <w:tcW w:w="5651" w:type="dxa"/>
            <w:shd w:val="clear" w:color="auto" w:fill="auto"/>
          </w:tcPr>
          <w:p w14:paraId="53505D92" w14:textId="77777777" w:rsidR="00B94B8E" w:rsidRPr="008D3541" w:rsidRDefault="00EC7C51" w:rsidP="008D3541">
            <w:pPr>
              <w:rPr>
                <w:lang w:val="en-US"/>
              </w:rPr>
            </w:pPr>
            <w:r>
              <w:rPr>
                <w:lang w:val="en-US"/>
              </w:rPr>
              <w:t>Là nhân viên thư viện ngồi tại khu tiếp khách của thư viện, tiếp nhận và xử lý những yêu cầu của độc giả</w:t>
            </w:r>
          </w:p>
        </w:tc>
      </w:tr>
      <w:tr w:rsidR="00B94B8E" w:rsidRPr="008D3541" w14:paraId="0BA5895C" w14:textId="77777777" w:rsidTr="008D3541">
        <w:tc>
          <w:tcPr>
            <w:tcW w:w="763" w:type="dxa"/>
            <w:shd w:val="clear" w:color="auto" w:fill="auto"/>
          </w:tcPr>
          <w:p w14:paraId="429144BC" w14:textId="77777777" w:rsidR="00B94B8E" w:rsidRDefault="00B94B8E" w:rsidP="008D3541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  <w:tc>
          <w:tcPr>
            <w:tcW w:w="3192" w:type="dxa"/>
            <w:shd w:val="clear" w:color="auto" w:fill="auto"/>
          </w:tcPr>
          <w:p w14:paraId="5A06BA22" w14:textId="77777777" w:rsidR="00B94B8E" w:rsidRPr="008D3541" w:rsidRDefault="00EC7C51" w:rsidP="008D3541">
            <w:pPr>
              <w:rPr>
                <w:lang w:val="en-US"/>
              </w:rPr>
            </w:pPr>
            <w:r>
              <w:rPr>
                <w:lang w:val="en-US"/>
              </w:rPr>
              <w:t>Quản lý</w:t>
            </w:r>
          </w:p>
        </w:tc>
        <w:tc>
          <w:tcPr>
            <w:tcW w:w="5651" w:type="dxa"/>
            <w:shd w:val="clear" w:color="auto" w:fill="auto"/>
          </w:tcPr>
          <w:p w14:paraId="4F1FA263" w14:textId="77777777" w:rsidR="00B94B8E" w:rsidRPr="008D3541" w:rsidRDefault="00EC7C51" w:rsidP="008D3541">
            <w:pPr>
              <w:rPr>
                <w:lang w:val="en-US"/>
              </w:rPr>
            </w:pPr>
            <w:r>
              <w:rPr>
                <w:lang w:val="en-US"/>
              </w:rPr>
              <w:t>Cấp bậc quản lý tại thư viện, làm những công tác quản lý hệ thống hoặc thống kê dữ liệu</w:t>
            </w:r>
          </w:p>
        </w:tc>
      </w:tr>
    </w:tbl>
    <w:p w14:paraId="68933648" w14:textId="77777777" w:rsidR="00A23833" w:rsidRDefault="00A23833" w:rsidP="00A23833">
      <w:pPr>
        <w:pStyle w:val="BodyText"/>
        <w:rPr>
          <w:lang w:val="en-US"/>
        </w:rPr>
      </w:pPr>
    </w:p>
    <w:p w14:paraId="72965A45" w14:textId="77777777" w:rsidR="00A23833" w:rsidRDefault="00A23833" w:rsidP="00A23833">
      <w:pPr>
        <w:pStyle w:val="Heading1"/>
        <w:spacing w:line="360" w:lineRule="auto"/>
        <w:jc w:val="both"/>
        <w:rPr>
          <w:lang w:val="en-US"/>
        </w:rPr>
      </w:pPr>
      <w:bookmarkStart w:id="7" w:name="_Toc44862011"/>
      <w:r>
        <w:rPr>
          <w:lang w:val="en-US"/>
        </w:rPr>
        <w:t>Danh sách các Use-case</w:t>
      </w:r>
      <w:bookmarkEnd w:id="7"/>
    </w:p>
    <w:tbl>
      <w:tblPr>
        <w:tblStyle w:val="GridTable1Light"/>
        <w:tblW w:w="9468" w:type="dxa"/>
        <w:tblLook w:val="04A0" w:firstRow="1" w:lastRow="0" w:firstColumn="1" w:lastColumn="0" w:noHBand="0" w:noVBand="1"/>
      </w:tblPr>
      <w:tblGrid>
        <w:gridCol w:w="670"/>
        <w:gridCol w:w="1976"/>
        <w:gridCol w:w="2306"/>
        <w:gridCol w:w="4516"/>
      </w:tblGrid>
      <w:tr w:rsidR="008E6B4A" w:rsidRPr="001B2A64" w14:paraId="1BDDE9B3" w14:textId="77777777" w:rsidTr="005E5E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0" w:type="dxa"/>
          </w:tcPr>
          <w:p w14:paraId="2D8A0C11" w14:textId="77777777" w:rsidR="008E6B4A" w:rsidRPr="001B2A64" w:rsidRDefault="008E6B4A" w:rsidP="005E5E77">
            <w:pPr>
              <w:jc w:val="center"/>
              <w:rPr>
                <w:noProof/>
                <w:szCs w:val="24"/>
              </w:rPr>
            </w:pPr>
            <w:r w:rsidRPr="001B2A64">
              <w:rPr>
                <w:noProof/>
                <w:szCs w:val="24"/>
              </w:rPr>
              <w:t>STT</w:t>
            </w:r>
          </w:p>
        </w:tc>
        <w:tc>
          <w:tcPr>
            <w:tcW w:w="1976" w:type="dxa"/>
          </w:tcPr>
          <w:p w14:paraId="23FDB7AD" w14:textId="77777777" w:rsidR="008E6B4A" w:rsidRPr="001B2A64" w:rsidRDefault="008E6B4A" w:rsidP="005E5E7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Cs w:val="24"/>
              </w:rPr>
            </w:pPr>
            <w:r w:rsidRPr="001B2A64">
              <w:rPr>
                <w:noProof/>
                <w:szCs w:val="24"/>
              </w:rPr>
              <w:t>Nhóm</w:t>
            </w:r>
          </w:p>
        </w:tc>
        <w:tc>
          <w:tcPr>
            <w:tcW w:w="2306" w:type="dxa"/>
          </w:tcPr>
          <w:p w14:paraId="577C36F9" w14:textId="77777777" w:rsidR="008E6B4A" w:rsidRPr="001B2A64" w:rsidRDefault="008E6B4A" w:rsidP="005E5E7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Cs w:val="24"/>
              </w:rPr>
            </w:pPr>
            <w:r w:rsidRPr="001B2A64">
              <w:rPr>
                <w:noProof/>
                <w:szCs w:val="24"/>
              </w:rPr>
              <w:t>Tên chức năng</w:t>
            </w:r>
          </w:p>
        </w:tc>
        <w:tc>
          <w:tcPr>
            <w:tcW w:w="4516" w:type="dxa"/>
          </w:tcPr>
          <w:p w14:paraId="5355C11A" w14:textId="77777777" w:rsidR="008E6B4A" w:rsidRPr="001B2A64" w:rsidRDefault="008E6B4A" w:rsidP="005E5E7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Cs w:val="24"/>
              </w:rPr>
            </w:pPr>
            <w:r w:rsidRPr="001B2A64">
              <w:rPr>
                <w:noProof/>
                <w:szCs w:val="24"/>
              </w:rPr>
              <w:t>Mô tả</w:t>
            </w:r>
          </w:p>
        </w:tc>
      </w:tr>
      <w:tr w:rsidR="008E6B4A" w:rsidRPr="001B2A64" w14:paraId="79A548D6" w14:textId="77777777" w:rsidTr="005E5E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0" w:type="dxa"/>
          </w:tcPr>
          <w:p w14:paraId="2B5B370B" w14:textId="77777777" w:rsidR="008E6B4A" w:rsidRPr="001C6661" w:rsidRDefault="008E6B4A" w:rsidP="005E5E77">
            <w:pPr>
              <w:jc w:val="center"/>
              <w:rPr>
                <w:noProof/>
                <w:szCs w:val="24"/>
                <w:lang w:val="en-US"/>
              </w:rPr>
            </w:pPr>
            <w:r>
              <w:rPr>
                <w:noProof/>
                <w:szCs w:val="24"/>
                <w:lang w:val="en-US"/>
              </w:rPr>
              <w:t>1</w:t>
            </w:r>
          </w:p>
        </w:tc>
        <w:tc>
          <w:tcPr>
            <w:tcW w:w="1976" w:type="dxa"/>
            <w:vMerge w:val="restart"/>
          </w:tcPr>
          <w:p w14:paraId="655B719E" w14:textId="77777777" w:rsidR="008E6B4A" w:rsidRPr="001B2A64" w:rsidRDefault="008E6B4A" w:rsidP="005E5E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Cs w:val="24"/>
              </w:rPr>
            </w:pPr>
            <w:r w:rsidRPr="001B2A64">
              <w:rPr>
                <w:noProof/>
                <w:szCs w:val="24"/>
              </w:rPr>
              <w:t>Quản lý tài khoản</w:t>
            </w:r>
          </w:p>
        </w:tc>
        <w:tc>
          <w:tcPr>
            <w:tcW w:w="2306" w:type="dxa"/>
          </w:tcPr>
          <w:p w14:paraId="0022A553" w14:textId="77777777" w:rsidR="008E6B4A" w:rsidRPr="001B2A64" w:rsidRDefault="008E6B4A" w:rsidP="005E5E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Cs w:val="24"/>
              </w:rPr>
            </w:pPr>
            <w:r w:rsidRPr="001B2A64">
              <w:rPr>
                <w:noProof/>
                <w:szCs w:val="24"/>
              </w:rPr>
              <w:t>Đăng nhập</w:t>
            </w:r>
          </w:p>
        </w:tc>
        <w:tc>
          <w:tcPr>
            <w:tcW w:w="4516" w:type="dxa"/>
          </w:tcPr>
          <w:p w14:paraId="4C2D1C58" w14:textId="77777777" w:rsidR="008E6B4A" w:rsidRPr="009114A2" w:rsidRDefault="008E6B4A" w:rsidP="005E5E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Cs w:val="24"/>
              </w:rPr>
            </w:pPr>
            <w:r w:rsidRPr="001B2A64">
              <w:rPr>
                <w:noProof/>
                <w:szCs w:val="24"/>
              </w:rPr>
              <w:t xml:space="preserve">Người </w:t>
            </w:r>
            <w:r w:rsidRPr="009114A2">
              <w:rPr>
                <w:noProof/>
                <w:szCs w:val="24"/>
              </w:rPr>
              <w:t>dùng đăng nhập vào hệ thống</w:t>
            </w:r>
          </w:p>
        </w:tc>
      </w:tr>
      <w:tr w:rsidR="008E6B4A" w:rsidRPr="001B2A64" w14:paraId="3EA27277" w14:textId="77777777" w:rsidTr="005E5E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0" w:type="dxa"/>
          </w:tcPr>
          <w:p w14:paraId="54E84568" w14:textId="77777777" w:rsidR="008E6B4A" w:rsidRPr="001C6661" w:rsidRDefault="008E6B4A" w:rsidP="005E5E77">
            <w:pPr>
              <w:jc w:val="center"/>
              <w:rPr>
                <w:noProof/>
                <w:szCs w:val="24"/>
                <w:lang w:val="en-US"/>
              </w:rPr>
            </w:pPr>
            <w:r>
              <w:rPr>
                <w:noProof/>
                <w:szCs w:val="24"/>
                <w:lang w:val="en-US"/>
              </w:rPr>
              <w:t>2</w:t>
            </w:r>
          </w:p>
        </w:tc>
        <w:tc>
          <w:tcPr>
            <w:tcW w:w="1976" w:type="dxa"/>
            <w:vMerge/>
          </w:tcPr>
          <w:p w14:paraId="6DBB96CC" w14:textId="77777777" w:rsidR="008E6B4A" w:rsidRPr="001B2A64" w:rsidRDefault="008E6B4A" w:rsidP="005E5E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Cs w:val="24"/>
              </w:rPr>
            </w:pPr>
          </w:p>
        </w:tc>
        <w:tc>
          <w:tcPr>
            <w:tcW w:w="2306" w:type="dxa"/>
          </w:tcPr>
          <w:p w14:paraId="5094FF27" w14:textId="77777777" w:rsidR="008E6B4A" w:rsidRPr="001B2A64" w:rsidRDefault="008E6B4A" w:rsidP="005E5E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Cs w:val="24"/>
              </w:rPr>
            </w:pPr>
            <w:r w:rsidRPr="001B2A64">
              <w:rPr>
                <w:noProof/>
                <w:szCs w:val="24"/>
              </w:rPr>
              <w:t>Đăng xuất</w:t>
            </w:r>
          </w:p>
        </w:tc>
        <w:tc>
          <w:tcPr>
            <w:tcW w:w="4516" w:type="dxa"/>
          </w:tcPr>
          <w:p w14:paraId="7F0D5C7F" w14:textId="77777777" w:rsidR="008E6B4A" w:rsidRPr="009114A2" w:rsidRDefault="008E6B4A" w:rsidP="005E5E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Cs w:val="24"/>
              </w:rPr>
            </w:pPr>
            <w:r w:rsidRPr="009114A2">
              <w:rPr>
                <w:noProof/>
                <w:szCs w:val="24"/>
              </w:rPr>
              <w:t>Người dùng đăng xuất khỏi hệ thống</w:t>
            </w:r>
          </w:p>
        </w:tc>
      </w:tr>
      <w:tr w:rsidR="008E6B4A" w:rsidRPr="001B2A64" w14:paraId="2925878F" w14:textId="77777777" w:rsidTr="005E5E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0" w:type="dxa"/>
          </w:tcPr>
          <w:p w14:paraId="790E22A8" w14:textId="77777777" w:rsidR="008E6B4A" w:rsidRPr="001C6661" w:rsidRDefault="008E6B4A" w:rsidP="005E5E77">
            <w:pPr>
              <w:jc w:val="center"/>
              <w:rPr>
                <w:noProof/>
                <w:szCs w:val="24"/>
                <w:lang w:val="en-US"/>
              </w:rPr>
            </w:pPr>
            <w:r>
              <w:rPr>
                <w:noProof/>
                <w:szCs w:val="24"/>
                <w:lang w:val="en-US"/>
              </w:rPr>
              <w:t>3</w:t>
            </w:r>
          </w:p>
        </w:tc>
        <w:tc>
          <w:tcPr>
            <w:tcW w:w="1976" w:type="dxa"/>
            <w:vMerge/>
          </w:tcPr>
          <w:p w14:paraId="2E5488A9" w14:textId="77777777" w:rsidR="008E6B4A" w:rsidRPr="001B2A64" w:rsidRDefault="008E6B4A" w:rsidP="005E5E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Cs w:val="24"/>
              </w:rPr>
            </w:pPr>
          </w:p>
        </w:tc>
        <w:tc>
          <w:tcPr>
            <w:tcW w:w="2306" w:type="dxa"/>
            <w:vMerge w:val="restart"/>
          </w:tcPr>
          <w:p w14:paraId="7C0B7828" w14:textId="77777777" w:rsidR="008E6B4A" w:rsidRPr="001B2A64" w:rsidRDefault="008E6B4A" w:rsidP="005E5E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Cs w:val="24"/>
              </w:rPr>
            </w:pPr>
            <w:r w:rsidRPr="001B2A64">
              <w:rPr>
                <w:noProof/>
                <w:szCs w:val="24"/>
              </w:rPr>
              <w:t>Tạo tài khoản</w:t>
            </w:r>
          </w:p>
        </w:tc>
        <w:tc>
          <w:tcPr>
            <w:tcW w:w="4516" w:type="dxa"/>
          </w:tcPr>
          <w:p w14:paraId="5F0DA2A5" w14:textId="77777777" w:rsidR="008E6B4A" w:rsidRPr="009114A2" w:rsidRDefault="008E6B4A" w:rsidP="008E6B4A">
            <w:pPr>
              <w:pStyle w:val="ListParagraph"/>
              <w:numPr>
                <w:ilvl w:val="0"/>
                <w:numId w:val="48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Cs w:val="24"/>
              </w:rPr>
            </w:pPr>
            <w:r w:rsidRPr="009114A2">
              <w:rPr>
                <w:noProof/>
                <w:szCs w:val="24"/>
              </w:rPr>
              <w:t>Quản lý tạo tài khoản cho nhân viên</w:t>
            </w:r>
          </w:p>
        </w:tc>
      </w:tr>
      <w:tr w:rsidR="008E6B4A" w:rsidRPr="001B2A64" w14:paraId="20FB5EFB" w14:textId="77777777" w:rsidTr="005E5E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0" w:type="dxa"/>
          </w:tcPr>
          <w:p w14:paraId="1FCE36D8" w14:textId="77777777" w:rsidR="008E6B4A" w:rsidRPr="005C3320" w:rsidRDefault="008E6B4A" w:rsidP="005E5E77">
            <w:pPr>
              <w:jc w:val="center"/>
              <w:rPr>
                <w:noProof/>
                <w:szCs w:val="24"/>
                <w:lang w:val="en-US"/>
              </w:rPr>
            </w:pPr>
            <w:r>
              <w:rPr>
                <w:noProof/>
                <w:szCs w:val="24"/>
                <w:lang w:val="en-US"/>
              </w:rPr>
              <w:t>4</w:t>
            </w:r>
          </w:p>
        </w:tc>
        <w:tc>
          <w:tcPr>
            <w:tcW w:w="1976" w:type="dxa"/>
            <w:vMerge/>
          </w:tcPr>
          <w:p w14:paraId="451AB14B" w14:textId="77777777" w:rsidR="008E6B4A" w:rsidRPr="001B2A64" w:rsidRDefault="008E6B4A" w:rsidP="005E5E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Cs w:val="24"/>
              </w:rPr>
            </w:pPr>
          </w:p>
        </w:tc>
        <w:tc>
          <w:tcPr>
            <w:tcW w:w="2306" w:type="dxa"/>
            <w:vMerge/>
          </w:tcPr>
          <w:p w14:paraId="2C106642" w14:textId="77777777" w:rsidR="008E6B4A" w:rsidRPr="001B2A64" w:rsidRDefault="008E6B4A" w:rsidP="005E5E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Cs w:val="24"/>
              </w:rPr>
            </w:pPr>
          </w:p>
        </w:tc>
        <w:tc>
          <w:tcPr>
            <w:tcW w:w="4516" w:type="dxa"/>
          </w:tcPr>
          <w:p w14:paraId="0C2FCDEB" w14:textId="77777777" w:rsidR="008E6B4A" w:rsidRPr="009114A2" w:rsidRDefault="008E6B4A" w:rsidP="008E6B4A">
            <w:pPr>
              <w:pStyle w:val="ListParagraph"/>
              <w:numPr>
                <w:ilvl w:val="0"/>
                <w:numId w:val="48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Cs w:val="24"/>
              </w:rPr>
            </w:pPr>
            <w:r w:rsidRPr="009114A2">
              <w:rPr>
                <w:noProof/>
                <w:szCs w:val="24"/>
              </w:rPr>
              <w:t>Thủ thư tạo tài khoản cho độc giả khi làm thẻ thư viện</w:t>
            </w:r>
          </w:p>
        </w:tc>
      </w:tr>
      <w:tr w:rsidR="008E6B4A" w:rsidRPr="001B2A64" w14:paraId="17F1C3FC" w14:textId="77777777" w:rsidTr="005E5E77">
        <w:trPr>
          <w:trHeight w:val="7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0" w:type="dxa"/>
          </w:tcPr>
          <w:p w14:paraId="667775E8" w14:textId="77777777" w:rsidR="008E6B4A" w:rsidRPr="001C6661" w:rsidRDefault="008E6B4A" w:rsidP="005E5E77">
            <w:pPr>
              <w:jc w:val="center"/>
              <w:rPr>
                <w:noProof/>
                <w:szCs w:val="24"/>
                <w:lang w:val="en-US"/>
              </w:rPr>
            </w:pPr>
            <w:r>
              <w:rPr>
                <w:noProof/>
                <w:szCs w:val="24"/>
                <w:lang w:val="en-US"/>
              </w:rPr>
              <w:t>5</w:t>
            </w:r>
          </w:p>
        </w:tc>
        <w:tc>
          <w:tcPr>
            <w:tcW w:w="1976" w:type="dxa"/>
            <w:vMerge/>
          </w:tcPr>
          <w:p w14:paraId="0FF3445D" w14:textId="77777777" w:rsidR="008E6B4A" w:rsidRPr="001B2A64" w:rsidRDefault="008E6B4A" w:rsidP="005E5E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Cs w:val="24"/>
              </w:rPr>
            </w:pPr>
          </w:p>
        </w:tc>
        <w:tc>
          <w:tcPr>
            <w:tcW w:w="2306" w:type="dxa"/>
          </w:tcPr>
          <w:p w14:paraId="029259AA" w14:textId="77777777" w:rsidR="008E6B4A" w:rsidRPr="001B2A64" w:rsidRDefault="008E6B4A" w:rsidP="005E5E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Cs w:val="24"/>
              </w:rPr>
            </w:pPr>
            <w:r>
              <w:rPr>
                <w:noProof/>
                <w:szCs w:val="24"/>
                <w:lang w:val="en-US"/>
              </w:rPr>
              <w:t>Khôi phục</w:t>
            </w:r>
            <w:r w:rsidRPr="001B2A64">
              <w:rPr>
                <w:noProof/>
                <w:szCs w:val="24"/>
              </w:rPr>
              <w:t xml:space="preserve"> mật khẩu</w:t>
            </w:r>
          </w:p>
        </w:tc>
        <w:tc>
          <w:tcPr>
            <w:tcW w:w="4516" w:type="dxa"/>
          </w:tcPr>
          <w:p w14:paraId="438672E0" w14:textId="77777777" w:rsidR="008E6B4A" w:rsidRPr="009114A2" w:rsidRDefault="008E6B4A" w:rsidP="005E5E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Cs w:val="24"/>
              </w:rPr>
            </w:pPr>
            <w:r w:rsidRPr="009114A2">
              <w:rPr>
                <w:noProof/>
                <w:szCs w:val="24"/>
              </w:rPr>
              <w:t>Lấy lại mật khẩu đã quên, tạo một mật khẩu mới</w:t>
            </w:r>
          </w:p>
        </w:tc>
      </w:tr>
      <w:tr w:rsidR="008E6B4A" w:rsidRPr="001B2A64" w14:paraId="6A36E6B8" w14:textId="77777777" w:rsidTr="005E5E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0" w:type="dxa"/>
          </w:tcPr>
          <w:p w14:paraId="30F86567" w14:textId="77777777" w:rsidR="008E6B4A" w:rsidRPr="001C6661" w:rsidRDefault="008E6B4A" w:rsidP="005E5E77">
            <w:pPr>
              <w:jc w:val="center"/>
              <w:rPr>
                <w:noProof/>
                <w:szCs w:val="24"/>
                <w:lang w:val="en-US"/>
              </w:rPr>
            </w:pPr>
            <w:r>
              <w:rPr>
                <w:noProof/>
                <w:szCs w:val="24"/>
                <w:lang w:val="en-US"/>
              </w:rPr>
              <w:t>6</w:t>
            </w:r>
          </w:p>
        </w:tc>
        <w:tc>
          <w:tcPr>
            <w:tcW w:w="1976" w:type="dxa"/>
            <w:vMerge/>
          </w:tcPr>
          <w:p w14:paraId="4456E580" w14:textId="77777777" w:rsidR="008E6B4A" w:rsidRPr="001B2A64" w:rsidRDefault="008E6B4A" w:rsidP="005E5E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Cs w:val="24"/>
              </w:rPr>
            </w:pPr>
          </w:p>
        </w:tc>
        <w:tc>
          <w:tcPr>
            <w:tcW w:w="2306" w:type="dxa"/>
          </w:tcPr>
          <w:p w14:paraId="54AF4B79" w14:textId="77777777" w:rsidR="008E6B4A" w:rsidRPr="001B2A64" w:rsidRDefault="008E6B4A" w:rsidP="005E5E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Cs w:val="24"/>
              </w:rPr>
            </w:pPr>
            <w:r w:rsidRPr="001B2A64">
              <w:rPr>
                <w:noProof/>
                <w:szCs w:val="24"/>
              </w:rPr>
              <w:t>Xoá tài khoản</w:t>
            </w:r>
          </w:p>
        </w:tc>
        <w:tc>
          <w:tcPr>
            <w:tcW w:w="4516" w:type="dxa"/>
          </w:tcPr>
          <w:p w14:paraId="63EF30FB" w14:textId="77777777" w:rsidR="008E6B4A" w:rsidRPr="009114A2" w:rsidRDefault="008E6B4A" w:rsidP="005E5E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Cs w:val="24"/>
              </w:rPr>
            </w:pPr>
            <w:r w:rsidRPr="009114A2">
              <w:rPr>
                <w:noProof/>
                <w:szCs w:val="24"/>
              </w:rPr>
              <w:t>Xóa tài khoản khỏi hệ thống</w:t>
            </w:r>
          </w:p>
        </w:tc>
      </w:tr>
      <w:tr w:rsidR="008E6B4A" w:rsidRPr="001B2A64" w14:paraId="6E533202" w14:textId="77777777" w:rsidTr="005E5E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0" w:type="dxa"/>
          </w:tcPr>
          <w:p w14:paraId="573E235E" w14:textId="77777777" w:rsidR="008E6B4A" w:rsidRPr="001C6661" w:rsidRDefault="008E6B4A" w:rsidP="005E5E77">
            <w:pPr>
              <w:jc w:val="center"/>
              <w:rPr>
                <w:noProof/>
                <w:szCs w:val="24"/>
                <w:lang w:val="en-US"/>
              </w:rPr>
            </w:pPr>
            <w:r>
              <w:rPr>
                <w:noProof/>
                <w:szCs w:val="24"/>
                <w:lang w:val="en-US"/>
              </w:rPr>
              <w:t>7</w:t>
            </w:r>
          </w:p>
        </w:tc>
        <w:tc>
          <w:tcPr>
            <w:tcW w:w="1976" w:type="dxa"/>
            <w:vMerge/>
          </w:tcPr>
          <w:p w14:paraId="05DFB707" w14:textId="77777777" w:rsidR="008E6B4A" w:rsidRPr="001B2A64" w:rsidRDefault="008E6B4A" w:rsidP="005E5E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Cs w:val="24"/>
              </w:rPr>
            </w:pPr>
          </w:p>
        </w:tc>
        <w:tc>
          <w:tcPr>
            <w:tcW w:w="2306" w:type="dxa"/>
          </w:tcPr>
          <w:p w14:paraId="727D2DE7" w14:textId="77777777" w:rsidR="008E6B4A" w:rsidRPr="001B2A64" w:rsidRDefault="008E6B4A" w:rsidP="005E5E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Cs w:val="24"/>
              </w:rPr>
            </w:pPr>
            <w:r w:rsidRPr="001B2A64">
              <w:rPr>
                <w:noProof/>
                <w:szCs w:val="24"/>
              </w:rPr>
              <w:t>Gia hạn tài khoản</w:t>
            </w:r>
          </w:p>
        </w:tc>
        <w:tc>
          <w:tcPr>
            <w:tcW w:w="4516" w:type="dxa"/>
          </w:tcPr>
          <w:p w14:paraId="4756F71F" w14:textId="77777777" w:rsidR="008E6B4A" w:rsidRPr="009114A2" w:rsidRDefault="008E6B4A" w:rsidP="005E5E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Cs w:val="24"/>
              </w:rPr>
            </w:pPr>
            <w:r w:rsidRPr="009114A2">
              <w:rPr>
                <w:noProof/>
                <w:szCs w:val="24"/>
              </w:rPr>
              <w:t>Thêm thời gian hoạt động cho tài khoản độc giả</w:t>
            </w:r>
          </w:p>
        </w:tc>
      </w:tr>
      <w:tr w:rsidR="008E6B4A" w:rsidRPr="001B2A64" w14:paraId="32343D96" w14:textId="77777777" w:rsidTr="005E5E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0" w:type="dxa"/>
          </w:tcPr>
          <w:p w14:paraId="08B25717" w14:textId="77777777" w:rsidR="008E6B4A" w:rsidRPr="001C6661" w:rsidRDefault="008E6B4A" w:rsidP="005E5E77">
            <w:pPr>
              <w:jc w:val="center"/>
              <w:rPr>
                <w:noProof/>
                <w:szCs w:val="24"/>
                <w:lang w:val="en-US"/>
              </w:rPr>
            </w:pPr>
            <w:r>
              <w:rPr>
                <w:noProof/>
                <w:szCs w:val="24"/>
                <w:lang w:val="en-US"/>
              </w:rPr>
              <w:t>8</w:t>
            </w:r>
          </w:p>
        </w:tc>
        <w:tc>
          <w:tcPr>
            <w:tcW w:w="1976" w:type="dxa"/>
            <w:vMerge/>
          </w:tcPr>
          <w:p w14:paraId="3CC3B13F" w14:textId="77777777" w:rsidR="008E6B4A" w:rsidRPr="001B2A64" w:rsidRDefault="008E6B4A" w:rsidP="005E5E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Cs w:val="24"/>
              </w:rPr>
            </w:pPr>
          </w:p>
        </w:tc>
        <w:tc>
          <w:tcPr>
            <w:tcW w:w="2306" w:type="dxa"/>
          </w:tcPr>
          <w:p w14:paraId="3A7397F4" w14:textId="77777777" w:rsidR="008E6B4A" w:rsidRPr="001B2A64" w:rsidRDefault="008E6B4A" w:rsidP="005E5E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Cs w:val="24"/>
              </w:rPr>
            </w:pPr>
            <w:r w:rsidRPr="001B2A64">
              <w:rPr>
                <w:noProof/>
                <w:szCs w:val="24"/>
              </w:rPr>
              <w:t>Sửa thông tin tài khoản</w:t>
            </w:r>
          </w:p>
        </w:tc>
        <w:tc>
          <w:tcPr>
            <w:tcW w:w="4516" w:type="dxa"/>
          </w:tcPr>
          <w:p w14:paraId="7F992BDA" w14:textId="77777777" w:rsidR="008E6B4A" w:rsidRPr="009114A2" w:rsidRDefault="008E6B4A" w:rsidP="005E5E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Cs w:val="24"/>
              </w:rPr>
            </w:pPr>
            <w:r w:rsidRPr="009114A2">
              <w:rPr>
                <w:noProof/>
                <w:szCs w:val="24"/>
              </w:rPr>
              <w:t>Sửa thông tin tài khoản, thông tin cá nhân chủ sở hữu tài khoản</w:t>
            </w:r>
          </w:p>
        </w:tc>
      </w:tr>
      <w:tr w:rsidR="008E6B4A" w:rsidRPr="001B2A64" w14:paraId="596D0C6F" w14:textId="77777777" w:rsidTr="005E5E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0" w:type="dxa"/>
          </w:tcPr>
          <w:p w14:paraId="192B72D8" w14:textId="77777777" w:rsidR="008E6B4A" w:rsidRPr="001C6661" w:rsidRDefault="008E6B4A" w:rsidP="005E5E77">
            <w:pPr>
              <w:jc w:val="center"/>
              <w:rPr>
                <w:noProof/>
                <w:szCs w:val="24"/>
                <w:lang w:val="en-US"/>
              </w:rPr>
            </w:pPr>
            <w:r>
              <w:rPr>
                <w:noProof/>
                <w:szCs w:val="24"/>
                <w:lang w:val="en-US"/>
              </w:rPr>
              <w:t>9</w:t>
            </w:r>
          </w:p>
        </w:tc>
        <w:tc>
          <w:tcPr>
            <w:tcW w:w="1976" w:type="dxa"/>
            <w:vMerge/>
          </w:tcPr>
          <w:p w14:paraId="32E189A8" w14:textId="77777777" w:rsidR="008E6B4A" w:rsidRPr="001B2A64" w:rsidRDefault="008E6B4A" w:rsidP="005E5E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Cs w:val="24"/>
              </w:rPr>
            </w:pPr>
          </w:p>
        </w:tc>
        <w:tc>
          <w:tcPr>
            <w:tcW w:w="2306" w:type="dxa"/>
          </w:tcPr>
          <w:p w14:paraId="116ACCEC" w14:textId="77777777" w:rsidR="008E6B4A" w:rsidRPr="001B2A64" w:rsidRDefault="008E6B4A" w:rsidP="005E5E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Cs w:val="24"/>
              </w:rPr>
            </w:pPr>
            <w:r w:rsidRPr="001B2A64">
              <w:rPr>
                <w:noProof/>
                <w:szCs w:val="24"/>
              </w:rPr>
              <w:t>Tìm kiếm thông tin theo tên đăng nhập</w:t>
            </w:r>
          </w:p>
        </w:tc>
        <w:tc>
          <w:tcPr>
            <w:tcW w:w="4516" w:type="dxa"/>
          </w:tcPr>
          <w:p w14:paraId="494439DF" w14:textId="77777777" w:rsidR="008E6B4A" w:rsidRPr="009114A2" w:rsidRDefault="008E6B4A" w:rsidP="005E5E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Cs w:val="24"/>
              </w:rPr>
            </w:pPr>
            <w:r w:rsidRPr="009114A2">
              <w:rPr>
                <w:noProof/>
                <w:szCs w:val="24"/>
              </w:rPr>
              <w:t>Tìm kiếm thông tin tài khoản dựa trên tên đăng nhập</w:t>
            </w:r>
          </w:p>
        </w:tc>
      </w:tr>
      <w:tr w:rsidR="008E6B4A" w:rsidRPr="001B2A64" w14:paraId="7DF8381F" w14:textId="77777777" w:rsidTr="005E5E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0" w:type="dxa"/>
          </w:tcPr>
          <w:p w14:paraId="4782D1CB" w14:textId="77777777" w:rsidR="008E6B4A" w:rsidRPr="001C6661" w:rsidRDefault="008E6B4A" w:rsidP="005E5E77">
            <w:pPr>
              <w:jc w:val="center"/>
              <w:rPr>
                <w:noProof/>
                <w:szCs w:val="24"/>
                <w:lang w:val="en-US"/>
              </w:rPr>
            </w:pPr>
            <w:r>
              <w:rPr>
                <w:noProof/>
                <w:szCs w:val="24"/>
                <w:lang w:val="en-US"/>
              </w:rPr>
              <w:t>10</w:t>
            </w:r>
          </w:p>
        </w:tc>
        <w:tc>
          <w:tcPr>
            <w:tcW w:w="1976" w:type="dxa"/>
            <w:vMerge/>
          </w:tcPr>
          <w:p w14:paraId="00B73FED" w14:textId="77777777" w:rsidR="008E6B4A" w:rsidRPr="001B2A64" w:rsidRDefault="008E6B4A" w:rsidP="005E5E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Cs w:val="24"/>
              </w:rPr>
            </w:pPr>
          </w:p>
        </w:tc>
        <w:tc>
          <w:tcPr>
            <w:tcW w:w="2306" w:type="dxa"/>
          </w:tcPr>
          <w:p w14:paraId="111C1F26" w14:textId="77777777" w:rsidR="008E6B4A" w:rsidRPr="001B2A64" w:rsidRDefault="008E6B4A" w:rsidP="005E5E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Cs w:val="24"/>
              </w:rPr>
            </w:pPr>
            <w:r w:rsidRPr="001B2A64">
              <w:rPr>
                <w:noProof/>
                <w:szCs w:val="24"/>
              </w:rPr>
              <w:t>Tìm kiếm thông tin theo tên riêng</w:t>
            </w:r>
          </w:p>
        </w:tc>
        <w:tc>
          <w:tcPr>
            <w:tcW w:w="4516" w:type="dxa"/>
          </w:tcPr>
          <w:p w14:paraId="7EE3A32F" w14:textId="77777777" w:rsidR="008E6B4A" w:rsidRPr="009114A2" w:rsidRDefault="008E6B4A" w:rsidP="005E5E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Cs w:val="24"/>
              </w:rPr>
            </w:pPr>
            <w:r w:rsidRPr="009114A2">
              <w:rPr>
                <w:noProof/>
                <w:szCs w:val="24"/>
              </w:rPr>
              <w:t>Tìm kiếm thông tin tài khoản dựa trên tên cá nhân người sở hữu</w:t>
            </w:r>
          </w:p>
        </w:tc>
      </w:tr>
      <w:tr w:rsidR="008E6B4A" w:rsidRPr="001B2A64" w14:paraId="149BC6E1" w14:textId="77777777" w:rsidTr="005E5E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0" w:type="dxa"/>
          </w:tcPr>
          <w:p w14:paraId="368DF107" w14:textId="77777777" w:rsidR="008E6B4A" w:rsidRPr="001C6661" w:rsidRDefault="008E6B4A" w:rsidP="005E5E77">
            <w:pPr>
              <w:jc w:val="center"/>
              <w:rPr>
                <w:noProof/>
                <w:szCs w:val="24"/>
                <w:lang w:val="en-US"/>
              </w:rPr>
            </w:pPr>
            <w:r>
              <w:rPr>
                <w:noProof/>
                <w:szCs w:val="24"/>
                <w:lang w:val="en-US"/>
              </w:rPr>
              <w:t>11</w:t>
            </w:r>
          </w:p>
        </w:tc>
        <w:tc>
          <w:tcPr>
            <w:tcW w:w="1976" w:type="dxa"/>
            <w:vMerge w:val="restart"/>
          </w:tcPr>
          <w:p w14:paraId="7E646571" w14:textId="77777777" w:rsidR="008E6B4A" w:rsidRPr="001B2A64" w:rsidRDefault="008E6B4A" w:rsidP="005E5E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Cs w:val="24"/>
              </w:rPr>
            </w:pPr>
            <w:r w:rsidRPr="001B2A64">
              <w:rPr>
                <w:noProof/>
                <w:szCs w:val="24"/>
              </w:rPr>
              <w:t>Quản lý đầu sách</w:t>
            </w:r>
          </w:p>
        </w:tc>
        <w:tc>
          <w:tcPr>
            <w:tcW w:w="2306" w:type="dxa"/>
          </w:tcPr>
          <w:p w14:paraId="6C94A053" w14:textId="77777777" w:rsidR="008E6B4A" w:rsidRPr="001B2A64" w:rsidRDefault="008E6B4A" w:rsidP="005E5E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Cs w:val="24"/>
              </w:rPr>
            </w:pPr>
            <w:r w:rsidRPr="001B2A64">
              <w:rPr>
                <w:noProof/>
                <w:szCs w:val="24"/>
              </w:rPr>
              <w:t>Thêm thông tin sách</w:t>
            </w:r>
          </w:p>
        </w:tc>
        <w:tc>
          <w:tcPr>
            <w:tcW w:w="4516" w:type="dxa"/>
          </w:tcPr>
          <w:p w14:paraId="1CD78F29" w14:textId="77777777" w:rsidR="008E6B4A" w:rsidRPr="009114A2" w:rsidRDefault="008E6B4A" w:rsidP="005E5E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Cs w:val="24"/>
              </w:rPr>
            </w:pPr>
            <w:r w:rsidRPr="009114A2">
              <w:rPr>
                <w:noProof/>
                <w:szCs w:val="24"/>
              </w:rPr>
              <w:t>Thêm thông tin đầu sách mới vào hệ thống</w:t>
            </w:r>
          </w:p>
        </w:tc>
      </w:tr>
      <w:tr w:rsidR="008E6B4A" w:rsidRPr="001B2A64" w14:paraId="3C8B5191" w14:textId="77777777" w:rsidTr="005E5E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0" w:type="dxa"/>
          </w:tcPr>
          <w:p w14:paraId="372954F2" w14:textId="77777777" w:rsidR="008E6B4A" w:rsidRPr="001C6661" w:rsidRDefault="008E6B4A" w:rsidP="005E5E77">
            <w:pPr>
              <w:jc w:val="center"/>
              <w:rPr>
                <w:noProof/>
                <w:szCs w:val="24"/>
                <w:lang w:val="en-US"/>
              </w:rPr>
            </w:pPr>
            <w:r>
              <w:rPr>
                <w:noProof/>
                <w:szCs w:val="24"/>
                <w:lang w:val="en-US"/>
              </w:rPr>
              <w:t>12</w:t>
            </w:r>
          </w:p>
        </w:tc>
        <w:tc>
          <w:tcPr>
            <w:tcW w:w="1976" w:type="dxa"/>
            <w:vMerge/>
          </w:tcPr>
          <w:p w14:paraId="47AC8C06" w14:textId="77777777" w:rsidR="008E6B4A" w:rsidRPr="001B2A64" w:rsidRDefault="008E6B4A" w:rsidP="005E5E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Cs w:val="24"/>
              </w:rPr>
            </w:pPr>
          </w:p>
        </w:tc>
        <w:tc>
          <w:tcPr>
            <w:tcW w:w="2306" w:type="dxa"/>
          </w:tcPr>
          <w:p w14:paraId="4184A04A" w14:textId="77777777" w:rsidR="008E6B4A" w:rsidRPr="001B2A64" w:rsidRDefault="008E6B4A" w:rsidP="005E5E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Cs w:val="24"/>
              </w:rPr>
            </w:pPr>
            <w:r w:rsidRPr="001B2A64">
              <w:rPr>
                <w:noProof/>
                <w:szCs w:val="24"/>
              </w:rPr>
              <w:t>Chỉnh sửa thông tin sách</w:t>
            </w:r>
          </w:p>
        </w:tc>
        <w:tc>
          <w:tcPr>
            <w:tcW w:w="4516" w:type="dxa"/>
          </w:tcPr>
          <w:p w14:paraId="1806161F" w14:textId="77777777" w:rsidR="008E6B4A" w:rsidRPr="009114A2" w:rsidRDefault="008E6B4A" w:rsidP="005E5E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Cs w:val="24"/>
              </w:rPr>
            </w:pPr>
            <w:r w:rsidRPr="009114A2">
              <w:rPr>
                <w:noProof/>
                <w:szCs w:val="24"/>
              </w:rPr>
              <w:t>Chỉnh sửa thông tin đầu sách đang có sẵn trong hệ thống</w:t>
            </w:r>
          </w:p>
        </w:tc>
      </w:tr>
      <w:tr w:rsidR="008E6B4A" w:rsidRPr="001B2A64" w14:paraId="2BF6E54E" w14:textId="77777777" w:rsidTr="005E5E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0" w:type="dxa"/>
          </w:tcPr>
          <w:p w14:paraId="47C50B41" w14:textId="77777777" w:rsidR="008E6B4A" w:rsidRPr="001C6661" w:rsidRDefault="008E6B4A" w:rsidP="005E5E77">
            <w:pPr>
              <w:jc w:val="center"/>
              <w:rPr>
                <w:noProof/>
                <w:szCs w:val="24"/>
                <w:lang w:val="en-US"/>
              </w:rPr>
            </w:pPr>
            <w:r>
              <w:rPr>
                <w:noProof/>
                <w:szCs w:val="24"/>
                <w:lang w:val="en-US"/>
              </w:rPr>
              <w:t>13</w:t>
            </w:r>
          </w:p>
        </w:tc>
        <w:tc>
          <w:tcPr>
            <w:tcW w:w="1976" w:type="dxa"/>
            <w:vMerge/>
          </w:tcPr>
          <w:p w14:paraId="6D4DA5CF" w14:textId="77777777" w:rsidR="008E6B4A" w:rsidRPr="001B2A64" w:rsidRDefault="008E6B4A" w:rsidP="005E5E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Cs w:val="24"/>
              </w:rPr>
            </w:pPr>
          </w:p>
        </w:tc>
        <w:tc>
          <w:tcPr>
            <w:tcW w:w="2306" w:type="dxa"/>
          </w:tcPr>
          <w:p w14:paraId="56DEF74D" w14:textId="77777777" w:rsidR="008E6B4A" w:rsidRPr="001B2A64" w:rsidRDefault="008E6B4A" w:rsidP="005E5E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Cs w:val="24"/>
              </w:rPr>
            </w:pPr>
            <w:r w:rsidRPr="001B2A64">
              <w:rPr>
                <w:noProof/>
                <w:szCs w:val="24"/>
              </w:rPr>
              <w:t>Tìm kiếm thông tin sách theo tên</w:t>
            </w:r>
          </w:p>
        </w:tc>
        <w:tc>
          <w:tcPr>
            <w:tcW w:w="4516" w:type="dxa"/>
          </w:tcPr>
          <w:p w14:paraId="42C21D9D" w14:textId="77777777" w:rsidR="008E6B4A" w:rsidRPr="009114A2" w:rsidRDefault="008E6B4A" w:rsidP="005E5E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Cs w:val="24"/>
              </w:rPr>
            </w:pPr>
            <w:r w:rsidRPr="009114A2">
              <w:rPr>
                <w:noProof/>
                <w:szCs w:val="24"/>
              </w:rPr>
              <w:t>Tìm kiếm thông tin đầu sách theo tên (tên tiếng việt được ưu tiên trước)</w:t>
            </w:r>
          </w:p>
        </w:tc>
      </w:tr>
      <w:tr w:rsidR="008E6B4A" w:rsidRPr="001B2A64" w14:paraId="7A950815" w14:textId="77777777" w:rsidTr="005E5E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0" w:type="dxa"/>
          </w:tcPr>
          <w:p w14:paraId="39C7AFF0" w14:textId="77777777" w:rsidR="008E6B4A" w:rsidRPr="001C6661" w:rsidRDefault="008E6B4A" w:rsidP="005E5E77">
            <w:pPr>
              <w:jc w:val="center"/>
              <w:rPr>
                <w:noProof/>
                <w:szCs w:val="24"/>
                <w:lang w:val="en-US"/>
              </w:rPr>
            </w:pPr>
            <w:r>
              <w:rPr>
                <w:noProof/>
                <w:szCs w:val="24"/>
                <w:lang w:val="en-US"/>
              </w:rPr>
              <w:t>14</w:t>
            </w:r>
          </w:p>
        </w:tc>
        <w:tc>
          <w:tcPr>
            <w:tcW w:w="1976" w:type="dxa"/>
            <w:vMerge/>
          </w:tcPr>
          <w:p w14:paraId="3CB5526B" w14:textId="77777777" w:rsidR="008E6B4A" w:rsidRPr="001B2A64" w:rsidRDefault="008E6B4A" w:rsidP="005E5E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Cs w:val="24"/>
              </w:rPr>
            </w:pPr>
          </w:p>
        </w:tc>
        <w:tc>
          <w:tcPr>
            <w:tcW w:w="2306" w:type="dxa"/>
          </w:tcPr>
          <w:p w14:paraId="1327B09C" w14:textId="77777777" w:rsidR="008E6B4A" w:rsidRPr="001B2A64" w:rsidRDefault="008E6B4A" w:rsidP="005E5E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Cs w:val="24"/>
              </w:rPr>
            </w:pPr>
            <w:r w:rsidRPr="001B2A64">
              <w:rPr>
                <w:noProof/>
                <w:szCs w:val="24"/>
              </w:rPr>
              <w:t>Tìm kiếm thông tin sách theo mã ISBN</w:t>
            </w:r>
          </w:p>
        </w:tc>
        <w:tc>
          <w:tcPr>
            <w:tcW w:w="4516" w:type="dxa"/>
          </w:tcPr>
          <w:p w14:paraId="74AF0D10" w14:textId="77777777" w:rsidR="008E6B4A" w:rsidRPr="009114A2" w:rsidRDefault="008E6B4A" w:rsidP="005E5E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Cs w:val="24"/>
              </w:rPr>
            </w:pPr>
            <w:r w:rsidRPr="009114A2">
              <w:rPr>
                <w:noProof/>
                <w:szCs w:val="24"/>
              </w:rPr>
              <w:t>Tìm kiếm thông tin đầu sách theo mã quy định sách quốc tế ISBN</w:t>
            </w:r>
          </w:p>
        </w:tc>
      </w:tr>
      <w:tr w:rsidR="00740F21" w:rsidRPr="001B2A64" w14:paraId="482F211C" w14:textId="77777777" w:rsidTr="005E5E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0" w:type="dxa"/>
          </w:tcPr>
          <w:p w14:paraId="2E55782D" w14:textId="4158F046" w:rsidR="00740F21" w:rsidRDefault="00740F21" w:rsidP="005E5E77">
            <w:pPr>
              <w:jc w:val="center"/>
              <w:rPr>
                <w:noProof/>
                <w:szCs w:val="24"/>
                <w:lang w:val="en-US"/>
              </w:rPr>
            </w:pPr>
            <w:r>
              <w:rPr>
                <w:noProof/>
                <w:szCs w:val="24"/>
                <w:lang w:val="en-US"/>
              </w:rPr>
              <w:t>15</w:t>
            </w:r>
          </w:p>
        </w:tc>
        <w:tc>
          <w:tcPr>
            <w:tcW w:w="1976" w:type="dxa"/>
            <w:vMerge/>
          </w:tcPr>
          <w:p w14:paraId="1FF01451" w14:textId="77777777" w:rsidR="00740F21" w:rsidRPr="001B2A64" w:rsidRDefault="00740F21" w:rsidP="005E5E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Cs w:val="24"/>
              </w:rPr>
            </w:pPr>
          </w:p>
        </w:tc>
        <w:tc>
          <w:tcPr>
            <w:tcW w:w="2306" w:type="dxa"/>
          </w:tcPr>
          <w:p w14:paraId="58482338" w14:textId="67E8C4A3" w:rsidR="00740F21" w:rsidRPr="00740F21" w:rsidRDefault="00740F21" w:rsidP="005E5E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Cs w:val="24"/>
                <w:lang w:val="en-US"/>
              </w:rPr>
            </w:pPr>
            <w:r>
              <w:rPr>
                <w:noProof/>
                <w:szCs w:val="24"/>
                <w:lang w:val="en-US"/>
              </w:rPr>
              <w:t>Tìm kiếm thông tin theo mã sách</w:t>
            </w:r>
          </w:p>
        </w:tc>
        <w:tc>
          <w:tcPr>
            <w:tcW w:w="4516" w:type="dxa"/>
          </w:tcPr>
          <w:p w14:paraId="627BF33C" w14:textId="6482CCED" w:rsidR="00740F21" w:rsidRDefault="00740F21" w:rsidP="005E5E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Cs w:val="24"/>
                <w:lang w:val="en-US"/>
              </w:rPr>
            </w:pPr>
            <w:r>
              <w:rPr>
                <w:noProof/>
                <w:szCs w:val="24"/>
                <w:lang w:val="en-US"/>
              </w:rPr>
              <w:t>Tìm kiếm thông tinh theo mã sách</w:t>
            </w:r>
          </w:p>
        </w:tc>
      </w:tr>
      <w:tr w:rsidR="008E6B4A" w:rsidRPr="001B2A64" w14:paraId="7499C9FB" w14:textId="77777777" w:rsidTr="005E5E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0" w:type="dxa"/>
          </w:tcPr>
          <w:p w14:paraId="426415C6" w14:textId="77777777" w:rsidR="008E6B4A" w:rsidRPr="001C6661" w:rsidRDefault="008E6B4A" w:rsidP="005E5E77">
            <w:pPr>
              <w:jc w:val="center"/>
              <w:rPr>
                <w:noProof/>
                <w:szCs w:val="24"/>
                <w:lang w:val="en-US"/>
              </w:rPr>
            </w:pPr>
            <w:r>
              <w:rPr>
                <w:noProof/>
                <w:szCs w:val="24"/>
                <w:lang w:val="en-US"/>
              </w:rPr>
              <w:t>16</w:t>
            </w:r>
          </w:p>
        </w:tc>
        <w:tc>
          <w:tcPr>
            <w:tcW w:w="1976" w:type="dxa"/>
            <w:vMerge/>
          </w:tcPr>
          <w:p w14:paraId="14A4286C" w14:textId="77777777" w:rsidR="008E6B4A" w:rsidRPr="001B2A64" w:rsidRDefault="008E6B4A" w:rsidP="005E5E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Cs w:val="24"/>
              </w:rPr>
            </w:pPr>
          </w:p>
        </w:tc>
        <w:tc>
          <w:tcPr>
            <w:tcW w:w="2306" w:type="dxa"/>
          </w:tcPr>
          <w:p w14:paraId="78AF6264" w14:textId="77777777" w:rsidR="008E6B4A" w:rsidRPr="001B2A64" w:rsidRDefault="008E6B4A" w:rsidP="005E5E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Cs w:val="24"/>
              </w:rPr>
            </w:pPr>
            <w:r w:rsidRPr="001B2A64">
              <w:rPr>
                <w:noProof/>
                <w:szCs w:val="24"/>
              </w:rPr>
              <w:t>Tìm kiếm thông tin sách theo tên tác giả</w:t>
            </w:r>
          </w:p>
        </w:tc>
        <w:tc>
          <w:tcPr>
            <w:tcW w:w="4516" w:type="dxa"/>
          </w:tcPr>
          <w:p w14:paraId="7B5E8824" w14:textId="77777777" w:rsidR="008E6B4A" w:rsidRPr="009114A2" w:rsidRDefault="008E6B4A" w:rsidP="005E5E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Cs w:val="24"/>
              </w:rPr>
            </w:pPr>
            <w:r w:rsidRPr="009114A2">
              <w:rPr>
                <w:noProof/>
                <w:szCs w:val="24"/>
              </w:rPr>
              <w:t>Tìm kiếm thông tin đầu sách theo tên tác giả (ưu tiên nghệ danh nếu có)</w:t>
            </w:r>
          </w:p>
        </w:tc>
      </w:tr>
      <w:tr w:rsidR="008E6B4A" w:rsidRPr="001B2A64" w14:paraId="29C9885A" w14:textId="77777777" w:rsidTr="005E5E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0" w:type="dxa"/>
          </w:tcPr>
          <w:p w14:paraId="4AE69A98" w14:textId="77777777" w:rsidR="008E6B4A" w:rsidRPr="001C6661" w:rsidRDefault="008E6B4A" w:rsidP="005E5E77">
            <w:pPr>
              <w:jc w:val="center"/>
              <w:rPr>
                <w:noProof/>
                <w:szCs w:val="24"/>
                <w:lang w:val="en-US"/>
              </w:rPr>
            </w:pPr>
            <w:r>
              <w:rPr>
                <w:noProof/>
                <w:szCs w:val="24"/>
                <w:lang w:val="en-US"/>
              </w:rPr>
              <w:t>17</w:t>
            </w:r>
          </w:p>
        </w:tc>
        <w:tc>
          <w:tcPr>
            <w:tcW w:w="1976" w:type="dxa"/>
            <w:vMerge/>
          </w:tcPr>
          <w:p w14:paraId="0BC58F2A" w14:textId="77777777" w:rsidR="008E6B4A" w:rsidRPr="001B2A64" w:rsidRDefault="008E6B4A" w:rsidP="005E5E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Cs w:val="24"/>
              </w:rPr>
            </w:pPr>
          </w:p>
        </w:tc>
        <w:tc>
          <w:tcPr>
            <w:tcW w:w="2306" w:type="dxa"/>
          </w:tcPr>
          <w:p w14:paraId="3511FED9" w14:textId="77777777" w:rsidR="008E6B4A" w:rsidRPr="001B2A64" w:rsidRDefault="008E6B4A" w:rsidP="005E5E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Cs w:val="24"/>
              </w:rPr>
            </w:pPr>
            <w:r w:rsidRPr="001B2A64">
              <w:rPr>
                <w:noProof/>
                <w:szCs w:val="24"/>
              </w:rPr>
              <w:t>Tìm kiếm thông tin sách theo nhà xuất bản</w:t>
            </w:r>
          </w:p>
        </w:tc>
        <w:tc>
          <w:tcPr>
            <w:tcW w:w="4516" w:type="dxa"/>
          </w:tcPr>
          <w:p w14:paraId="0E6A9457" w14:textId="77777777" w:rsidR="008E6B4A" w:rsidRPr="009114A2" w:rsidRDefault="008E6B4A" w:rsidP="005E5E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Cs w:val="24"/>
              </w:rPr>
            </w:pPr>
            <w:r w:rsidRPr="009114A2">
              <w:rPr>
                <w:noProof/>
                <w:szCs w:val="24"/>
              </w:rPr>
              <w:t>Tìm kiếm thông tin đầu sách theo tên nhà xuất bản</w:t>
            </w:r>
          </w:p>
        </w:tc>
      </w:tr>
      <w:tr w:rsidR="008E6B4A" w:rsidRPr="001B2A64" w14:paraId="07B93B60" w14:textId="77777777" w:rsidTr="005E5E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0" w:type="dxa"/>
          </w:tcPr>
          <w:p w14:paraId="3380A7C2" w14:textId="77777777" w:rsidR="008E6B4A" w:rsidRPr="001C6661" w:rsidRDefault="008E6B4A" w:rsidP="005E5E77">
            <w:pPr>
              <w:jc w:val="center"/>
              <w:rPr>
                <w:noProof/>
                <w:szCs w:val="24"/>
                <w:lang w:val="en-US"/>
              </w:rPr>
            </w:pPr>
            <w:r>
              <w:rPr>
                <w:noProof/>
                <w:szCs w:val="24"/>
                <w:lang w:val="en-US"/>
              </w:rPr>
              <w:t>18</w:t>
            </w:r>
          </w:p>
        </w:tc>
        <w:tc>
          <w:tcPr>
            <w:tcW w:w="1976" w:type="dxa"/>
            <w:vMerge/>
          </w:tcPr>
          <w:p w14:paraId="69B086C1" w14:textId="77777777" w:rsidR="008E6B4A" w:rsidRPr="001B2A64" w:rsidRDefault="008E6B4A" w:rsidP="005E5E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Cs w:val="24"/>
              </w:rPr>
            </w:pPr>
          </w:p>
        </w:tc>
        <w:tc>
          <w:tcPr>
            <w:tcW w:w="2306" w:type="dxa"/>
          </w:tcPr>
          <w:p w14:paraId="342E8CAE" w14:textId="77777777" w:rsidR="008E6B4A" w:rsidRPr="001B2A64" w:rsidRDefault="008E6B4A" w:rsidP="005E5E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Cs w:val="24"/>
              </w:rPr>
            </w:pPr>
            <w:r w:rsidRPr="001B2A64">
              <w:rPr>
                <w:noProof/>
                <w:szCs w:val="24"/>
              </w:rPr>
              <w:t>Tìm kiếm thông tin sách theo năm xuất bản</w:t>
            </w:r>
          </w:p>
        </w:tc>
        <w:tc>
          <w:tcPr>
            <w:tcW w:w="4516" w:type="dxa"/>
          </w:tcPr>
          <w:p w14:paraId="78D7BEA2" w14:textId="77777777" w:rsidR="008E6B4A" w:rsidRPr="009114A2" w:rsidRDefault="008E6B4A" w:rsidP="005E5E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Cs w:val="24"/>
              </w:rPr>
            </w:pPr>
            <w:r w:rsidRPr="009114A2">
              <w:rPr>
                <w:noProof/>
                <w:szCs w:val="24"/>
              </w:rPr>
              <w:t>Tìm kiếm thông tin đầu sách theo năm sách được xuất bản (hoặc là tái xuất bản)</w:t>
            </w:r>
          </w:p>
        </w:tc>
      </w:tr>
      <w:tr w:rsidR="008E6B4A" w:rsidRPr="001B2A64" w14:paraId="4E5DBC6A" w14:textId="77777777" w:rsidTr="005E5E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0" w:type="dxa"/>
          </w:tcPr>
          <w:p w14:paraId="6827825A" w14:textId="77777777" w:rsidR="008E6B4A" w:rsidRPr="001C6661" w:rsidRDefault="008E6B4A" w:rsidP="005E5E77">
            <w:pPr>
              <w:jc w:val="center"/>
              <w:rPr>
                <w:noProof/>
                <w:szCs w:val="24"/>
                <w:lang w:val="en-US"/>
              </w:rPr>
            </w:pPr>
            <w:r>
              <w:rPr>
                <w:noProof/>
                <w:szCs w:val="24"/>
                <w:lang w:val="en-US"/>
              </w:rPr>
              <w:t>19</w:t>
            </w:r>
          </w:p>
        </w:tc>
        <w:tc>
          <w:tcPr>
            <w:tcW w:w="1976" w:type="dxa"/>
            <w:vMerge/>
          </w:tcPr>
          <w:p w14:paraId="4EC0A48A" w14:textId="77777777" w:rsidR="008E6B4A" w:rsidRPr="001B2A64" w:rsidRDefault="008E6B4A" w:rsidP="005E5E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Cs w:val="24"/>
              </w:rPr>
            </w:pPr>
          </w:p>
        </w:tc>
        <w:tc>
          <w:tcPr>
            <w:tcW w:w="2306" w:type="dxa"/>
          </w:tcPr>
          <w:p w14:paraId="4F7526E9" w14:textId="77777777" w:rsidR="008E6B4A" w:rsidRPr="001B2A64" w:rsidRDefault="008E6B4A" w:rsidP="005E5E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Cs w:val="24"/>
              </w:rPr>
            </w:pPr>
            <w:r w:rsidRPr="001B2A64">
              <w:rPr>
                <w:noProof/>
                <w:szCs w:val="24"/>
              </w:rPr>
              <w:t>Tìm kiếm thông tin sách theo thể loại</w:t>
            </w:r>
          </w:p>
        </w:tc>
        <w:tc>
          <w:tcPr>
            <w:tcW w:w="4516" w:type="dxa"/>
          </w:tcPr>
          <w:p w14:paraId="5C629E3F" w14:textId="77777777" w:rsidR="008E6B4A" w:rsidRPr="009114A2" w:rsidRDefault="008E6B4A" w:rsidP="005E5E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Cs w:val="24"/>
              </w:rPr>
            </w:pPr>
            <w:r w:rsidRPr="009114A2">
              <w:rPr>
                <w:noProof/>
                <w:szCs w:val="24"/>
              </w:rPr>
              <w:t>Tìm kiếm thông tin đầu sách theo thể loại sách</w:t>
            </w:r>
          </w:p>
        </w:tc>
      </w:tr>
      <w:tr w:rsidR="008E6B4A" w:rsidRPr="001B2A64" w14:paraId="1CE4587F" w14:textId="77777777" w:rsidTr="005E5E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0" w:type="dxa"/>
          </w:tcPr>
          <w:p w14:paraId="7D120D10" w14:textId="77777777" w:rsidR="008E6B4A" w:rsidRPr="001C6661" w:rsidRDefault="008E6B4A" w:rsidP="005E5E77">
            <w:pPr>
              <w:jc w:val="center"/>
              <w:rPr>
                <w:noProof/>
                <w:szCs w:val="24"/>
                <w:lang w:val="en-US"/>
              </w:rPr>
            </w:pPr>
            <w:r>
              <w:rPr>
                <w:noProof/>
                <w:szCs w:val="24"/>
                <w:lang w:val="en-US"/>
              </w:rPr>
              <w:lastRenderedPageBreak/>
              <w:t>20</w:t>
            </w:r>
          </w:p>
        </w:tc>
        <w:tc>
          <w:tcPr>
            <w:tcW w:w="1976" w:type="dxa"/>
            <w:vMerge/>
          </w:tcPr>
          <w:p w14:paraId="388C27DB" w14:textId="77777777" w:rsidR="008E6B4A" w:rsidRPr="001B2A64" w:rsidRDefault="008E6B4A" w:rsidP="005E5E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Cs w:val="24"/>
              </w:rPr>
            </w:pPr>
          </w:p>
        </w:tc>
        <w:tc>
          <w:tcPr>
            <w:tcW w:w="2306" w:type="dxa"/>
          </w:tcPr>
          <w:p w14:paraId="73E1DEF0" w14:textId="77777777" w:rsidR="008E6B4A" w:rsidRPr="001B2A64" w:rsidRDefault="008E6B4A" w:rsidP="005E5E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Cs w:val="24"/>
              </w:rPr>
            </w:pPr>
            <w:r w:rsidRPr="001B2A64">
              <w:rPr>
                <w:noProof/>
                <w:szCs w:val="24"/>
              </w:rPr>
              <w:t>Xem danh sách</w:t>
            </w:r>
            <w:r>
              <w:rPr>
                <w:noProof/>
                <w:szCs w:val="24"/>
                <w:lang w:val="en-US"/>
              </w:rPr>
              <w:t xml:space="preserve"> các</w:t>
            </w:r>
            <w:r w:rsidRPr="001B2A64">
              <w:rPr>
                <w:noProof/>
                <w:szCs w:val="24"/>
              </w:rPr>
              <w:t xml:space="preserve"> sách theo thông tin sách</w:t>
            </w:r>
          </w:p>
        </w:tc>
        <w:tc>
          <w:tcPr>
            <w:tcW w:w="4516" w:type="dxa"/>
          </w:tcPr>
          <w:p w14:paraId="3B3289FC" w14:textId="77777777" w:rsidR="008E6B4A" w:rsidRPr="001B2A64" w:rsidRDefault="008E6B4A" w:rsidP="005E5E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Cs w:val="24"/>
              </w:rPr>
            </w:pPr>
            <w:r w:rsidRPr="009114A2">
              <w:rPr>
                <w:noProof/>
                <w:szCs w:val="24"/>
              </w:rPr>
              <w:t>Xem  danh sách sách đang theo thông tin đầu sách</w:t>
            </w:r>
          </w:p>
        </w:tc>
      </w:tr>
      <w:tr w:rsidR="008E6B4A" w:rsidRPr="001B2A64" w14:paraId="70E1A8E5" w14:textId="77777777" w:rsidTr="005E5E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0" w:type="dxa"/>
          </w:tcPr>
          <w:p w14:paraId="7F23D2B4" w14:textId="77777777" w:rsidR="008E6B4A" w:rsidRDefault="008E6B4A" w:rsidP="005E5E77">
            <w:pPr>
              <w:jc w:val="center"/>
              <w:rPr>
                <w:noProof/>
                <w:szCs w:val="24"/>
                <w:lang w:val="en-US"/>
              </w:rPr>
            </w:pPr>
            <w:r>
              <w:rPr>
                <w:noProof/>
                <w:szCs w:val="24"/>
                <w:lang w:val="en-US"/>
              </w:rPr>
              <w:lastRenderedPageBreak/>
              <w:t>21</w:t>
            </w:r>
          </w:p>
        </w:tc>
        <w:tc>
          <w:tcPr>
            <w:tcW w:w="1976" w:type="dxa"/>
            <w:vMerge/>
          </w:tcPr>
          <w:p w14:paraId="1C574A0A" w14:textId="77777777" w:rsidR="008E6B4A" w:rsidRPr="001B2A64" w:rsidRDefault="008E6B4A" w:rsidP="005E5E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Cs w:val="24"/>
              </w:rPr>
            </w:pPr>
          </w:p>
        </w:tc>
        <w:tc>
          <w:tcPr>
            <w:tcW w:w="2306" w:type="dxa"/>
          </w:tcPr>
          <w:p w14:paraId="5BC024D8" w14:textId="77777777" w:rsidR="008E6B4A" w:rsidRPr="009114A2" w:rsidRDefault="008E6B4A" w:rsidP="005E5E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Cs w:val="24"/>
              </w:rPr>
            </w:pPr>
            <w:r w:rsidRPr="009114A2">
              <w:rPr>
                <w:noProof/>
                <w:szCs w:val="24"/>
              </w:rPr>
              <w:t>Xem chi tiết một thông tin đầu sách</w:t>
            </w:r>
          </w:p>
        </w:tc>
        <w:tc>
          <w:tcPr>
            <w:tcW w:w="4516" w:type="dxa"/>
          </w:tcPr>
          <w:p w14:paraId="755249AF" w14:textId="77777777" w:rsidR="008E6B4A" w:rsidRPr="009114A2" w:rsidRDefault="008E6B4A" w:rsidP="005E5E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Cs w:val="24"/>
              </w:rPr>
            </w:pPr>
            <w:r w:rsidRPr="009114A2">
              <w:rPr>
                <w:noProof/>
                <w:szCs w:val="24"/>
              </w:rPr>
              <w:t>Xem các thông tin chi tiết của một đầu sách</w:t>
            </w:r>
          </w:p>
        </w:tc>
      </w:tr>
      <w:tr w:rsidR="008E6B4A" w:rsidRPr="001B2A64" w14:paraId="4DFE8E20" w14:textId="77777777" w:rsidTr="005E5E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0" w:type="dxa"/>
          </w:tcPr>
          <w:p w14:paraId="1C194FCE" w14:textId="77777777" w:rsidR="008E6B4A" w:rsidRPr="001C6661" w:rsidRDefault="008E6B4A" w:rsidP="005E5E77">
            <w:pPr>
              <w:jc w:val="center"/>
              <w:rPr>
                <w:noProof/>
                <w:szCs w:val="24"/>
                <w:lang w:val="en-US"/>
              </w:rPr>
            </w:pPr>
            <w:r>
              <w:rPr>
                <w:noProof/>
                <w:szCs w:val="24"/>
                <w:lang w:val="en-US"/>
              </w:rPr>
              <w:t>22</w:t>
            </w:r>
          </w:p>
        </w:tc>
        <w:tc>
          <w:tcPr>
            <w:tcW w:w="1976" w:type="dxa"/>
            <w:vMerge/>
          </w:tcPr>
          <w:p w14:paraId="121759FF" w14:textId="77777777" w:rsidR="008E6B4A" w:rsidRPr="001B2A64" w:rsidRDefault="008E6B4A" w:rsidP="005E5E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Cs w:val="24"/>
              </w:rPr>
            </w:pPr>
          </w:p>
        </w:tc>
        <w:tc>
          <w:tcPr>
            <w:tcW w:w="2306" w:type="dxa"/>
          </w:tcPr>
          <w:p w14:paraId="24E43C0B" w14:textId="77777777" w:rsidR="008E6B4A" w:rsidRPr="009114A2" w:rsidRDefault="008E6B4A" w:rsidP="005E5E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Cs w:val="24"/>
              </w:rPr>
            </w:pPr>
            <w:r w:rsidRPr="009114A2">
              <w:rPr>
                <w:noProof/>
                <w:szCs w:val="24"/>
              </w:rPr>
              <w:t>Hiển thị danh sách các sách được xem mượn nhiều nhất</w:t>
            </w:r>
          </w:p>
        </w:tc>
        <w:tc>
          <w:tcPr>
            <w:tcW w:w="4516" w:type="dxa"/>
          </w:tcPr>
          <w:p w14:paraId="62E03282" w14:textId="77777777" w:rsidR="008E6B4A" w:rsidRPr="009114A2" w:rsidRDefault="008E6B4A" w:rsidP="005E5E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Cs w:val="24"/>
              </w:rPr>
            </w:pPr>
            <w:r w:rsidRPr="009114A2">
              <w:rPr>
                <w:noProof/>
                <w:szCs w:val="24"/>
              </w:rPr>
              <w:t>Các sách được mượn nhiều nhất trong tháng trước sẽ được hiển thị ở trang chủ</w:t>
            </w:r>
          </w:p>
        </w:tc>
      </w:tr>
      <w:tr w:rsidR="008E6B4A" w:rsidRPr="001B2A64" w14:paraId="7E209BEF" w14:textId="77777777" w:rsidTr="005E5E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0" w:type="dxa"/>
          </w:tcPr>
          <w:p w14:paraId="399F46DB" w14:textId="77777777" w:rsidR="008E6B4A" w:rsidRPr="001C6661" w:rsidRDefault="008E6B4A" w:rsidP="005E5E77">
            <w:pPr>
              <w:jc w:val="center"/>
              <w:rPr>
                <w:noProof/>
                <w:szCs w:val="24"/>
                <w:lang w:val="en-US"/>
              </w:rPr>
            </w:pPr>
            <w:r>
              <w:rPr>
                <w:noProof/>
                <w:szCs w:val="24"/>
                <w:lang w:val="en-US"/>
              </w:rPr>
              <w:t>23</w:t>
            </w:r>
          </w:p>
        </w:tc>
        <w:tc>
          <w:tcPr>
            <w:tcW w:w="1976" w:type="dxa"/>
            <w:vMerge/>
          </w:tcPr>
          <w:p w14:paraId="2E6E023F" w14:textId="77777777" w:rsidR="008E6B4A" w:rsidRPr="001B2A64" w:rsidRDefault="008E6B4A" w:rsidP="005E5E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Cs w:val="24"/>
              </w:rPr>
            </w:pPr>
          </w:p>
        </w:tc>
        <w:tc>
          <w:tcPr>
            <w:tcW w:w="2306" w:type="dxa"/>
          </w:tcPr>
          <w:p w14:paraId="4D58F7B0" w14:textId="77777777" w:rsidR="008E6B4A" w:rsidRPr="009114A2" w:rsidRDefault="008E6B4A" w:rsidP="005E5E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Cs w:val="24"/>
              </w:rPr>
            </w:pPr>
            <w:r w:rsidRPr="009114A2">
              <w:rPr>
                <w:noProof/>
                <w:szCs w:val="24"/>
              </w:rPr>
              <w:t>Hiển thị danh sách các sách mới về</w:t>
            </w:r>
          </w:p>
        </w:tc>
        <w:tc>
          <w:tcPr>
            <w:tcW w:w="4516" w:type="dxa"/>
          </w:tcPr>
          <w:p w14:paraId="6922FBBE" w14:textId="77777777" w:rsidR="008E6B4A" w:rsidRPr="009114A2" w:rsidRDefault="008E6B4A" w:rsidP="005E5E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Cs w:val="24"/>
              </w:rPr>
            </w:pPr>
            <w:r w:rsidRPr="009114A2">
              <w:rPr>
                <w:noProof/>
                <w:szCs w:val="24"/>
              </w:rPr>
              <w:t>Các sách mới về sẽ được hiển thị ở trang chủ</w:t>
            </w:r>
          </w:p>
        </w:tc>
      </w:tr>
      <w:tr w:rsidR="008E6B4A" w:rsidRPr="001B2A64" w14:paraId="53A9CE31" w14:textId="77777777" w:rsidTr="005E5E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0" w:type="dxa"/>
          </w:tcPr>
          <w:p w14:paraId="440B1FF4" w14:textId="77777777" w:rsidR="008E6B4A" w:rsidRPr="001C6661" w:rsidRDefault="008E6B4A" w:rsidP="005E5E77">
            <w:pPr>
              <w:jc w:val="center"/>
              <w:rPr>
                <w:noProof/>
                <w:szCs w:val="24"/>
                <w:lang w:val="en-US"/>
              </w:rPr>
            </w:pPr>
            <w:r>
              <w:rPr>
                <w:noProof/>
                <w:szCs w:val="24"/>
                <w:lang w:val="en-US"/>
              </w:rPr>
              <w:t>24</w:t>
            </w:r>
          </w:p>
        </w:tc>
        <w:tc>
          <w:tcPr>
            <w:tcW w:w="1976" w:type="dxa"/>
            <w:vMerge w:val="restart"/>
          </w:tcPr>
          <w:p w14:paraId="79D59E7E" w14:textId="77777777" w:rsidR="008E6B4A" w:rsidRPr="001B2A64" w:rsidRDefault="008E6B4A" w:rsidP="005E5E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Cs w:val="24"/>
              </w:rPr>
            </w:pPr>
            <w:r w:rsidRPr="001B2A64">
              <w:rPr>
                <w:noProof/>
                <w:szCs w:val="24"/>
              </w:rPr>
              <w:t>Quản lý sách</w:t>
            </w:r>
          </w:p>
        </w:tc>
        <w:tc>
          <w:tcPr>
            <w:tcW w:w="2306" w:type="dxa"/>
          </w:tcPr>
          <w:p w14:paraId="132E3339" w14:textId="77777777" w:rsidR="008E6B4A" w:rsidRPr="001B2A64" w:rsidRDefault="008E6B4A" w:rsidP="005E5E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Cs w:val="24"/>
              </w:rPr>
            </w:pPr>
            <w:r w:rsidRPr="001B2A64">
              <w:rPr>
                <w:noProof/>
                <w:szCs w:val="24"/>
              </w:rPr>
              <w:t>Thêm sách mới (nhập sách)</w:t>
            </w:r>
          </w:p>
        </w:tc>
        <w:tc>
          <w:tcPr>
            <w:tcW w:w="4516" w:type="dxa"/>
          </w:tcPr>
          <w:p w14:paraId="6E6FD776" w14:textId="77777777" w:rsidR="008E6B4A" w:rsidRPr="009114A2" w:rsidRDefault="008E6B4A" w:rsidP="005E5E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Cs w:val="24"/>
              </w:rPr>
            </w:pPr>
            <w:r w:rsidRPr="009114A2">
              <w:rPr>
                <w:noProof/>
                <w:szCs w:val="24"/>
              </w:rPr>
              <w:t>Thêm số lượng sách nhất định các đầu sách đã có trong hệ thống</w:t>
            </w:r>
          </w:p>
        </w:tc>
      </w:tr>
      <w:tr w:rsidR="008E6B4A" w:rsidRPr="001B2A64" w14:paraId="07674E44" w14:textId="77777777" w:rsidTr="005E5E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0" w:type="dxa"/>
          </w:tcPr>
          <w:p w14:paraId="3457FF40" w14:textId="77777777" w:rsidR="008E6B4A" w:rsidRPr="001C6661" w:rsidRDefault="008E6B4A" w:rsidP="005E5E77">
            <w:pPr>
              <w:jc w:val="center"/>
              <w:rPr>
                <w:noProof/>
                <w:szCs w:val="24"/>
                <w:lang w:val="en-US"/>
              </w:rPr>
            </w:pPr>
            <w:r>
              <w:rPr>
                <w:noProof/>
                <w:szCs w:val="24"/>
                <w:lang w:val="en-US"/>
              </w:rPr>
              <w:t>25</w:t>
            </w:r>
          </w:p>
        </w:tc>
        <w:tc>
          <w:tcPr>
            <w:tcW w:w="1976" w:type="dxa"/>
            <w:vMerge/>
          </w:tcPr>
          <w:p w14:paraId="2EE7FEBC" w14:textId="77777777" w:rsidR="008E6B4A" w:rsidRPr="001B2A64" w:rsidRDefault="008E6B4A" w:rsidP="005E5E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Cs w:val="24"/>
              </w:rPr>
            </w:pPr>
          </w:p>
        </w:tc>
        <w:tc>
          <w:tcPr>
            <w:tcW w:w="2306" w:type="dxa"/>
          </w:tcPr>
          <w:p w14:paraId="15244CE3" w14:textId="77777777" w:rsidR="008E6B4A" w:rsidRPr="001B2A64" w:rsidRDefault="008E6B4A" w:rsidP="005E5E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Cs w:val="24"/>
              </w:rPr>
            </w:pPr>
            <w:r w:rsidRPr="001B2A64">
              <w:rPr>
                <w:noProof/>
                <w:szCs w:val="24"/>
              </w:rPr>
              <w:t>Xóa sách (thanh lý sách cũ)</w:t>
            </w:r>
          </w:p>
        </w:tc>
        <w:tc>
          <w:tcPr>
            <w:tcW w:w="4516" w:type="dxa"/>
          </w:tcPr>
          <w:p w14:paraId="2CA66B18" w14:textId="77777777" w:rsidR="008E6B4A" w:rsidRPr="009114A2" w:rsidRDefault="008E6B4A" w:rsidP="005E5E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Cs w:val="24"/>
              </w:rPr>
            </w:pPr>
            <w:r w:rsidRPr="009114A2">
              <w:rPr>
                <w:noProof/>
                <w:szCs w:val="24"/>
              </w:rPr>
              <w:t>Xóa sách khỏi hệ thống (do hư hỏng hoặc thanh lý)</w:t>
            </w:r>
          </w:p>
        </w:tc>
      </w:tr>
      <w:tr w:rsidR="008E6B4A" w:rsidRPr="001B2A64" w14:paraId="6485FA82" w14:textId="77777777" w:rsidTr="005E5E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0" w:type="dxa"/>
          </w:tcPr>
          <w:p w14:paraId="21323250" w14:textId="77777777" w:rsidR="008E6B4A" w:rsidRPr="001C6661" w:rsidRDefault="008E6B4A" w:rsidP="005E5E77">
            <w:pPr>
              <w:jc w:val="center"/>
              <w:rPr>
                <w:noProof/>
                <w:szCs w:val="24"/>
                <w:lang w:val="en-US"/>
              </w:rPr>
            </w:pPr>
            <w:r>
              <w:rPr>
                <w:noProof/>
                <w:szCs w:val="24"/>
                <w:lang w:val="en-US"/>
              </w:rPr>
              <w:t>26</w:t>
            </w:r>
          </w:p>
        </w:tc>
        <w:tc>
          <w:tcPr>
            <w:tcW w:w="1976" w:type="dxa"/>
            <w:vMerge/>
          </w:tcPr>
          <w:p w14:paraId="1DC0F5F7" w14:textId="77777777" w:rsidR="008E6B4A" w:rsidRPr="001B2A64" w:rsidRDefault="008E6B4A" w:rsidP="005E5E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Cs w:val="24"/>
              </w:rPr>
            </w:pPr>
          </w:p>
        </w:tc>
        <w:tc>
          <w:tcPr>
            <w:tcW w:w="2306" w:type="dxa"/>
          </w:tcPr>
          <w:p w14:paraId="0EA8C27A" w14:textId="77777777" w:rsidR="008E6B4A" w:rsidRPr="001B2A64" w:rsidRDefault="008E6B4A" w:rsidP="005E5E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Cs w:val="24"/>
              </w:rPr>
            </w:pPr>
            <w:r w:rsidRPr="001B2A64">
              <w:rPr>
                <w:noProof/>
                <w:szCs w:val="24"/>
              </w:rPr>
              <w:t>Tìm kiếm sách theo trạng thái</w:t>
            </w:r>
          </w:p>
        </w:tc>
        <w:tc>
          <w:tcPr>
            <w:tcW w:w="4516" w:type="dxa"/>
          </w:tcPr>
          <w:p w14:paraId="7B396934" w14:textId="77777777" w:rsidR="008E6B4A" w:rsidRPr="009114A2" w:rsidRDefault="008E6B4A" w:rsidP="005E5E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Cs w:val="24"/>
              </w:rPr>
            </w:pPr>
            <w:r w:rsidRPr="009114A2">
              <w:rPr>
                <w:noProof/>
                <w:szCs w:val="24"/>
              </w:rPr>
              <w:t>Tìm kiếm mã sách theo trạng thái (cho mượn/sẵn sàng/bị hủy)</w:t>
            </w:r>
          </w:p>
        </w:tc>
      </w:tr>
      <w:tr w:rsidR="008E6B4A" w:rsidRPr="001B2A64" w14:paraId="72375640" w14:textId="77777777" w:rsidTr="005E5E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0" w:type="dxa"/>
          </w:tcPr>
          <w:p w14:paraId="02E82891" w14:textId="77777777" w:rsidR="008E6B4A" w:rsidRPr="001C6661" w:rsidRDefault="008E6B4A" w:rsidP="005E5E77">
            <w:pPr>
              <w:jc w:val="center"/>
              <w:rPr>
                <w:noProof/>
                <w:szCs w:val="24"/>
                <w:lang w:val="en-US"/>
              </w:rPr>
            </w:pPr>
            <w:r>
              <w:rPr>
                <w:noProof/>
                <w:szCs w:val="24"/>
                <w:lang w:val="en-US"/>
              </w:rPr>
              <w:t>27</w:t>
            </w:r>
          </w:p>
        </w:tc>
        <w:tc>
          <w:tcPr>
            <w:tcW w:w="1976" w:type="dxa"/>
            <w:vMerge/>
          </w:tcPr>
          <w:p w14:paraId="1F690643" w14:textId="77777777" w:rsidR="008E6B4A" w:rsidRPr="001B2A64" w:rsidRDefault="008E6B4A" w:rsidP="005E5E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Cs w:val="24"/>
              </w:rPr>
            </w:pPr>
          </w:p>
        </w:tc>
        <w:tc>
          <w:tcPr>
            <w:tcW w:w="2306" w:type="dxa"/>
          </w:tcPr>
          <w:p w14:paraId="1B220C0A" w14:textId="77777777" w:rsidR="008E6B4A" w:rsidRPr="001B2A64" w:rsidRDefault="008E6B4A" w:rsidP="005E5E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Cs w:val="24"/>
              </w:rPr>
            </w:pPr>
            <w:r w:rsidRPr="001B2A64">
              <w:rPr>
                <w:noProof/>
                <w:szCs w:val="24"/>
              </w:rPr>
              <w:t>Tìm kiếm sách theo mã thư viện</w:t>
            </w:r>
          </w:p>
        </w:tc>
        <w:tc>
          <w:tcPr>
            <w:tcW w:w="4516" w:type="dxa"/>
          </w:tcPr>
          <w:p w14:paraId="0434A1FF" w14:textId="77777777" w:rsidR="008E6B4A" w:rsidRPr="009114A2" w:rsidRDefault="008E6B4A" w:rsidP="005E5E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Cs w:val="24"/>
              </w:rPr>
            </w:pPr>
            <w:r w:rsidRPr="009114A2">
              <w:rPr>
                <w:noProof/>
                <w:szCs w:val="24"/>
              </w:rPr>
              <w:t>Tìm kiếm thông tin sách theo mã thư viện</w:t>
            </w:r>
          </w:p>
        </w:tc>
      </w:tr>
      <w:tr w:rsidR="008E6B4A" w:rsidRPr="001B2A64" w14:paraId="1E81391C" w14:textId="77777777" w:rsidTr="005E5E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0" w:type="dxa"/>
          </w:tcPr>
          <w:p w14:paraId="4FF4D24E" w14:textId="77777777" w:rsidR="008E6B4A" w:rsidRPr="001C6661" w:rsidRDefault="008E6B4A" w:rsidP="005E5E77">
            <w:pPr>
              <w:jc w:val="center"/>
              <w:rPr>
                <w:noProof/>
                <w:szCs w:val="24"/>
                <w:lang w:val="en-US"/>
              </w:rPr>
            </w:pPr>
            <w:r>
              <w:rPr>
                <w:noProof/>
                <w:szCs w:val="24"/>
                <w:lang w:val="en-US"/>
              </w:rPr>
              <w:t>28</w:t>
            </w:r>
          </w:p>
        </w:tc>
        <w:tc>
          <w:tcPr>
            <w:tcW w:w="1976" w:type="dxa"/>
            <w:vMerge/>
          </w:tcPr>
          <w:p w14:paraId="7E34DA51" w14:textId="77777777" w:rsidR="008E6B4A" w:rsidRPr="001B2A64" w:rsidRDefault="008E6B4A" w:rsidP="005E5E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Cs w:val="24"/>
              </w:rPr>
            </w:pPr>
          </w:p>
        </w:tc>
        <w:tc>
          <w:tcPr>
            <w:tcW w:w="2306" w:type="dxa"/>
          </w:tcPr>
          <w:p w14:paraId="4CA8496A" w14:textId="77777777" w:rsidR="008E6B4A" w:rsidRPr="001B2A64" w:rsidRDefault="008E6B4A" w:rsidP="005E5E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Cs w:val="24"/>
              </w:rPr>
            </w:pPr>
            <w:r w:rsidRPr="001B2A64">
              <w:rPr>
                <w:noProof/>
                <w:szCs w:val="24"/>
              </w:rPr>
              <w:t>Tìm kiếm sách theo tên người mượn</w:t>
            </w:r>
          </w:p>
        </w:tc>
        <w:tc>
          <w:tcPr>
            <w:tcW w:w="4516" w:type="dxa"/>
          </w:tcPr>
          <w:p w14:paraId="6F15483D" w14:textId="77777777" w:rsidR="008E6B4A" w:rsidRPr="009114A2" w:rsidRDefault="008E6B4A" w:rsidP="005E5E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Cs w:val="24"/>
              </w:rPr>
            </w:pPr>
            <w:r w:rsidRPr="009114A2">
              <w:rPr>
                <w:noProof/>
                <w:szCs w:val="24"/>
              </w:rPr>
              <w:t>Tìm kiếm danh sách sách đang được mượn bởi cá nhân có id được nhập vào</w:t>
            </w:r>
          </w:p>
        </w:tc>
      </w:tr>
      <w:tr w:rsidR="008E6B4A" w:rsidRPr="001B2A64" w14:paraId="71F276E2" w14:textId="77777777" w:rsidTr="005E5E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0" w:type="dxa"/>
          </w:tcPr>
          <w:p w14:paraId="5E789ED8" w14:textId="77777777" w:rsidR="008E6B4A" w:rsidRPr="001C6661" w:rsidRDefault="008E6B4A" w:rsidP="005E5E77">
            <w:pPr>
              <w:jc w:val="center"/>
              <w:rPr>
                <w:noProof/>
                <w:szCs w:val="24"/>
                <w:lang w:val="en-US"/>
              </w:rPr>
            </w:pPr>
            <w:r>
              <w:rPr>
                <w:noProof/>
                <w:szCs w:val="24"/>
                <w:lang w:val="en-US"/>
              </w:rPr>
              <w:t>29</w:t>
            </w:r>
          </w:p>
        </w:tc>
        <w:tc>
          <w:tcPr>
            <w:tcW w:w="1976" w:type="dxa"/>
            <w:vMerge/>
          </w:tcPr>
          <w:p w14:paraId="54729CBC" w14:textId="77777777" w:rsidR="008E6B4A" w:rsidRPr="001B2A64" w:rsidRDefault="008E6B4A" w:rsidP="005E5E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Cs w:val="24"/>
              </w:rPr>
            </w:pPr>
          </w:p>
        </w:tc>
        <w:tc>
          <w:tcPr>
            <w:tcW w:w="2306" w:type="dxa"/>
          </w:tcPr>
          <w:p w14:paraId="4BF3B116" w14:textId="77777777" w:rsidR="008E6B4A" w:rsidRPr="001B2A64" w:rsidRDefault="008E6B4A" w:rsidP="005E5E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Cs w:val="24"/>
              </w:rPr>
            </w:pPr>
            <w:r>
              <w:rPr>
                <w:noProof/>
                <w:szCs w:val="24"/>
              </w:rPr>
              <w:t>Tìm kiếm sách theo ID người mượn</w:t>
            </w:r>
          </w:p>
        </w:tc>
        <w:tc>
          <w:tcPr>
            <w:tcW w:w="4516" w:type="dxa"/>
          </w:tcPr>
          <w:p w14:paraId="5EDD7C32" w14:textId="77777777" w:rsidR="008E6B4A" w:rsidRPr="001B2A64" w:rsidRDefault="008E6B4A" w:rsidP="005E5E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Cs w:val="24"/>
              </w:rPr>
            </w:pPr>
            <w:r w:rsidRPr="009114A2">
              <w:rPr>
                <w:noProof/>
                <w:szCs w:val="24"/>
              </w:rPr>
              <w:t>Tìm kiếm danh sách sách đang được mượn bởi cá nhân có tên được nhập vào</w:t>
            </w:r>
          </w:p>
        </w:tc>
      </w:tr>
      <w:tr w:rsidR="008E6B4A" w:rsidRPr="001B2A64" w14:paraId="4F6D0C85" w14:textId="77777777" w:rsidTr="005E5E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0" w:type="dxa"/>
          </w:tcPr>
          <w:p w14:paraId="7DC7AB71" w14:textId="77777777" w:rsidR="008E6B4A" w:rsidRPr="001C6661" w:rsidRDefault="008E6B4A" w:rsidP="005E5E77">
            <w:pPr>
              <w:jc w:val="center"/>
              <w:rPr>
                <w:noProof/>
                <w:szCs w:val="24"/>
                <w:lang w:val="en-US"/>
              </w:rPr>
            </w:pPr>
            <w:r>
              <w:rPr>
                <w:noProof/>
                <w:szCs w:val="24"/>
                <w:lang w:val="en-US"/>
              </w:rPr>
              <w:t>30</w:t>
            </w:r>
          </w:p>
        </w:tc>
        <w:tc>
          <w:tcPr>
            <w:tcW w:w="1976" w:type="dxa"/>
            <w:vMerge/>
          </w:tcPr>
          <w:p w14:paraId="70090B41" w14:textId="77777777" w:rsidR="008E6B4A" w:rsidRPr="001B2A64" w:rsidRDefault="008E6B4A" w:rsidP="005E5E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Cs w:val="24"/>
              </w:rPr>
            </w:pPr>
          </w:p>
        </w:tc>
        <w:tc>
          <w:tcPr>
            <w:tcW w:w="2306" w:type="dxa"/>
          </w:tcPr>
          <w:p w14:paraId="2601AA89" w14:textId="77777777" w:rsidR="008E6B4A" w:rsidRPr="001B2A64" w:rsidRDefault="008E6B4A" w:rsidP="005E5E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Cs w:val="24"/>
              </w:rPr>
            </w:pPr>
            <w:r w:rsidRPr="001B2A64">
              <w:rPr>
                <w:noProof/>
                <w:szCs w:val="24"/>
              </w:rPr>
              <w:t>Lập phiếu mượn sách</w:t>
            </w:r>
          </w:p>
        </w:tc>
        <w:tc>
          <w:tcPr>
            <w:tcW w:w="4516" w:type="dxa"/>
          </w:tcPr>
          <w:p w14:paraId="28F80F3B" w14:textId="77777777" w:rsidR="008E6B4A" w:rsidRPr="009114A2" w:rsidRDefault="008E6B4A" w:rsidP="005E5E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Cs w:val="24"/>
              </w:rPr>
            </w:pPr>
            <w:r w:rsidRPr="009114A2">
              <w:rPr>
                <w:noProof/>
                <w:szCs w:val="24"/>
              </w:rPr>
              <w:t>Lập phiếu cho độc giả mượn sách</w:t>
            </w:r>
          </w:p>
        </w:tc>
      </w:tr>
      <w:tr w:rsidR="008E6B4A" w:rsidRPr="001B2A64" w14:paraId="52FD1877" w14:textId="77777777" w:rsidTr="005E5E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0" w:type="dxa"/>
          </w:tcPr>
          <w:p w14:paraId="25862C1A" w14:textId="77777777" w:rsidR="008E6B4A" w:rsidRPr="001C6661" w:rsidRDefault="008E6B4A" w:rsidP="005E5E77">
            <w:pPr>
              <w:jc w:val="center"/>
              <w:rPr>
                <w:noProof/>
                <w:szCs w:val="24"/>
                <w:lang w:val="en-US"/>
              </w:rPr>
            </w:pPr>
            <w:r>
              <w:rPr>
                <w:noProof/>
                <w:szCs w:val="24"/>
                <w:lang w:val="en-US"/>
              </w:rPr>
              <w:t>31</w:t>
            </w:r>
          </w:p>
        </w:tc>
        <w:tc>
          <w:tcPr>
            <w:tcW w:w="1976" w:type="dxa"/>
            <w:vMerge/>
          </w:tcPr>
          <w:p w14:paraId="2756967F" w14:textId="77777777" w:rsidR="008E6B4A" w:rsidRPr="001B2A64" w:rsidRDefault="008E6B4A" w:rsidP="005E5E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Cs w:val="24"/>
              </w:rPr>
            </w:pPr>
          </w:p>
        </w:tc>
        <w:tc>
          <w:tcPr>
            <w:tcW w:w="2306" w:type="dxa"/>
          </w:tcPr>
          <w:p w14:paraId="3FD850B1" w14:textId="77777777" w:rsidR="008E6B4A" w:rsidRPr="001B2A64" w:rsidRDefault="008E6B4A" w:rsidP="005E5E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Cs w:val="24"/>
              </w:rPr>
            </w:pPr>
            <w:r w:rsidRPr="001B2A64">
              <w:rPr>
                <w:noProof/>
                <w:szCs w:val="24"/>
              </w:rPr>
              <w:t>Lập phiếu trả sách</w:t>
            </w:r>
          </w:p>
        </w:tc>
        <w:tc>
          <w:tcPr>
            <w:tcW w:w="4516" w:type="dxa"/>
          </w:tcPr>
          <w:p w14:paraId="689C65DF" w14:textId="77777777" w:rsidR="008E6B4A" w:rsidRPr="009114A2" w:rsidRDefault="008E6B4A" w:rsidP="005E5E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Cs w:val="24"/>
              </w:rPr>
            </w:pPr>
            <w:r w:rsidRPr="009114A2">
              <w:rPr>
                <w:noProof/>
                <w:szCs w:val="24"/>
              </w:rPr>
              <w:t>Lập phiếu cho độc giả trả sách</w:t>
            </w:r>
          </w:p>
        </w:tc>
      </w:tr>
      <w:tr w:rsidR="008E6B4A" w:rsidRPr="001B2A64" w14:paraId="12D62658" w14:textId="77777777" w:rsidTr="005E5E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0" w:type="dxa"/>
          </w:tcPr>
          <w:p w14:paraId="52A0821E" w14:textId="77777777" w:rsidR="008E6B4A" w:rsidRPr="001C6661" w:rsidRDefault="008E6B4A" w:rsidP="005E5E77">
            <w:pPr>
              <w:jc w:val="center"/>
              <w:rPr>
                <w:noProof/>
                <w:szCs w:val="24"/>
                <w:lang w:val="en-US"/>
              </w:rPr>
            </w:pPr>
            <w:r>
              <w:rPr>
                <w:noProof/>
                <w:szCs w:val="24"/>
                <w:lang w:val="en-US"/>
              </w:rPr>
              <w:t>32</w:t>
            </w:r>
          </w:p>
        </w:tc>
        <w:tc>
          <w:tcPr>
            <w:tcW w:w="1976" w:type="dxa"/>
            <w:vMerge/>
          </w:tcPr>
          <w:p w14:paraId="72ACA086" w14:textId="77777777" w:rsidR="008E6B4A" w:rsidRPr="001B2A64" w:rsidRDefault="008E6B4A" w:rsidP="005E5E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Cs w:val="24"/>
              </w:rPr>
            </w:pPr>
          </w:p>
        </w:tc>
        <w:tc>
          <w:tcPr>
            <w:tcW w:w="2306" w:type="dxa"/>
          </w:tcPr>
          <w:p w14:paraId="63971689" w14:textId="77777777" w:rsidR="008E6B4A" w:rsidRPr="001B2A64" w:rsidRDefault="008E6B4A" w:rsidP="005E5E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Cs w:val="24"/>
              </w:rPr>
            </w:pPr>
            <w:r w:rsidRPr="001B2A64">
              <w:rPr>
                <w:noProof/>
                <w:szCs w:val="24"/>
              </w:rPr>
              <w:t>Lập phiếu đền sách</w:t>
            </w:r>
          </w:p>
        </w:tc>
        <w:tc>
          <w:tcPr>
            <w:tcW w:w="4516" w:type="dxa"/>
          </w:tcPr>
          <w:p w14:paraId="3648684D" w14:textId="77777777" w:rsidR="008E6B4A" w:rsidRPr="009114A2" w:rsidRDefault="008E6B4A" w:rsidP="005E5E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Cs w:val="24"/>
              </w:rPr>
            </w:pPr>
            <w:r w:rsidRPr="009114A2">
              <w:rPr>
                <w:noProof/>
                <w:szCs w:val="24"/>
              </w:rPr>
              <w:t>Lập phiếu đền trả lại sách đã mất</w:t>
            </w:r>
          </w:p>
        </w:tc>
      </w:tr>
      <w:tr w:rsidR="008E6B4A" w:rsidRPr="001B2A64" w14:paraId="0806308D" w14:textId="77777777" w:rsidTr="005E5E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0" w:type="dxa"/>
          </w:tcPr>
          <w:p w14:paraId="3C89C5AD" w14:textId="77777777" w:rsidR="008E6B4A" w:rsidRPr="001C6661" w:rsidRDefault="008E6B4A" w:rsidP="005E5E77">
            <w:pPr>
              <w:jc w:val="center"/>
              <w:rPr>
                <w:noProof/>
                <w:szCs w:val="24"/>
                <w:lang w:val="en-US"/>
              </w:rPr>
            </w:pPr>
            <w:r>
              <w:rPr>
                <w:noProof/>
                <w:szCs w:val="24"/>
                <w:lang w:val="en-US"/>
              </w:rPr>
              <w:t>33</w:t>
            </w:r>
          </w:p>
        </w:tc>
        <w:tc>
          <w:tcPr>
            <w:tcW w:w="1976" w:type="dxa"/>
            <w:vMerge w:val="restart"/>
          </w:tcPr>
          <w:p w14:paraId="0C71512C" w14:textId="77777777" w:rsidR="008E6B4A" w:rsidRPr="001B2A64" w:rsidRDefault="008E6B4A" w:rsidP="005E5E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Cs w:val="24"/>
              </w:rPr>
            </w:pPr>
            <w:r w:rsidRPr="001B2A64">
              <w:rPr>
                <w:noProof/>
                <w:szCs w:val="24"/>
              </w:rPr>
              <w:t>Quản lý độc giả</w:t>
            </w:r>
          </w:p>
        </w:tc>
        <w:tc>
          <w:tcPr>
            <w:tcW w:w="2306" w:type="dxa"/>
          </w:tcPr>
          <w:p w14:paraId="7243B7DC" w14:textId="77777777" w:rsidR="008E6B4A" w:rsidRPr="001B2A64" w:rsidRDefault="008E6B4A" w:rsidP="005E5E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Cs w:val="24"/>
              </w:rPr>
            </w:pPr>
            <w:r w:rsidRPr="001B2A64">
              <w:rPr>
                <w:noProof/>
                <w:szCs w:val="24"/>
              </w:rPr>
              <w:t>Tìm kiếm độc giả theo tên sách</w:t>
            </w:r>
          </w:p>
        </w:tc>
        <w:tc>
          <w:tcPr>
            <w:tcW w:w="4516" w:type="dxa"/>
          </w:tcPr>
          <w:p w14:paraId="2AF15993" w14:textId="77777777" w:rsidR="008E6B4A" w:rsidRPr="009114A2" w:rsidRDefault="008E6B4A" w:rsidP="005E5E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Cs w:val="24"/>
              </w:rPr>
            </w:pPr>
            <w:r w:rsidRPr="009114A2">
              <w:rPr>
                <w:noProof/>
                <w:szCs w:val="24"/>
              </w:rPr>
              <w:t>Tìm kiếm thông tin độc giả dựa theo tên sách đang mượn</w:t>
            </w:r>
          </w:p>
        </w:tc>
      </w:tr>
      <w:tr w:rsidR="008E6B4A" w:rsidRPr="001B2A64" w14:paraId="67004167" w14:textId="77777777" w:rsidTr="005E5E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0" w:type="dxa"/>
          </w:tcPr>
          <w:p w14:paraId="70814405" w14:textId="77777777" w:rsidR="008E6B4A" w:rsidRPr="001C6661" w:rsidRDefault="008E6B4A" w:rsidP="005E5E77">
            <w:pPr>
              <w:jc w:val="center"/>
              <w:rPr>
                <w:noProof/>
                <w:szCs w:val="24"/>
                <w:lang w:val="en-US"/>
              </w:rPr>
            </w:pPr>
            <w:r>
              <w:rPr>
                <w:noProof/>
                <w:szCs w:val="24"/>
                <w:lang w:val="en-US"/>
              </w:rPr>
              <w:t>34</w:t>
            </w:r>
          </w:p>
        </w:tc>
        <w:tc>
          <w:tcPr>
            <w:tcW w:w="1976" w:type="dxa"/>
            <w:vMerge/>
          </w:tcPr>
          <w:p w14:paraId="2A1B79DD" w14:textId="77777777" w:rsidR="008E6B4A" w:rsidRPr="001B2A64" w:rsidRDefault="008E6B4A" w:rsidP="005E5E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Cs w:val="24"/>
              </w:rPr>
            </w:pPr>
          </w:p>
        </w:tc>
        <w:tc>
          <w:tcPr>
            <w:tcW w:w="2306" w:type="dxa"/>
          </w:tcPr>
          <w:p w14:paraId="7B1EEB79" w14:textId="77777777" w:rsidR="008E6B4A" w:rsidRPr="001B2A64" w:rsidRDefault="008E6B4A" w:rsidP="005E5E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Cs w:val="24"/>
              </w:rPr>
            </w:pPr>
            <w:r w:rsidRPr="001B2A64">
              <w:rPr>
                <w:noProof/>
                <w:szCs w:val="24"/>
              </w:rPr>
              <w:t>Tìm kiếm độc giả theo mã ISBN</w:t>
            </w:r>
          </w:p>
        </w:tc>
        <w:tc>
          <w:tcPr>
            <w:tcW w:w="4516" w:type="dxa"/>
          </w:tcPr>
          <w:p w14:paraId="6C3C7924" w14:textId="77777777" w:rsidR="008E6B4A" w:rsidRPr="001B2A64" w:rsidRDefault="008E6B4A" w:rsidP="005E5E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Cs w:val="24"/>
              </w:rPr>
            </w:pPr>
            <w:r w:rsidRPr="009114A2">
              <w:rPr>
                <w:noProof/>
                <w:szCs w:val="24"/>
              </w:rPr>
              <w:t>Tìm kiếm thông tin độc giả dựa theo mã ISBN của sách đang mượn</w:t>
            </w:r>
          </w:p>
        </w:tc>
      </w:tr>
      <w:tr w:rsidR="008E6B4A" w:rsidRPr="001B2A64" w14:paraId="41EE7C17" w14:textId="77777777" w:rsidTr="005E5E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0" w:type="dxa"/>
          </w:tcPr>
          <w:p w14:paraId="0FD9F8D8" w14:textId="77777777" w:rsidR="008E6B4A" w:rsidRPr="001C6661" w:rsidRDefault="008E6B4A" w:rsidP="005E5E77">
            <w:pPr>
              <w:jc w:val="center"/>
              <w:rPr>
                <w:noProof/>
                <w:szCs w:val="24"/>
                <w:lang w:val="en-US"/>
              </w:rPr>
            </w:pPr>
            <w:r>
              <w:rPr>
                <w:noProof/>
                <w:szCs w:val="24"/>
                <w:lang w:val="en-US"/>
              </w:rPr>
              <w:t>35</w:t>
            </w:r>
          </w:p>
        </w:tc>
        <w:tc>
          <w:tcPr>
            <w:tcW w:w="1976" w:type="dxa"/>
            <w:vMerge/>
          </w:tcPr>
          <w:p w14:paraId="382C2394" w14:textId="77777777" w:rsidR="008E6B4A" w:rsidRPr="001B2A64" w:rsidRDefault="008E6B4A" w:rsidP="005E5E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Cs w:val="24"/>
              </w:rPr>
            </w:pPr>
          </w:p>
        </w:tc>
        <w:tc>
          <w:tcPr>
            <w:tcW w:w="2306" w:type="dxa"/>
          </w:tcPr>
          <w:p w14:paraId="105DA595" w14:textId="77777777" w:rsidR="008E6B4A" w:rsidRPr="001B2A64" w:rsidRDefault="008E6B4A" w:rsidP="005E5E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Cs w:val="24"/>
              </w:rPr>
            </w:pPr>
            <w:r w:rsidRPr="001B2A64">
              <w:rPr>
                <w:noProof/>
                <w:szCs w:val="24"/>
              </w:rPr>
              <w:t>Tìm kiếm độc giả theo mã sách thư viện</w:t>
            </w:r>
          </w:p>
        </w:tc>
        <w:tc>
          <w:tcPr>
            <w:tcW w:w="4516" w:type="dxa"/>
          </w:tcPr>
          <w:p w14:paraId="73A5FD2C" w14:textId="77777777" w:rsidR="008E6B4A" w:rsidRPr="001B2A64" w:rsidRDefault="008E6B4A" w:rsidP="005E5E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Cs w:val="24"/>
              </w:rPr>
            </w:pPr>
            <w:r w:rsidRPr="009114A2">
              <w:rPr>
                <w:noProof/>
                <w:szCs w:val="24"/>
              </w:rPr>
              <w:t>Tìm kiếm thông tin độc giả dựa theo mã thư viện của sách đang mượn</w:t>
            </w:r>
          </w:p>
        </w:tc>
      </w:tr>
      <w:tr w:rsidR="008E6B4A" w:rsidRPr="001B2A64" w14:paraId="34ACB3F5" w14:textId="77777777" w:rsidTr="005E5E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0" w:type="dxa"/>
          </w:tcPr>
          <w:p w14:paraId="751B68FA" w14:textId="77777777" w:rsidR="008E6B4A" w:rsidRPr="001C6661" w:rsidRDefault="008E6B4A" w:rsidP="005E5E77">
            <w:pPr>
              <w:jc w:val="center"/>
              <w:rPr>
                <w:noProof/>
                <w:szCs w:val="24"/>
                <w:lang w:val="en-US"/>
              </w:rPr>
            </w:pPr>
            <w:r>
              <w:rPr>
                <w:noProof/>
                <w:szCs w:val="24"/>
                <w:lang w:val="en-US"/>
              </w:rPr>
              <w:t>36</w:t>
            </w:r>
          </w:p>
        </w:tc>
        <w:tc>
          <w:tcPr>
            <w:tcW w:w="1976" w:type="dxa"/>
            <w:vMerge w:val="restart"/>
          </w:tcPr>
          <w:p w14:paraId="37972ADE" w14:textId="77777777" w:rsidR="008E6B4A" w:rsidRPr="005C3320" w:rsidRDefault="008E6B4A" w:rsidP="005E5E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Cs w:val="24"/>
                <w:lang w:val="en-US"/>
              </w:rPr>
            </w:pPr>
            <w:r>
              <w:rPr>
                <w:noProof/>
                <w:szCs w:val="24"/>
                <w:lang w:val="en-US"/>
              </w:rPr>
              <w:t>Lập báo cáo</w:t>
            </w:r>
          </w:p>
        </w:tc>
        <w:tc>
          <w:tcPr>
            <w:tcW w:w="2306" w:type="dxa"/>
          </w:tcPr>
          <w:p w14:paraId="3D545DCA" w14:textId="77777777" w:rsidR="008E6B4A" w:rsidRPr="001C6661" w:rsidRDefault="008E6B4A" w:rsidP="005E5E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Cs w:val="24"/>
                <w:lang w:val="en-US"/>
              </w:rPr>
            </w:pPr>
            <w:r>
              <w:rPr>
                <w:noProof/>
                <w:szCs w:val="24"/>
                <w:lang w:val="en-US"/>
              </w:rPr>
              <w:t>Báo cáo sách mượn  theo tháng</w:t>
            </w:r>
          </w:p>
        </w:tc>
        <w:tc>
          <w:tcPr>
            <w:tcW w:w="4516" w:type="dxa"/>
          </w:tcPr>
          <w:p w14:paraId="689EF1BC" w14:textId="77777777" w:rsidR="008E6B4A" w:rsidRPr="001B6A92" w:rsidRDefault="008E6B4A" w:rsidP="005E5E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Cs w:val="24"/>
                <w:lang w:val="en-US"/>
              </w:rPr>
            </w:pPr>
            <w:r>
              <w:rPr>
                <w:noProof/>
                <w:szCs w:val="24"/>
                <w:lang w:val="en-US"/>
              </w:rPr>
              <w:t>Báo cáo theo 1 tháng về sách được độc giả mượn</w:t>
            </w:r>
          </w:p>
        </w:tc>
      </w:tr>
      <w:tr w:rsidR="008E6B4A" w:rsidRPr="001B2A64" w14:paraId="20EE596E" w14:textId="77777777" w:rsidTr="005E5E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0" w:type="dxa"/>
          </w:tcPr>
          <w:p w14:paraId="60807EBE" w14:textId="77777777" w:rsidR="008E6B4A" w:rsidRDefault="008E6B4A" w:rsidP="005E5E77">
            <w:pPr>
              <w:jc w:val="center"/>
              <w:rPr>
                <w:noProof/>
                <w:szCs w:val="24"/>
                <w:lang w:val="en-US"/>
              </w:rPr>
            </w:pPr>
            <w:r>
              <w:rPr>
                <w:noProof/>
                <w:szCs w:val="24"/>
                <w:lang w:val="en-US"/>
              </w:rPr>
              <w:t>37</w:t>
            </w:r>
          </w:p>
        </w:tc>
        <w:tc>
          <w:tcPr>
            <w:tcW w:w="1976" w:type="dxa"/>
            <w:vMerge/>
          </w:tcPr>
          <w:p w14:paraId="3C8B1677" w14:textId="77777777" w:rsidR="008E6B4A" w:rsidRDefault="008E6B4A" w:rsidP="005E5E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Cs w:val="24"/>
                <w:lang w:val="en-US"/>
              </w:rPr>
            </w:pPr>
          </w:p>
        </w:tc>
        <w:tc>
          <w:tcPr>
            <w:tcW w:w="2306" w:type="dxa"/>
          </w:tcPr>
          <w:p w14:paraId="3EE9AC19" w14:textId="77777777" w:rsidR="008E6B4A" w:rsidRPr="001C6661" w:rsidRDefault="008E6B4A" w:rsidP="005E5E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Cs w:val="24"/>
                <w:lang w:val="en-US"/>
              </w:rPr>
            </w:pPr>
            <w:r>
              <w:rPr>
                <w:noProof/>
                <w:szCs w:val="24"/>
                <w:lang w:val="en-US"/>
              </w:rPr>
              <w:t>Báo cáo sách trả theo tháng</w:t>
            </w:r>
          </w:p>
        </w:tc>
        <w:tc>
          <w:tcPr>
            <w:tcW w:w="4516" w:type="dxa"/>
          </w:tcPr>
          <w:p w14:paraId="257BFEE5" w14:textId="77777777" w:rsidR="008E6B4A" w:rsidRPr="001B2A64" w:rsidRDefault="008E6B4A" w:rsidP="005E5E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Cs w:val="24"/>
              </w:rPr>
            </w:pPr>
            <w:r>
              <w:rPr>
                <w:noProof/>
                <w:szCs w:val="24"/>
                <w:lang w:val="en-US"/>
              </w:rPr>
              <w:t>Báo cáo theo 1 tháng về sách được độc giả trả</w:t>
            </w:r>
          </w:p>
        </w:tc>
      </w:tr>
      <w:tr w:rsidR="008E6B4A" w:rsidRPr="001B2A64" w14:paraId="1744F9AB" w14:textId="77777777" w:rsidTr="005E5E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0" w:type="dxa"/>
          </w:tcPr>
          <w:p w14:paraId="72E99A50" w14:textId="77777777" w:rsidR="008E6B4A" w:rsidRDefault="008E6B4A" w:rsidP="005E5E77">
            <w:pPr>
              <w:jc w:val="center"/>
              <w:rPr>
                <w:noProof/>
                <w:szCs w:val="24"/>
                <w:lang w:val="en-US"/>
              </w:rPr>
            </w:pPr>
            <w:r>
              <w:rPr>
                <w:noProof/>
                <w:szCs w:val="24"/>
                <w:lang w:val="en-US"/>
              </w:rPr>
              <w:t>38</w:t>
            </w:r>
          </w:p>
        </w:tc>
        <w:tc>
          <w:tcPr>
            <w:tcW w:w="1976" w:type="dxa"/>
            <w:vMerge/>
          </w:tcPr>
          <w:p w14:paraId="06D1E89A" w14:textId="77777777" w:rsidR="008E6B4A" w:rsidRDefault="008E6B4A" w:rsidP="005E5E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Cs w:val="24"/>
                <w:lang w:val="en-US"/>
              </w:rPr>
            </w:pPr>
          </w:p>
        </w:tc>
        <w:tc>
          <w:tcPr>
            <w:tcW w:w="2306" w:type="dxa"/>
          </w:tcPr>
          <w:p w14:paraId="3DD50109" w14:textId="77777777" w:rsidR="008E6B4A" w:rsidRDefault="008E6B4A" w:rsidP="005E5E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Cs w:val="24"/>
                <w:lang w:val="en-US"/>
              </w:rPr>
            </w:pPr>
            <w:r>
              <w:rPr>
                <w:noProof/>
                <w:szCs w:val="24"/>
                <w:lang w:val="en-US"/>
              </w:rPr>
              <w:t>Báo cáo sách nhập theo tháng</w:t>
            </w:r>
          </w:p>
        </w:tc>
        <w:tc>
          <w:tcPr>
            <w:tcW w:w="4516" w:type="dxa"/>
          </w:tcPr>
          <w:p w14:paraId="2F958CBD" w14:textId="77777777" w:rsidR="008E6B4A" w:rsidRPr="001B2A64" w:rsidRDefault="008E6B4A" w:rsidP="005E5E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Cs w:val="24"/>
              </w:rPr>
            </w:pPr>
            <w:r>
              <w:rPr>
                <w:noProof/>
                <w:szCs w:val="24"/>
                <w:lang w:val="en-US"/>
              </w:rPr>
              <w:t>Báo cáo theo 1 tháng về sách được nhập về thư viện</w:t>
            </w:r>
          </w:p>
        </w:tc>
      </w:tr>
      <w:tr w:rsidR="008E6B4A" w:rsidRPr="001B2A64" w14:paraId="626B1407" w14:textId="77777777" w:rsidTr="005E5E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0" w:type="dxa"/>
          </w:tcPr>
          <w:p w14:paraId="4C2AC1C7" w14:textId="77777777" w:rsidR="008E6B4A" w:rsidRDefault="008E6B4A" w:rsidP="005E5E77">
            <w:pPr>
              <w:jc w:val="center"/>
              <w:rPr>
                <w:noProof/>
                <w:szCs w:val="24"/>
                <w:lang w:val="en-US"/>
              </w:rPr>
            </w:pPr>
            <w:r>
              <w:rPr>
                <w:noProof/>
                <w:szCs w:val="24"/>
                <w:lang w:val="en-US"/>
              </w:rPr>
              <w:t>39</w:t>
            </w:r>
          </w:p>
        </w:tc>
        <w:tc>
          <w:tcPr>
            <w:tcW w:w="1976" w:type="dxa"/>
            <w:vMerge/>
          </w:tcPr>
          <w:p w14:paraId="1F58D306" w14:textId="77777777" w:rsidR="008E6B4A" w:rsidRDefault="008E6B4A" w:rsidP="005E5E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Cs w:val="24"/>
                <w:lang w:val="en-US"/>
              </w:rPr>
            </w:pPr>
          </w:p>
        </w:tc>
        <w:tc>
          <w:tcPr>
            <w:tcW w:w="2306" w:type="dxa"/>
          </w:tcPr>
          <w:p w14:paraId="2DA45DF4" w14:textId="77777777" w:rsidR="008E6B4A" w:rsidRDefault="008E6B4A" w:rsidP="005E5E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Cs w:val="24"/>
                <w:lang w:val="en-US"/>
              </w:rPr>
            </w:pPr>
            <w:r>
              <w:rPr>
                <w:noProof/>
                <w:szCs w:val="24"/>
                <w:lang w:val="en-US"/>
              </w:rPr>
              <w:t>Báo cáo sách mất theo tháng</w:t>
            </w:r>
          </w:p>
        </w:tc>
        <w:tc>
          <w:tcPr>
            <w:tcW w:w="4516" w:type="dxa"/>
          </w:tcPr>
          <w:p w14:paraId="15B52C24" w14:textId="77777777" w:rsidR="008E6B4A" w:rsidRPr="001B2A64" w:rsidRDefault="008E6B4A" w:rsidP="005E5E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Cs w:val="24"/>
              </w:rPr>
            </w:pPr>
            <w:r>
              <w:rPr>
                <w:noProof/>
                <w:szCs w:val="24"/>
                <w:lang w:val="en-US"/>
              </w:rPr>
              <w:t>Báo cáo theo 1 tháng về sách bị độc giả làm mất</w:t>
            </w:r>
          </w:p>
        </w:tc>
      </w:tr>
      <w:tr w:rsidR="008E6B4A" w:rsidRPr="001B2A64" w14:paraId="294E701F" w14:textId="77777777" w:rsidTr="005E5E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0" w:type="dxa"/>
          </w:tcPr>
          <w:p w14:paraId="40EC3E2A" w14:textId="77777777" w:rsidR="008E6B4A" w:rsidRDefault="008E6B4A" w:rsidP="005E5E77">
            <w:pPr>
              <w:jc w:val="center"/>
              <w:rPr>
                <w:noProof/>
                <w:szCs w:val="24"/>
                <w:lang w:val="en-US"/>
              </w:rPr>
            </w:pPr>
            <w:r>
              <w:rPr>
                <w:noProof/>
                <w:szCs w:val="24"/>
                <w:lang w:val="en-US"/>
              </w:rPr>
              <w:t>40</w:t>
            </w:r>
          </w:p>
        </w:tc>
        <w:tc>
          <w:tcPr>
            <w:tcW w:w="1976" w:type="dxa"/>
            <w:vMerge/>
          </w:tcPr>
          <w:p w14:paraId="4219A122" w14:textId="77777777" w:rsidR="008E6B4A" w:rsidRDefault="008E6B4A" w:rsidP="005E5E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Cs w:val="24"/>
                <w:lang w:val="en-US"/>
              </w:rPr>
            </w:pPr>
          </w:p>
        </w:tc>
        <w:tc>
          <w:tcPr>
            <w:tcW w:w="2306" w:type="dxa"/>
          </w:tcPr>
          <w:p w14:paraId="6C4760F4" w14:textId="77777777" w:rsidR="008E6B4A" w:rsidRDefault="008E6B4A" w:rsidP="005E5E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Cs w:val="24"/>
                <w:lang w:val="en-US"/>
              </w:rPr>
            </w:pPr>
            <w:r>
              <w:rPr>
                <w:noProof/>
                <w:szCs w:val="24"/>
                <w:lang w:val="en-US"/>
              </w:rPr>
              <w:t>Báo cáo sách thanh lý theo tháng</w:t>
            </w:r>
          </w:p>
        </w:tc>
        <w:tc>
          <w:tcPr>
            <w:tcW w:w="4516" w:type="dxa"/>
          </w:tcPr>
          <w:p w14:paraId="095F550C" w14:textId="77777777" w:rsidR="008E6B4A" w:rsidRPr="001B2A64" w:rsidRDefault="008E6B4A" w:rsidP="005E5E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Cs w:val="24"/>
              </w:rPr>
            </w:pPr>
            <w:r>
              <w:rPr>
                <w:noProof/>
                <w:szCs w:val="24"/>
                <w:lang w:val="en-US"/>
              </w:rPr>
              <w:t>Báo cáo theo 1 tháng về sách được thanh lý</w:t>
            </w:r>
          </w:p>
        </w:tc>
      </w:tr>
      <w:tr w:rsidR="008E6B4A" w:rsidRPr="001B2A64" w14:paraId="02FA140A" w14:textId="77777777" w:rsidTr="005E5E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0" w:type="dxa"/>
          </w:tcPr>
          <w:p w14:paraId="41302908" w14:textId="77777777" w:rsidR="008E6B4A" w:rsidRPr="001C6661" w:rsidRDefault="008E6B4A" w:rsidP="005E5E77">
            <w:pPr>
              <w:jc w:val="center"/>
              <w:rPr>
                <w:noProof/>
                <w:szCs w:val="24"/>
                <w:lang w:val="en-US"/>
              </w:rPr>
            </w:pPr>
            <w:r>
              <w:rPr>
                <w:noProof/>
                <w:szCs w:val="24"/>
                <w:lang w:val="en-US"/>
              </w:rPr>
              <w:t>41</w:t>
            </w:r>
          </w:p>
        </w:tc>
        <w:tc>
          <w:tcPr>
            <w:tcW w:w="1976" w:type="dxa"/>
            <w:vMerge w:val="restart"/>
          </w:tcPr>
          <w:p w14:paraId="6FA2F497" w14:textId="77777777" w:rsidR="008E6B4A" w:rsidRPr="001B2A64" w:rsidRDefault="008E6B4A" w:rsidP="005E5E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Cs w:val="24"/>
              </w:rPr>
            </w:pPr>
            <w:r w:rsidRPr="001B2A64">
              <w:rPr>
                <w:noProof/>
                <w:szCs w:val="24"/>
              </w:rPr>
              <w:t>Quản lý</w:t>
            </w:r>
            <w:r>
              <w:rPr>
                <w:noProof/>
                <w:szCs w:val="24"/>
                <w:lang w:val="en-US"/>
              </w:rPr>
              <w:t xml:space="preserve"> thông tin</w:t>
            </w:r>
            <w:r>
              <w:rPr>
                <w:noProof/>
                <w:szCs w:val="24"/>
              </w:rPr>
              <w:t xml:space="preserve"> </w:t>
            </w:r>
            <w:r w:rsidRPr="001B2A64">
              <w:rPr>
                <w:noProof/>
                <w:szCs w:val="24"/>
              </w:rPr>
              <w:t>nhà xuất bản</w:t>
            </w:r>
          </w:p>
        </w:tc>
        <w:tc>
          <w:tcPr>
            <w:tcW w:w="2306" w:type="dxa"/>
          </w:tcPr>
          <w:p w14:paraId="598E3925" w14:textId="77777777" w:rsidR="008E6B4A" w:rsidRPr="001B2A64" w:rsidRDefault="008E6B4A" w:rsidP="005E5E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Cs w:val="24"/>
              </w:rPr>
            </w:pPr>
            <w:r>
              <w:rPr>
                <w:noProof/>
                <w:szCs w:val="24"/>
              </w:rPr>
              <w:t>Thêm</w:t>
            </w:r>
            <w:r w:rsidRPr="001B2A64">
              <w:rPr>
                <w:noProof/>
                <w:szCs w:val="24"/>
              </w:rPr>
              <w:t xml:space="preserve"> nhà xuất bản</w:t>
            </w:r>
          </w:p>
        </w:tc>
        <w:tc>
          <w:tcPr>
            <w:tcW w:w="4516" w:type="dxa"/>
          </w:tcPr>
          <w:p w14:paraId="403316AF" w14:textId="77777777" w:rsidR="008E6B4A" w:rsidRPr="009114A2" w:rsidRDefault="008E6B4A" w:rsidP="005E5E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Cs w:val="24"/>
              </w:rPr>
            </w:pPr>
            <w:r w:rsidRPr="009114A2">
              <w:rPr>
                <w:noProof/>
                <w:szCs w:val="24"/>
              </w:rPr>
              <w:t>Thêm tên nhà xuất bản vào hệ thống</w:t>
            </w:r>
          </w:p>
        </w:tc>
      </w:tr>
      <w:tr w:rsidR="008E6B4A" w:rsidRPr="001B2A64" w14:paraId="2825CE0A" w14:textId="77777777" w:rsidTr="005E5E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0" w:type="dxa"/>
          </w:tcPr>
          <w:p w14:paraId="4EDF7CA7" w14:textId="77777777" w:rsidR="008E6B4A" w:rsidRDefault="008E6B4A" w:rsidP="005E5E77">
            <w:pPr>
              <w:jc w:val="center"/>
              <w:rPr>
                <w:noProof/>
                <w:szCs w:val="24"/>
                <w:lang w:val="en-US"/>
              </w:rPr>
            </w:pPr>
            <w:r>
              <w:rPr>
                <w:noProof/>
                <w:szCs w:val="24"/>
                <w:lang w:val="en-US"/>
              </w:rPr>
              <w:t>42</w:t>
            </w:r>
          </w:p>
        </w:tc>
        <w:tc>
          <w:tcPr>
            <w:tcW w:w="1976" w:type="dxa"/>
            <w:vMerge/>
          </w:tcPr>
          <w:p w14:paraId="6EBDF546" w14:textId="77777777" w:rsidR="008E6B4A" w:rsidRPr="001B2A64" w:rsidRDefault="008E6B4A" w:rsidP="005E5E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Cs w:val="24"/>
              </w:rPr>
            </w:pPr>
          </w:p>
        </w:tc>
        <w:tc>
          <w:tcPr>
            <w:tcW w:w="2306" w:type="dxa"/>
          </w:tcPr>
          <w:p w14:paraId="087770C6" w14:textId="77777777" w:rsidR="008E6B4A" w:rsidRPr="001C6661" w:rsidRDefault="008E6B4A" w:rsidP="005E5E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Cs w:val="24"/>
                <w:lang w:val="en-US"/>
              </w:rPr>
            </w:pPr>
            <w:r>
              <w:rPr>
                <w:noProof/>
                <w:szCs w:val="24"/>
                <w:lang w:val="en-US"/>
              </w:rPr>
              <w:t>Xóa nhà xuất bản</w:t>
            </w:r>
          </w:p>
        </w:tc>
        <w:tc>
          <w:tcPr>
            <w:tcW w:w="4516" w:type="dxa"/>
          </w:tcPr>
          <w:p w14:paraId="692E1699" w14:textId="77777777" w:rsidR="008E6B4A" w:rsidRPr="001B6A92" w:rsidRDefault="008E6B4A" w:rsidP="005E5E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Cs w:val="24"/>
                <w:lang w:val="en-US"/>
              </w:rPr>
            </w:pPr>
            <w:r>
              <w:rPr>
                <w:noProof/>
                <w:szCs w:val="24"/>
                <w:lang w:val="en-US"/>
              </w:rPr>
              <w:t>Xóa tên nhà xuất bản khỏi hệ thống</w:t>
            </w:r>
          </w:p>
        </w:tc>
      </w:tr>
      <w:tr w:rsidR="008E6B4A" w:rsidRPr="001B2A64" w14:paraId="66A7183A" w14:textId="77777777" w:rsidTr="005E5E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0" w:type="dxa"/>
          </w:tcPr>
          <w:p w14:paraId="4D5E2309" w14:textId="77777777" w:rsidR="008E6B4A" w:rsidRDefault="008E6B4A" w:rsidP="005E5E77">
            <w:pPr>
              <w:jc w:val="center"/>
              <w:rPr>
                <w:noProof/>
                <w:szCs w:val="24"/>
                <w:lang w:val="en-US"/>
              </w:rPr>
            </w:pPr>
            <w:r>
              <w:rPr>
                <w:noProof/>
                <w:szCs w:val="24"/>
                <w:lang w:val="en-US"/>
              </w:rPr>
              <w:t>43</w:t>
            </w:r>
          </w:p>
        </w:tc>
        <w:tc>
          <w:tcPr>
            <w:tcW w:w="1976" w:type="dxa"/>
            <w:vMerge/>
          </w:tcPr>
          <w:p w14:paraId="2F72DC19" w14:textId="77777777" w:rsidR="008E6B4A" w:rsidRPr="001B2A64" w:rsidRDefault="008E6B4A" w:rsidP="005E5E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Cs w:val="24"/>
              </w:rPr>
            </w:pPr>
          </w:p>
        </w:tc>
        <w:tc>
          <w:tcPr>
            <w:tcW w:w="2306" w:type="dxa"/>
          </w:tcPr>
          <w:p w14:paraId="64727E07" w14:textId="77777777" w:rsidR="008E6B4A" w:rsidRPr="009114A2" w:rsidRDefault="008E6B4A" w:rsidP="005E5E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Cs w:val="24"/>
              </w:rPr>
            </w:pPr>
            <w:r w:rsidRPr="009114A2">
              <w:rPr>
                <w:noProof/>
                <w:szCs w:val="24"/>
              </w:rPr>
              <w:t>Chỉnh sửa thông tin nhà xuất bản</w:t>
            </w:r>
          </w:p>
        </w:tc>
        <w:tc>
          <w:tcPr>
            <w:tcW w:w="4516" w:type="dxa"/>
          </w:tcPr>
          <w:p w14:paraId="1759AF4F" w14:textId="77777777" w:rsidR="008E6B4A" w:rsidRPr="001B2A64" w:rsidRDefault="008E6B4A" w:rsidP="005E5E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Cs w:val="24"/>
              </w:rPr>
            </w:pPr>
            <w:r w:rsidRPr="009114A2">
              <w:rPr>
                <w:noProof/>
                <w:szCs w:val="24"/>
              </w:rPr>
              <w:t>Sửa tên nhà xuất bản trong hệ thống</w:t>
            </w:r>
          </w:p>
        </w:tc>
      </w:tr>
      <w:tr w:rsidR="008E6B4A" w:rsidRPr="001B2A64" w14:paraId="36B7C3D7" w14:textId="77777777" w:rsidTr="005E5E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0" w:type="dxa"/>
          </w:tcPr>
          <w:p w14:paraId="3359618E" w14:textId="77777777" w:rsidR="008E6B4A" w:rsidRDefault="008E6B4A" w:rsidP="005E5E77">
            <w:pPr>
              <w:jc w:val="center"/>
              <w:rPr>
                <w:noProof/>
                <w:szCs w:val="24"/>
                <w:lang w:val="en-US"/>
              </w:rPr>
            </w:pPr>
            <w:r>
              <w:rPr>
                <w:noProof/>
                <w:szCs w:val="24"/>
                <w:lang w:val="en-US"/>
              </w:rPr>
              <w:t>44</w:t>
            </w:r>
          </w:p>
        </w:tc>
        <w:tc>
          <w:tcPr>
            <w:tcW w:w="1976" w:type="dxa"/>
            <w:vMerge/>
          </w:tcPr>
          <w:p w14:paraId="0700616D" w14:textId="77777777" w:rsidR="008E6B4A" w:rsidRPr="001B2A64" w:rsidRDefault="008E6B4A" w:rsidP="005E5E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Cs w:val="24"/>
              </w:rPr>
            </w:pPr>
          </w:p>
        </w:tc>
        <w:tc>
          <w:tcPr>
            <w:tcW w:w="2306" w:type="dxa"/>
          </w:tcPr>
          <w:p w14:paraId="34A64819" w14:textId="77777777" w:rsidR="008E6B4A" w:rsidRPr="009114A2" w:rsidRDefault="008E6B4A" w:rsidP="005E5E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Cs w:val="24"/>
              </w:rPr>
            </w:pPr>
            <w:r w:rsidRPr="009114A2">
              <w:rPr>
                <w:noProof/>
                <w:szCs w:val="24"/>
              </w:rPr>
              <w:t>Truy xuất thông tin nhà xuất bản</w:t>
            </w:r>
          </w:p>
        </w:tc>
        <w:tc>
          <w:tcPr>
            <w:tcW w:w="4516" w:type="dxa"/>
          </w:tcPr>
          <w:p w14:paraId="6A28B515" w14:textId="77777777" w:rsidR="008E6B4A" w:rsidRPr="009114A2" w:rsidRDefault="008E6B4A" w:rsidP="005E5E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Cs w:val="24"/>
              </w:rPr>
            </w:pPr>
            <w:r w:rsidRPr="009114A2">
              <w:rPr>
                <w:noProof/>
                <w:szCs w:val="24"/>
              </w:rPr>
              <w:t>Xem danh sách tất cả nhà xuất bản được lưu trong hệ thống</w:t>
            </w:r>
          </w:p>
        </w:tc>
      </w:tr>
      <w:tr w:rsidR="008E6B4A" w:rsidRPr="001B2A64" w14:paraId="7A5B06E3" w14:textId="77777777" w:rsidTr="005E5E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0" w:type="dxa"/>
          </w:tcPr>
          <w:p w14:paraId="42E0E772" w14:textId="77777777" w:rsidR="008E6B4A" w:rsidRPr="001C6661" w:rsidRDefault="008E6B4A" w:rsidP="005E5E77">
            <w:pPr>
              <w:jc w:val="center"/>
              <w:rPr>
                <w:noProof/>
                <w:szCs w:val="24"/>
                <w:lang w:val="en-US"/>
              </w:rPr>
            </w:pPr>
            <w:r>
              <w:rPr>
                <w:noProof/>
                <w:szCs w:val="24"/>
                <w:lang w:val="en-US"/>
              </w:rPr>
              <w:lastRenderedPageBreak/>
              <w:t>45</w:t>
            </w:r>
          </w:p>
        </w:tc>
        <w:tc>
          <w:tcPr>
            <w:tcW w:w="1976" w:type="dxa"/>
            <w:vMerge w:val="restart"/>
          </w:tcPr>
          <w:p w14:paraId="491BE02C" w14:textId="76BDC928" w:rsidR="008E6B4A" w:rsidRPr="001B2A64" w:rsidRDefault="008E6B4A" w:rsidP="00D0213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Cs w:val="24"/>
              </w:rPr>
            </w:pPr>
            <w:r w:rsidRPr="001B2A64">
              <w:rPr>
                <w:noProof/>
                <w:szCs w:val="24"/>
              </w:rPr>
              <w:t xml:space="preserve">Quản lý </w:t>
            </w:r>
            <w:r w:rsidR="00D02132">
              <w:rPr>
                <w:noProof/>
                <w:szCs w:val="24"/>
                <w:lang w:val="en-US"/>
              </w:rPr>
              <w:t>tác giả</w:t>
            </w:r>
            <w:r w:rsidRPr="001B2A64">
              <w:rPr>
                <w:noProof/>
                <w:szCs w:val="24"/>
              </w:rPr>
              <w:t xml:space="preserve"> sách</w:t>
            </w:r>
          </w:p>
        </w:tc>
        <w:tc>
          <w:tcPr>
            <w:tcW w:w="2306" w:type="dxa"/>
          </w:tcPr>
          <w:p w14:paraId="4D73D711" w14:textId="5F9F65A4" w:rsidR="008E6B4A" w:rsidRPr="001B2A64" w:rsidRDefault="008E6B4A" w:rsidP="005E5E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Cs w:val="24"/>
              </w:rPr>
            </w:pPr>
            <w:r>
              <w:rPr>
                <w:noProof/>
                <w:szCs w:val="24"/>
              </w:rPr>
              <w:t xml:space="preserve">Thêm </w:t>
            </w:r>
            <w:r w:rsidR="00D02132">
              <w:rPr>
                <w:noProof/>
                <w:szCs w:val="24"/>
                <w:lang w:val="en-US"/>
              </w:rPr>
              <w:t>tác giả</w:t>
            </w:r>
          </w:p>
        </w:tc>
        <w:tc>
          <w:tcPr>
            <w:tcW w:w="4516" w:type="dxa"/>
          </w:tcPr>
          <w:p w14:paraId="700E9445" w14:textId="77777777" w:rsidR="008E6B4A" w:rsidRPr="009114A2" w:rsidRDefault="008E6B4A" w:rsidP="005E5E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Cs w:val="24"/>
              </w:rPr>
            </w:pPr>
            <w:r w:rsidRPr="009114A2">
              <w:rPr>
                <w:noProof/>
                <w:szCs w:val="24"/>
              </w:rPr>
              <w:t>Thêm tên thể loại sách vào hệ thống</w:t>
            </w:r>
          </w:p>
        </w:tc>
      </w:tr>
      <w:tr w:rsidR="008E6B4A" w:rsidRPr="001B2A64" w14:paraId="36E6F0E8" w14:textId="77777777" w:rsidTr="005E5E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0" w:type="dxa"/>
          </w:tcPr>
          <w:p w14:paraId="11241AFE" w14:textId="77777777" w:rsidR="008E6B4A" w:rsidRDefault="008E6B4A" w:rsidP="005E5E77">
            <w:pPr>
              <w:jc w:val="center"/>
              <w:rPr>
                <w:noProof/>
                <w:szCs w:val="24"/>
                <w:lang w:val="en-US"/>
              </w:rPr>
            </w:pPr>
            <w:r>
              <w:rPr>
                <w:noProof/>
                <w:szCs w:val="24"/>
                <w:lang w:val="en-US"/>
              </w:rPr>
              <w:t>46</w:t>
            </w:r>
          </w:p>
        </w:tc>
        <w:tc>
          <w:tcPr>
            <w:tcW w:w="1976" w:type="dxa"/>
            <w:vMerge/>
          </w:tcPr>
          <w:p w14:paraId="312C44BC" w14:textId="77777777" w:rsidR="008E6B4A" w:rsidRPr="001B2A64" w:rsidRDefault="008E6B4A" w:rsidP="005E5E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Cs w:val="24"/>
              </w:rPr>
            </w:pPr>
          </w:p>
        </w:tc>
        <w:tc>
          <w:tcPr>
            <w:tcW w:w="2306" w:type="dxa"/>
          </w:tcPr>
          <w:p w14:paraId="0A55BE8F" w14:textId="68C2CB60" w:rsidR="008E6B4A" w:rsidRPr="001C6661" w:rsidRDefault="008E6B4A" w:rsidP="005E5E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Cs w:val="24"/>
                <w:lang w:val="en-US"/>
              </w:rPr>
            </w:pPr>
            <w:r>
              <w:rPr>
                <w:noProof/>
                <w:szCs w:val="24"/>
                <w:lang w:val="en-US"/>
              </w:rPr>
              <w:t xml:space="preserve">Xóa </w:t>
            </w:r>
            <w:r w:rsidR="00D02132">
              <w:rPr>
                <w:noProof/>
                <w:szCs w:val="24"/>
                <w:lang w:val="en-US"/>
              </w:rPr>
              <w:t>tác giả</w:t>
            </w:r>
          </w:p>
        </w:tc>
        <w:tc>
          <w:tcPr>
            <w:tcW w:w="4516" w:type="dxa"/>
          </w:tcPr>
          <w:p w14:paraId="167C3AC2" w14:textId="77777777" w:rsidR="008E6B4A" w:rsidRPr="00201CEF" w:rsidRDefault="008E6B4A" w:rsidP="005E5E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Cs w:val="24"/>
                <w:lang w:val="en-US"/>
              </w:rPr>
            </w:pPr>
            <w:r>
              <w:rPr>
                <w:noProof/>
                <w:szCs w:val="24"/>
                <w:lang w:val="en-US"/>
              </w:rPr>
              <w:t>Xóa tên thể loại sách khỏi hệ thống</w:t>
            </w:r>
          </w:p>
        </w:tc>
      </w:tr>
      <w:tr w:rsidR="008E6B4A" w:rsidRPr="001B2A64" w14:paraId="208619BE" w14:textId="77777777" w:rsidTr="005E5E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0" w:type="dxa"/>
          </w:tcPr>
          <w:p w14:paraId="54B4B23F" w14:textId="77777777" w:rsidR="008E6B4A" w:rsidRDefault="008E6B4A" w:rsidP="005E5E77">
            <w:pPr>
              <w:jc w:val="center"/>
              <w:rPr>
                <w:noProof/>
                <w:szCs w:val="24"/>
                <w:lang w:val="en-US"/>
              </w:rPr>
            </w:pPr>
            <w:r>
              <w:rPr>
                <w:noProof/>
                <w:szCs w:val="24"/>
                <w:lang w:val="en-US"/>
              </w:rPr>
              <w:t>47</w:t>
            </w:r>
          </w:p>
        </w:tc>
        <w:tc>
          <w:tcPr>
            <w:tcW w:w="1976" w:type="dxa"/>
            <w:vMerge/>
          </w:tcPr>
          <w:p w14:paraId="3326FD0B" w14:textId="77777777" w:rsidR="008E6B4A" w:rsidRPr="001B2A64" w:rsidRDefault="008E6B4A" w:rsidP="005E5E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Cs w:val="24"/>
              </w:rPr>
            </w:pPr>
          </w:p>
        </w:tc>
        <w:tc>
          <w:tcPr>
            <w:tcW w:w="2306" w:type="dxa"/>
          </w:tcPr>
          <w:p w14:paraId="79C666E2" w14:textId="5B8BC50F" w:rsidR="008E6B4A" w:rsidRPr="009114A2" w:rsidRDefault="008E6B4A" w:rsidP="005E5E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Cs w:val="24"/>
              </w:rPr>
            </w:pPr>
            <w:r w:rsidRPr="009114A2">
              <w:rPr>
                <w:noProof/>
                <w:szCs w:val="24"/>
              </w:rPr>
              <w:t xml:space="preserve">Chỉnh sửa thông tin </w:t>
            </w:r>
            <w:r w:rsidR="00D02132">
              <w:rPr>
                <w:noProof/>
                <w:szCs w:val="24"/>
                <w:lang w:val="en-US"/>
              </w:rPr>
              <w:t>tác giả</w:t>
            </w:r>
          </w:p>
        </w:tc>
        <w:tc>
          <w:tcPr>
            <w:tcW w:w="4516" w:type="dxa"/>
          </w:tcPr>
          <w:p w14:paraId="4B65EEC7" w14:textId="77777777" w:rsidR="008E6B4A" w:rsidRPr="009114A2" w:rsidRDefault="008E6B4A" w:rsidP="005E5E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Cs w:val="24"/>
              </w:rPr>
            </w:pPr>
            <w:r w:rsidRPr="009114A2">
              <w:rPr>
                <w:noProof/>
                <w:szCs w:val="24"/>
              </w:rPr>
              <w:t>Sửa tên thể loại sách trong hệ thống</w:t>
            </w:r>
          </w:p>
        </w:tc>
      </w:tr>
      <w:tr w:rsidR="008E6B4A" w:rsidRPr="001B2A64" w14:paraId="22F940F6" w14:textId="77777777" w:rsidTr="005E5E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0" w:type="dxa"/>
          </w:tcPr>
          <w:p w14:paraId="53965282" w14:textId="77777777" w:rsidR="008E6B4A" w:rsidRDefault="008E6B4A" w:rsidP="005E5E77">
            <w:pPr>
              <w:jc w:val="center"/>
              <w:rPr>
                <w:noProof/>
                <w:szCs w:val="24"/>
                <w:lang w:val="en-US"/>
              </w:rPr>
            </w:pPr>
            <w:r>
              <w:rPr>
                <w:noProof/>
                <w:szCs w:val="24"/>
                <w:lang w:val="en-US"/>
              </w:rPr>
              <w:t>48</w:t>
            </w:r>
          </w:p>
        </w:tc>
        <w:tc>
          <w:tcPr>
            <w:tcW w:w="1976" w:type="dxa"/>
            <w:vMerge/>
          </w:tcPr>
          <w:p w14:paraId="48E81FD1" w14:textId="77777777" w:rsidR="008E6B4A" w:rsidRPr="001B2A64" w:rsidRDefault="008E6B4A" w:rsidP="005E5E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Cs w:val="24"/>
              </w:rPr>
            </w:pPr>
          </w:p>
        </w:tc>
        <w:tc>
          <w:tcPr>
            <w:tcW w:w="2306" w:type="dxa"/>
          </w:tcPr>
          <w:p w14:paraId="0C195F8F" w14:textId="39BC08A6" w:rsidR="008E6B4A" w:rsidRPr="009114A2" w:rsidRDefault="008E6B4A" w:rsidP="005E5E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Cs w:val="24"/>
              </w:rPr>
            </w:pPr>
            <w:r w:rsidRPr="009114A2">
              <w:rPr>
                <w:noProof/>
                <w:szCs w:val="24"/>
              </w:rPr>
              <w:t xml:space="preserve">Truy xuất thông tin </w:t>
            </w:r>
            <w:r w:rsidR="00D02132">
              <w:rPr>
                <w:noProof/>
                <w:szCs w:val="24"/>
                <w:lang w:val="en-US"/>
              </w:rPr>
              <w:t>tác giả</w:t>
            </w:r>
          </w:p>
        </w:tc>
        <w:tc>
          <w:tcPr>
            <w:tcW w:w="4516" w:type="dxa"/>
          </w:tcPr>
          <w:p w14:paraId="4473A121" w14:textId="77777777" w:rsidR="008E6B4A" w:rsidRPr="009114A2" w:rsidRDefault="008E6B4A" w:rsidP="005E5E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Cs w:val="24"/>
              </w:rPr>
            </w:pPr>
            <w:r w:rsidRPr="009114A2">
              <w:rPr>
                <w:noProof/>
                <w:szCs w:val="24"/>
              </w:rPr>
              <w:t>Xem danh sách tên tất cả thể loại sách được lưu trong hệ thống</w:t>
            </w:r>
          </w:p>
        </w:tc>
      </w:tr>
      <w:tr w:rsidR="008E6B4A" w:rsidRPr="001B2A64" w14:paraId="71C6A017" w14:textId="77777777" w:rsidTr="005E5E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0" w:type="dxa"/>
          </w:tcPr>
          <w:p w14:paraId="4F3DEC44" w14:textId="77777777" w:rsidR="008E6B4A" w:rsidRPr="001C6661" w:rsidRDefault="008E6B4A" w:rsidP="005E5E77">
            <w:pPr>
              <w:jc w:val="center"/>
              <w:rPr>
                <w:noProof/>
                <w:szCs w:val="24"/>
                <w:lang w:val="en-US"/>
              </w:rPr>
            </w:pPr>
            <w:r>
              <w:rPr>
                <w:noProof/>
                <w:szCs w:val="24"/>
                <w:lang w:val="en-US"/>
              </w:rPr>
              <w:t>49</w:t>
            </w:r>
          </w:p>
        </w:tc>
        <w:tc>
          <w:tcPr>
            <w:tcW w:w="1976" w:type="dxa"/>
            <w:vMerge w:val="restart"/>
          </w:tcPr>
          <w:p w14:paraId="159DD0CF" w14:textId="77777777" w:rsidR="008E6B4A" w:rsidRPr="001B2A64" w:rsidRDefault="008E6B4A" w:rsidP="005E5E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Cs w:val="24"/>
              </w:rPr>
            </w:pPr>
            <w:r w:rsidRPr="001B2A64">
              <w:rPr>
                <w:noProof/>
                <w:szCs w:val="24"/>
              </w:rPr>
              <w:t>Quản lý mượn trả</w:t>
            </w:r>
          </w:p>
        </w:tc>
        <w:tc>
          <w:tcPr>
            <w:tcW w:w="2306" w:type="dxa"/>
          </w:tcPr>
          <w:p w14:paraId="62606273" w14:textId="77777777" w:rsidR="008E6B4A" w:rsidRPr="001B2A64" w:rsidRDefault="008E6B4A" w:rsidP="005E5E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Cs w:val="24"/>
              </w:rPr>
            </w:pPr>
            <w:r w:rsidRPr="001B2A64">
              <w:rPr>
                <w:noProof/>
                <w:szCs w:val="24"/>
              </w:rPr>
              <w:t>Thay đổi thời hạn chung của thẻ</w:t>
            </w:r>
          </w:p>
        </w:tc>
        <w:tc>
          <w:tcPr>
            <w:tcW w:w="4516" w:type="dxa"/>
          </w:tcPr>
          <w:p w14:paraId="26ADBA09" w14:textId="77777777" w:rsidR="008E6B4A" w:rsidRPr="009114A2" w:rsidRDefault="008E6B4A" w:rsidP="005E5E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Cs w:val="24"/>
              </w:rPr>
            </w:pPr>
            <w:r w:rsidRPr="009114A2">
              <w:rPr>
                <w:noProof/>
                <w:szCs w:val="24"/>
              </w:rPr>
              <w:t>Thay đổi thời gian hết hạn của thẻ thư viện</w:t>
            </w:r>
          </w:p>
        </w:tc>
      </w:tr>
      <w:tr w:rsidR="008E6B4A" w:rsidRPr="001B2A64" w14:paraId="791A4E08" w14:textId="77777777" w:rsidTr="005E5E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0" w:type="dxa"/>
          </w:tcPr>
          <w:p w14:paraId="6BF894BA" w14:textId="77777777" w:rsidR="008E6B4A" w:rsidRPr="001C6661" w:rsidRDefault="008E6B4A" w:rsidP="005E5E77">
            <w:pPr>
              <w:jc w:val="center"/>
              <w:rPr>
                <w:noProof/>
                <w:szCs w:val="24"/>
                <w:lang w:val="en-US"/>
              </w:rPr>
            </w:pPr>
            <w:r>
              <w:rPr>
                <w:noProof/>
                <w:szCs w:val="24"/>
                <w:lang w:val="en-US"/>
              </w:rPr>
              <w:t>50</w:t>
            </w:r>
          </w:p>
        </w:tc>
        <w:tc>
          <w:tcPr>
            <w:tcW w:w="1976" w:type="dxa"/>
            <w:vMerge/>
          </w:tcPr>
          <w:p w14:paraId="3A6EA5DF" w14:textId="77777777" w:rsidR="008E6B4A" w:rsidRPr="001B2A64" w:rsidRDefault="008E6B4A" w:rsidP="005E5E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Cs w:val="24"/>
              </w:rPr>
            </w:pPr>
          </w:p>
        </w:tc>
        <w:tc>
          <w:tcPr>
            <w:tcW w:w="2306" w:type="dxa"/>
          </w:tcPr>
          <w:p w14:paraId="41DE310E" w14:textId="77777777" w:rsidR="008E6B4A" w:rsidRPr="001B2A64" w:rsidRDefault="008E6B4A" w:rsidP="005E5E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Cs w:val="24"/>
              </w:rPr>
            </w:pPr>
            <w:r w:rsidRPr="001B2A64">
              <w:rPr>
                <w:noProof/>
                <w:szCs w:val="24"/>
              </w:rPr>
              <w:t>Thay đổi số sách mượn tối đa</w:t>
            </w:r>
          </w:p>
        </w:tc>
        <w:tc>
          <w:tcPr>
            <w:tcW w:w="4516" w:type="dxa"/>
          </w:tcPr>
          <w:p w14:paraId="040CC626" w14:textId="77777777" w:rsidR="008E6B4A" w:rsidRPr="009114A2" w:rsidRDefault="008E6B4A" w:rsidP="005E5E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Cs w:val="24"/>
              </w:rPr>
            </w:pPr>
            <w:r w:rsidRPr="009114A2">
              <w:rPr>
                <w:noProof/>
                <w:szCs w:val="24"/>
              </w:rPr>
              <w:t>Thay đổi số lượng tối đa độc giả có thể mượn trong 1 lúc</w:t>
            </w:r>
          </w:p>
        </w:tc>
      </w:tr>
      <w:tr w:rsidR="008E6B4A" w:rsidRPr="001B2A64" w14:paraId="68956F6C" w14:textId="77777777" w:rsidTr="005E5E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0" w:type="dxa"/>
          </w:tcPr>
          <w:p w14:paraId="01308BE3" w14:textId="77777777" w:rsidR="008E6B4A" w:rsidRPr="001C6661" w:rsidRDefault="008E6B4A" w:rsidP="005E5E77">
            <w:pPr>
              <w:jc w:val="center"/>
              <w:rPr>
                <w:noProof/>
                <w:szCs w:val="24"/>
                <w:lang w:val="en-US"/>
              </w:rPr>
            </w:pPr>
            <w:r>
              <w:rPr>
                <w:noProof/>
                <w:szCs w:val="24"/>
                <w:lang w:val="en-US"/>
              </w:rPr>
              <w:t>51</w:t>
            </w:r>
          </w:p>
        </w:tc>
        <w:tc>
          <w:tcPr>
            <w:tcW w:w="1976" w:type="dxa"/>
            <w:vMerge/>
          </w:tcPr>
          <w:p w14:paraId="3E73240F" w14:textId="77777777" w:rsidR="008E6B4A" w:rsidRPr="001B2A64" w:rsidRDefault="008E6B4A" w:rsidP="005E5E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Cs w:val="24"/>
              </w:rPr>
            </w:pPr>
          </w:p>
        </w:tc>
        <w:tc>
          <w:tcPr>
            <w:tcW w:w="2306" w:type="dxa"/>
          </w:tcPr>
          <w:p w14:paraId="623B2DD0" w14:textId="77777777" w:rsidR="008E6B4A" w:rsidRPr="001B2A64" w:rsidRDefault="008E6B4A" w:rsidP="005E5E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Cs w:val="24"/>
              </w:rPr>
            </w:pPr>
            <w:r w:rsidRPr="001B2A64">
              <w:rPr>
                <w:noProof/>
                <w:szCs w:val="24"/>
              </w:rPr>
              <w:t>Thay đổi số ngày mượn tối đa</w:t>
            </w:r>
          </w:p>
        </w:tc>
        <w:tc>
          <w:tcPr>
            <w:tcW w:w="4516" w:type="dxa"/>
          </w:tcPr>
          <w:p w14:paraId="13596C1E" w14:textId="77777777" w:rsidR="008E6B4A" w:rsidRPr="009114A2" w:rsidRDefault="008E6B4A" w:rsidP="005E5E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Cs w:val="24"/>
              </w:rPr>
            </w:pPr>
            <w:r w:rsidRPr="009114A2">
              <w:rPr>
                <w:noProof/>
                <w:szCs w:val="24"/>
              </w:rPr>
              <w:t>Thay đổi số ngày tối đa để độc giả trả sách</w:t>
            </w:r>
          </w:p>
        </w:tc>
      </w:tr>
    </w:tbl>
    <w:p w14:paraId="00565FBA" w14:textId="77777777" w:rsidR="00A23833" w:rsidRPr="009114A2" w:rsidRDefault="00A23833" w:rsidP="00A23833"/>
    <w:p w14:paraId="0CA304D1" w14:textId="77777777" w:rsidR="00A23833" w:rsidRDefault="00A23833" w:rsidP="00A23833">
      <w:pPr>
        <w:pStyle w:val="Heading1"/>
        <w:spacing w:line="360" w:lineRule="auto"/>
        <w:jc w:val="both"/>
        <w:rPr>
          <w:lang w:val="en-US"/>
        </w:rPr>
      </w:pPr>
      <w:bookmarkStart w:id="8" w:name="_Toc44862012"/>
      <w:r>
        <w:rPr>
          <w:lang w:val="en-US"/>
        </w:rPr>
        <w:t xml:space="preserve">Đặc tả </w:t>
      </w:r>
      <w:bookmarkEnd w:id="2"/>
      <w:bookmarkEnd w:id="3"/>
      <w:bookmarkEnd w:id="4"/>
      <w:bookmarkEnd w:id="5"/>
      <w:bookmarkEnd w:id="6"/>
      <w:r>
        <w:rPr>
          <w:lang w:val="en-US"/>
        </w:rPr>
        <w:t>Use-case</w:t>
      </w:r>
      <w:bookmarkEnd w:id="8"/>
      <w:r>
        <w:rPr>
          <w:lang w:val="en-US"/>
        </w:rPr>
        <w:t xml:space="preserve"> </w:t>
      </w:r>
    </w:p>
    <w:p w14:paraId="3859B67B" w14:textId="77777777" w:rsidR="00740F21" w:rsidRPr="00F4409E" w:rsidRDefault="00740F21" w:rsidP="00740F21">
      <w:pPr>
        <w:pStyle w:val="Heading2"/>
        <w:spacing w:line="360" w:lineRule="auto"/>
        <w:jc w:val="both"/>
        <w:rPr>
          <w:lang w:val="en-US"/>
        </w:rPr>
      </w:pPr>
      <w:bookmarkStart w:id="9" w:name="_Toc44862013"/>
      <w:r>
        <w:rPr>
          <w:lang w:val="en-US"/>
        </w:rPr>
        <w:t>Đặc tả Use-case Đăng nhập</w:t>
      </w:r>
      <w:bookmarkEnd w:id="9"/>
    </w:p>
    <w:p w14:paraId="64BA4E05" w14:textId="77777777" w:rsidR="00740F21" w:rsidRDefault="00740F21" w:rsidP="00740F21">
      <w:pPr>
        <w:pStyle w:val="Heading3"/>
        <w:spacing w:line="360" w:lineRule="auto"/>
        <w:jc w:val="both"/>
      </w:pPr>
      <w:r>
        <w:t>Tóm tắt</w:t>
      </w:r>
    </w:p>
    <w:p w14:paraId="5A4FFEA4" w14:textId="77777777" w:rsidR="00740F21" w:rsidRPr="009114A2" w:rsidRDefault="00740F21" w:rsidP="00740F21">
      <w:pPr>
        <w:pStyle w:val="BodyText"/>
        <w:jc w:val="both"/>
        <w:rPr>
          <w:snapToGrid w:val="0"/>
        </w:rPr>
      </w:pPr>
      <w:r w:rsidRPr="009114A2">
        <w:rPr>
          <w:snapToGrid w:val="0"/>
        </w:rPr>
        <w:t>Actor: Độc giả, nhân viên hệ thống</w:t>
      </w:r>
    </w:p>
    <w:p w14:paraId="49E8B7D6" w14:textId="77777777" w:rsidR="00740F21" w:rsidRDefault="00740F21" w:rsidP="00740F21">
      <w:pPr>
        <w:pStyle w:val="BodyText"/>
        <w:jc w:val="both"/>
        <w:rPr>
          <w:snapToGrid w:val="0"/>
          <w:lang w:val="en-US"/>
        </w:rPr>
      </w:pPr>
      <w:r>
        <w:rPr>
          <w:snapToGrid w:val="0"/>
          <w:lang w:val="en-US"/>
        </w:rPr>
        <w:t xml:space="preserve">Mô tả: </w:t>
      </w:r>
    </w:p>
    <w:p w14:paraId="7FE179E9" w14:textId="77777777" w:rsidR="00740F21" w:rsidRPr="00CE3571" w:rsidRDefault="00740F21" w:rsidP="00740F21">
      <w:pPr>
        <w:pStyle w:val="BodyText"/>
        <w:numPr>
          <w:ilvl w:val="0"/>
          <w:numId w:val="49"/>
        </w:numPr>
        <w:jc w:val="both"/>
        <w:rPr>
          <w:lang w:val="en-US"/>
        </w:rPr>
      </w:pPr>
      <w:r>
        <w:rPr>
          <w:snapToGrid w:val="0"/>
          <w:lang w:val="en-US"/>
        </w:rPr>
        <w:t>Use-case bắt đầu khi người dùng muốn đăng nhập vào hệ thống</w:t>
      </w:r>
    </w:p>
    <w:p w14:paraId="080ED270" w14:textId="77777777" w:rsidR="00740F21" w:rsidRPr="00F4409E" w:rsidRDefault="00740F21" w:rsidP="00740F21">
      <w:pPr>
        <w:pStyle w:val="BodyText"/>
        <w:numPr>
          <w:ilvl w:val="0"/>
          <w:numId w:val="49"/>
        </w:numPr>
        <w:jc w:val="both"/>
        <w:rPr>
          <w:lang w:val="en-US"/>
        </w:rPr>
      </w:pPr>
      <w:r>
        <w:rPr>
          <w:snapToGrid w:val="0"/>
          <w:lang w:val="en-US"/>
        </w:rPr>
        <w:t>Use-case mô tả quá trình đăng nhập của người dùng là độc giả hoặc nhân viên của hệ thống</w:t>
      </w:r>
    </w:p>
    <w:p w14:paraId="3BABD0A7" w14:textId="77777777" w:rsidR="00740F21" w:rsidRDefault="00740F21" w:rsidP="00740F21">
      <w:pPr>
        <w:pStyle w:val="Heading3"/>
        <w:spacing w:line="360" w:lineRule="auto"/>
        <w:jc w:val="both"/>
      </w:pPr>
      <w:r>
        <w:t>Dòng sự kiện</w:t>
      </w:r>
    </w:p>
    <w:p w14:paraId="497078D3" w14:textId="77777777" w:rsidR="00740F21" w:rsidRDefault="00740F21" w:rsidP="00740F21">
      <w:pPr>
        <w:pStyle w:val="Heading4"/>
        <w:spacing w:line="360" w:lineRule="auto"/>
        <w:jc w:val="both"/>
      </w:pPr>
      <w:r>
        <w:t>Dòng sự kiện chính</w:t>
      </w:r>
    </w:p>
    <w:p w14:paraId="7AD80E8A" w14:textId="77777777" w:rsidR="00740F21" w:rsidRPr="009114A2" w:rsidRDefault="00740F21" w:rsidP="00740F21">
      <w:pPr>
        <w:pStyle w:val="BodyText"/>
        <w:jc w:val="both"/>
      </w:pPr>
      <w:r w:rsidRPr="006E56ED">
        <w:t xml:space="preserve">Bước 1: </w:t>
      </w:r>
      <w:r w:rsidRPr="009114A2">
        <w:t>Người dùng nhập tên tài khoản và mật khẩu vào 2 textbox của hệ thống</w:t>
      </w:r>
    </w:p>
    <w:p w14:paraId="4DB2C6CF" w14:textId="77777777" w:rsidR="00740F21" w:rsidRPr="009114A2" w:rsidRDefault="00740F21" w:rsidP="00740F21">
      <w:pPr>
        <w:pStyle w:val="BodyText"/>
        <w:jc w:val="both"/>
      </w:pPr>
      <w:r w:rsidRPr="009114A2">
        <w:t>Bước 2: Người dùng ấn vào nút đăng nhập</w:t>
      </w:r>
    </w:p>
    <w:p w14:paraId="5E81C4A5" w14:textId="444310B1" w:rsidR="00740F21" w:rsidRPr="00E50CC1" w:rsidRDefault="00740F21" w:rsidP="00740F21">
      <w:pPr>
        <w:pStyle w:val="BodyText"/>
        <w:jc w:val="both"/>
        <w:rPr>
          <w:lang w:val="en-US"/>
        </w:rPr>
      </w:pPr>
      <w:r w:rsidRPr="009114A2">
        <w:t xml:space="preserve">Bước 3: </w:t>
      </w:r>
      <w:r w:rsidR="00E50CC1">
        <w:rPr>
          <w:lang w:val="en-US"/>
        </w:rPr>
        <w:t>Hệ thống tiếp nhận dữ liệu tiến hành validate và báo kết quả về cho người dùng</w:t>
      </w:r>
    </w:p>
    <w:p w14:paraId="6204B577" w14:textId="77777777" w:rsidR="00740F21" w:rsidRDefault="00740F21" w:rsidP="00740F21">
      <w:pPr>
        <w:pStyle w:val="Heading4"/>
        <w:spacing w:line="360" w:lineRule="auto"/>
        <w:jc w:val="both"/>
        <w:rPr>
          <w:lang w:val="en-US"/>
        </w:rPr>
      </w:pPr>
      <w:r>
        <w:t>Các dòng sự kiện khác</w:t>
      </w:r>
    </w:p>
    <w:p w14:paraId="69B271DE" w14:textId="77777777" w:rsidR="00740F21" w:rsidRDefault="00740F21" w:rsidP="00740F21">
      <w:pPr>
        <w:ind w:firstLine="720"/>
        <w:rPr>
          <w:lang w:val="en-US"/>
        </w:rPr>
      </w:pPr>
      <w:r>
        <w:rPr>
          <w:lang w:val="en-US"/>
        </w:rPr>
        <w:t>Dòng phụ:</w:t>
      </w:r>
    </w:p>
    <w:p w14:paraId="54326331" w14:textId="0A3234A2" w:rsidR="00740F21" w:rsidRDefault="00E50CC1" w:rsidP="00E50CC1">
      <w:pPr>
        <w:pStyle w:val="BodyText"/>
        <w:numPr>
          <w:ilvl w:val="0"/>
          <w:numId w:val="49"/>
        </w:numPr>
        <w:jc w:val="both"/>
        <w:rPr>
          <w:lang w:val="en-US"/>
        </w:rPr>
      </w:pPr>
      <w:r>
        <w:rPr>
          <w:lang w:val="en-US"/>
        </w:rPr>
        <w:t>Không có</w:t>
      </w:r>
    </w:p>
    <w:p w14:paraId="4319D8B5" w14:textId="572F4FC2" w:rsidR="00E50CC1" w:rsidRDefault="00E50CC1" w:rsidP="00E50CC1">
      <w:pPr>
        <w:pStyle w:val="BodyText"/>
        <w:jc w:val="both"/>
        <w:rPr>
          <w:lang w:val="en-US"/>
        </w:rPr>
      </w:pPr>
      <w:r>
        <w:rPr>
          <w:lang w:val="en-US"/>
        </w:rPr>
        <w:t>Dòng ngoại lệ:</w:t>
      </w:r>
    </w:p>
    <w:p w14:paraId="4D13AF80" w14:textId="07DD4D78" w:rsidR="00E50CC1" w:rsidRDefault="00E50CC1" w:rsidP="00E50CC1">
      <w:pPr>
        <w:pStyle w:val="BodyText"/>
        <w:numPr>
          <w:ilvl w:val="0"/>
          <w:numId w:val="49"/>
        </w:numPr>
        <w:jc w:val="both"/>
        <w:rPr>
          <w:lang w:val="en-US"/>
        </w:rPr>
      </w:pPr>
      <w:r>
        <w:rPr>
          <w:lang w:val="en-US"/>
        </w:rPr>
        <w:t>Không có</w:t>
      </w:r>
    </w:p>
    <w:p w14:paraId="2C142C50" w14:textId="77777777" w:rsidR="00740F21" w:rsidRDefault="00740F21" w:rsidP="00740F21">
      <w:pPr>
        <w:pStyle w:val="Heading3"/>
        <w:spacing w:line="360" w:lineRule="auto"/>
        <w:jc w:val="both"/>
      </w:pPr>
      <w:r>
        <w:t>Các yêu cầu đặc biệt</w:t>
      </w:r>
    </w:p>
    <w:p w14:paraId="1CF4C6EA" w14:textId="77777777" w:rsidR="00740F21" w:rsidRPr="00C4145D" w:rsidRDefault="00740F21" w:rsidP="00740F21">
      <w:pPr>
        <w:pStyle w:val="BodyText"/>
        <w:numPr>
          <w:ilvl w:val="0"/>
          <w:numId w:val="49"/>
        </w:numPr>
        <w:jc w:val="both"/>
      </w:pPr>
      <w:r w:rsidRPr="00C4145D">
        <w:t>Không có</w:t>
      </w:r>
    </w:p>
    <w:p w14:paraId="757FCE47" w14:textId="77777777" w:rsidR="00740F21" w:rsidRDefault="00740F21" w:rsidP="00740F21">
      <w:pPr>
        <w:pStyle w:val="Heading3"/>
        <w:spacing w:line="360" w:lineRule="auto"/>
        <w:jc w:val="both"/>
      </w:pPr>
      <w:r w:rsidRPr="0037628A">
        <w:t>Trạng thái hệ thống khi bắt đầu thực hiện Use-case</w:t>
      </w:r>
    </w:p>
    <w:p w14:paraId="431980BD" w14:textId="77777777" w:rsidR="00740F21" w:rsidRPr="009114A2" w:rsidRDefault="00740F21" w:rsidP="00740F21">
      <w:pPr>
        <w:pStyle w:val="ListParagraph"/>
        <w:numPr>
          <w:ilvl w:val="0"/>
          <w:numId w:val="49"/>
        </w:numPr>
      </w:pPr>
      <w:r w:rsidRPr="009114A2">
        <w:t>Use-case được kích hoạt khi người dùng ấn vào nút Đăng nhập ở Trang chủ hoặc được định tuyến thẳng qua đường dẫn trên trình duyệt</w:t>
      </w:r>
    </w:p>
    <w:p w14:paraId="446CB1BF" w14:textId="77777777" w:rsidR="00740F21" w:rsidRDefault="00740F21" w:rsidP="00740F21">
      <w:pPr>
        <w:pStyle w:val="Heading3"/>
        <w:spacing w:line="360" w:lineRule="auto"/>
        <w:jc w:val="both"/>
      </w:pPr>
      <w:r>
        <w:rPr>
          <w:lang w:val="en-US"/>
        </w:rPr>
        <w:lastRenderedPageBreak/>
        <w:t>Trạng thái hệ thống sau khi thực hiện Use-case</w:t>
      </w:r>
    </w:p>
    <w:p w14:paraId="18EBB31F" w14:textId="77777777" w:rsidR="00740F21" w:rsidRPr="009114A2" w:rsidRDefault="00740F21" w:rsidP="00740F21">
      <w:pPr>
        <w:pStyle w:val="BodyText"/>
        <w:jc w:val="both"/>
      </w:pPr>
      <w:r w:rsidRPr="006E56ED">
        <w:t xml:space="preserve">Thành công: </w:t>
      </w:r>
      <w:r w:rsidRPr="009114A2">
        <w:t>Hiển thị pop-up “Đăng nhập thành công” sau đó dẫn tới trang chủ hoặc trang muốn định tuyến lúc đầu</w:t>
      </w:r>
    </w:p>
    <w:p w14:paraId="254371B9" w14:textId="77777777" w:rsidR="00740F21" w:rsidRPr="009114A2" w:rsidRDefault="00740F21" w:rsidP="00740F21">
      <w:pPr>
        <w:pStyle w:val="BodyText"/>
        <w:jc w:val="both"/>
      </w:pPr>
      <w:r w:rsidRPr="006E56ED">
        <w:t xml:space="preserve">Thất bại: </w:t>
      </w:r>
      <w:r w:rsidRPr="009114A2">
        <w:t>Báo lỗi vẫn ở lại màn hình đăng nhập</w:t>
      </w:r>
    </w:p>
    <w:p w14:paraId="276E884C" w14:textId="77777777" w:rsidR="00740F21" w:rsidRDefault="00740F21" w:rsidP="00740F21">
      <w:pPr>
        <w:pStyle w:val="Heading3"/>
        <w:spacing w:line="360" w:lineRule="auto"/>
        <w:jc w:val="both"/>
        <w:rPr>
          <w:lang w:val="en-US"/>
        </w:rPr>
      </w:pPr>
      <w:r>
        <w:rPr>
          <w:lang w:val="en-US"/>
        </w:rPr>
        <w:t>Điểm mở rộng</w:t>
      </w:r>
    </w:p>
    <w:p w14:paraId="566F8707" w14:textId="77777777" w:rsidR="00740F21" w:rsidRPr="00487C6C" w:rsidRDefault="00740F21" w:rsidP="00740F21">
      <w:pPr>
        <w:pStyle w:val="BodyText"/>
        <w:jc w:val="both"/>
        <w:rPr>
          <w:lang w:val="en-US"/>
        </w:rPr>
      </w:pPr>
      <w:r>
        <w:rPr>
          <w:lang w:val="en-US"/>
        </w:rPr>
        <w:t>Không có</w:t>
      </w:r>
    </w:p>
    <w:p w14:paraId="0F9BF2F5" w14:textId="77777777" w:rsidR="00740F21" w:rsidRDefault="00740F21" w:rsidP="00740F21">
      <w:pPr>
        <w:pStyle w:val="Heading2"/>
        <w:spacing w:line="360" w:lineRule="auto"/>
        <w:jc w:val="both"/>
        <w:rPr>
          <w:lang w:val="en-US"/>
        </w:rPr>
      </w:pPr>
      <w:bookmarkStart w:id="10" w:name="_Toc44862014"/>
      <w:r>
        <w:rPr>
          <w:lang w:val="en-US"/>
        </w:rPr>
        <w:t>Đặc tả Use-case Đăng xuất</w:t>
      </w:r>
      <w:bookmarkEnd w:id="10"/>
    </w:p>
    <w:p w14:paraId="6CC46B8E" w14:textId="77777777" w:rsidR="00740F21" w:rsidRDefault="00740F21" w:rsidP="00740F21">
      <w:pPr>
        <w:pStyle w:val="Heading3"/>
        <w:spacing w:line="360" w:lineRule="auto"/>
        <w:jc w:val="both"/>
      </w:pPr>
      <w:r>
        <w:t>Tóm tắt</w:t>
      </w:r>
    </w:p>
    <w:p w14:paraId="465F1C86" w14:textId="77777777" w:rsidR="00740F21" w:rsidRPr="009114A2" w:rsidRDefault="00740F21" w:rsidP="00740F21">
      <w:pPr>
        <w:pStyle w:val="BodyText"/>
        <w:jc w:val="both"/>
        <w:rPr>
          <w:snapToGrid w:val="0"/>
        </w:rPr>
      </w:pPr>
      <w:r w:rsidRPr="009114A2">
        <w:rPr>
          <w:snapToGrid w:val="0"/>
        </w:rPr>
        <w:t>Actor: Độc giả, nhân viên hệ thống</w:t>
      </w:r>
    </w:p>
    <w:p w14:paraId="49D616EC" w14:textId="77777777" w:rsidR="00740F21" w:rsidRDefault="00740F21" w:rsidP="00740F21">
      <w:pPr>
        <w:pStyle w:val="BodyText"/>
        <w:jc w:val="both"/>
        <w:rPr>
          <w:snapToGrid w:val="0"/>
          <w:lang w:val="en-US"/>
        </w:rPr>
      </w:pPr>
      <w:r>
        <w:rPr>
          <w:snapToGrid w:val="0"/>
          <w:lang w:val="en-US"/>
        </w:rPr>
        <w:t xml:space="preserve">Mô tả: </w:t>
      </w:r>
    </w:p>
    <w:p w14:paraId="353A3832" w14:textId="77777777" w:rsidR="00740F21" w:rsidRPr="00CE3571" w:rsidRDefault="00740F21" w:rsidP="00740F21">
      <w:pPr>
        <w:pStyle w:val="BodyText"/>
        <w:numPr>
          <w:ilvl w:val="0"/>
          <w:numId w:val="49"/>
        </w:numPr>
        <w:jc w:val="both"/>
        <w:rPr>
          <w:lang w:val="en-US"/>
        </w:rPr>
      </w:pPr>
      <w:r>
        <w:rPr>
          <w:snapToGrid w:val="0"/>
          <w:lang w:val="en-US"/>
        </w:rPr>
        <w:t>Use-case bắt đầu khi người dùng muốn đăng xuất khỏi hệ thống</w:t>
      </w:r>
    </w:p>
    <w:p w14:paraId="158AB58D" w14:textId="77777777" w:rsidR="00740F21" w:rsidRPr="00F4409E" w:rsidRDefault="00740F21" w:rsidP="00740F21">
      <w:pPr>
        <w:pStyle w:val="BodyText"/>
        <w:numPr>
          <w:ilvl w:val="0"/>
          <w:numId w:val="49"/>
        </w:numPr>
        <w:jc w:val="both"/>
        <w:rPr>
          <w:lang w:val="en-US"/>
        </w:rPr>
      </w:pPr>
      <w:r>
        <w:rPr>
          <w:snapToGrid w:val="0"/>
          <w:lang w:val="en-US"/>
        </w:rPr>
        <w:t>Use-case mô tả quá trình đăng xuất của người dùng là độc giả hoặc nhân viên của hệ thống</w:t>
      </w:r>
    </w:p>
    <w:p w14:paraId="05639E78" w14:textId="77777777" w:rsidR="00740F21" w:rsidRDefault="00740F21" w:rsidP="00740F21">
      <w:pPr>
        <w:pStyle w:val="Heading3"/>
        <w:spacing w:line="360" w:lineRule="auto"/>
        <w:jc w:val="both"/>
      </w:pPr>
      <w:r>
        <w:t>Dòng sự kiện</w:t>
      </w:r>
    </w:p>
    <w:p w14:paraId="59C31691" w14:textId="77777777" w:rsidR="00740F21" w:rsidRDefault="00740F21" w:rsidP="00740F21">
      <w:pPr>
        <w:pStyle w:val="Heading4"/>
        <w:spacing w:line="360" w:lineRule="auto"/>
        <w:jc w:val="both"/>
      </w:pPr>
      <w:r>
        <w:t>Dòng sự kiện chính</w:t>
      </w:r>
    </w:p>
    <w:p w14:paraId="2C45A2A0" w14:textId="77777777" w:rsidR="00740F21" w:rsidRPr="009114A2" w:rsidRDefault="00740F21" w:rsidP="00740F21">
      <w:pPr>
        <w:ind w:left="720"/>
      </w:pPr>
      <w:r w:rsidRPr="009114A2">
        <w:t>Bước 1: Người dùng ấn vào drop box trên thanh navigation bar và chọn Đăng xuất</w:t>
      </w:r>
    </w:p>
    <w:p w14:paraId="067CA7D3" w14:textId="1D926159" w:rsidR="00740F21" w:rsidRPr="00E50CC1" w:rsidRDefault="00740F21" w:rsidP="00740F21">
      <w:pPr>
        <w:pStyle w:val="BodyText"/>
        <w:jc w:val="both"/>
        <w:rPr>
          <w:lang w:val="en-US"/>
        </w:rPr>
      </w:pPr>
      <w:r w:rsidRPr="009114A2">
        <w:t xml:space="preserve">Bước 2: </w:t>
      </w:r>
      <w:r w:rsidR="00E50CC1">
        <w:rPr>
          <w:lang w:val="en-US"/>
        </w:rPr>
        <w:t>Hệ thống tiếp nhận yêu cầu và trả về màn hình đăng nhập cho người dùng</w:t>
      </w:r>
    </w:p>
    <w:p w14:paraId="46A8E8DF" w14:textId="77777777" w:rsidR="00740F21" w:rsidRDefault="00740F21" w:rsidP="00740F21">
      <w:pPr>
        <w:pStyle w:val="Heading4"/>
        <w:spacing w:line="360" w:lineRule="auto"/>
        <w:jc w:val="both"/>
        <w:rPr>
          <w:lang w:val="en-US"/>
        </w:rPr>
      </w:pPr>
      <w:r>
        <w:t>Các dòng sự kiện khác</w:t>
      </w:r>
    </w:p>
    <w:p w14:paraId="58FA99F6" w14:textId="77777777" w:rsidR="00740F21" w:rsidRDefault="00740F21" w:rsidP="00740F21">
      <w:pPr>
        <w:ind w:firstLine="720"/>
        <w:rPr>
          <w:lang w:val="en-US"/>
        </w:rPr>
      </w:pPr>
      <w:r w:rsidRPr="00862EC5">
        <w:rPr>
          <w:lang w:val="en-US"/>
        </w:rPr>
        <w:t>Dòng phụ:</w:t>
      </w:r>
    </w:p>
    <w:p w14:paraId="20F1623D" w14:textId="77777777" w:rsidR="00740F21" w:rsidRDefault="00740F21" w:rsidP="00740F21">
      <w:pPr>
        <w:ind w:firstLine="720"/>
        <w:rPr>
          <w:lang w:val="en-US"/>
        </w:rPr>
      </w:pPr>
      <w:r>
        <w:rPr>
          <w:lang w:val="en-US"/>
        </w:rPr>
        <w:t>Dòng ngoại lệ:</w:t>
      </w:r>
    </w:p>
    <w:p w14:paraId="675278E7" w14:textId="77777777" w:rsidR="00740F21" w:rsidRDefault="00740F21" w:rsidP="00740F21">
      <w:pPr>
        <w:pStyle w:val="Heading3"/>
        <w:spacing w:line="360" w:lineRule="auto"/>
        <w:jc w:val="both"/>
      </w:pPr>
      <w:r>
        <w:t>Các yêu cầu đặc biệt</w:t>
      </w:r>
    </w:p>
    <w:p w14:paraId="61F51F57" w14:textId="77777777" w:rsidR="00740F21" w:rsidRPr="00E336FE" w:rsidRDefault="00740F21" w:rsidP="00740F21">
      <w:pPr>
        <w:pStyle w:val="BodyText"/>
        <w:numPr>
          <w:ilvl w:val="0"/>
          <w:numId w:val="49"/>
        </w:numPr>
        <w:jc w:val="both"/>
      </w:pPr>
      <w:r w:rsidRPr="00E336FE">
        <w:t>Không có</w:t>
      </w:r>
    </w:p>
    <w:p w14:paraId="13C03C40" w14:textId="77777777" w:rsidR="00740F21" w:rsidRDefault="00740F21" w:rsidP="00740F21">
      <w:pPr>
        <w:pStyle w:val="Heading3"/>
        <w:spacing w:line="360" w:lineRule="auto"/>
        <w:jc w:val="both"/>
      </w:pPr>
      <w:r w:rsidRPr="0037628A">
        <w:t>Trạng thái hệ thống khi bắt đầu thực hiện Use-case</w:t>
      </w:r>
    </w:p>
    <w:p w14:paraId="50D42F74" w14:textId="77777777" w:rsidR="00740F21" w:rsidRPr="009114A2" w:rsidRDefault="00740F21" w:rsidP="00740F21">
      <w:pPr>
        <w:pStyle w:val="BodyText"/>
        <w:numPr>
          <w:ilvl w:val="0"/>
          <w:numId w:val="49"/>
        </w:numPr>
        <w:jc w:val="both"/>
      </w:pPr>
      <w:r w:rsidRPr="009114A2">
        <w:t>Người dùng đang sử dụng tài khoản và đăng nhập vào hệ thống</w:t>
      </w:r>
    </w:p>
    <w:p w14:paraId="772D4490" w14:textId="77777777" w:rsidR="00740F21" w:rsidRDefault="00740F21" w:rsidP="00740F21">
      <w:pPr>
        <w:pStyle w:val="Heading3"/>
        <w:spacing w:line="360" w:lineRule="auto"/>
        <w:jc w:val="both"/>
      </w:pPr>
      <w:r>
        <w:rPr>
          <w:lang w:val="en-US"/>
        </w:rPr>
        <w:t>Trạng thái hệ thống sau khi thực hiện Use-case</w:t>
      </w:r>
    </w:p>
    <w:p w14:paraId="1EAC36D6" w14:textId="77777777" w:rsidR="00740F21" w:rsidRPr="009114A2" w:rsidRDefault="00740F21" w:rsidP="00740F21">
      <w:pPr>
        <w:pStyle w:val="BodyText"/>
        <w:numPr>
          <w:ilvl w:val="0"/>
          <w:numId w:val="49"/>
        </w:numPr>
        <w:jc w:val="both"/>
      </w:pPr>
      <w:r w:rsidRPr="009114A2">
        <w:t>Thành công: Nếu ở màn hình trong dash board thì redirect về trang đăng nhập, còn không thì reload về trang hiện tại lúc ấn nút Đăng xuất</w:t>
      </w:r>
    </w:p>
    <w:p w14:paraId="4FC06038" w14:textId="77777777" w:rsidR="00740F21" w:rsidRPr="009114A2" w:rsidRDefault="00740F21" w:rsidP="00740F21">
      <w:pPr>
        <w:pStyle w:val="BodyText"/>
        <w:numPr>
          <w:ilvl w:val="0"/>
          <w:numId w:val="49"/>
        </w:numPr>
        <w:jc w:val="both"/>
      </w:pPr>
      <w:r w:rsidRPr="009114A2">
        <w:t>Thất bại: Hiển thị lỗi và vẫn giữ nguyên trạng thái cũ</w:t>
      </w:r>
    </w:p>
    <w:p w14:paraId="22383231" w14:textId="77777777" w:rsidR="00740F21" w:rsidRDefault="00740F21" w:rsidP="00740F21">
      <w:pPr>
        <w:pStyle w:val="Heading3"/>
        <w:spacing w:line="360" w:lineRule="auto"/>
        <w:jc w:val="both"/>
        <w:rPr>
          <w:lang w:val="en-US"/>
        </w:rPr>
      </w:pPr>
      <w:r>
        <w:rPr>
          <w:lang w:val="en-US"/>
        </w:rPr>
        <w:t>Điểm mở rộng</w:t>
      </w:r>
    </w:p>
    <w:p w14:paraId="60EA4037" w14:textId="77777777" w:rsidR="00740F21" w:rsidRPr="00E336FE" w:rsidRDefault="00740F21" w:rsidP="00740F21">
      <w:pPr>
        <w:pStyle w:val="BodyText"/>
        <w:jc w:val="both"/>
        <w:rPr>
          <w:color w:val="0000FF"/>
          <w:lang w:val="en-US"/>
        </w:rPr>
      </w:pPr>
      <w:r w:rsidRPr="00E336FE">
        <w:rPr>
          <w:lang w:val="en-US"/>
        </w:rPr>
        <w:t>Không có</w:t>
      </w:r>
    </w:p>
    <w:p w14:paraId="15AE6396" w14:textId="77777777" w:rsidR="00740F21" w:rsidRDefault="00740F21" w:rsidP="00740F21">
      <w:pPr>
        <w:spacing w:line="360" w:lineRule="auto"/>
        <w:jc w:val="both"/>
        <w:rPr>
          <w:i/>
          <w:color w:val="0000FF"/>
          <w:lang w:val="en-US"/>
        </w:rPr>
      </w:pPr>
    </w:p>
    <w:p w14:paraId="5E2F30A8" w14:textId="77777777" w:rsidR="00740F21" w:rsidRDefault="00740F21" w:rsidP="00740F21">
      <w:pPr>
        <w:pStyle w:val="Heading2"/>
        <w:spacing w:line="360" w:lineRule="auto"/>
        <w:jc w:val="both"/>
        <w:rPr>
          <w:lang w:val="en-US"/>
        </w:rPr>
      </w:pPr>
      <w:bookmarkStart w:id="11" w:name="_Toc44862015"/>
      <w:r>
        <w:rPr>
          <w:lang w:val="en-US"/>
        </w:rPr>
        <w:t>Đặc tả Use-case Tạo tài khoản cho nhân viên</w:t>
      </w:r>
      <w:bookmarkEnd w:id="11"/>
    </w:p>
    <w:p w14:paraId="536A7B97" w14:textId="77777777" w:rsidR="00740F21" w:rsidRDefault="00740F21" w:rsidP="00740F21">
      <w:pPr>
        <w:pStyle w:val="Heading3"/>
        <w:spacing w:line="360" w:lineRule="auto"/>
        <w:jc w:val="both"/>
      </w:pPr>
      <w:r>
        <w:t>Tóm tắt</w:t>
      </w:r>
    </w:p>
    <w:p w14:paraId="37143289" w14:textId="77777777" w:rsidR="00740F21" w:rsidRDefault="00740F21" w:rsidP="00740F21">
      <w:pPr>
        <w:pStyle w:val="BodyText"/>
        <w:jc w:val="both"/>
        <w:rPr>
          <w:snapToGrid w:val="0"/>
          <w:lang w:val="en-US"/>
        </w:rPr>
      </w:pPr>
      <w:r w:rsidRPr="00F4409E">
        <w:rPr>
          <w:snapToGrid w:val="0"/>
          <w:lang w:val="en-US"/>
        </w:rPr>
        <w:t>Actor:</w:t>
      </w:r>
      <w:r>
        <w:rPr>
          <w:snapToGrid w:val="0"/>
          <w:lang w:val="en-US"/>
        </w:rPr>
        <w:t xml:space="preserve"> Quản lý thư viện</w:t>
      </w:r>
    </w:p>
    <w:p w14:paraId="1CE39414" w14:textId="77777777" w:rsidR="00740F21" w:rsidRDefault="00740F21" w:rsidP="00740F21">
      <w:pPr>
        <w:pStyle w:val="BodyText"/>
        <w:jc w:val="both"/>
        <w:rPr>
          <w:snapToGrid w:val="0"/>
          <w:lang w:val="en-US"/>
        </w:rPr>
      </w:pPr>
      <w:r>
        <w:rPr>
          <w:snapToGrid w:val="0"/>
          <w:lang w:val="en-US"/>
        </w:rPr>
        <w:lastRenderedPageBreak/>
        <w:t xml:space="preserve">Mô tả: </w:t>
      </w:r>
    </w:p>
    <w:p w14:paraId="61B482BA" w14:textId="77777777" w:rsidR="00740F21" w:rsidRPr="00CE3571" w:rsidRDefault="00740F21" w:rsidP="00740F21">
      <w:pPr>
        <w:pStyle w:val="BodyText"/>
        <w:numPr>
          <w:ilvl w:val="0"/>
          <w:numId w:val="49"/>
        </w:numPr>
        <w:jc w:val="both"/>
        <w:rPr>
          <w:lang w:val="en-US"/>
        </w:rPr>
      </w:pPr>
      <w:r>
        <w:rPr>
          <w:snapToGrid w:val="0"/>
          <w:lang w:val="en-US"/>
        </w:rPr>
        <w:t>Use-case bắt đầu khi quản lý thư viện muốn tạo tài khoản cho nhân viên trong hệ thống</w:t>
      </w:r>
    </w:p>
    <w:p w14:paraId="65081400" w14:textId="77777777" w:rsidR="00740F21" w:rsidRPr="00F4409E" w:rsidRDefault="00740F21" w:rsidP="00740F21">
      <w:pPr>
        <w:pStyle w:val="BodyText"/>
        <w:numPr>
          <w:ilvl w:val="0"/>
          <w:numId w:val="49"/>
        </w:numPr>
        <w:jc w:val="both"/>
        <w:rPr>
          <w:lang w:val="en-US"/>
        </w:rPr>
      </w:pPr>
      <w:r>
        <w:rPr>
          <w:snapToGrid w:val="0"/>
          <w:lang w:val="en-US"/>
        </w:rPr>
        <w:t>Use-case mô tả quá trình tạo tài khoản của quản lý thư viên cho nhân viên trong hệ thống</w:t>
      </w:r>
    </w:p>
    <w:p w14:paraId="01F43C90" w14:textId="77777777" w:rsidR="00740F21" w:rsidRDefault="00740F21" w:rsidP="00740F21">
      <w:pPr>
        <w:pStyle w:val="Heading3"/>
        <w:spacing w:line="360" w:lineRule="auto"/>
        <w:jc w:val="both"/>
      </w:pPr>
      <w:r>
        <w:t>Dòng sự kiện</w:t>
      </w:r>
    </w:p>
    <w:p w14:paraId="11C41DC2" w14:textId="77777777" w:rsidR="00740F21" w:rsidRDefault="00740F21" w:rsidP="00740F21">
      <w:pPr>
        <w:pStyle w:val="Heading4"/>
        <w:spacing w:line="360" w:lineRule="auto"/>
        <w:jc w:val="both"/>
      </w:pPr>
      <w:r>
        <w:t>Dòng sự kiện chính</w:t>
      </w:r>
    </w:p>
    <w:p w14:paraId="2BB64CDC" w14:textId="77777777" w:rsidR="00740F21" w:rsidRPr="009114A2" w:rsidRDefault="00740F21" w:rsidP="00740F21">
      <w:pPr>
        <w:pStyle w:val="BodyText"/>
        <w:jc w:val="both"/>
      </w:pPr>
      <w:r w:rsidRPr="009114A2">
        <w:t>Bước 1: Người dùng điền các thông tin yêu cầu</w:t>
      </w:r>
    </w:p>
    <w:p w14:paraId="0BAF52F1" w14:textId="77777777" w:rsidR="00740F21" w:rsidRPr="009114A2" w:rsidRDefault="00740F21" w:rsidP="00740F21">
      <w:pPr>
        <w:pStyle w:val="BodyText"/>
        <w:jc w:val="both"/>
      </w:pPr>
      <w:r w:rsidRPr="009114A2">
        <w:t>Bước 2: Người dùng ấn nút Tạo Tài Khoản</w:t>
      </w:r>
    </w:p>
    <w:p w14:paraId="54D03CD9" w14:textId="77777777" w:rsidR="00E50CC1" w:rsidRDefault="00740F21" w:rsidP="00740F21">
      <w:pPr>
        <w:pStyle w:val="BodyText"/>
        <w:jc w:val="both"/>
        <w:rPr>
          <w:lang w:val="en-US"/>
        </w:rPr>
      </w:pPr>
      <w:r w:rsidRPr="009114A2">
        <w:t>Bước 3</w:t>
      </w:r>
      <w:r w:rsidR="00E50CC1">
        <w:rPr>
          <w:lang w:val="en-US"/>
        </w:rPr>
        <w:t>: Hệ thống tiếp nhận các dữ liệu nhập vào, tiến hành xác minh dữ liệu nhập</w:t>
      </w:r>
    </w:p>
    <w:p w14:paraId="600D91CF" w14:textId="40040F2F" w:rsidR="00740F21" w:rsidRPr="00E50CC1" w:rsidRDefault="00E50CC1" w:rsidP="00740F21">
      <w:pPr>
        <w:pStyle w:val="BodyText"/>
        <w:jc w:val="both"/>
        <w:rPr>
          <w:lang w:val="en-US"/>
        </w:rPr>
      </w:pPr>
      <w:r>
        <w:rPr>
          <w:lang w:val="en-US"/>
        </w:rPr>
        <w:t>Bước 4: Hệ thống tạo một tài khoản mới ứng với các thông tin vùa tạo</w:t>
      </w:r>
    </w:p>
    <w:p w14:paraId="039F9D20" w14:textId="75FA9C13" w:rsidR="00740F21" w:rsidRDefault="00E50CC1" w:rsidP="00740F21">
      <w:pPr>
        <w:pStyle w:val="BodyText"/>
        <w:jc w:val="both"/>
        <w:rPr>
          <w:lang w:val="en-US"/>
        </w:rPr>
      </w:pPr>
      <w:r>
        <w:rPr>
          <w:lang w:val="en-US"/>
        </w:rPr>
        <w:t>Bước 5</w:t>
      </w:r>
      <w:r w:rsidR="00740F21">
        <w:rPr>
          <w:lang w:val="en-US"/>
        </w:rPr>
        <w:t xml:space="preserve">: </w:t>
      </w:r>
      <w:r>
        <w:rPr>
          <w:lang w:val="en-US"/>
        </w:rPr>
        <w:t>Hệ thống trả về kết quả tạo cho người dùng</w:t>
      </w:r>
    </w:p>
    <w:p w14:paraId="63DBC1F3" w14:textId="77777777" w:rsidR="00740F21" w:rsidRDefault="00740F21" w:rsidP="00740F21">
      <w:pPr>
        <w:pStyle w:val="Heading4"/>
        <w:spacing w:line="360" w:lineRule="auto"/>
        <w:jc w:val="both"/>
        <w:rPr>
          <w:lang w:val="en-US"/>
        </w:rPr>
      </w:pPr>
      <w:r>
        <w:t>Các dòng sự kiện khác</w:t>
      </w:r>
    </w:p>
    <w:p w14:paraId="00AC7E7E" w14:textId="77777777" w:rsidR="00740F21" w:rsidRDefault="00740F21" w:rsidP="00740F21">
      <w:pPr>
        <w:ind w:firstLine="720"/>
        <w:rPr>
          <w:lang w:val="en-US"/>
        </w:rPr>
      </w:pPr>
      <w:r w:rsidRPr="00862EC5">
        <w:rPr>
          <w:lang w:val="en-US"/>
        </w:rPr>
        <w:t>Dòng phụ:</w:t>
      </w:r>
    </w:p>
    <w:p w14:paraId="08141893" w14:textId="08225D6D" w:rsidR="00740F21" w:rsidRDefault="00E50CC1" w:rsidP="00620C32">
      <w:pPr>
        <w:ind w:firstLine="720"/>
        <w:rPr>
          <w:lang w:val="en-US"/>
        </w:rPr>
      </w:pPr>
      <w:r>
        <w:rPr>
          <w:lang w:val="en-US"/>
        </w:rPr>
        <w:t>Bước 3</w:t>
      </w:r>
      <w:r w:rsidR="00740F21">
        <w:rPr>
          <w:lang w:val="en-US"/>
        </w:rPr>
        <w:t xml:space="preserve">.1:  Nếu </w:t>
      </w:r>
      <w:r>
        <w:rPr>
          <w:lang w:val="en-US"/>
        </w:rPr>
        <w:t>quá trình xác minh thất bại thì tới bước 5 báo lỗi về cho người dùng</w:t>
      </w:r>
    </w:p>
    <w:p w14:paraId="05FF6C4A" w14:textId="77777777" w:rsidR="00740F21" w:rsidRDefault="00740F21" w:rsidP="00740F21">
      <w:pPr>
        <w:ind w:firstLine="720"/>
        <w:rPr>
          <w:lang w:val="en-US"/>
        </w:rPr>
      </w:pPr>
      <w:r>
        <w:rPr>
          <w:lang w:val="en-US"/>
        </w:rPr>
        <w:t>Dòng ngoại lệ:</w:t>
      </w:r>
    </w:p>
    <w:p w14:paraId="32E9FECB" w14:textId="5DF98D75" w:rsidR="00740F21" w:rsidRDefault="00E50CC1" w:rsidP="00740F21">
      <w:pPr>
        <w:ind w:firstLine="720"/>
        <w:rPr>
          <w:lang w:val="en-US"/>
        </w:rPr>
      </w:pPr>
      <w:r>
        <w:rPr>
          <w:lang w:val="en-US"/>
        </w:rPr>
        <w:t>Bước 4.1</w:t>
      </w:r>
      <w:r w:rsidR="00740F21">
        <w:rPr>
          <w:lang w:val="en-US"/>
        </w:rPr>
        <w:t xml:space="preserve">: </w:t>
      </w:r>
      <w:r>
        <w:rPr>
          <w:lang w:val="en-US"/>
        </w:rPr>
        <w:t>Nếu quá trình tạo tài khoản xảy ra lỗi thì tới bước 5 báo lỗi về cho người dùng</w:t>
      </w:r>
    </w:p>
    <w:p w14:paraId="6A6F96EA" w14:textId="77777777" w:rsidR="00740F21" w:rsidRDefault="00740F21" w:rsidP="00740F21">
      <w:pPr>
        <w:pStyle w:val="Heading3"/>
        <w:spacing w:line="360" w:lineRule="auto"/>
        <w:jc w:val="both"/>
      </w:pPr>
      <w:r>
        <w:t>Các yêu cầu đặc biệt</w:t>
      </w:r>
    </w:p>
    <w:p w14:paraId="55FD8B8A" w14:textId="77777777" w:rsidR="00740F21" w:rsidRPr="009C5484" w:rsidRDefault="00740F21" w:rsidP="00740F21">
      <w:pPr>
        <w:pStyle w:val="BodyText"/>
        <w:jc w:val="both"/>
      </w:pPr>
      <w:r w:rsidRPr="009C5484">
        <w:t>Không có</w:t>
      </w:r>
    </w:p>
    <w:p w14:paraId="7ADF029F" w14:textId="77777777" w:rsidR="00740F21" w:rsidRDefault="00740F21" w:rsidP="00740F21">
      <w:pPr>
        <w:pStyle w:val="Heading3"/>
        <w:spacing w:line="360" w:lineRule="auto"/>
        <w:jc w:val="both"/>
      </w:pPr>
      <w:r w:rsidRPr="0037628A">
        <w:t>Trạng thái hệ thống khi bắt đầu thực hiện Use-case</w:t>
      </w:r>
    </w:p>
    <w:p w14:paraId="587497A1" w14:textId="77777777" w:rsidR="00740F21" w:rsidRPr="009114A2" w:rsidRDefault="00740F21" w:rsidP="00740F21">
      <w:pPr>
        <w:pStyle w:val="BodyText"/>
        <w:numPr>
          <w:ilvl w:val="0"/>
          <w:numId w:val="49"/>
        </w:numPr>
        <w:jc w:val="both"/>
      </w:pPr>
      <w:r w:rsidRPr="009114A2">
        <w:t>Người dùng đang đăng nhập tài khoản với vai trò là quản lý của thư viện</w:t>
      </w:r>
    </w:p>
    <w:p w14:paraId="0BE9DDB9" w14:textId="77777777" w:rsidR="00740F21" w:rsidRPr="009114A2" w:rsidRDefault="00740F21" w:rsidP="00740F21">
      <w:pPr>
        <w:pStyle w:val="BodyText"/>
        <w:numPr>
          <w:ilvl w:val="0"/>
          <w:numId w:val="49"/>
        </w:numPr>
        <w:jc w:val="both"/>
      </w:pPr>
      <w:r w:rsidRPr="009114A2">
        <w:t>Người dùng đang trong trang quản lý và ấn vào nút Tạo Tài Khoản ở SideBar</w:t>
      </w:r>
    </w:p>
    <w:p w14:paraId="25EBBAB4" w14:textId="77777777" w:rsidR="00740F21" w:rsidRDefault="00740F21" w:rsidP="00740F21">
      <w:pPr>
        <w:pStyle w:val="Heading3"/>
        <w:spacing w:line="360" w:lineRule="auto"/>
        <w:jc w:val="both"/>
      </w:pPr>
      <w:r>
        <w:rPr>
          <w:lang w:val="en-US"/>
        </w:rPr>
        <w:t>Trạng thái hệ thống sau khi thực hiện Use-case</w:t>
      </w:r>
    </w:p>
    <w:p w14:paraId="5F666394" w14:textId="77777777" w:rsidR="00740F21" w:rsidRPr="009114A2" w:rsidRDefault="00740F21" w:rsidP="00740F21">
      <w:pPr>
        <w:pStyle w:val="BodyText"/>
        <w:numPr>
          <w:ilvl w:val="0"/>
          <w:numId w:val="49"/>
        </w:numPr>
        <w:jc w:val="both"/>
      </w:pPr>
      <w:r w:rsidRPr="009114A2">
        <w:t>Thành công: Trả về thông báo “Tạo tài khoản thành công” và tạo một tài khoản mới trong thư viện</w:t>
      </w:r>
    </w:p>
    <w:p w14:paraId="76071CF3" w14:textId="77777777" w:rsidR="00740F21" w:rsidRPr="009114A2" w:rsidRDefault="00740F21" w:rsidP="00740F21">
      <w:pPr>
        <w:pStyle w:val="BodyText"/>
        <w:numPr>
          <w:ilvl w:val="0"/>
          <w:numId w:val="49"/>
        </w:numPr>
        <w:jc w:val="both"/>
      </w:pPr>
      <w:r w:rsidRPr="009114A2">
        <w:t>Thất bại: Trả về thông báo lỗi cho người dùng</w:t>
      </w:r>
    </w:p>
    <w:p w14:paraId="09EE7D9B" w14:textId="77777777" w:rsidR="00740F21" w:rsidRDefault="00740F21" w:rsidP="00740F21">
      <w:pPr>
        <w:pStyle w:val="Heading3"/>
        <w:spacing w:line="360" w:lineRule="auto"/>
        <w:jc w:val="both"/>
        <w:rPr>
          <w:lang w:val="en-US"/>
        </w:rPr>
      </w:pPr>
      <w:r>
        <w:rPr>
          <w:lang w:val="en-US"/>
        </w:rPr>
        <w:t>Điểm mở rộng</w:t>
      </w:r>
    </w:p>
    <w:p w14:paraId="1D55695E" w14:textId="77777777" w:rsidR="00740F21" w:rsidRPr="00840E86" w:rsidRDefault="00740F21" w:rsidP="00740F21">
      <w:pPr>
        <w:pStyle w:val="BodyText"/>
        <w:jc w:val="both"/>
        <w:rPr>
          <w:lang w:val="en-US"/>
        </w:rPr>
      </w:pPr>
      <w:r w:rsidRPr="009C5484">
        <w:rPr>
          <w:lang w:val="en-US"/>
        </w:rPr>
        <w:t>Không có</w:t>
      </w:r>
    </w:p>
    <w:p w14:paraId="70B80E9E" w14:textId="77777777" w:rsidR="00740F21" w:rsidRDefault="00740F21" w:rsidP="00740F21">
      <w:pPr>
        <w:pStyle w:val="Heading2"/>
        <w:spacing w:line="360" w:lineRule="auto"/>
        <w:jc w:val="both"/>
        <w:rPr>
          <w:lang w:val="en-US"/>
        </w:rPr>
      </w:pPr>
      <w:bookmarkStart w:id="12" w:name="_Toc44862016"/>
      <w:r>
        <w:rPr>
          <w:lang w:val="en-US"/>
        </w:rPr>
        <w:t>Đặc tả Use-case Thủ thư tạo tài khoản cho độc giả</w:t>
      </w:r>
      <w:bookmarkEnd w:id="12"/>
    </w:p>
    <w:p w14:paraId="6015AA93" w14:textId="77777777" w:rsidR="00740F21" w:rsidRDefault="00740F21" w:rsidP="00740F21">
      <w:pPr>
        <w:pStyle w:val="Heading3"/>
        <w:spacing w:line="360" w:lineRule="auto"/>
        <w:jc w:val="both"/>
      </w:pPr>
      <w:r>
        <w:t>Tóm tắt</w:t>
      </w:r>
    </w:p>
    <w:p w14:paraId="3A3DA7E3" w14:textId="77777777" w:rsidR="00740F21" w:rsidRDefault="00740F21" w:rsidP="00740F21">
      <w:pPr>
        <w:pStyle w:val="BodyText"/>
        <w:jc w:val="both"/>
        <w:rPr>
          <w:snapToGrid w:val="0"/>
          <w:lang w:val="en-US"/>
        </w:rPr>
      </w:pPr>
      <w:r w:rsidRPr="00F4409E">
        <w:rPr>
          <w:snapToGrid w:val="0"/>
          <w:lang w:val="en-US"/>
        </w:rPr>
        <w:t>Actor:</w:t>
      </w:r>
      <w:r>
        <w:rPr>
          <w:snapToGrid w:val="0"/>
          <w:lang w:val="en-US"/>
        </w:rPr>
        <w:t xml:space="preserve"> Thủ thư</w:t>
      </w:r>
    </w:p>
    <w:p w14:paraId="6A5E8B2D" w14:textId="77777777" w:rsidR="00740F21" w:rsidRDefault="00740F21" w:rsidP="00740F21">
      <w:pPr>
        <w:pStyle w:val="BodyText"/>
        <w:jc w:val="both"/>
        <w:rPr>
          <w:snapToGrid w:val="0"/>
          <w:lang w:val="en-US"/>
        </w:rPr>
      </w:pPr>
      <w:r>
        <w:rPr>
          <w:snapToGrid w:val="0"/>
          <w:lang w:val="en-US"/>
        </w:rPr>
        <w:t xml:space="preserve">Mô tả: </w:t>
      </w:r>
    </w:p>
    <w:p w14:paraId="480E23C6" w14:textId="77777777" w:rsidR="00740F21" w:rsidRPr="00CE3571" w:rsidRDefault="00740F21" w:rsidP="00740F21">
      <w:pPr>
        <w:pStyle w:val="BodyText"/>
        <w:numPr>
          <w:ilvl w:val="0"/>
          <w:numId w:val="49"/>
        </w:numPr>
        <w:jc w:val="both"/>
        <w:rPr>
          <w:lang w:val="en-US"/>
        </w:rPr>
      </w:pPr>
      <w:r>
        <w:rPr>
          <w:snapToGrid w:val="0"/>
          <w:lang w:val="en-US"/>
        </w:rPr>
        <w:t>Use-case bắt đầu khi thủ thư muốn tạo tài khoản cho nhân viên trong hệ thống</w:t>
      </w:r>
    </w:p>
    <w:p w14:paraId="617F4862" w14:textId="77777777" w:rsidR="00740F21" w:rsidRPr="00F4409E" w:rsidRDefault="00740F21" w:rsidP="00740F21">
      <w:pPr>
        <w:pStyle w:val="BodyText"/>
        <w:numPr>
          <w:ilvl w:val="0"/>
          <w:numId w:val="49"/>
        </w:numPr>
        <w:jc w:val="both"/>
        <w:rPr>
          <w:lang w:val="en-US"/>
        </w:rPr>
      </w:pPr>
      <w:r>
        <w:rPr>
          <w:snapToGrid w:val="0"/>
          <w:lang w:val="en-US"/>
        </w:rPr>
        <w:t>Use-case mô tả quá trình tạo tài khoản của thủ thư cho độc giả trong hệ thống</w:t>
      </w:r>
    </w:p>
    <w:p w14:paraId="6B08AF31" w14:textId="77777777" w:rsidR="00740F21" w:rsidRDefault="00740F21" w:rsidP="00740F21">
      <w:pPr>
        <w:pStyle w:val="Heading3"/>
        <w:spacing w:line="360" w:lineRule="auto"/>
        <w:jc w:val="both"/>
      </w:pPr>
      <w:r>
        <w:lastRenderedPageBreak/>
        <w:t>Dòng sự kiện</w:t>
      </w:r>
    </w:p>
    <w:p w14:paraId="4735D19A" w14:textId="77777777" w:rsidR="00740F21" w:rsidRDefault="00740F21" w:rsidP="00740F21">
      <w:pPr>
        <w:pStyle w:val="Heading4"/>
        <w:spacing w:line="360" w:lineRule="auto"/>
        <w:jc w:val="both"/>
      </w:pPr>
      <w:r>
        <w:t>Dòng sự kiện chính</w:t>
      </w:r>
    </w:p>
    <w:p w14:paraId="76B6E2E0" w14:textId="77777777" w:rsidR="00740F21" w:rsidRPr="009114A2" w:rsidRDefault="00740F21" w:rsidP="00740F21">
      <w:pPr>
        <w:pStyle w:val="BodyText"/>
        <w:jc w:val="both"/>
      </w:pPr>
      <w:r w:rsidRPr="009114A2">
        <w:t>Bước 1: Người dùng điền các thông tin yêu cầu</w:t>
      </w:r>
    </w:p>
    <w:p w14:paraId="612A94B9" w14:textId="77777777" w:rsidR="00740F21" w:rsidRPr="009114A2" w:rsidRDefault="00740F21" w:rsidP="00740F21">
      <w:pPr>
        <w:pStyle w:val="BodyText"/>
        <w:jc w:val="both"/>
      </w:pPr>
      <w:r w:rsidRPr="009114A2">
        <w:t>Bước 2: Người dùng ấn nút Tạo Tài Khoản</w:t>
      </w:r>
    </w:p>
    <w:p w14:paraId="39986608" w14:textId="1B462539" w:rsidR="00740F21" w:rsidRPr="00620C32" w:rsidRDefault="00740F21" w:rsidP="00620C32">
      <w:pPr>
        <w:pStyle w:val="BodyText"/>
        <w:jc w:val="both"/>
        <w:rPr>
          <w:lang w:val="en-US"/>
        </w:rPr>
      </w:pPr>
      <w:r w:rsidRPr="009114A2">
        <w:t xml:space="preserve">Bước 3: </w:t>
      </w:r>
      <w:r w:rsidR="00620C32">
        <w:rPr>
          <w:lang w:val="en-US"/>
        </w:rPr>
        <w:t>Hệ thống tiếp nhận các dữ liệu nhập vào, tiến hành xác minh dữ liệu nhập</w:t>
      </w:r>
    </w:p>
    <w:p w14:paraId="268F1F2B" w14:textId="3BE057F8" w:rsidR="00740F21" w:rsidRDefault="00740F21" w:rsidP="00620C32">
      <w:pPr>
        <w:pStyle w:val="BodyText"/>
        <w:jc w:val="both"/>
        <w:rPr>
          <w:lang w:val="en-US"/>
        </w:rPr>
      </w:pPr>
      <w:r>
        <w:rPr>
          <w:lang w:val="en-US"/>
        </w:rPr>
        <w:t xml:space="preserve">Bước 4: </w:t>
      </w:r>
      <w:r w:rsidR="00620C32">
        <w:rPr>
          <w:lang w:val="en-US"/>
        </w:rPr>
        <w:t>Hệ thống tạo một tài khoản mới ứng với các thông tin vùa tạo</w:t>
      </w:r>
    </w:p>
    <w:p w14:paraId="5BAB7B6D" w14:textId="4F81C78F" w:rsidR="00740F21" w:rsidRDefault="00740F21" w:rsidP="00740F21">
      <w:pPr>
        <w:pStyle w:val="BodyText"/>
        <w:jc w:val="both"/>
        <w:rPr>
          <w:lang w:val="en-US"/>
        </w:rPr>
      </w:pPr>
      <w:r>
        <w:rPr>
          <w:lang w:val="en-US"/>
        </w:rPr>
        <w:t xml:space="preserve">Bước 5: </w:t>
      </w:r>
      <w:r w:rsidR="00620C32">
        <w:rPr>
          <w:lang w:val="en-US"/>
        </w:rPr>
        <w:t>Hệ thống trả về kết quả tạo cho người dùng</w:t>
      </w:r>
    </w:p>
    <w:p w14:paraId="79FCEC22" w14:textId="77777777" w:rsidR="00740F21" w:rsidRDefault="00740F21" w:rsidP="00740F21">
      <w:pPr>
        <w:pStyle w:val="Heading4"/>
        <w:spacing w:line="360" w:lineRule="auto"/>
        <w:jc w:val="both"/>
      </w:pPr>
      <w:r>
        <w:t>Các dòng sự kiện khác</w:t>
      </w:r>
    </w:p>
    <w:p w14:paraId="76FBD35A" w14:textId="77777777" w:rsidR="00740F21" w:rsidRDefault="00740F21" w:rsidP="00740F21">
      <w:pPr>
        <w:ind w:firstLine="720"/>
        <w:rPr>
          <w:lang w:val="en-US"/>
        </w:rPr>
      </w:pPr>
      <w:r w:rsidRPr="00862EC5">
        <w:rPr>
          <w:lang w:val="en-US"/>
        </w:rPr>
        <w:t>Dòng phụ:</w:t>
      </w:r>
    </w:p>
    <w:p w14:paraId="25098810" w14:textId="30C1D8AB" w:rsidR="00740F21" w:rsidRDefault="00620C32" w:rsidP="00620C32">
      <w:pPr>
        <w:ind w:firstLine="720"/>
        <w:rPr>
          <w:lang w:val="en-US"/>
        </w:rPr>
      </w:pPr>
      <w:r>
        <w:rPr>
          <w:lang w:val="en-US"/>
        </w:rPr>
        <w:t>Bước 3.1:  Nếu quá trình xác minh thất bại thì tới bước 5 báo lỗi về cho người dùn</w:t>
      </w:r>
    </w:p>
    <w:p w14:paraId="79B598E3" w14:textId="77777777" w:rsidR="00740F21" w:rsidRDefault="00740F21" w:rsidP="00740F21">
      <w:pPr>
        <w:ind w:firstLine="720"/>
        <w:rPr>
          <w:lang w:val="en-US"/>
        </w:rPr>
      </w:pPr>
      <w:r>
        <w:rPr>
          <w:lang w:val="en-US"/>
        </w:rPr>
        <w:t>Dòng ngoại lệ:</w:t>
      </w:r>
    </w:p>
    <w:p w14:paraId="7BB3CC55" w14:textId="77777777" w:rsidR="00620C32" w:rsidRDefault="00620C32" w:rsidP="00620C32">
      <w:pPr>
        <w:ind w:firstLine="720"/>
        <w:rPr>
          <w:lang w:val="en-US"/>
        </w:rPr>
      </w:pPr>
      <w:r>
        <w:rPr>
          <w:lang w:val="en-US"/>
        </w:rPr>
        <w:t>Bước 4.1: Nếu quá trình tạo tài khoản xảy ra lỗi thì tới bước 5 báo lỗi về cho người dùng</w:t>
      </w:r>
    </w:p>
    <w:p w14:paraId="58F70D3C" w14:textId="77777777" w:rsidR="00740F21" w:rsidRDefault="00740F21" w:rsidP="00740F21">
      <w:pPr>
        <w:pStyle w:val="Heading3"/>
        <w:spacing w:line="360" w:lineRule="auto"/>
        <w:jc w:val="both"/>
      </w:pPr>
      <w:r>
        <w:t>Các yêu cầu đặc biệt</w:t>
      </w:r>
    </w:p>
    <w:p w14:paraId="18C3A23F" w14:textId="77777777" w:rsidR="00740F21" w:rsidRPr="00F773D4" w:rsidRDefault="00740F21" w:rsidP="00740F21">
      <w:pPr>
        <w:pStyle w:val="ListParagraph"/>
        <w:numPr>
          <w:ilvl w:val="0"/>
          <w:numId w:val="39"/>
        </w:numPr>
      </w:pPr>
      <w:r>
        <w:t>Không có</w:t>
      </w:r>
    </w:p>
    <w:p w14:paraId="2434107F" w14:textId="77777777" w:rsidR="00740F21" w:rsidRDefault="00740F21" w:rsidP="00740F21">
      <w:pPr>
        <w:pStyle w:val="Heading3"/>
        <w:spacing w:line="360" w:lineRule="auto"/>
        <w:jc w:val="both"/>
      </w:pPr>
      <w:r w:rsidRPr="0037628A">
        <w:t>Trạng thái hệ thống khi bắt đầu thực hiện Use-case</w:t>
      </w:r>
    </w:p>
    <w:p w14:paraId="7C69A828" w14:textId="77777777" w:rsidR="00740F21" w:rsidRPr="009114A2" w:rsidRDefault="00740F21" w:rsidP="00740F21">
      <w:pPr>
        <w:pStyle w:val="BodyText"/>
        <w:numPr>
          <w:ilvl w:val="0"/>
          <w:numId w:val="49"/>
        </w:numPr>
        <w:jc w:val="both"/>
      </w:pPr>
      <w:r w:rsidRPr="009114A2">
        <w:t>Người dùng đang đăng nhập tài khoản với vai trò là quản lý của thư viện</w:t>
      </w:r>
    </w:p>
    <w:p w14:paraId="7C65066E" w14:textId="77777777" w:rsidR="00740F21" w:rsidRPr="009114A2" w:rsidRDefault="00740F21" w:rsidP="00740F21">
      <w:pPr>
        <w:pStyle w:val="BodyText"/>
        <w:numPr>
          <w:ilvl w:val="0"/>
          <w:numId w:val="49"/>
        </w:numPr>
        <w:jc w:val="both"/>
      </w:pPr>
      <w:r w:rsidRPr="009114A2">
        <w:t>Người dùng đang trong trang quản lý và ấn vào nút Tạo Tài Khoản ở SideBar</w:t>
      </w:r>
    </w:p>
    <w:p w14:paraId="4AB4AC90" w14:textId="77777777" w:rsidR="00740F21" w:rsidRDefault="00740F21" w:rsidP="00740F21">
      <w:pPr>
        <w:pStyle w:val="Heading3"/>
        <w:spacing w:line="360" w:lineRule="auto"/>
        <w:jc w:val="both"/>
        <w:rPr>
          <w:lang w:val="en-US"/>
        </w:rPr>
      </w:pPr>
      <w:r>
        <w:rPr>
          <w:lang w:val="en-US"/>
        </w:rPr>
        <w:t>Trạng thái hệ thống sau khi thực hiện Use-case</w:t>
      </w:r>
    </w:p>
    <w:p w14:paraId="104CDADF" w14:textId="77777777" w:rsidR="00740F21" w:rsidRDefault="00740F21" w:rsidP="00740F21">
      <w:pPr>
        <w:pStyle w:val="BodyText"/>
        <w:numPr>
          <w:ilvl w:val="0"/>
          <w:numId w:val="49"/>
        </w:numPr>
        <w:jc w:val="both"/>
        <w:rPr>
          <w:lang w:val="en-US"/>
        </w:rPr>
      </w:pPr>
      <w:r>
        <w:rPr>
          <w:lang w:val="en-US"/>
        </w:rPr>
        <w:t>Thành công: Trả về thông báo tạo tài khoản thành công và tạo một tài khoản mới trong thư viện</w:t>
      </w:r>
    </w:p>
    <w:p w14:paraId="6F754638" w14:textId="77777777" w:rsidR="00740F21" w:rsidRPr="00E84CC0" w:rsidRDefault="00740F21" w:rsidP="00740F21">
      <w:pPr>
        <w:pStyle w:val="BodyText"/>
        <w:numPr>
          <w:ilvl w:val="0"/>
          <w:numId w:val="49"/>
        </w:numPr>
        <w:jc w:val="both"/>
        <w:rPr>
          <w:lang w:val="en-US"/>
        </w:rPr>
      </w:pPr>
      <w:r>
        <w:rPr>
          <w:lang w:val="en-US"/>
        </w:rPr>
        <w:t>Thất bại: Trả về thông báo lỗi cho người dùng</w:t>
      </w:r>
    </w:p>
    <w:p w14:paraId="0113CECE" w14:textId="77777777" w:rsidR="00740F21" w:rsidRDefault="00740F21" w:rsidP="00740F21">
      <w:pPr>
        <w:pStyle w:val="Heading3"/>
        <w:spacing w:line="360" w:lineRule="auto"/>
        <w:jc w:val="both"/>
        <w:rPr>
          <w:lang w:val="en-US"/>
        </w:rPr>
      </w:pPr>
      <w:r>
        <w:rPr>
          <w:lang w:val="en-US"/>
        </w:rPr>
        <w:t>Điểm mở rộng</w:t>
      </w:r>
    </w:p>
    <w:p w14:paraId="6FF15D12" w14:textId="77777777" w:rsidR="00740F21" w:rsidRPr="000E1B4B" w:rsidRDefault="00740F21" w:rsidP="00740F21">
      <w:pPr>
        <w:pStyle w:val="ListParagraph"/>
        <w:numPr>
          <w:ilvl w:val="0"/>
          <w:numId w:val="39"/>
        </w:numPr>
      </w:pPr>
      <w:r>
        <w:t>Không có</w:t>
      </w:r>
    </w:p>
    <w:p w14:paraId="198C6A23" w14:textId="77777777" w:rsidR="00740F21" w:rsidRDefault="00740F21" w:rsidP="00740F21">
      <w:pPr>
        <w:spacing w:line="360" w:lineRule="auto"/>
        <w:jc w:val="both"/>
        <w:rPr>
          <w:i/>
          <w:color w:val="0000FF"/>
          <w:lang w:val="en-US"/>
        </w:rPr>
      </w:pPr>
    </w:p>
    <w:p w14:paraId="3AD083A0" w14:textId="77777777" w:rsidR="00740F21" w:rsidRDefault="00740F21" w:rsidP="00740F21">
      <w:pPr>
        <w:pStyle w:val="Heading2"/>
        <w:spacing w:line="360" w:lineRule="auto"/>
        <w:jc w:val="both"/>
        <w:rPr>
          <w:lang w:val="en-US"/>
        </w:rPr>
      </w:pPr>
      <w:bookmarkStart w:id="13" w:name="_Toc44862017"/>
      <w:r>
        <w:rPr>
          <w:lang w:val="en-US"/>
        </w:rPr>
        <w:t>Đặc tả Use-case Khôi phục mật khẩu</w:t>
      </w:r>
      <w:bookmarkEnd w:id="13"/>
    </w:p>
    <w:p w14:paraId="6C5672D4" w14:textId="77777777" w:rsidR="00740F21" w:rsidRDefault="00740F21" w:rsidP="00740F21">
      <w:pPr>
        <w:pStyle w:val="Heading3"/>
        <w:spacing w:line="360" w:lineRule="auto"/>
        <w:jc w:val="both"/>
      </w:pPr>
      <w:r>
        <w:t>Tóm tắt</w:t>
      </w:r>
    </w:p>
    <w:p w14:paraId="4B8029D3" w14:textId="77777777" w:rsidR="00740F21" w:rsidRDefault="00740F21" w:rsidP="00740F21">
      <w:pPr>
        <w:pStyle w:val="ListParagraph"/>
        <w:numPr>
          <w:ilvl w:val="0"/>
          <w:numId w:val="39"/>
        </w:numPr>
      </w:pPr>
      <w:r>
        <w:t xml:space="preserve">Actor: </w:t>
      </w:r>
      <w:r>
        <w:rPr>
          <w:lang w:val="en-US"/>
        </w:rPr>
        <w:t>Nhân viên thư viện</w:t>
      </w:r>
    </w:p>
    <w:p w14:paraId="0ED15268" w14:textId="77777777" w:rsidR="00740F21" w:rsidRDefault="00740F21" w:rsidP="00740F21">
      <w:pPr>
        <w:pStyle w:val="ListParagraph"/>
        <w:numPr>
          <w:ilvl w:val="0"/>
          <w:numId w:val="39"/>
        </w:numPr>
      </w:pPr>
      <w:r>
        <w:t>Mô tả:</w:t>
      </w:r>
    </w:p>
    <w:p w14:paraId="0F530F97" w14:textId="77777777" w:rsidR="00740F21" w:rsidRDefault="00740F21" w:rsidP="00740F21">
      <w:pPr>
        <w:pStyle w:val="ListParagraph"/>
        <w:numPr>
          <w:ilvl w:val="0"/>
          <w:numId w:val="38"/>
        </w:numPr>
      </w:pPr>
      <w:r>
        <w:t xml:space="preserve">Use-case bắt đầu khi nhân viên </w:t>
      </w:r>
      <w:r w:rsidRPr="009114A2">
        <w:t>muốn khôi phục mật khẩu cho một tài khoản nào đó trong thư viện</w:t>
      </w:r>
    </w:p>
    <w:p w14:paraId="0089C2FD" w14:textId="77777777" w:rsidR="00740F21" w:rsidRPr="000E1B4B" w:rsidRDefault="00740F21" w:rsidP="00740F21">
      <w:pPr>
        <w:pStyle w:val="ListParagraph"/>
        <w:numPr>
          <w:ilvl w:val="0"/>
          <w:numId w:val="38"/>
        </w:numPr>
      </w:pPr>
      <w:r>
        <w:t xml:space="preserve">Use-case mô tả quá trình </w:t>
      </w:r>
      <w:r w:rsidRPr="009114A2">
        <w:t>khôi phục mật khẩu của nhân viên cho tài khoản đó trong thư viện</w:t>
      </w:r>
    </w:p>
    <w:p w14:paraId="400A210D" w14:textId="77777777" w:rsidR="00740F21" w:rsidRDefault="00740F21" w:rsidP="00740F21">
      <w:pPr>
        <w:pStyle w:val="Heading3"/>
        <w:spacing w:line="360" w:lineRule="auto"/>
        <w:jc w:val="both"/>
      </w:pPr>
      <w:r>
        <w:t>Dòng sự kiện</w:t>
      </w:r>
    </w:p>
    <w:p w14:paraId="5FA2D1F4" w14:textId="77777777" w:rsidR="00740F21" w:rsidRDefault="00740F21" w:rsidP="00740F21">
      <w:pPr>
        <w:pStyle w:val="Heading4"/>
        <w:spacing w:line="360" w:lineRule="auto"/>
        <w:jc w:val="both"/>
      </w:pPr>
      <w:r>
        <w:t>Dòng sự kiện chính</w:t>
      </w:r>
    </w:p>
    <w:p w14:paraId="045D67F8" w14:textId="77777777" w:rsidR="00740F21" w:rsidRPr="009114A2" w:rsidRDefault="00740F21" w:rsidP="00740F21">
      <w:pPr>
        <w:pStyle w:val="ListParagraph"/>
      </w:pPr>
      <w:r>
        <w:t xml:space="preserve">Bước 1: </w:t>
      </w:r>
      <w:r w:rsidRPr="009114A2">
        <w:t>Người dùng ấn vào nút Khôi phục tài khoản</w:t>
      </w:r>
    </w:p>
    <w:p w14:paraId="0E6A3EE8" w14:textId="58C3C48C" w:rsidR="00740F21" w:rsidRPr="00620C32" w:rsidRDefault="00740F21" w:rsidP="00740F21">
      <w:pPr>
        <w:pStyle w:val="BodyText"/>
        <w:jc w:val="both"/>
        <w:rPr>
          <w:lang w:val="en-US"/>
        </w:rPr>
      </w:pPr>
      <w:r w:rsidRPr="009114A2">
        <w:lastRenderedPageBreak/>
        <w:t xml:space="preserve">Bước 2: </w:t>
      </w:r>
      <w:r w:rsidR="00620C32">
        <w:rPr>
          <w:lang w:val="en-US"/>
        </w:rPr>
        <w:t>Hệ thống tiếp nhận yêu cầu và khôi phục lại mật khẩu cho tài khoản được yêu cầu</w:t>
      </w:r>
    </w:p>
    <w:p w14:paraId="4F214A82" w14:textId="47BD4876" w:rsidR="00740F21" w:rsidRPr="00620C32" w:rsidRDefault="00740F21" w:rsidP="00620C32">
      <w:pPr>
        <w:pStyle w:val="BodyText"/>
        <w:jc w:val="both"/>
        <w:rPr>
          <w:lang w:val="en-US"/>
        </w:rPr>
      </w:pPr>
      <w:r>
        <w:rPr>
          <w:lang w:val="en-US"/>
        </w:rPr>
        <w:t xml:space="preserve">Bước 3: </w:t>
      </w:r>
      <w:r w:rsidR="00620C32">
        <w:rPr>
          <w:lang w:val="en-US"/>
        </w:rPr>
        <w:t>Hệ thống trả kết quả xử lý về cho người dùng</w:t>
      </w:r>
    </w:p>
    <w:p w14:paraId="4B3434D1" w14:textId="77777777" w:rsidR="00740F21" w:rsidRDefault="00740F21" w:rsidP="00740F21">
      <w:pPr>
        <w:pStyle w:val="Heading4"/>
        <w:spacing w:line="360" w:lineRule="auto"/>
        <w:jc w:val="both"/>
      </w:pPr>
      <w:r>
        <w:t>Các dòng sự kiện khác</w:t>
      </w:r>
    </w:p>
    <w:p w14:paraId="2CDB1CBB" w14:textId="77777777" w:rsidR="00740F21" w:rsidRDefault="00740F21" w:rsidP="00740F21">
      <w:pPr>
        <w:ind w:firstLine="720"/>
        <w:rPr>
          <w:lang w:val="en-US"/>
        </w:rPr>
      </w:pPr>
      <w:r w:rsidRPr="00862EC5">
        <w:rPr>
          <w:lang w:val="en-US"/>
        </w:rPr>
        <w:t>Dòng phụ:</w:t>
      </w:r>
    </w:p>
    <w:p w14:paraId="6CE9ED80" w14:textId="77777777" w:rsidR="00740F21" w:rsidRDefault="00740F21" w:rsidP="00740F21">
      <w:pPr>
        <w:ind w:firstLine="720"/>
        <w:rPr>
          <w:lang w:val="en-US"/>
        </w:rPr>
      </w:pPr>
    </w:p>
    <w:p w14:paraId="654930D9" w14:textId="77777777" w:rsidR="00740F21" w:rsidRDefault="00740F21" w:rsidP="00740F21">
      <w:pPr>
        <w:ind w:firstLine="720"/>
        <w:rPr>
          <w:lang w:val="en-US"/>
        </w:rPr>
      </w:pPr>
      <w:r>
        <w:rPr>
          <w:lang w:val="en-US"/>
        </w:rPr>
        <w:t>Dòng ngoại lệ:</w:t>
      </w:r>
    </w:p>
    <w:p w14:paraId="43E3DDA8" w14:textId="51322D75" w:rsidR="00740F21" w:rsidRDefault="00620C32" w:rsidP="00740F21">
      <w:pPr>
        <w:ind w:firstLine="720"/>
        <w:rPr>
          <w:lang w:val="en-US"/>
        </w:rPr>
      </w:pPr>
      <w:r>
        <w:rPr>
          <w:lang w:val="en-US"/>
        </w:rPr>
        <w:t>Bước 2.1</w:t>
      </w:r>
      <w:r w:rsidR="00740F21">
        <w:rPr>
          <w:lang w:val="en-US"/>
        </w:rPr>
        <w:t xml:space="preserve">: </w:t>
      </w:r>
      <w:r>
        <w:rPr>
          <w:lang w:val="en-US"/>
        </w:rPr>
        <w:t>Nếu quá trình khôi phục xảy ra lỗi thì tới bước 3 báo lỗi về cho người dùng</w:t>
      </w:r>
    </w:p>
    <w:p w14:paraId="1E794D84" w14:textId="77777777" w:rsidR="00740F21" w:rsidRDefault="00740F21" w:rsidP="00740F21">
      <w:pPr>
        <w:pStyle w:val="Heading3"/>
        <w:spacing w:line="360" w:lineRule="auto"/>
        <w:jc w:val="both"/>
      </w:pPr>
      <w:r>
        <w:t>Các yêu cầu đặc biệt</w:t>
      </w:r>
    </w:p>
    <w:p w14:paraId="2E9F7EEC" w14:textId="77777777" w:rsidR="00740F21" w:rsidRPr="004F635A" w:rsidRDefault="00740F21" w:rsidP="00740F21">
      <w:pPr>
        <w:pStyle w:val="ListParagraph"/>
        <w:numPr>
          <w:ilvl w:val="0"/>
          <w:numId w:val="39"/>
        </w:numPr>
        <w:rPr>
          <w:lang w:val="en-US"/>
        </w:rPr>
      </w:pPr>
      <w:r>
        <w:rPr>
          <w:lang w:val="en-US"/>
        </w:rPr>
        <w:t>Không có</w:t>
      </w:r>
    </w:p>
    <w:p w14:paraId="37D4DF87" w14:textId="77777777" w:rsidR="00740F21" w:rsidRDefault="00740F21" w:rsidP="00740F21">
      <w:pPr>
        <w:pStyle w:val="Heading3"/>
        <w:spacing w:line="360" w:lineRule="auto"/>
        <w:jc w:val="both"/>
      </w:pPr>
      <w:r w:rsidRPr="0037628A">
        <w:t>Trạng thái hệ thống khi bắt đầu thực hiện Use-case</w:t>
      </w:r>
    </w:p>
    <w:p w14:paraId="7C9015EE" w14:textId="77777777" w:rsidR="00740F21" w:rsidRPr="009114A2" w:rsidRDefault="00740F21" w:rsidP="00740F21">
      <w:pPr>
        <w:pStyle w:val="BodyText"/>
        <w:numPr>
          <w:ilvl w:val="0"/>
          <w:numId w:val="49"/>
        </w:numPr>
        <w:jc w:val="both"/>
      </w:pPr>
      <w:r w:rsidRPr="009114A2">
        <w:t>Người dùng đang đăng nhập tài khoản với vai trò là nhân viên thư viện</w:t>
      </w:r>
    </w:p>
    <w:p w14:paraId="3EA64E23" w14:textId="77777777" w:rsidR="00740F21" w:rsidRPr="009114A2" w:rsidRDefault="00740F21" w:rsidP="00740F21">
      <w:pPr>
        <w:pStyle w:val="BodyText"/>
        <w:numPr>
          <w:ilvl w:val="0"/>
          <w:numId w:val="49"/>
        </w:numPr>
        <w:jc w:val="both"/>
      </w:pPr>
      <w:r w:rsidRPr="009114A2">
        <w:t>Người dùng vừa thực hiện Use-case tìm kiếm thông tin tài khoản, và đang ở màn hình thao tác với tài khoản đó</w:t>
      </w:r>
    </w:p>
    <w:p w14:paraId="0D10662A" w14:textId="77777777" w:rsidR="00740F21" w:rsidRDefault="00740F21" w:rsidP="00740F21">
      <w:pPr>
        <w:pStyle w:val="Heading3"/>
        <w:spacing w:line="360" w:lineRule="auto"/>
        <w:jc w:val="both"/>
        <w:rPr>
          <w:lang w:val="en-US"/>
        </w:rPr>
      </w:pPr>
      <w:r>
        <w:rPr>
          <w:lang w:val="en-US"/>
        </w:rPr>
        <w:t>Trạng thái hệ thống sau khi thực hiện Use-case</w:t>
      </w:r>
    </w:p>
    <w:p w14:paraId="492C1DBE" w14:textId="77777777" w:rsidR="00740F21" w:rsidRDefault="00740F21" w:rsidP="00740F21">
      <w:pPr>
        <w:pStyle w:val="BodyText"/>
        <w:numPr>
          <w:ilvl w:val="0"/>
          <w:numId w:val="49"/>
        </w:numPr>
        <w:jc w:val="both"/>
        <w:rPr>
          <w:lang w:val="en-US"/>
        </w:rPr>
      </w:pPr>
      <w:r>
        <w:rPr>
          <w:lang w:val="en-US"/>
        </w:rPr>
        <w:t>Thành công: Trả về thông báo khôi phục tài khoản thành công và reset mật khẩu của tài khoản yêu cầu về mặc định</w:t>
      </w:r>
    </w:p>
    <w:p w14:paraId="3C7DDC9D" w14:textId="77777777" w:rsidR="00740F21" w:rsidRPr="00E84CC0" w:rsidRDefault="00740F21" w:rsidP="00740F21">
      <w:pPr>
        <w:pStyle w:val="BodyText"/>
        <w:numPr>
          <w:ilvl w:val="0"/>
          <w:numId w:val="49"/>
        </w:numPr>
        <w:jc w:val="both"/>
        <w:rPr>
          <w:lang w:val="en-US"/>
        </w:rPr>
      </w:pPr>
      <w:r>
        <w:rPr>
          <w:lang w:val="en-US"/>
        </w:rPr>
        <w:t>Thất bại: Trả về thông báo lỗi cho người dùng</w:t>
      </w:r>
    </w:p>
    <w:p w14:paraId="43853DAA" w14:textId="77777777" w:rsidR="00740F21" w:rsidRDefault="00740F21" w:rsidP="00740F21">
      <w:pPr>
        <w:pStyle w:val="Heading3"/>
        <w:spacing w:line="360" w:lineRule="auto"/>
        <w:jc w:val="both"/>
      </w:pPr>
      <w:r>
        <w:rPr>
          <w:lang w:val="en-US"/>
        </w:rPr>
        <w:t>Điểm mở rộng</w:t>
      </w:r>
      <w:r>
        <w:t>:</w:t>
      </w:r>
    </w:p>
    <w:p w14:paraId="699B794C" w14:textId="77777777" w:rsidR="00740F21" w:rsidRPr="007D2919" w:rsidRDefault="00740F21" w:rsidP="00740F21">
      <w:pPr>
        <w:pStyle w:val="ListParagraph"/>
        <w:numPr>
          <w:ilvl w:val="0"/>
          <w:numId w:val="39"/>
        </w:numPr>
      </w:pPr>
      <w:r>
        <w:t>Không có</w:t>
      </w:r>
    </w:p>
    <w:p w14:paraId="0C8950F3" w14:textId="77777777" w:rsidR="00740F21" w:rsidRPr="006E56ED" w:rsidRDefault="00740F21" w:rsidP="00740F21">
      <w:pPr>
        <w:pStyle w:val="Heading2"/>
        <w:spacing w:line="360" w:lineRule="auto"/>
        <w:jc w:val="both"/>
      </w:pPr>
      <w:bookmarkStart w:id="14" w:name="_Toc44862018"/>
      <w:r w:rsidRPr="006E56ED">
        <w:t xml:space="preserve">Đặc tả </w:t>
      </w:r>
      <w:r>
        <w:rPr>
          <w:lang w:val="en-US"/>
        </w:rPr>
        <w:t>Use-case Xóa tài khoản</w:t>
      </w:r>
      <w:bookmarkEnd w:id="14"/>
    </w:p>
    <w:p w14:paraId="0AF322D1" w14:textId="77777777" w:rsidR="00740F21" w:rsidRDefault="00740F21" w:rsidP="00740F21">
      <w:pPr>
        <w:pStyle w:val="Heading3"/>
        <w:spacing w:line="360" w:lineRule="auto"/>
        <w:jc w:val="both"/>
      </w:pPr>
      <w:r>
        <w:t>Tóm tắt</w:t>
      </w:r>
    </w:p>
    <w:p w14:paraId="2C8B69AB" w14:textId="77777777" w:rsidR="00740F21" w:rsidRDefault="00740F21" w:rsidP="00740F21">
      <w:pPr>
        <w:pStyle w:val="ListParagraph"/>
        <w:numPr>
          <w:ilvl w:val="0"/>
          <w:numId w:val="39"/>
        </w:numPr>
        <w:ind w:left="360" w:firstLine="0"/>
      </w:pPr>
      <w:r>
        <w:t xml:space="preserve">Actor: </w:t>
      </w:r>
      <w:r>
        <w:rPr>
          <w:lang w:val="en-US"/>
        </w:rPr>
        <w:t>Nhân viên thư viện</w:t>
      </w:r>
    </w:p>
    <w:p w14:paraId="7B61925E" w14:textId="77777777" w:rsidR="00740F21" w:rsidRDefault="00740F21" w:rsidP="00740F21">
      <w:pPr>
        <w:pStyle w:val="ListParagraph"/>
        <w:numPr>
          <w:ilvl w:val="0"/>
          <w:numId w:val="39"/>
        </w:numPr>
        <w:ind w:left="360" w:firstLine="0"/>
      </w:pPr>
      <w:r>
        <w:t>Mô tả:</w:t>
      </w:r>
    </w:p>
    <w:p w14:paraId="69392AC3" w14:textId="77777777" w:rsidR="00740F21" w:rsidRDefault="00740F21" w:rsidP="00740F21">
      <w:pPr>
        <w:pStyle w:val="ListParagraph"/>
        <w:numPr>
          <w:ilvl w:val="0"/>
          <w:numId w:val="38"/>
        </w:numPr>
      </w:pPr>
      <w:r>
        <w:t xml:space="preserve">Use-case bắt đầu khi nhân viên </w:t>
      </w:r>
      <w:r w:rsidRPr="009114A2">
        <w:t>xóa tài khoản nào đó trong thư viện</w:t>
      </w:r>
    </w:p>
    <w:p w14:paraId="512A7C8A" w14:textId="77777777" w:rsidR="00740F21" w:rsidRPr="000E1B4B" w:rsidRDefault="00740F21" w:rsidP="00740F21">
      <w:pPr>
        <w:pStyle w:val="ListParagraph"/>
        <w:numPr>
          <w:ilvl w:val="0"/>
          <w:numId w:val="38"/>
        </w:numPr>
      </w:pPr>
      <w:r>
        <w:t xml:space="preserve">Use-case mô tả quá trình </w:t>
      </w:r>
      <w:r>
        <w:rPr>
          <w:lang w:val="en-US"/>
        </w:rPr>
        <w:t>xóa tài khoản đó trong thư viện</w:t>
      </w:r>
    </w:p>
    <w:p w14:paraId="65F8A414" w14:textId="77777777" w:rsidR="00740F21" w:rsidRPr="007D2919" w:rsidRDefault="00740F21" w:rsidP="00740F21"/>
    <w:p w14:paraId="0EBB8D54" w14:textId="77777777" w:rsidR="00740F21" w:rsidRDefault="00740F21" w:rsidP="00740F21">
      <w:pPr>
        <w:pStyle w:val="Heading3"/>
        <w:spacing w:line="360" w:lineRule="auto"/>
        <w:jc w:val="both"/>
      </w:pPr>
      <w:r>
        <w:t>Dòng sự kiện</w:t>
      </w:r>
    </w:p>
    <w:p w14:paraId="4C297EDF" w14:textId="77777777" w:rsidR="00740F21" w:rsidRDefault="00740F21" w:rsidP="00740F21">
      <w:pPr>
        <w:pStyle w:val="Heading4"/>
        <w:spacing w:line="360" w:lineRule="auto"/>
        <w:jc w:val="both"/>
      </w:pPr>
      <w:r>
        <w:t>Dòng sự kiện chính</w:t>
      </w:r>
    </w:p>
    <w:p w14:paraId="6EF5030E" w14:textId="77777777" w:rsidR="00740F21" w:rsidRPr="009114A2" w:rsidRDefault="00740F21" w:rsidP="00740F21">
      <w:pPr>
        <w:pStyle w:val="ListParagraph"/>
      </w:pPr>
      <w:r>
        <w:t xml:space="preserve">Bước 1: </w:t>
      </w:r>
      <w:r w:rsidRPr="009114A2">
        <w:t>Người dùng ấn vào nút Xóa tài khoản</w:t>
      </w:r>
    </w:p>
    <w:p w14:paraId="48832C51" w14:textId="1E9DB4D1" w:rsidR="00740F21" w:rsidRPr="00620C32" w:rsidRDefault="00740F21" w:rsidP="00620C32">
      <w:pPr>
        <w:pStyle w:val="BodyText"/>
        <w:jc w:val="both"/>
        <w:rPr>
          <w:lang w:val="en-US"/>
        </w:rPr>
      </w:pPr>
      <w:r w:rsidRPr="009114A2">
        <w:t xml:space="preserve">Bước 2: </w:t>
      </w:r>
      <w:r w:rsidR="00620C32">
        <w:rPr>
          <w:lang w:val="en-US"/>
        </w:rPr>
        <w:t>Hệ thống tiếp nhận yêu cầu và xóa tài khoản được yêu cầu</w:t>
      </w:r>
    </w:p>
    <w:p w14:paraId="4E88E000" w14:textId="77777777" w:rsidR="00620C32" w:rsidRPr="00620C32" w:rsidRDefault="00620C32" w:rsidP="00620C32">
      <w:pPr>
        <w:pStyle w:val="BodyText"/>
        <w:jc w:val="both"/>
        <w:rPr>
          <w:lang w:val="en-US"/>
        </w:rPr>
      </w:pPr>
      <w:r>
        <w:rPr>
          <w:lang w:val="en-US"/>
        </w:rPr>
        <w:t>Bước 3: Hệ thống trả kết quả xử lý về cho người dùng</w:t>
      </w:r>
    </w:p>
    <w:p w14:paraId="79E8E684" w14:textId="77777777" w:rsidR="00740F21" w:rsidRDefault="00740F21" w:rsidP="00740F21">
      <w:pPr>
        <w:pStyle w:val="Heading4"/>
        <w:spacing w:line="360" w:lineRule="auto"/>
        <w:jc w:val="both"/>
      </w:pPr>
      <w:r>
        <w:t>Các dòng sự kiện khác</w:t>
      </w:r>
    </w:p>
    <w:p w14:paraId="76E054F4" w14:textId="77777777" w:rsidR="00740F21" w:rsidRDefault="00740F21" w:rsidP="00740F21">
      <w:pPr>
        <w:ind w:firstLine="720"/>
        <w:rPr>
          <w:lang w:val="en-US"/>
        </w:rPr>
      </w:pPr>
      <w:r>
        <w:rPr>
          <w:lang w:val="en-US"/>
        </w:rPr>
        <w:t>Dòng ngoại lệ:</w:t>
      </w:r>
    </w:p>
    <w:p w14:paraId="4BC82AC4" w14:textId="7D85B7AF" w:rsidR="00620C32" w:rsidRDefault="00620C32" w:rsidP="00620C32">
      <w:pPr>
        <w:ind w:firstLine="720"/>
        <w:rPr>
          <w:lang w:val="en-US"/>
        </w:rPr>
      </w:pPr>
      <w:r>
        <w:rPr>
          <w:lang w:val="en-US"/>
        </w:rPr>
        <w:t>Bước 2.1: Nếu quá trình xóa xảy ra lỗi thì tới bước 3 báo lỗi về cho người dùng</w:t>
      </w:r>
    </w:p>
    <w:p w14:paraId="10AA01B2" w14:textId="77777777" w:rsidR="00740F21" w:rsidRDefault="00740F21" w:rsidP="00740F21">
      <w:pPr>
        <w:pStyle w:val="Heading3"/>
        <w:spacing w:line="360" w:lineRule="auto"/>
        <w:jc w:val="both"/>
      </w:pPr>
      <w:r>
        <w:t>Các yêu cầu đặc biệt</w:t>
      </w:r>
    </w:p>
    <w:p w14:paraId="650FD0D8" w14:textId="77777777" w:rsidR="00740F21" w:rsidRPr="00AB3ACB" w:rsidRDefault="00740F21" w:rsidP="00740F21">
      <w:pPr>
        <w:pStyle w:val="ListParagraph"/>
        <w:numPr>
          <w:ilvl w:val="0"/>
          <w:numId w:val="39"/>
        </w:numPr>
      </w:pPr>
      <w:r>
        <w:rPr>
          <w:lang w:val="en-US"/>
        </w:rPr>
        <w:t>Không có</w:t>
      </w:r>
    </w:p>
    <w:p w14:paraId="2ACBDDBD" w14:textId="77777777" w:rsidR="00740F21" w:rsidRDefault="00740F21" w:rsidP="00740F21">
      <w:pPr>
        <w:pStyle w:val="Heading3"/>
        <w:spacing w:line="360" w:lineRule="auto"/>
        <w:jc w:val="both"/>
      </w:pPr>
      <w:r w:rsidRPr="0037628A">
        <w:lastRenderedPageBreak/>
        <w:t>Trạng thái hệ thống khi bắt đầu thực hiện Use-case</w:t>
      </w:r>
    </w:p>
    <w:p w14:paraId="6A066B62" w14:textId="77777777" w:rsidR="00740F21" w:rsidRPr="009114A2" w:rsidRDefault="00740F21" w:rsidP="00740F21">
      <w:pPr>
        <w:pStyle w:val="BodyText"/>
        <w:numPr>
          <w:ilvl w:val="0"/>
          <w:numId w:val="49"/>
        </w:numPr>
        <w:jc w:val="both"/>
      </w:pPr>
      <w:r w:rsidRPr="009114A2">
        <w:t>Người dùng đang đăng nhập tài khoản với vai trò là nhân viên thư viện</w:t>
      </w:r>
    </w:p>
    <w:p w14:paraId="135272A2" w14:textId="77777777" w:rsidR="00740F21" w:rsidRPr="009114A2" w:rsidRDefault="00740F21" w:rsidP="00740F21">
      <w:pPr>
        <w:pStyle w:val="BodyText"/>
        <w:numPr>
          <w:ilvl w:val="0"/>
          <w:numId w:val="49"/>
        </w:numPr>
        <w:jc w:val="both"/>
      </w:pPr>
      <w:r w:rsidRPr="009114A2">
        <w:t>Người dùng vừa thực hiện Use-case tìm kiếm thông tin tài khoản, và đang ở màn hình thao tác với tài khoản đó</w:t>
      </w:r>
    </w:p>
    <w:p w14:paraId="5D047722" w14:textId="77777777" w:rsidR="00740F21" w:rsidRDefault="00740F21" w:rsidP="00740F21">
      <w:pPr>
        <w:pStyle w:val="Heading3"/>
        <w:spacing w:line="360" w:lineRule="auto"/>
        <w:jc w:val="both"/>
      </w:pPr>
      <w:r>
        <w:rPr>
          <w:lang w:val="en-US"/>
        </w:rPr>
        <w:t>Trạng thái hệ thống sau khi thực hiện Use-case</w:t>
      </w:r>
    </w:p>
    <w:p w14:paraId="0F5B3BBB" w14:textId="77777777" w:rsidR="00740F21" w:rsidRPr="009114A2" w:rsidRDefault="00740F21" w:rsidP="00740F21">
      <w:pPr>
        <w:pStyle w:val="BodyText"/>
        <w:numPr>
          <w:ilvl w:val="0"/>
          <w:numId w:val="49"/>
        </w:numPr>
        <w:jc w:val="both"/>
      </w:pPr>
      <w:r w:rsidRPr="009114A2">
        <w:t>Thành công: Trả về thông báo xóa tài khoản thành công và gán cờ xóa cho tài khoản yêu cầu về true, và redirect về trang tìm kiếm tài khoản</w:t>
      </w:r>
    </w:p>
    <w:p w14:paraId="3A0F2962" w14:textId="77777777" w:rsidR="00740F21" w:rsidRPr="009114A2" w:rsidRDefault="00740F21" w:rsidP="00740F21">
      <w:pPr>
        <w:pStyle w:val="BodyText"/>
        <w:numPr>
          <w:ilvl w:val="0"/>
          <w:numId w:val="49"/>
        </w:numPr>
        <w:jc w:val="both"/>
      </w:pPr>
      <w:r w:rsidRPr="009114A2">
        <w:t>Thất bại: Trả về thông báo lỗi cho người dùng</w:t>
      </w:r>
    </w:p>
    <w:p w14:paraId="72B37422" w14:textId="77777777" w:rsidR="00740F21" w:rsidRDefault="00740F21" w:rsidP="00740F21">
      <w:pPr>
        <w:pStyle w:val="Heading3"/>
        <w:spacing w:line="360" w:lineRule="auto"/>
        <w:jc w:val="both"/>
        <w:rPr>
          <w:lang w:val="en-US"/>
        </w:rPr>
      </w:pPr>
      <w:r>
        <w:rPr>
          <w:lang w:val="en-US"/>
        </w:rPr>
        <w:t>Điểm mở rộng</w:t>
      </w:r>
    </w:p>
    <w:p w14:paraId="697B2CE4" w14:textId="77777777" w:rsidR="00740F21" w:rsidRPr="00AB3ACB" w:rsidRDefault="00740F21" w:rsidP="00740F21">
      <w:pPr>
        <w:pStyle w:val="ListParagraph"/>
        <w:numPr>
          <w:ilvl w:val="0"/>
          <w:numId w:val="39"/>
        </w:numPr>
      </w:pPr>
      <w:r>
        <w:t>Không có</w:t>
      </w:r>
    </w:p>
    <w:p w14:paraId="35762070" w14:textId="77777777" w:rsidR="00740F21" w:rsidRDefault="00740F21" w:rsidP="00740F21">
      <w:pPr>
        <w:pStyle w:val="Heading2"/>
        <w:spacing w:line="360" w:lineRule="auto"/>
        <w:jc w:val="both"/>
        <w:rPr>
          <w:lang w:val="en-US"/>
        </w:rPr>
      </w:pPr>
      <w:bookmarkStart w:id="15" w:name="_Toc44862019"/>
      <w:r>
        <w:rPr>
          <w:lang w:val="en-US"/>
        </w:rPr>
        <w:t>Đặc tả Use-case Gia hạn tài khoản</w:t>
      </w:r>
      <w:bookmarkEnd w:id="15"/>
    </w:p>
    <w:p w14:paraId="0FC73AF6" w14:textId="77777777" w:rsidR="00740F21" w:rsidRDefault="00740F21" w:rsidP="00740F21">
      <w:pPr>
        <w:pStyle w:val="Heading3"/>
        <w:spacing w:line="360" w:lineRule="auto"/>
        <w:jc w:val="both"/>
      </w:pPr>
      <w:r>
        <w:t>Tóm tắt</w:t>
      </w:r>
    </w:p>
    <w:p w14:paraId="692DB3C6" w14:textId="77777777" w:rsidR="00740F21" w:rsidRDefault="00740F21" w:rsidP="00740F21">
      <w:pPr>
        <w:pStyle w:val="ListParagraph"/>
        <w:numPr>
          <w:ilvl w:val="0"/>
          <w:numId w:val="39"/>
        </w:numPr>
        <w:ind w:left="360" w:firstLine="0"/>
      </w:pPr>
      <w:r>
        <w:t xml:space="preserve">Actor: </w:t>
      </w:r>
      <w:r>
        <w:rPr>
          <w:lang w:val="en-US"/>
        </w:rPr>
        <w:t>Nhân viên thư viện</w:t>
      </w:r>
    </w:p>
    <w:p w14:paraId="1956ACEA" w14:textId="77777777" w:rsidR="00740F21" w:rsidRDefault="00740F21" w:rsidP="00740F21">
      <w:pPr>
        <w:pStyle w:val="ListParagraph"/>
        <w:numPr>
          <w:ilvl w:val="0"/>
          <w:numId w:val="39"/>
        </w:numPr>
        <w:ind w:left="360" w:firstLine="0"/>
      </w:pPr>
      <w:r>
        <w:t>Mô tả:</w:t>
      </w:r>
    </w:p>
    <w:p w14:paraId="2D345BC2" w14:textId="77777777" w:rsidR="00740F21" w:rsidRDefault="00740F21" w:rsidP="00740F21">
      <w:pPr>
        <w:pStyle w:val="ListParagraph"/>
        <w:numPr>
          <w:ilvl w:val="0"/>
          <w:numId w:val="38"/>
        </w:numPr>
      </w:pPr>
      <w:r>
        <w:t xml:space="preserve">Use-case bắt đầu khi nhân viên </w:t>
      </w:r>
      <w:r w:rsidRPr="009114A2">
        <w:t>gia hạn tài khoản nào đó trong thư viện</w:t>
      </w:r>
    </w:p>
    <w:p w14:paraId="4CB0F7A5" w14:textId="77777777" w:rsidR="00740F21" w:rsidRPr="000E1B4B" w:rsidRDefault="00740F21" w:rsidP="00740F21">
      <w:pPr>
        <w:pStyle w:val="ListParagraph"/>
        <w:numPr>
          <w:ilvl w:val="0"/>
          <w:numId w:val="38"/>
        </w:numPr>
      </w:pPr>
      <w:r>
        <w:t xml:space="preserve">Use-case mô tả quá trình </w:t>
      </w:r>
      <w:r>
        <w:rPr>
          <w:lang w:val="en-US"/>
        </w:rPr>
        <w:t>gia hạn tài khoản đó trong thư viện</w:t>
      </w:r>
    </w:p>
    <w:p w14:paraId="3C194A6F" w14:textId="77777777" w:rsidR="00740F21" w:rsidRDefault="00740F21" w:rsidP="00740F21">
      <w:pPr>
        <w:pStyle w:val="Heading3"/>
        <w:spacing w:line="360" w:lineRule="auto"/>
        <w:jc w:val="both"/>
      </w:pPr>
      <w:r>
        <w:t>Dòng sự kiện</w:t>
      </w:r>
    </w:p>
    <w:p w14:paraId="314967D5" w14:textId="77777777" w:rsidR="00740F21" w:rsidRDefault="00740F21" w:rsidP="00740F21">
      <w:pPr>
        <w:pStyle w:val="Heading4"/>
        <w:spacing w:line="360" w:lineRule="auto"/>
        <w:jc w:val="both"/>
      </w:pPr>
      <w:r>
        <w:t>Dòng sự kiện chính</w:t>
      </w:r>
    </w:p>
    <w:p w14:paraId="6821123F" w14:textId="77777777" w:rsidR="00740F21" w:rsidRPr="009114A2" w:rsidRDefault="00740F21" w:rsidP="00740F21">
      <w:pPr>
        <w:pStyle w:val="ListParagraph"/>
      </w:pPr>
      <w:r>
        <w:t xml:space="preserve">Bước 1: </w:t>
      </w:r>
      <w:r w:rsidRPr="009114A2">
        <w:t>Người dùng ấn vào nút Gia hạn tài khoản</w:t>
      </w:r>
    </w:p>
    <w:p w14:paraId="57C5D9BF" w14:textId="15561488" w:rsidR="00740F21" w:rsidRPr="00620C32" w:rsidRDefault="00740F21" w:rsidP="00740F21">
      <w:pPr>
        <w:pStyle w:val="BodyText"/>
        <w:jc w:val="both"/>
        <w:rPr>
          <w:lang w:val="en-US"/>
        </w:rPr>
      </w:pPr>
      <w:r w:rsidRPr="009114A2">
        <w:t xml:space="preserve">Bước 2: </w:t>
      </w:r>
      <w:r w:rsidR="00620C32">
        <w:rPr>
          <w:lang w:val="en-US"/>
        </w:rPr>
        <w:t>Hệ thống tiếp nhận yêu cầu hiển thị ra một dialog cho người dùng chọn thời gian gia hạn</w:t>
      </w:r>
    </w:p>
    <w:p w14:paraId="5C3F4C93" w14:textId="5D43998A" w:rsidR="00740F21" w:rsidRPr="00620C32" w:rsidRDefault="00740F21" w:rsidP="00740F21">
      <w:pPr>
        <w:pStyle w:val="BodyText"/>
        <w:jc w:val="both"/>
        <w:rPr>
          <w:lang w:val="en-US"/>
        </w:rPr>
      </w:pPr>
      <w:r w:rsidRPr="009114A2">
        <w:t xml:space="preserve">Bước 3: Người dùng </w:t>
      </w:r>
      <w:r w:rsidR="00620C32">
        <w:rPr>
          <w:lang w:val="en-US"/>
        </w:rPr>
        <w:t>tiến hành chọn thời gian gia hạn và ấn xác nhận</w:t>
      </w:r>
    </w:p>
    <w:p w14:paraId="03699B97" w14:textId="0C14D349" w:rsidR="00740F21" w:rsidRPr="00620C32" w:rsidRDefault="00740F21" w:rsidP="00620C32">
      <w:pPr>
        <w:pStyle w:val="BodyText"/>
        <w:jc w:val="both"/>
        <w:rPr>
          <w:lang w:val="en-US"/>
        </w:rPr>
      </w:pPr>
      <w:r w:rsidRPr="009114A2">
        <w:t xml:space="preserve">Bước 4: </w:t>
      </w:r>
      <w:r w:rsidR="00620C32">
        <w:rPr>
          <w:lang w:val="en-US"/>
        </w:rPr>
        <w:t>Hệ thống tiếp nhận yêu cầu và xóa tài khoản được yêu cầu</w:t>
      </w:r>
    </w:p>
    <w:p w14:paraId="0582B0D2" w14:textId="3A608FBF" w:rsidR="00740F21" w:rsidRDefault="00740F21" w:rsidP="00740F21">
      <w:pPr>
        <w:pStyle w:val="BodyText"/>
        <w:jc w:val="both"/>
        <w:rPr>
          <w:lang w:val="en-US"/>
        </w:rPr>
      </w:pPr>
      <w:r>
        <w:rPr>
          <w:lang w:val="en-US"/>
        </w:rPr>
        <w:t xml:space="preserve">Bước 5: </w:t>
      </w:r>
      <w:r w:rsidR="00620C32">
        <w:rPr>
          <w:lang w:val="en-US"/>
        </w:rPr>
        <w:t>Hệ thống trả kết quả xử lý về cho người dùng</w:t>
      </w:r>
    </w:p>
    <w:p w14:paraId="544611B3" w14:textId="77777777" w:rsidR="00740F21" w:rsidRDefault="00740F21" w:rsidP="00740F21">
      <w:pPr>
        <w:pStyle w:val="Heading4"/>
        <w:spacing w:line="360" w:lineRule="auto"/>
        <w:jc w:val="both"/>
      </w:pPr>
      <w:r>
        <w:t>Các dòng sự kiện khác</w:t>
      </w:r>
    </w:p>
    <w:p w14:paraId="1F21E230" w14:textId="77777777" w:rsidR="00740F21" w:rsidRDefault="00740F21" w:rsidP="00740F21">
      <w:pPr>
        <w:ind w:left="720"/>
        <w:rPr>
          <w:lang w:val="en-US"/>
        </w:rPr>
      </w:pPr>
      <w:r>
        <w:rPr>
          <w:lang w:val="en-US"/>
        </w:rPr>
        <w:t>Dòng phụ:</w:t>
      </w:r>
    </w:p>
    <w:p w14:paraId="71EEFCF6" w14:textId="7C22B650" w:rsidR="00740F21" w:rsidRDefault="00620C32" w:rsidP="00740F21">
      <w:pPr>
        <w:ind w:left="720"/>
        <w:rPr>
          <w:lang w:val="en-US"/>
        </w:rPr>
      </w:pPr>
      <w:r>
        <w:rPr>
          <w:lang w:val="en-US"/>
        </w:rPr>
        <w:t>Bước 3.1</w:t>
      </w:r>
      <w:r w:rsidR="00740F21">
        <w:rPr>
          <w:lang w:val="en-US"/>
        </w:rPr>
        <w:t>: Người dùng có thể ấn nút Hủy để tắt dialog và kết thúc dòng</w:t>
      </w:r>
    </w:p>
    <w:p w14:paraId="786B6C0A" w14:textId="77777777" w:rsidR="00740F21" w:rsidRPr="00186BA9" w:rsidRDefault="00740F21" w:rsidP="00740F21">
      <w:pPr>
        <w:ind w:left="720"/>
        <w:rPr>
          <w:lang w:val="en-US"/>
        </w:rPr>
      </w:pPr>
    </w:p>
    <w:p w14:paraId="4C1CB371" w14:textId="77777777" w:rsidR="00740F21" w:rsidRDefault="00740F21" w:rsidP="00740F21">
      <w:pPr>
        <w:ind w:firstLine="720"/>
        <w:rPr>
          <w:lang w:val="en-US"/>
        </w:rPr>
      </w:pPr>
      <w:r>
        <w:rPr>
          <w:lang w:val="en-US"/>
        </w:rPr>
        <w:t>Dòng ngoại lệ:</w:t>
      </w:r>
    </w:p>
    <w:p w14:paraId="041CE0FA" w14:textId="79BA7EA6" w:rsidR="00740F21" w:rsidRDefault="00620C32" w:rsidP="00620C32">
      <w:pPr>
        <w:ind w:firstLine="720"/>
        <w:rPr>
          <w:lang w:val="en-US"/>
        </w:rPr>
      </w:pPr>
      <w:r>
        <w:rPr>
          <w:lang w:val="en-US"/>
        </w:rPr>
        <w:t>Bước 4.1</w:t>
      </w:r>
      <w:r w:rsidR="00740F21">
        <w:rPr>
          <w:lang w:val="en-US"/>
        </w:rPr>
        <w:t xml:space="preserve">: </w:t>
      </w:r>
      <w:r>
        <w:rPr>
          <w:lang w:val="en-US"/>
        </w:rPr>
        <w:t>Nếu quá trình gia hạn xảy ra lỗi thì tới bước 5 báo lỗi về cho người dùng</w:t>
      </w:r>
    </w:p>
    <w:p w14:paraId="660AD948" w14:textId="77777777" w:rsidR="00740F21" w:rsidRDefault="00740F21" w:rsidP="00740F21">
      <w:pPr>
        <w:pStyle w:val="Heading3"/>
        <w:spacing w:line="360" w:lineRule="auto"/>
        <w:jc w:val="both"/>
      </w:pPr>
      <w:r>
        <w:t>Các yêu cầu đặc biệt</w:t>
      </w:r>
    </w:p>
    <w:p w14:paraId="493E93F8" w14:textId="77777777" w:rsidR="00740F21" w:rsidRPr="00E063A1" w:rsidRDefault="00740F21" w:rsidP="00740F21">
      <w:pPr>
        <w:pStyle w:val="ListParagraph"/>
        <w:numPr>
          <w:ilvl w:val="0"/>
          <w:numId w:val="39"/>
        </w:numPr>
      </w:pPr>
      <w:r>
        <w:t>Không có</w:t>
      </w:r>
    </w:p>
    <w:p w14:paraId="00BF71C1" w14:textId="77777777" w:rsidR="00740F21" w:rsidRDefault="00740F21" w:rsidP="00740F21">
      <w:pPr>
        <w:pStyle w:val="Heading3"/>
        <w:spacing w:line="360" w:lineRule="auto"/>
        <w:jc w:val="both"/>
      </w:pPr>
      <w:r w:rsidRPr="0037628A">
        <w:t>Trạng thái hệ thống khi bắt đầu thực hiện Use-case</w:t>
      </w:r>
    </w:p>
    <w:p w14:paraId="4B7BB8BA" w14:textId="77777777" w:rsidR="00740F21" w:rsidRPr="009114A2" w:rsidRDefault="00740F21" w:rsidP="00740F21">
      <w:pPr>
        <w:pStyle w:val="BodyText"/>
        <w:numPr>
          <w:ilvl w:val="0"/>
          <w:numId w:val="49"/>
        </w:numPr>
        <w:jc w:val="both"/>
      </w:pPr>
      <w:r w:rsidRPr="009114A2">
        <w:t>Người dùng đang đăng nhập tài khoản với vai trò là nhân viên thư viện</w:t>
      </w:r>
    </w:p>
    <w:p w14:paraId="646A9993" w14:textId="77777777" w:rsidR="00740F21" w:rsidRPr="009114A2" w:rsidRDefault="00740F21" w:rsidP="00740F21">
      <w:pPr>
        <w:pStyle w:val="BodyText"/>
        <w:numPr>
          <w:ilvl w:val="0"/>
          <w:numId w:val="49"/>
        </w:numPr>
        <w:jc w:val="both"/>
      </w:pPr>
      <w:r w:rsidRPr="009114A2">
        <w:t>Người dùng vừa thực hiện Use-case tìm kiếm thông tin tài khoản, và đang ở màn hình thao tác với tài khoản đó</w:t>
      </w:r>
    </w:p>
    <w:p w14:paraId="6892982F" w14:textId="77777777" w:rsidR="00740F21" w:rsidRDefault="00740F21" w:rsidP="00740F21">
      <w:pPr>
        <w:pStyle w:val="Heading3"/>
        <w:spacing w:line="360" w:lineRule="auto"/>
        <w:jc w:val="both"/>
        <w:rPr>
          <w:lang w:val="en-US"/>
        </w:rPr>
      </w:pPr>
      <w:r>
        <w:rPr>
          <w:lang w:val="en-US"/>
        </w:rPr>
        <w:lastRenderedPageBreak/>
        <w:t>Trạng thái hệ thống sau khi thực hiện Use-case</w:t>
      </w:r>
    </w:p>
    <w:p w14:paraId="5AE51F9C" w14:textId="77777777" w:rsidR="00740F21" w:rsidRDefault="00740F21" w:rsidP="00740F21">
      <w:pPr>
        <w:pStyle w:val="BodyText"/>
        <w:numPr>
          <w:ilvl w:val="0"/>
          <w:numId w:val="49"/>
        </w:numPr>
        <w:jc w:val="both"/>
        <w:rPr>
          <w:lang w:val="en-US"/>
        </w:rPr>
      </w:pPr>
      <w:r>
        <w:rPr>
          <w:lang w:val="en-US"/>
        </w:rPr>
        <w:t>Thành công: Trả về thông báo gia hạn tài khoản thành công và gia hạn thêm thời gian cho tài khoản được chọn</w:t>
      </w:r>
    </w:p>
    <w:p w14:paraId="22FA8A07" w14:textId="77777777" w:rsidR="00740F21" w:rsidRPr="00E84CC0" w:rsidRDefault="00740F21" w:rsidP="00740F21">
      <w:pPr>
        <w:pStyle w:val="BodyText"/>
        <w:numPr>
          <w:ilvl w:val="0"/>
          <w:numId w:val="49"/>
        </w:numPr>
        <w:jc w:val="both"/>
        <w:rPr>
          <w:lang w:val="en-US"/>
        </w:rPr>
      </w:pPr>
      <w:r>
        <w:rPr>
          <w:lang w:val="en-US"/>
        </w:rPr>
        <w:t>Thất bại: Trả về thông báo lỗi cho người dùng</w:t>
      </w:r>
    </w:p>
    <w:p w14:paraId="008DE6AB" w14:textId="77777777" w:rsidR="00740F21" w:rsidRDefault="00740F21" w:rsidP="00740F21">
      <w:pPr>
        <w:pStyle w:val="Heading3"/>
        <w:spacing w:line="360" w:lineRule="auto"/>
        <w:jc w:val="both"/>
        <w:rPr>
          <w:lang w:val="en-US"/>
        </w:rPr>
      </w:pPr>
      <w:r>
        <w:rPr>
          <w:lang w:val="en-US"/>
        </w:rPr>
        <w:t>Điểm mở rộng</w:t>
      </w:r>
    </w:p>
    <w:p w14:paraId="5ED6E378" w14:textId="77777777" w:rsidR="00740F21" w:rsidRPr="00E063A1" w:rsidRDefault="00740F21" w:rsidP="00740F21">
      <w:pPr>
        <w:pStyle w:val="ListParagraph"/>
        <w:numPr>
          <w:ilvl w:val="0"/>
          <w:numId w:val="39"/>
        </w:numPr>
      </w:pPr>
      <w:r>
        <w:t>Không có</w:t>
      </w:r>
    </w:p>
    <w:p w14:paraId="74E15905" w14:textId="77777777" w:rsidR="00740F21" w:rsidRDefault="00740F21" w:rsidP="00740F21">
      <w:pPr>
        <w:pStyle w:val="Heading2"/>
        <w:spacing w:line="360" w:lineRule="auto"/>
        <w:jc w:val="both"/>
        <w:rPr>
          <w:lang w:val="en-US"/>
        </w:rPr>
      </w:pPr>
      <w:bookmarkStart w:id="16" w:name="_Toc44862020"/>
      <w:r>
        <w:rPr>
          <w:lang w:val="en-US"/>
        </w:rPr>
        <w:t>Đặc tả Use-case Sửa thông tin tài khoản</w:t>
      </w:r>
      <w:bookmarkEnd w:id="16"/>
    </w:p>
    <w:p w14:paraId="042105BD" w14:textId="77777777" w:rsidR="00740F21" w:rsidRDefault="00740F21" w:rsidP="00740F21">
      <w:pPr>
        <w:pStyle w:val="Heading3"/>
        <w:spacing w:line="360" w:lineRule="auto"/>
        <w:jc w:val="both"/>
      </w:pPr>
      <w:r>
        <w:t>Tóm tắt</w:t>
      </w:r>
    </w:p>
    <w:p w14:paraId="01E5CCF3" w14:textId="77777777" w:rsidR="00740F21" w:rsidRDefault="00740F21" w:rsidP="00740F21">
      <w:pPr>
        <w:pStyle w:val="ListParagraph"/>
        <w:numPr>
          <w:ilvl w:val="0"/>
          <w:numId w:val="39"/>
        </w:numPr>
        <w:ind w:left="360" w:firstLine="0"/>
      </w:pPr>
      <w:r>
        <w:t xml:space="preserve">Actor: </w:t>
      </w:r>
      <w:r>
        <w:rPr>
          <w:lang w:val="en-US"/>
        </w:rPr>
        <w:t>Nhân viên thư viện</w:t>
      </w:r>
    </w:p>
    <w:p w14:paraId="67F43CF9" w14:textId="77777777" w:rsidR="00740F21" w:rsidRDefault="00740F21" w:rsidP="00740F21">
      <w:pPr>
        <w:pStyle w:val="ListParagraph"/>
        <w:numPr>
          <w:ilvl w:val="0"/>
          <w:numId w:val="39"/>
        </w:numPr>
        <w:ind w:left="360" w:firstLine="0"/>
      </w:pPr>
      <w:r>
        <w:t>Mô tả:</w:t>
      </w:r>
    </w:p>
    <w:p w14:paraId="1FD40D3B" w14:textId="77777777" w:rsidR="00740F21" w:rsidRDefault="00740F21" w:rsidP="00740F21">
      <w:pPr>
        <w:pStyle w:val="ListParagraph"/>
        <w:numPr>
          <w:ilvl w:val="0"/>
          <w:numId w:val="38"/>
        </w:numPr>
      </w:pPr>
      <w:r>
        <w:t xml:space="preserve">Use-case bắt đầu khi nhân viên </w:t>
      </w:r>
      <w:r w:rsidRPr="009114A2">
        <w:t>sửa thông tin tài khoản nào đó trong thư viện</w:t>
      </w:r>
    </w:p>
    <w:p w14:paraId="250C42B6" w14:textId="77777777" w:rsidR="00740F21" w:rsidRPr="000E1B4B" w:rsidRDefault="00740F21" w:rsidP="00740F21">
      <w:pPr>
        <w:pStyle w:val="ListParagraph"/>
        <w:numPr>
          <w:ilvl w:val="0"/>
          <w:numId w:val="38"/>
        </w:numPr>
      </w:pPr>
      <w:r>
        <w:t xml:space="preserve">Use-case mô tả quá trình </w:t>
      </w:r>
      <w:r w:rsidRPr="009114A2">
        <w:t>sửa thông tin tài khoản đó trong thư viện</w:t>
      </w:r>
    </w:p>
    <w:p w14:paraId="62681562" w14:textId="77777777" w:rsidR="00740F21" w:rsidRDefault="00740F21" w:rsidP="00740F21">
      <w:pPr>
        <w:pStyle w:val="Heading3"/>
        <w:spacing w:line="360" w:lineRule="auto"/>
        <w:jc w:val="both"/>
      </w:pPr>
      <w:r>
        <w:t>Dòng sự kiện</w:t>
      </w:r>
    </w:p>
    <w:p w14:paraId="4E094590" w14:textId="77777777" w:rsidR="00740F21" w:rsidRDefault="00740F21" w:rsidP="00740F21">
      <w:pPr>
        <w:pStyle w:val="Heading4"/>
        <w:spacing w:line="360" w:lineRule="auto"/>
        <w:jc w:val="both"/>
      </w:pPr>
      <w:r>
        <w:t>Dòng sự kiện chính</w:t>
      </w:r>
    </w:p>
    <w:p w14:paraId="54BE93E8" w14:textId="620308A1" w:rsidR="00740F21" w:rsidRPr="00620C32" w:rsidRDefault="00740F21" w:rsidP="00740F21">
      <w:pPr>
        <w:pStyle w:val="BodyText"/>
        <w:jc w:val="both"/>
        <w:rPr>
          <w:lang w:val="en-US"/>
        </w:rPr>
      </w:pPr>
      <w:r w:rsidRPr="009114A2">
        <w:t xml:space="preserve">Bước 1: Người dùng </w:t>
      </w:r>
      <w:r w:rsidR="00620C32">
        <w:rPr>
          <w:lang w:val="en-US"/>
        </w:rPr>
        <w:t xml:space="preserve">thực hiện use case </w:t>
      </w:r>
      <w:r w:rsidR="006B6AB9">
        <w:rPr>
          <w:b/>
          <w:lang w:val="en-US"/>
        </w:rPr>
        <w:t>Tìm kiếm thông tin</w:t>
      </w:r>
      <w:r w:rsidR="00620C32">
        <w:rPr>
          <w:b/>
          <w:lang w:val="en-US"/>
        </w:rPr>
        <w:t xml:space="preserve"> tài khoản</w:t>
      </w:r>
    </w:p>
    <w:p w14:paraId="2E3D0905" w14:textId="49B62F06" w:rsidR="00740F21" w:rsidRPr="00620C32" w:rsidRDefault="00740F21" w:rsidP="00740F21">
      <w:pPr>
        <w:pStyle w:val="BodyText"/>
        <w:jc w:val="both"/>
        <w:rPr>
          <w:lang w:val="en-US"/>
        </w:rPr>
      </w:pPr>
      <w:r w:rsidRPr="009114A2">
        <w:t xml:space="preserve">Bước 2: </w:t>
      </w:r>
      <w:r w:rsidR="00620C32">
        <w:rPr>
          <w:lang w:val="en-US"/>
        </w:rPr>
        <w:t>Hệ thống trả về</w:t>
      </w:r>
      <w:r w:rsidR="006B6AB9">
        <w:rPr>
          <w:lang w:val="en-US"/>
        </w:rPr>
        <w:t xml:space="preserve"> danh sách tài khoản cho người dùng</w:t>
      </w:r>
    </w:p>
    <w:p w14:paraId="768FC135" w14:textId="567F7D43" w:rsidR="00740F21" w:rsidRPr="006B6AB9" w:rsidRDefault="00740F21" w:rsidP="00740F21">
      <w:pPr>
        <w:pStyle w:val="BodyText"/>
        <w:jc w:val="both"/>
        <w:rPr>
          <w:lang w:val="en-US"/>
        </w:rPr>
      </w:pPr>
      <w:r w:rsidRPr="009114A2">
        <w:t xml:space="preserve">Bước 3: </w:t>
      </w:r>
      <w:r w:rsidR="006B6AB9">
        <w:rPr>
          <w:lang w:val="en-US"/>
        </w:rPr>
        <w:t>Người dùng ấn nút Cập nhật tài khoản</w:t>
      </w:r>
    </w:p>
    <w:p w14:paraId="03F3F788" w14:textId="0C3401A2" w:rsidR="00740F21" w:rsidRDefault="00740F21" w:rsidP="00740F21">
      <w:pPr>
        <w:pStyle w:val="BodyText"/>
        <w:jc w:val="both"/>
        <w:rPr>
          <w:lang w:val="en-US"/>
        </w:rPr>
      </w:pPr>
      <w:r>
        <w:rPr>
          <w:lang w:val="en-US"/>
        </w:rPr>
        <w:t xml:space="preserve">Bước 4: </w:t>
      </w:r>
      <w:r w:rsidR="006B6AB9">
        <w:rPr>
          <w:lang w:val="en-US"/>
        </w:rPr>
        <w:t>Hệ thống tiếp nhận yêu cầu và hiển thị ra trang chỉnh sửa tài khoản</w:t>
      </w:r>
    </w:p>
    <w:p w14:paraId="416BD7D3" w14:textId="7E2B0B61" w:rsidR="00740F21" w:rsidRDefault="00740F21" w:rsidP="00740F21">
      <w:pPr>
        <w:pStyle w:val="BodyText"/>
        <w:jc w:val="both"/>
        <w:rPr>
          <w:lang w:val="en-US"/>
        </w:rPr>
      </w:pPr>
      <w:r>
        <w:rPr>
          <w:lang w:val="en-US"/>
        </w:rPr>
        <w:t xml:space="preserve">Bước 5: </w:t>
      </w:r>
      <w:r w:rsidR="006B6AB9">
        <w:rPr>
          <w:lang w:val="en-US"/>
        </w:rPr>
        <w:t>Người dùng tiến hành chỉnh sửa các thông tin và ấn lưu lại</w:t>
      </w:r>
    </w:p>
    <w:p w14:paraId="61439510" w14:textId="2C5A81C5" w:rsidR="00740F21" w:rsidRDefault="00740F21" w:rsidP="00740F21">
      <w:pPr>
        <w:pStyle w:val="BodyText"/>
        <w:jc w:val="both"/>
        <w:rPr>
          <w:lang w:val="en-US"/>
        </w:rPr>
      </w:pPr>
      <w:r>
        <w:rPr>
          <w:lang w:val="en-US"/>
        </w:rPr>
        <w:t xml:space="preserve">Bước 6: </w:t>
      </w:r>
      <w:r w:rsidR="006B6AB9">
        <w:rPr>
          <w:lang w:val="en-US"/>
        </w:rPr>
        <w:t>Hệ thống tiến hành validate các thông tin vừa chỉnh sửa</w:t>
      </w:r>
    </w:p>
    <w:p w14:paraId="78BA77BA" w14:textId="3CA150BC" w:rsidR="00740F21" w:rsidRDefault="00740F21" w:rsidP="00740F21">
      <w:pPr>
        <w:pStyle w:val="BodyText"/>
        <w:jc w:val="both"/>
        <w:rPr>
          <w:lang w:val="en-US"/>
        </w:rPr>
      </w:pPr>
      <w:r>
        <w:rPr>
          <w:lang w:val="en-US"/>
        </w:rPr>
        <w:t xml:space="preserve">Bước 7: </w:t>
      </w:r>
      <w:r w:rsidR="006B6AB9">
        <w:rPr>
          <w:lang w:val="en-US"/>
        </w:rPr>
        <w:t>Hệ thống tiến hành cập nhật các thông tin vừa chỉnh sửa</w:t>
      </w:r>
    </w:p>
    <w:p w14:paraId="24901082" w14:textId="0DEDA12F" w:rsidR="00740F21" w:rsidRDefault="00740F21" w:rsidP="00740F21">
      <w:pPr>
        <w:pStyle w:val="BodyText"/>
        <w:jc w:val="both"/>
        <w:rPr>
          <w:lang w:val="en-US"/>
        </w:rPr>
      </w:pPr>
      <w:r>
        <w:rPr>
          <w:lang w:val="en-US"/>
        </w:rPr>
        <w:t xml:space="preserve">Bước 8: </w:t>
      </w:r>
      <w:r w:rsidR="006B6AB9">
        <w:rPr>
          <w:lang w:val="en-US"/>
        </w:rPr>
        <w:t>Hệ thống trả về kết quả cho người dùng</w:t>
      </w:r>
    </w:p>
    <w:p w14:paraId="704D3E18" w14:textId="25E362AA" w:rsidR="006B6AB9" w:rsidRDefault="006B6AB9" w:rsidP="00740F21">
      <w:pPr>
        <w:pStyle w:val="BodyText"/>
        <w:jc w:val="both"/>
        <w:rPr>
          <w:lang w:val="en-US"/>
        </w:rPr>
      </w:pPr>
      <w:r>
        <w:rPr>
          <w:lang w:val="en-US"/>
        </w:rPr>
        <w:t>Bước 9: Hệ thống quay lại trang danh sách tài khoản vừa tìm kiếm</w:t>
      </w:r>
    </w:p>
    <w:p w14:paraId="518A06DD" w14:textId="77777777" w:rsidR="00740F21" w:rsidRDefault="00740F21" w:rsidP="00740F21">
      <w:pPr>
        <w:pStyle w:val="Heading4"/>
        <w:spacing w:line="360" w:lineRule="auto"/>
        <w:jc w:val="both"/>
      </w:pPr>
      <w:r>
        <w:t>Các dòng sự kiện khác</w:t>
      </w:r>
    </w:p>
    <w:p w14:paraId="3736363C" w14:textId="77777777" w:rsidR="00740F21" w:rsidRDefault="00740F21" w:rsidP="00740F21">
      <w:pPr>
        <w:ind w:firstLine="720"/>
        <w:rPr>
          <w:lang w:val="en-US"/>
        </w:rPr>
      </w:pPr>
      <w:r w:rsidRPr="00862EC5">
        <w:rPr>
          <w:lang w:val="en-US"/>
        </w:rPr>
        <w:t>Dòng phụ:</w:t>
      </w:r>
    </w:p>
    <w:p w14:paraId="35CB6F7E" w14:textId="1AD0234D" w:rsidR="00740F21" w:rsidRDefault="00740F21" w:rsidP="00740F21">
      <w:pPr>
        <w:ind w:firstLine="720"/>
        <w:rPr>
          <w:lang w:val="en-US"/>
        </w:rPr>
      </w:pPr>
      <w:r>
        <w:rPr>
          <w:lang w:val="en-US"/>
        </w:rPr>
        <w:t xml:space="preserve">Bước </w:t>
      </w:r>
      <w:r w:rsidR="006B6AB9">
        <w:rPr>
          <w:lang w:val="en-US"/>
        </w:rPr>
        <w:t>4.1</w:t>
      </w:r>
      <w:r>
        <w:rPr>
          <w:lang w:val="en-US"/>
        </w:rPr>
        <w:t xml:space="preserve">:  </w:t>
      </w:r>
      <w:r w:rsidR="006B6AB9">
        <w:rPr>
          <w:lang w:val="en-US"/>
        </w:rPr>
        <w:t>Có thể ấn nút hủy bỏ và quay trở lại trang  danh sách tài khoản</w:t>
      </w:r>
    </w:p>
    <w:p w14:paraId="58810A7D" w14:textId="77777777" w:rsidR="00740F21" w:rsidRDefault="00740F21" w:rsidP="00740F21">
      <w:pPr>
        <w:ind w:firstLine="720"/>
        <w:rPr>
          <w:lang w:val="en-US"/>
        </w:rPr>
      </w:pPr>
    </w:p>
    <w:p w14:paraId="697C55D1" w14:textId="77777777" w:rsidR="00740F21" w:rsidRDefault="00740F21" w:rsidP="00740F21">
      <w:pPr>
        <w:ind w:firstLine="720"/>
        <w:rPr>
          <w:lang w:val="en-US"/>
        </w:rPr>
      </w:pPr>
      <w:r>
        <w:rPr>
          <w:lang w:val="en-US"/>
        </w:rPr>
        <w:t>Dòng ngoại lệ:</w:t>
      </w:r>
    </w:p>
    <w:p w14:paraId="61F52F28" w14:textId="59133695" w:rsidR="00740F21" w:rsidRDefault="006B6AB9" w:rsidP="00740F21">
      <w:pPr>
        <w:ind w:firstLine="720"/>
        <w:rPr>
          <w:lang w:val="en-US"/>
        </w:rPr>
      </w:pPr>
      <w:r>
        <w:rPr>
          <w:lang w:val="en-US"/>
        </w:rPr>
        <w:t>Bước 7.1</w:t>
      </w:r>
      <w:r w:rsidR="00740F21">
        <w:rPr>
          <w:lang w:val="en-US"/>
        </w:rPr>
        <w:t xml:space="preserve">: Nếu quá trình </w:t>
      </w:r>
      <w:r>
        <w:rPr>
          <w:lang w:val="en-US"/>
        </w:rPr>
        <w:t>cập nhật</w:t>
      </w:r>
      <w:r w:rsidR="00740F21">
        <w:rPr>
          <w:lang w:val="en-US"/>
        </w:rPr>
        <w:t xml:space="preserve"> xảy ra lỗi </w:t>
      </w:r>
      <w:r>
        <w:rPr>
          <w:lang w:val="en-US"/>
        </w:rPr>
        <w:t>thì tới bước 8 trả lỗi về cho người dùng</w:t>
      </w:r>
    </w:p>
    <w:p w14:paraId="514F687F" w14:textId="77777777" w:rsidR="00740F21" w:rsidRDefault="00740F21" w:rsidP="00740F21">
      <w:pPr>
        <w:pStyle w:val="Heading3"/>
        <w:spacing w:line="360" w:lineRule="auto"/>
        <w:jc w:val="both"/>
      </w:pPr>
      <w:r>
        <w:t>Các yêu cầu đặc biệt</w:t>
      </w:r>
    </w:p>
    <w:p w14:paraId="6E68BD14" w14:textId="77777777" w:rsidR="00740F21" w:rsidRPr="0010463D" w:rsidRDefault="00740F21" w:rsidP="00740F21">
      <w:pPr>
        <w:pStyle w:val="ListParagraph"/>
        <w:numPr>
          <w:ilvl w:val="0"/>
          <w:numId w:val="39"/>
        </w:numPr>
      </w:pPr>
      <w:r>
        <w:t>Không có</w:t>
      </w:r>
    </w:p>
    <w:p w14:paraId="432AAC84" w14:textId="77777777" w:rsidR="00740F21" w:rsidRDefault="00740F21" w:rsidP="00740F21">
      <w:pPr>
        <w:pStyle w:val="Heading3"/>
        <w:spacing w:line="360" w:lineRule="auto"/>
        <w:jc w:val="both"/>
      </w:pPr>
      <w:r w:rsidRPr="0037628A">
        <w:t>Trạng thái hệ thống khi bắt đầu thực hiện Use-case</w:t>
      </w:r>
    </w:p>
    <w:p w14:paraId="57290E5B" w14:textId="77777777" w:rsidR="00740F21" w:rsidRPr="009114A2" w:rsidRDefault="00740F21" w:rsidP="00740F21">
      <w:pPr>
        <w:pStyle w:val="BodyText"/>
        <w:numPr>
          <w:ilvl w:val="0"/>
          <w:numId w:val="49"/>
        </w:numPr>
        <w:jc w:val="both"/>
      </w:pPr>
      <w:r w:rsidRPr="009114A2">
        <w:t>Người dùng đang đăng nhập tài khoản với vai trò là nhân viên thư viện</w:t>
      </w:r>
    </w:p>
    <w:p w14:paraId="5D18A10F" w14:textId="77777777" w:rsidR="00740F21" w:rsidRPr="009114A2" w:rsidRDefault="00740F21" w:rsidP="00740F21">
      <w:pPr>
        <w:pStyle w:val="BodyText"/>
        <w:numPr>
          <w:ilvl w:val="0"/>
          <w:numId w:val="49"/>
        </w:numPr>
        <w:jc w:val="both"/>
      </w:pPr>
      <w:r w:rsidRPr="009114A2">
        <w:t>Người dùng vừa thực hiện Use-case tìm kiếm thông tin tài khoản, và đang ở màn hình thao tác với tài khoản đó</w:t>
      </w:r>
    </w:p>
    <w:p w14:paraId="14E79AC9" w14:textId="77777777" w:rsidR="00740F21" w:rsidRDefault="00740F21" w:rsidP="00740F21">
      <w:pPr>
        <w:pStyle w:val="Heading3"/>
        <w:spacing w:line="360" w:lineRule="auto"/>
        <w:jc w:val="both"/>
        <w:rPr>
          <w:lang w:val="en-US"/>
        </w:rPr>
      </w:pPr>
      <w:r>
        <w:rPr>
          <w:lang w:val="en-US"/>
        </w:rPr>
        <w:lastRenderedPageBreak/>
        <w:t>Trạng thái hệ thống sau khi thực hiện Use-case</w:t>
      </w:r>
    </w:p>
    <w:p w14:paraId="1429DECC" w14:textId="77777777" w:rsidR="00740F21" w:rsidRDefault="00740F21" w:rsidP="00740F21">
      <w:pPr>
        <w:pStyle w:val="BodyText"/>
        <w:numPr>
          <w:ilvl w:val="0"/>
          <w:numId w:val="49"/>
        </w:numPr>
        <w:jc w:val="both"/>
        <w:rPr>
          <w:lang w:val="en-US"/>
        </w:rPr>
      </w:pPr>
      <w:r>
        <w:rPr>
          <w:lang w:val="en-US"/>
        </w:rPr>
        <w:t>Thành công: Trả về thông báo cập nhật tài khoản thành công và cập nhật lại tài khoản</w:t>
      </w:r>
    </w:p>
    <w:p w14:paraId="2555006B" w14:textId="77777777" w:rsidR="00740F21" w:rsidRPr="00E84CC0" w:rsidRDefault="00740F21" w:rsidP="00740F21">
      <w:pPr>
        <w:pStyle w:val="BodyText"/>
        <w:numPr>
          <w:ilvl w:val="0"/>
          <w:numId w:val="49"/>
        </w:numPr>
        <w:jc w:val="both"/>
        <w:rPr>
          <w:lang w:val="en-US"/>
        </w:rPr>
      </w:pPr>
      <w:r>
        <w:rPr>
          <w:lang w:val="en-US"/>
        </w:rPr>
        <w:t>Thất bại: Trả về thông báo lỗi cho người dùng</w:t>
      </w:r>
    </w:p>
    <w:p w14:paraId="48FDC736" w14:textId="77777777" w:rsidR="00740F21" w:rsidRDefault="00740F21" w:rsidP="00740F21">
      <w:pPr>
        <w:pStyle w:val="Heading3"/>
        <w:spacing w:line="360" w:lineRule="auto"/>
        <w:jc w:val="both"/>
        <w:rPr>
          <w:lang w:val="en-US"/>
        </w:rPr>
      </w:pPr>
      <w:r>
        <w:rPr>
          <w:lang w:val="en-US"/>
        </w:rPr>
        <w:t>Điểm mở rộng</w:t>
      </w:r>
    </w:p>
    <w:p w14:paraId="4AD04140" w14:textId="77777777" w:rsidR="00740F21" w:rsidRPr="0010463D" w:rsidRDefault="00740F21" w:rsidP="00740F21">
      <w:pPr>
        <w:pStyle w:val="ListParagraph"/>
        <w:numPr>
          <w:ilvl w:val="0"/>
          <w:numId w:val="39"/>
        </w:numPr>
      </w:pPr>
      <w:r>
        <w:t>Không có</w:t>
      </w:r>
    </w:p>
    <w:p w14:paraId="32641DE6" w14:textId="77777777" w:rsidR="00740F21" w:rsidRPr="00053EFA" w:rsidRDefault="00740F21" w:rsidP="00740F21">
      <w:pPr>
        <w:pStyle w:val="Heading2"/>
        <w:spacing w:line="360" w:lineRule="auto"/>
        <w:jc w:val="both"/>
      </w:pPr>
      <w:bookmarkStart w:id="17" w:name="_Toc44862021"/>
      <w:r w:rsidRPr="00053EFA">
        <w:t xml:space="preserve">Đặc tả Use case </w:t>
      </w:r>
      <w:r>
        <w:rPr>
          <w:lang w:val="en-US"/>
        </w:rPr>
        <w:t>Tìm kiếm thông tin theo tên đăng nhập</w:t>
      </w:r>
      <w:bookmarkEnd w:id="17"/>
    </w:p>
    <w:p w14:paraId="45DBDEBD" w14:textId="77777777" w:rsidR="00740F21" w:rsidRDefault="00740F21" w:rsidP="00740F21">
      <w:pPr>
        <w:pStyle w:val="Heading3"/>
        <w:spacing w:line="360" w:lineRule="auto"/>
        <w:jc w:val="both"/>
      </w:pPr>
      <w:r>
        <w:t>Tóm tắt</w:t>
      </w:r>
    </w:p>
    <w:p w14:paraId="1EFCDEDD" w14:textId="77777777" w:rsidR="00740F21" w:rsidRDefault="00740F21" w:rsidP="00740F21">
      <w:pPr>
        <w:pStyle w:val="ListParagraph"/>
        <w:numPr>
          <w:ilvl w:val="0"/>
          <w:numId w:val="39"/>
        </w:numPr>
        <w:ind w:left="360" w:firstLine="0"/>
      </w:pPr>
      <w:r>
        <w:t xml:space="preserve">Actor: </w:t>
      </w:r>
      <w:r>
        <w:rPr>
          <w:lang w:val="en-US"/>
        </w:rPr>
        <w:t>Nhân viên thư viện</w:t>
      </w:r>
    </w:p>
    <w:p w14:paraId="65FE94D5" w14:textId="77777777" w:rsidR="00740F21" w:rsidRDefault="00740F21" w:rsidP="00740F21">
      <w:pPr>
        <w:pStyle w:val="ListParagraph"/>
        <w:numPr>
          <w:ilvl w:val="0"/>
          <w:numId w:val="39"/>
        </w:numPr>
        <w:ind w:left="360" w:firstLine="0"/>
      </w:pPr>
      <w:r>
        <w:t>Mô tả:</w:t>
      </w:r>
    </w:p>
    <w:p w14:paraId="72A09355" w14:textId="77777777" w:rsidR="00740F21" w:rsidRDefault="00740F21" w:rsidP="00740F21">
      <w:pPr>
        <w:pStyle w:val="ListParagraph"/>
        <w:numPr>
          <w:ilvl w:val="0"/>
          <w:numId w:val="38"/>
        </w:numPr>
      </w:pPr>
      <w:r>
        <w:t>Use-case bắt đầu khi nhân viên</w:t>
      </w:r>
      <w:r w:rsidRPr="009114A2">
        <w:t xml:space="preserve"> muốn</w:t>
      </w:r>
      <w:r>
        <w:t xml:space="preserve"> </w:t>
      </w:r>
      <w:r w:rsidRPr="009114A2">
        <w:t>tìm kiếm thông tin tài khoản nào đó theo tên đăng nhập</w:t>
      </w:r>
    </w:p>
    <w:p w14:paraId="1541098F" w14:textId="77777777" w:rsidR="00740F21" w:rsidRPr="000E1B4B" w:rsidRDefault="00740F21" w:rsidP="00740F21">
      <w:pPr>
        <w:pStyle w:val="ListParagraph"/>
        <w:numPr>
          <w:ilvl w:val="0"/>
          <w:numId w:val="38"/>
        </w:numPr>
      </w:pPr>
      <w:r>
        <w:t xml:space="preserve">Use-case mô tả quá trình </w:t>
      </w:r>
      <w:r w:rsidRPr="009114A2">
        <w:t>tìm kiếm thông tin tài khoản nào đó theo tên đăng nhập</w:t>
      </w:r>
    </w:p>
    <w:p w14:paraId="7B187927" w14:textId="77777777" w:rsidR="00740F21" w:rsidRDefault="00740F21" w:rsidP="00740F21">
      <w:pPr>
        <w:pStyle w:val="Heading3"/>
        <w:spacing w:line="360" w:lineRule="auto"/>
        <w:jc w:val="both"/>
      </w:pPr>
      <w:r>
        <w:t>Dòng sự kiện</w:t>
      </w:r>
    </w:p>
    <w:p w14:paraId="74ECD4EF" w14:textId="77777777" w:rsidR="00740F21" w:rsidRDefault="00740F21" w:rsidP="00740F21">
      <w:pPr>
        <w:pStyle w:val="Heading4"/>
        <w:spacing w:line="360" w:lineRule="auto"/>
        <w:jc w:val="both"/>
      </w:pPr>
      <w:r>
        <w:t>Dòng sự kiện chính</w:t>
      </w:r>
    </w:p>
    <w:p w14:paraId="3CB1DA1F" w14:textId="77777777" w:rsidR="00740F21" w:rsidRPr="009114A2" w:rsidRDefault="00740F21" w:rsidP="00740F21">
      <w:pPr>
        <w:pStyle w:val="BodyText"/>
        <w:jc w:val="both"/>
      </w:pPr>
      <w:r w:rsidRPr="009114A2">
        <w:t>Bước 1: Người dùng điền tên đăng nhập</w:t>
      </w:r>
    </w:p>
    <w:p w14:paraId="0E09B680" w14:textId="77777777" w:rsidR="00740F21" w:rsidRPr="009114A2" w:rsidRDefault="00740F21" w:rsidP="00740F21">
      <w:pPr>
        <w:pStyle w:val="BodyText"/>
        <w:jc w:val="both"/>
      </w:pPr>
      <w:r w:rsidRPr="009114A2">
        <w:t>Bước 2: Người dùng chọn loại tìm kiếm là Tên đăng nhập</w:t>
      </w:r>
    </w:p>
    <w:p w14:paraId="25AAFACF" w14:textId="7B828358" w:rsidR="00740F21" w:rsidRDefault="00740F21" w:rsidP="00740F21">
      <w:pPr>
        <w:pStyle w:val="BodyText"/>
        <w:jc w:val="both"/>
      </w:pPr>
      <w:r w:rsidRPr="009114A2">
        <w:t>Bước 3: Người dùng ấn nút Tìm kiếm</w:t>
      </w:r>
    </w:p>
    <w:p w14:paraId="58F5C213" w14:textId="5943E310" w:rsidR="006B6AB9" w:rsidRPr="006B6AB9" w:rsidRDefault="006B6AB9" w:rsidP="00740F21">
      <w:pPr>
        <w:pStyle w:val="BodyText"/>
        <w:jc w:val="both"/>
        <w:rPr>
          <w:lang w:val="en-US"/>
        </w:rPr>
      </w:pPr>
      <w:r>
        <w:rPr>
          <w:lang w:val="en-US"/>
        </w:rPr>
        <w:t>Bước 4</w:t>
      </w:r>
      <w:r w:rsidR="00B142EC">
        <w:rPr>
          <w:lang w:val="en-US"/>
        </w:rPr>
        <w:t>: Hệ thống tiến hành xác minh dữ liệu nhập vào</w:t>
      </w:r>
    </w:p>
    <w:p w14:paraId="2B64946B" w14:textId="2A7693B5" w:rsidR="00740F21" w:rsidRPr="006B6AB9" w:rsidRDefault="00B142EC" w:rsidP="00740F21">
      <w:pPr>
        <w:pStyle w:val="BodyText"/>
        <w:jc w:val="both"/>
        <w:rPr>
          <w:lang w:val="en-US"/>
        </w:rPr>
      </w:pPr>
      <w:r>
        <w:t>Bước 5</w:t>
      </w:r>
      <w:r w:rsidR="00740F21" w:rsidRPr="009114A2">
        <w:t xml:space="preserve">: </w:t>
      </w:r>
      <w:r w:rsidR="006B6AB9">
        <w:rPr>
          <w:lang w:val="en-US"/>
        </w:rPr>
        <w:t>Hệ thống tiếp nhận yêu cầu trả về danh sách các tài khoản tìm kiếm được cho người dùng</w:t>
      </w:r>
    </w:p>
    <w:p w14:paraId="787715E6" w14:textId="77777777" w:rsidR="00740F21" w:rsidRDefault="00740F21" w:rsidP="00740F21">
      <w:pPr>
        <w:pStyle w:val="Heading4"/>
        <w:spacing w:line="360" w:lineRule="auto"/>
        <w:jc w:val="both"/>
      </w:pPr>
      <w:r>
        <w:t>Các dòng sự kiện khác</w:t>
      </w:r>
    </w:p>
    <w:p w14:paraId="0B900A73" w14:textId="77777777" w:rsidR="00740F21" w:rsidRDefault="00740F21" w:rsidP="00740F21">
      <w:pPr>
        <w:ind w:firstLine="720"/>
        <w:rPr>
          <w:lang w:val="en-US"/>
        </w:rPr>
      </w:pPr>
      <w:r w:rsidRPr="00862EC5">
        <w:rPr>
          <w:lang w:val="en-US"/>
        </w:rPr>
        <w:t>Dòng phụ:</w:t>
      </w:r>
    </w:p>
    <w:p w14:paraId="0151B5B2" w14:textId="20B5DDD4" w:rsidR="00740F21" w:rsidRDefault="00B142EC" w:rsidP="00B142EC">
      <w:pPr>
        <w:ind w:firstLine="720"/>
        <w:rPr>
          <w:lang w:val="en-US"/>
        </w:rPr>
      </w:pPr>
      <w:r>
        <w:rPr>
          <w:lang w:val="en-US"/>
        </w:rPr>
        <w:t>Bước 4</w:t>
      </w:r>
      <w:r w:rsidR="00740F21">
        <w:rPr>
          <w:lang w:val="en-US"/>
        </w:rPr>
        <w:t>.1:  Nếu quá t</w:t>
      </w:r>
      <w:r>
        <w:rPr>
          <w:lang w:val="en-US"/>
        </w:rPr>
        <w:t xml:space="preserve">rình xác minh thất bại thì tiến hành thông báo lỗi cho người dùng </w:t>
      </w:r>
    </w:p>
    <w:p w14:paraId="36B40F28" w14:textId="77777777" w:rsidR="00740F21" w:rsidRDefault="00740F21" w:rsidP="00740F21">
      <w:pPr>
        <w:ind w:firstLine="720"/>
        <w:rPr>
          <w:lang w:val="en-US"/>
        </w:rPr>
      </w:pPr>
      <w:r>
        <w:rPr>
          <w:lang w:val="en-US"/>
        </w:rPr>
        <w:t>Dòng ngoại lệ:</w:t>
      </w:r>
    </w:p>
    <w:p w14:paraId="0C6E9CDB" w14:textId="4D3379FE" w:rsidR="00740F21" w:rsidRDefault="00B142EC" w:rsidP="00B142EC">
      <w:pPr>
        <w:ind w:firstLine="720"/>
        <w:rPr>
          <w:lang w:val="en-US"/>
        </w:rPr>
      </w:pPr>
      <w:r>
        <w:rPr>
          <w:lang w:val="en-US"/>
        </w:rPr>
        <w:t>Bước 5.1</w:t>
      </w:r>
      <w:r w:rsidR="00740F21">
        <w:rPr>
          <w:lang w:val="en-US"/>
        </w:rPr>
        <w:t xml:space="preserve">: Nếu quá trình </w:t>
      </w:r>
      <w:r>
        <w:rPr>
          <w:lang w:val="en-US"/>
        </w:rPr>
        <w:t>tìm kiếm xảy ra lỗi thì báo lỗi cho người dùng và kết thúc luồng</w:t>
      </w:r>
    </w:p>
    <w:p w14:paraId="0A8439CE" w14:textId="77777777" w:rsidR="00740F21" w:rsidRDefault="00740F21" w:rsidP="00740F21">
      <w:pPr>
        <w:pStyle w:val="Heading3"/>
        <w:spacing w:line="360" w:lineRule="auto"/>
        <w:jc w:val="both"/>
      </w:pPr>
      <w:r>
        <w:t>Các yêu cầu đặc biệt</w:t>
      </w:r>
    </w:p>
    <w:p w14:paraId="0DAA48D0" w14:textId="77777777" w:rsidR="00740F21" w:rsidRPr="00CF3E14" w:rsidRDefault="00740F21" w:rsidP="00740F21">
      <w:pPr>
        <w:pStyle w:val="BodyText"/>
        <w:numPr>
          <w:ilvl w:val="0"/>
          <w:numId w:val="39"/>
        </w:numPr>
        <w:jc w:val="both"/>
        <w:rPr>
          <w:b/>
          <w:bCs/>
          <w:i/>
          <w:lang w:val="en-US"/>
        </w:rPr>
      </w:pPr>
      <w:r w:rsidRPr="00CF3E14">
        <w:rPr>
          <w:lang w:val="en-US"/>
        </w:rPr>
        <w:t xml:space="preserve">Không </w:t>
      </w:r>
      <w:r>
        <w:rPr>
          <w:lang w:val="en-US"/>
        </w:rPr>
        <w:t>có</w:t>
      </w:r>
    </w:p>
    <w:p w14:paraId="58B81726" w14:textId="77777777" w:rsidR="00740F21" w:rsidRDefault="00740F21" w:rsidP="00740F21">
      <w:pPr>
        <w:pStyle w:val="Heading3"/>
        <w:spacing w:line="360" w:lineRule="auto"/>
        <w:jc w:val="both"/>
      </w:pPr>
      <w:r w:rsidRPr="0037628A">
        <w:t>Trạng thái hệ thống khi bắt đầu thực hiện Use-case</w:t>
      </w:r>
    </w:p>
    <w:p w14:paraId="295CE080" w14:textId="77777777" w:rsidR="00740F21" w:rsidRPr="009114A2" w:rsidRDefault="00740F21" w:rsidP="00740F21">
      <w:pPr>
        <w:pStyle w:val="BodyText"/>
        <w:numPr>
          <w:ilvl w:val="0"/>
          <w:numId w:val="49"/>
        </w:numPr>
        <w:jc w:val="both"/>
      </w:pPr>
      <w:r w:rsidRPr="009114A2">
        <w:t>Người dùng đang đăng nhập tài khoản với vai trò là nhân viên thư viện</w:t>
      </w:r>
    </w:p>
    <w:p w14:paraId="6B1D6437" w14:textId="77777777" w:rsidR="00740F21" w:rsidRPr="009114A2" w:rsidRDefault="00740F21" w:rsidP="00740F21">
      <w:pPr>
        <w:pStyle w:val="BodyText"/>
        <w:numPr>
          <w:ilvl w:val="0"/>
          <w:numId w:val="49"/>
        </w:numPr>
        <w:jc w:val="both"/>
      </w:pPr>
      <w:r w:rsidRPr="009114A2">
        <w:t>Người dùng đang ở ngoài trang quản lý và thực hiện chuyển sang tab quản lý tài khoản ở Sidebar</w:t>
      </w:r>
    </w:p>
    <w:p w14:paraId="619A8A63" w14:textId="77777777" w:rsidR="00740F21" w:rsidRDefault="00740F21" w:rsidP="00740F21">
      <w:pPr>
        <w:pStyle w:val="Heading3"/>
        <w:spacing w:line="360" w:lineRule="auto"/>
        <w:jc w:val="both"/>
        <w:rPr>
          <w:lang w:val="en-US"/>
        </w:rPr>
      </w:pPr>
      <w:r>
        <w:rPr>
          <w:lang w:val="en-US"/>
        </w:rPr>
        <w:t>Trạng thái hệ thống sau khi thực hiện Use-case</w:t>
      </w:r>
    </w:p>
    <w:p w14:paraId="00BBF446" w14:textId="77777777" w:rsidR="00740F21" w:rsidRDefault="00740F21" w:rsidP="00740F21">
      <w:pPr>
        <w:pStyle w:val="BodyText"/>
        <w:numPr>
          <w:ilvl w:val="0"/>
          <w:numId w:val="49"/>
        </w:numPr>
        <w:jc w:val="both"/>
        <w:rPr>
          <w:lang w:val="en-US"/>
        </w:rPr>
      </w:pPr>
      <w:r>
        <w:rPr>
          <w:lang w:val="en-US"/>
        </w:rPr>
        <w:t>Thành công: Trả về danh sách các tài khoản cho người dùng</w:t>
      </w:r>
    </w:p>
    <w:p w14:paraId="4596E205" w14:textId="77777777" w:rsidR="00740F21" w:rsidRPr="00E84CC0" w:rsidRDefault="00740F21" w:rsidP="00740F21">
      <w:pPr>
        <w:pStyle w:val="BodyText"/>
        <w:numPr>
          <w:ilvl w:val="0"/>
          <w:numId w:val="49"/>
        </w:numPr>
        <w:jc w:val="both"/>
        <w:rPr>
          <w:lang w:val="en-US"/>
        </w:rPr>
      </w:pPr>
      <w:r>
        <w:rPr>
          <w:lang w:val="en-US"/>
        </w:rPr>
        <w:t>Thất bại: Trả về thông báo lỗi cho người dùng</w:t>
      </w:r>
    </w:p>
    <w:p w14:paraId="4869A352" w14:textId="77777777" w:rsidR="00740F21" w:rsidRDefault="00740F21" w:rsidP="00740F21">
      <w:pPr>
        <w:pStyle w:val="Heading3"/>
        <w:spacing w:line="360" w:lineRule="auto"/>
        <w:jc w:val="both"/>
        <w:rPr>
          <w:lang w:val="en-US"/>
        </w:rPr>
      </w:pPr>
      <w:r>
        <w:rPr>
          <w:lang w:val="en-US"/>
        </w:rPr>
        <w:lastRenderedPageBreak/>
        <w:t>Điểm mở rộng</w:t>
      </w:r>
    </w:p>
    <w:p w14:paraId="17AB6D5D" w14:textId="77777777" w:rsidR="00740F21" w:rsidRPr="00706E98" w:rsidRDefault="00740F21" w:rsidP="00740F21">
      <w:pPr>
        <w:pStyle w:val="ListParagraph"/>
        <w:numPr>
          <w:ilvl w:val="0"/>
          <w:numId w:val="49"/>
        </w:numPr>
        <w:rPr>
          <w:lang w:val="en-US"/>
        </w:rPr>
      </w:pPr>
      <w:r>
        <w:rPr>
          <w:lang w:val="en-US"/>
        </w:rPr>
        <w:t>Từ Use-case hiện tại có thể thực hiện một số thao tác để chuyển sang Use-case hiện tại có thể thực hiện một số thao tác để chuyển sang Use-case Gia hạn tài khoản, Sửa thông tin cơ bản, Xóa tài khoản</w:t>
      </w:r>
    </w:p>
    <w:p w14:paraId="268F43D5" w14:textId="77777777" w:rsidR="00740F21" w:rsidRDefault="00740F21" w:rsidP="00740F21">
      <w:pPr>
        <w:pStyle w:val="Heading2"/>
        <w:spacing w:line="360" w:lineRule="auto"/>
        <w:jc w:val="both"/>
        <w:rPr>
          <w:lang w:val="en-US"/>
        </w:rPr>
      </w:pPr>
      <w:bookmarkStart w:id="18" w:name="_Toc44862022"/>
      <w:r>
        <w:rPr>
          <w:lang w:val="en-US"/>
        </w:rPr>
        <w:t>Đặc tả Use-case Tìm kiếm thông tin theo tên riêng</w:t>
      </w:r>
      <w:bookmarkEnd w:id="18"/>
    </w:p>
    <w:p w14:paraId="6129FAF3" w14:textId="77777777" w:rsidR="00740F21" w:rsidRDefault="00740F21" w:rsidP="00740F21">
      <w:pPr>
        <w:pStyle w:val="Heading3"/>
        <w:spacing w:line="360" w:lineRule="auto"/>
        <w:jc w:val="both"/>
      </w:pPr>
      <w:r>
        <w:t>Tóm tắt</w:t>
      </w:r>
    </w:p>
    <w:p w14:paraId="228D1B70" w14:textId="77777777" w:rsidR="00740F21" w:rsidRDefault="00740F21" w:rsidP="00740F21">
      <w:pPr>
        <w:pStyle w:val="ListParagraph"/>
        <w:numPr>
          <w:ilvl w:val="0"/>
          <w:numId w:val="39"/>
        </w:numPr>
        <w:ind w:left="360" w:firstLine="0"/>
      </w:pPr>
      <w:r>
        <w:t xml:space="preserve">Actor: </w:t>
      </w:r>
      <w:r>
        <w:rPr>
          <w:lang w:val="en-US"/>
        </w:rPr>
        <w:t>Nhân viên thư viện</w:t>
      </w:r>
    </w:p>
    <w:p w14:paraId="1A626564" w14:textId="77777777" w:rsidR="00740F21" w:rsidRDefault="00740F21" w:rsidP="00740F21">
      <w:pPr>
        <w:pStyle w:val="ListParagraph"/>
        <w:numPr>
          <w:ilvl w:val="0"/>
          <w:numId w:val="39"/>
        </w:numPr>
        <w:ind w:left="360" w:firstLine="0"/>
      </w:pPr>
      <w:r>
        <w:t>Mô tả:</w:t>
      </w:r>
    </w:p>
    <w:p w14:paraId="4BD86EAA" w14:textId="77777777" w:rsidR="00740F21" w:rsidRDefault="00740F21" w:rsidP="00740F21">
      <w:pPr>
        <w:pStyle w:val="ListParagraph"/>
        <w:numPr>
          <w:ilvl w:val="0"/>
          <w:numId w:val="38"/>
        </w:numPr>
      </w:pPr>
      <w:r>
        <w:t>Use-case bắt đầu khi nhân viên</w:t>
      </w:r>
      <w:r w:rsidRPr="009114A2">
        <w:t xml:space="preserve"> muốn</w:t>
      </w:r>
      <w:r>
        <w:t xml:space="preserve"> </w:t>
      </w:r>
      <w:r w:rsidRPr="009114A2">
        <w:t>tìm kiếm thông tin tài khoản nào đó theo tên đăng nhập</w:t>
      </w:r>
    </w:p>
    <w:p w14:paraId="491A5895" w14:textId="77777777" w:rsidR="00740F21" w:rsidRPr="000E1B4B" w:rsidRDefault="00740F21" w:rsidP="00740F21">
      <w:pPr>
        <w:pStyle w:val="ListParagraph"/>
        <w:numPr>
          <w:ilvl w:val="0"/>
          <w:numId w:val="38"/>
        </w:numPr>
      </w:pPr>
      <w:r>
        <w:t xml:space="preserve">Use-case mô tả quá trình </w:t>
      </w:r>
      <w:r w:rsidRPr="009114A2">
        <w:t>tìm kiếm thông tin tài khoản nào đó theo tên đăng nhập</w:t>
      </w:r>
    </w:p>
    <w:p w14:paraId="12C52A64" w14:textId="77777777" w:rsidR="00740F21" w:rsidRPr="00625B59" w:rsidRDefault="00740F21" w:rsidP="00740F21">
      <w:pPr>
        <w:pStyle w:val="ListParagraph"/>
        <w:ind w:left="1080"/>
      </w:pPr>
    </w:p>
    <w:p w14:paraId="30F80523" w14:textId="77777777" w:rsidR="00740F21" w:rsidRDefault="00740F21" w:rsidP="00740F21">
      <w:pPr>
        <w:pStyle w:val="Heading3"/>
        <w:spacing w:line="360" w:lineRule="auto"/>
        <w:jc w:val="both"/>
      </w:pPr>
      <w:r>
        <w:t>Dòng sự kiện</w:t>
      </w:r>
    </w:p>
    <w:p w14:paraId="35E9DC25" w14:textId="77777777" w:rsidR="00740F21" w:rsidRDefault="00740F21" w:rsidP="00740F21">
      <w:pPr>
        <w:pStyle w:val="Heading4"/>
        <w:spacing w:line="360" w:lineRule="auto"/>
        <w:jc w:val="both"/>
      </w:pPr>
      <w:r>
        <w:t>Dòng sự kiện chính</w:t>
      </w:r>
    </w:p>
    <w:p w14:paraId="67AF3568" w14:textId="77777777" w:rsidR="00740F21" w:rsidRPr="009114A2" w:rsidRDefault="00740F21" w:rsidP="00740F21">
      <w:pPr>
        <w:pStyle w:val="BodyText"/>
        <w:jc w:val="both"/>
      </w:pPr>
      <w:r w:rsidRPr="009114A2">
        <w:t>Bước 1: Người dùng điền tên riêng</w:t>
      </w:r>
    </w:p>
    <w:p w14:paraId="47A0B8F0" w14:textId="77777777" w:rsidR="00740F21" w:rsidRPr="009114A2" w:rsidRDefault="00740F21" w:rsidP="00740F21">
      <w:pPr>
        <w:pStyle w:val="BodyText"/>
        <w:jc w:val="both"/>
      </w:pPr>
      <w:r w:rsidRPr="009114A2">
        <w:t>Bước 2: Người dùng chọn loại tìm kiếm là Tên riêng</w:t>
      </w:r>
    </w:p>
    <w:p w14:paraId="3B21E6E6" w14:textId="72A03A70" w:rsidR="00B142EC" w:rsidRDefault="00740F21" w:rsidP="0031314E">
      <w:pPr>
        <w:pStyle w:val="BodyText"/>
        <w:jc w:val="both"/>
      </w:pPr>
      <w:r w:rsidRPr="009114A2">
        <w:t>Bước 3: Người dùng ấn nút Tìm kiếm</w:t>
      </w:r>
    </w:p>
    <w:p w14:paraId="1EA3D01C" w14:textId="77777777" w:rsidR="00B142EC" w:rsidRPr="006B6AB9" w:rsidRDefault="00B142EC" w:rsidP="00B142EC">
      <w:pPr>
        <w:pStyle w:val="BodyText"/>
        <w:jc w:val="both"/>
        <w:rPr>
          <w:lang w:val="en-US"/>
        </w:rPr>
      </w:pPr>
      <w:r>
        <w:rPr>
          <w:lang w:val="en-US"/>
        </w:rPr>
        <w:t>Bước 4: Hệ thống tiến hành xác minh dữ liệu nhập vào</w:t>
      </w:r>
    </w:p>
    <w:p w14:paraId="0D7391C0" w14:textId="77777777" w:rsidR="00B142EC" w:rsidRPr="006B6AB9" w:rsidRDefault="00B142EC" w:rsidP="00B142EC">
      <w:pPr>
        <w:pStyle w:val="BodyText"/>
        <w:jc w:val="both"/>
        <w:rPr>
          <w:lang w:val="en-US"/>
        </w:rPr>
      </w:pPr>
      <w:r>
        <w:t>Bước 5</w:t>
      </w:r>
      <w:r w:rsidRPr="009114A2">
        <w:t xml:space="preserve">: </w:t>
      </w:r>
      <w:r>
        <w:rPr>
          <w:lang w:val="en-US"/>
        </w:rPr>
        <w:t>Hệ thống tiếp nhận yêu cầu trả về danh sách các tài khoản tìm kiếm được cho người dùng</w:t>
      </w:r>
    </w:p>
    <w:p w14:paraId="3835972D" w14:textId="77777777" w:rsidR="00740F21" w:rsidRDefault="00740F21" w:rsidP="00740F21">
      <w:pPr>
        <w:pStyle w:val="Heading4"/>
        <w:spacing w:line="360" w:lineRule="auto"/>
        <w:jc w:val="both"/>
      </w:pPr>
      <w:r>
        <w:t>Các dòng sự kiện khác</w:t>
      </w:r>
    </w:p>
    <w:p w14:paraId="29E5791F" w14:textId="77777777" w:rsidR="00B142EC" w:rsidRDefault="00B142EC" w:rsidP="00B142EC">
      <w:pPr>
        <w:ind w:firstLine="720"/>
        <w:rPr>
          <w:lang w:val="en-US"/>
        </w:rPr>
      </w:pPr>
      <w:r w:rsidRPr="00862EC5">
        <w:rPr>
          <w:lang w:val="en-US"/>
        </w:rPr>
        <w:t>Dòng phụ:</w:t>
      </w:r>
    </w:p>
    <w:p w14:paraId="636461AB" w14:textId="77777777" w:rsidR="00B142EC" w:rsidRDefault="00B142EC" w:rsidP="00B142EC">
      <w:pPr>
        <w:ind w:firstLine="720"/>
        <w:rPr>
          <w:lang w:val="en-US"/>
        </w:rPr>
      </w:pPr>
      <w:r>
        <w:rPr>
          <w:lang w:val="en-US"/>
        </w:rPr>
        <w:t xml:space="preserve">Bước 4.1:  Nếu quá trình xác minh thất bại thì tiến hành thông báo lỗi cho người dùng </w:t>
      </w:r>
    </w:p>
    <w:p w14:paraId="1D03BAEF" w14:textId="77777777" w:rsidR="00B142EC" w:rsidRDefault="00B142EC" w:rsidP="00B142EC">
      <w:pPr>
        <w:ind w:firstLine="720"/>
        <w:rPr>
          <w:lang w:val="en-US"/>
        </w:rPr>
      </w:pPr>
      <w:r>
        <w:rPr>
          <w:lang w:val="en-US"/>
        </w:rPr>
        <w:t>Dòng ngoại lệ:</w:t>
      </w:r>
    </w:p>
    <w:p w14:paraId="04D145BC" w14:textId="59A83EFA" w:rsidR="00740F21" w:rsidRPr="00B142EC" w:rsidRDefault="00B142EC" w:rsidP="00B142EC">
      <w:pPr>
        <w:ind w:firstLine="720"/>
        <w:rPr>
          <w:lang w:val="en-US"/>
        </w:rPr>
      </w:pPr>
      <w:r>
        <w:rPr>
          <w:lang w:val="en-US"/>
        </w:rPr>
        <w:t>Bước 5.1: Nếu quá trình tìm kiếm xảy ra lỗi thì báo lỗi cho người dùng và kết thúc luồng</w:t>
      </w:r>
    </w:p>
    <w:p w14:paraId="6B6CE262" w14:textId="77777777" w:rsidR="00740F21" w:rsidRDefault="00740F21" w:rsidP="00740F21">
      <w:pPr>
        <w:pStyle w:val="Heading3"/>
        <w:spacing w:line="360" w:lineRule="auto"/>
        <w:jc w:val="both"/>
      </w:pPr>
      <w:r>
        <w:t>Các yêu cầu đặc biệt</w:t>
      </w:r>
    </w:p>
    <w:p w14:paraId="4B35C66F" w14:textId="77777777" w:rsidR="00740F21" w:rsidRPr="00A236F5" w:rsidRDefault="00740F21" w:rsidP="00740F21">
      <w:pPr>
        <w:pStyle w:val="BodyText"/>
        <w:numPr>
          <w:ilvl w:val="0"/>
          <w:numId w:val="39"/>
        </w:numPr>
        <w:tabs>
          <w:tab w:val="left" w:pos="360"/>
        </w:tabs>
        <w:jc w:val="both"/>
        <w:rPr>
          <w:iCs/>
          <w:color w:val="0000FF"/>
        </w:rPr>
      </w:pPr>
      <w:r w:rsidRPr="00A236F5">
        <w:rPr>
          <w:iCs/>
        </w:rPr>
        <w:t>Không có</w:t>
      </w:r>
    </w:p>
    <w:p w14:paraId="690A5B7A" w14:textId="77777777" w:rsidR="00740F21" w:rsidRDefault="00740F21" w:rsidP="00740F21">
      <w:pPr>
        <w:pStyle w:val="Heading3"/>
        <w:spacing w:line="360" w:lineRule="auto"/>
        <w:jc w:val="both"/>
      </w:pPr>
      <w:r w:rsidRPr="0037628A">
        <w:t>Trạng thái hệ thống khi bắt đầu thực hiện Use-case</w:t>
      </w:r>
    </w:p>
    <w:p w14:paraId="4D643847" w14:textId="77777777" w:rsidR="00740F21" w:rsidRPr="009114A2" w:rsidRDefault="00740F21" w:rsidP="00740F21">
      <w:pPr>
        <w:pStyle w:val="BodyText"/>
        <w:numPr>
          <w:ilvl w:val="0"/>
          <w:numId w:val="49"/>
        </w:numPr>
        <w:jc w:val="both"/>
      </w:pPr>
      <w:r w:rsidRPr="009114A2">
        <w:t>Người dùng đang đăng nhập tài khoản với vai trò là nhân viên thư viện</w:t>
      </w:r>
    </w:p>
    <w:p w14:paraId="18CFD748" w14:textId="77777777" w:rsidR="00740F21" w:rsidRPr="009114A2" w:rsidRDefault="00740F21" w:rsidP="00740F21">
      <w:pPr>
        <w:pStyle w:val="BodyText"/>
        <w:numPr>
          <w:ilvl w:val="0"/>
          <w:numId w:val="49"/>
        </w:numPr>
        <w:jc w:val="both"/>
      </w:pPr>
      <w:r w:rsidRPr="009114A2">
        <w:t>Người dùng đang ở ngoài trang quản lý và thực hiện chuyển sang tab quản lý tài khoản ở Sidebar</w:t>
      </w:r>
    </w:p>
    <w:p w14:paraId="7882B6AD" w14:textId="77777777" w:rsidR="00740F21" w:rsidRDefault="00740F21" w:rsidP="00740F21">
      <w:pPr>
        <w:pStyle w:val="Heading3"/>
        <w:spacing w:line="360" w:lineRule="auto"/>
        <w:jc w:val="both"/>
      </w:pPr>
      <w:r>
        <w:rPr>
          <w:lang w:val="en-US"/>
        </w:rPr>
        <w:t>Trạng thái hệ thống sau khi thực hiện Use-case</w:t>
      </w:r>
    </w:p>
    <w:p w14:paraId="49A6FCAA" w14:textId="77777777" w:rsidR="00740F21" w:rsidRPr="009114A2" w:rsidRDefault="00740F21" w:rsidP="00740F21">
      <w:pPr>
        <w:pStyle w:val="BodyText"/>
        <w:numPr>
          <w:ilvl w:val="0"/>
          <w:numId w:val="49"/>
        </w:numPr>
        <w:jc w:val="both"/>
      </w:pPr>
      <w:r w:rsidRPr="009114A2">
        <w:t>Thành công: Trả về danh sách các tài khoản cho người dùng</w:t>
      </w:r>
    </w:p>
    <w:p w14:paraId="2637DC4D" w14:textId="77777777" w:rsidR="00740F21" w:rsidRPr="009114A2" w:rsidRDefault="00740F21" w:rsidP="00740F21">
      <w:pPr>
        <w:pStyle w:val="BodyText"/>
        <w:numPr>
          <w:ilvl w:val="0"/>
          <w:numId w:val="49"/>
        </w:numPr>
        <w:jc w:val="both"/>
      </w:pPr>
      <w:r w:rsidRPr="009114A2">
        <w:t>Thất bại: Trả về thông báo lỗi cho người dùng</w:t>
      </w:r>
    </w:p>
    <w:p w14:paraId="480B47F2" w14:textId="77777777" w:rsidR="00740F21" w:rsidRDefault="00740F21" w:rsidP="00740F21">
      <w:pPr>
        <w:pStyle w:val="Heading3"/>
        <w:spacing w:line="360" w:lineRule="auto"/>
        <w:jc w:val="both"/>
        <w:rPr>
          <w:lang w:val="en-US"/>
        </w:rPr>
      </w:pPr>
      <w:r>
        <w:rPr>
          <w:lang w:val="en-US"/>
        </w:rPr>
        <w:t>Điểm mở rộng</w:t>
      </w:r>
    </w:p>
    <w:p w14:paraId="73D3DDD0" w14:textId="77777777" w:rsidR="00740F21" w:rsidRPr="00706E98" w:rsidRDefault="00740F21" w:rsidP="00740F21">
      <w:pPr>
        <w:pStyle w:val="ListParagraph"/>
        <w:numPr>
          <w:ilvl w:val="0"/>
          <w:numId w:val="49"/>
        </w:numPr>
        <w:rPr>
          <w:lang w:val="en-US"/>
        </w:rPr>
      </w:pPr>
      <w:r>
        <w:rPr>
          <w:lang w:val="en-US"/>
        </w:rPr>
        <w:t xml:space="preserve">Từ Use-case hiện tại có thể thực hiện một số thao tác để chuyển sang Use-case </w:t>
      </w:r>
      <w:r>
        <w:rPr>
          <w:lang w:val="en-US"/>
        </w:rPr>
        <w:lastRenderedPageBreak/>
        <w:t>hiện tại có thể thực hiện một số thao tác để chuyển sang Use-case Gia hạn tài khoản, Sửa thông tin cơ bản, Xóa tài khoản</w:t>
      </w:r>
    </w:p>
    <w:p w14:paraId="21F158AB" w14:textId="77777777" w:rsidR="00740F21" w:rsidRPr="00B405E4" w:rsidRDefault="00740F21" w:rsidP="00740F21">
      <w:pPr>
        <w:tabs>
          <w:tab w:val="left" w:pos="720"/>
        </w:tabs>
        <w:rPr>
          <w:lang w:val="en-US"/>
        </w:rPr>
      </w:pPr>
    </w:p>
    <w:p w14:paraId="42E3655F" w14:textId="77777777" w:rsidR="00740F21" w:rsidRDefault="00740F21" w:rsidP="00740F21">
      <w:pPr>
        <w:pStyle w:val="Heading2"/>
        <w:spacing w:line="360" w:lineRule="auto"/>
        <w:jc w:val="both"/>
        <w:rPr>
          <w:lang w:val="en-US"/>
        </w:rPr>
      </w:pPr>
      <w:bookmarkStart w:id="19" w:name="_Toc44862023"/>
      <w:r>
        <w:rPr>
          <w:lang w:val="en-US"/>
        </w:rPr>
        <w:t>Đặc tả Use-case Thêm thông tin sách</w:t>
      </w:r>
      <w:bookmarkEnd w:id="19"/>
    </w:p>
    <w:p w14:paraId="28B4D1C4" w14:textId="77777777" w:rsidR="00740F21" w:rsidRDefault="00740F21" w:rsidP="00740F21">
      <w:pPr>
        <w:pStyle w:val="Heading3"/>
        <w:spacing w:line="360" w:lineRule="auto"/>
        <w:jc w:val="both"/>
      </w:pPr>
      <w:r>
        <w:t>Tóm tắt</w:t>
      </w:r>
    </w:p>
    <w:p w14:paraId="3BE02764" w14:textId="77777777" w:rsidR="00740F21" w:rsidRDefault="00740F21" w:rsidP="00740F21">
      <w:pPr>
        <w:pStyle w:val="ListParagraph"/>
        <w:numPr>
          <w:ilvl w:val="0"/>
          <w:numId w:val="39"/>
        </w:numPr>
        <w:ind w:left="360" w:firstLine="0"/>
      </w:pPr>
      <w:r>
        <w:t xml:space="preserve">Actor: </w:t>
      </w:r>
      <w:r>
        <w:rPr>
          <w:lang w:val="en-US"/>
        </w:rPr>
        <w:t>Quản lý thư viện</w:t>
      </w:r>
    </w:p>
    <w:p w14:paraId="21540358" w14:textId="77777777" w:rsidR="00740F21" w:rsidRDefault="00740F21" w:rsidP="00740F21">
      <w:pPr>
        <w:pStyle w:val="ListParagraph"/>
        <w:numPr>
          <w:ilvl w:val="0"/>
          <w:numId w:val="39"/>
        </w:numPr>
        <w:ind w:left="360" w:firstLine="0"/>
      </w:pPr>
      <w:r>
        <w:t>Mô tả:</w:t>
      </w:r>
    </w:p>
    <w:p w14:paraId="2F10FC8B" w14:textId="77777777" w:rsidR="00740F21" w:rsidRDefault="00740F21" w:rsidP="00740F21">
      <w:pPr>
        <w:pStyle w:val="ListParagraph"/>
        <w:numPr>
          <w:ilvl w:val="0"/>
          <w:numId w:val="38"/>
        </w:numPr>
      </w:pPr>
      <w:r>
        <w:t xml:space="preserve">Use-case bắt đầu khi nhân viên </w:t>
      </w:r>
      <w:r w:rsidRPr="009114A2">
        <w:t>thêm thông tin đầu sách vào trong thư viện</w:t>
      </w:r>
    </w:p>
    <w:p w14:paraId="39B53577" w14:textId="77777777" w:rsidR="00740F21" w:rsidRPr="000E1B4B" w:rsidRDefault="00740F21" w:rsidP="00740F21">
      <w:pPr>
        <w:pStyle w:val="ListParagraph"/>
        <w:numPr>
          <w:ilvl w:val="0"/>
          <w:numId w:val="38"/>
        </w:numPr>
      </w:pPr>
      <w:r>
        <w:t xml:space="preserve">Use-case mô tả quá trình </w:t>
      </w:r>
      <w:r w:rsidRPr="009114A2">
        <w:t>thêm thông tin đầu sách vào trong thư viện</w:t>
      </w:r>
    </w:p>
    <w:p w14:paraId="77D0EF51" w14:textId="77777777" w:rsidR="00740F21" w:rsidRDefault="00740F21" w:rsidP="00740F21">
      <w:pPr>
        <w:pStyle w:val="Heading3"/>
        <w:spacing w:line="360" w:lineRule="auto"/>
        <w:jc w:val="both"/>
      </w:pPr>
      <w:r>
        <w:t>Dòng sự kiện</w:t>
      </w:r>
    </w:p>
    <w:p w14:paraId="2579F582" w14:textId="77777777" w:rsidR="00740F21" w:rsidRDefault="00740F21" w:rsidP="00740F21">
      <w:pPr>
        <w:pStyle w:val="Heading4"/>
        <w:spacing w:line="360" w:lineRule="auto"/>
        <w:jc w:val="both"/>
      </w:pPr>
      <w:r>
        <w:t>Dòng sự kiện chính</w:t>
      </w:r>
    </w:p>
    <w:p w14:paraId="52CC3219" w14:textId="77777777" w:rsidR="00740F21" w:rsidRPr="009114A2" w:rsidRDefault="00740F21" w:rsidP="00740F21">
      <w:pPr>
        <w:pStyle w:val="BodyText"/>
        <w:jc w:val="both"/>
      </w:pPr>
      <w:r w:rsidRPr="009114A2">
        <w:t>Bước 1: Người dùng điền các thông tin yêu cầu</w:t>
      </w:r>
    </w:p>
    <w:p w14:paraId="7EAAD9EC" w14:textId="77777777" w:rsidR="00740F21" w:rsidRPr="009114A2" w:rsidRDefault="00740F21" w:rsidP="00740F21">
      <w:pPr>
        <w:pStyle w:val="BodyText"/>
        <w:jc w:val="both"/>
      </w:pPr>
      <w:r w:rsidRPr="009114A2">
        <w:t>Bước 2: Người dùng ấn nút Thêm sách</w:t>
      </w:r>
    </w:p>
    <w:p w14:paraId="3FAEEE5F" w14:textId="77777777" w:rsidR="00B142EC" w:rsidRDefault="00B142EC" w:rsidP="00B142EC">
      <w:pPr>
        <w:pStyle w:val="BodyText"/>
        <w:jc w:val="both"/>
        <w:rPr>
          <w:lang w:val="en-US"/>
        </w:rPr>
      </w:pPr>
      <w:r w:rsidRPr="009114A2">
        <w:t>Bước 3</w:t>
      </w:r>
      <w:r>
        <w:rPr>
          <w:lang w:val="en-US"/>
        </w:rPr>
        <w:t>: Hệ thống tiếp nhận các dữ liệu nhập vào, tiến hành xác minh dữ liệu nhập</w:t>
      </w:r>
    </w:p>
    <w:p w14:paraId="34FB7ABE" w14:textId="5980E912" w:rsidR="00B142EC" w:rsidRPr="00E50CC1" w:rsidRDefault="00B142EC" w:rsidP="00B142EC">
      <w:pPr>
        <w:pStyle w:val="BodyText"/>
        <w:jc w:val="both"/>
        <w:rPr>
          <w:lang w:val="en-US"/>
        </w:rPr>
      </w:pPr>
      <w:r>
        <w:rPr>
          <w:lang w:val="en-US"/>
        </w:rPr>
        <w:t>Bước 4: Hệ thống tạo một sách mới ứng với các thông tin vùa tạo</w:t>
      </w:r>
    </w:p>
    <w:p w14:paraId="787A9A01" w14:textId="533BF3D8" w:rsidR="00740F21" w:rsidRPr="00B142EC" w:rsidRDefault="00B142EC" w:rsidP="00B142EC">
      <w:pPr>
        <w:pStyle w:val="BodyText"/>
        <w:jc w:val="both"/>
        <w:rPr>
          <w:lang w:val="en-US"/>
        </w:rPr>
      </w:pPr>
      <w:r>
        <w:rPr>
          <w:lang w:val="en-US"/>
        </w:rPr>
        <w:t>Bước 5: Hệ thống trả về kết quả tạo cho người dùng</w:t>
      </w:r>
    </w:p>
    <w:p w14:paraId="12730071" w14:textId="77777777" w:rsidR="00740F21" w:rsidRDefault="00740F21" w:rsidP="00740F21">
      <w:pPr>
        <w:pStyle w:val="Heading4"/>
        <w:spacing w:line="360" w:lineRule="auto"/>
        <w:jc w:val="both"/>
      </w:pPr>
      <w:r>
        <w:t>Các dòng sự kiện khác</w:t>
      </w:r>
    </w:p>
    <w:p w14:paraId="60E4AE10" w14:textId="77777777" w:rsidR="00740F21" w:rsidRDefault="00740F21" w:rsidP="00740F21">
      <w:pPr>
        <w:ind w:firstLine="720"/>
        <w:rPr>
          <w:lang w:val="en-US"/>
        </w:rPr>
      </w:pPr>
      <w:r w:rsidRPr="00862EC5">
        <w:rPr>
          <w:lang w:val="en-US"/>
        </w:rPr>
        <w:t>Dòng phụ:</w:t>
      </w:r>
    </w:p>
    <w:p w14:paraId="458B3364" w14:textId="77777777" w:rsidR="0031314E" w:rsidRDefault="0031314E" w:rsidP="0031314E">
      <w:pPr>
        <w:ind w:firstLine="720"/>
        <w:rPr>
          <w:lang w:val="en-US"/>
        </w:rPr>
      </w:pPr>
      <w:r w:rsidRPr="00862EC5">
        <w:rPr>
          <w:lang w:val="en-US"/>
        </w:rPr>
        <w:t>Dòng phụ:</w:t>
      </w:r>
    </w:p>
    <w:p w14:paraId="083F4FAF" w14:textId="77777777" w:rsidR="0031314E" w:rsidRDefault="0031314E" w:rsidP="0031314E">
      <w:pPr>
        <w:ind w:firstLine="720"/>
        <w:rPr>
          <w:lang w:val="en-US"/>
        </w:rPr>
      </w:pPr>
      <w:r>
        <w:rPr>
          <w:lang w:val="en-US"/>
        </w:rPr>
        <w:t>Bước 3.1:  Nếu quá trình xác minh thất bại thì tới bước 5 báo lỗi về cho người dùn</w:t>
      </w:r>
    </w:p>
    <w:p w14:paraId="7FE0A391" w14:textId="77777777" w:rsidR="0031314E" w:rsidRDefault="0031314E" w:rsidP="0031314E">
      <w:pPr>
        <w:ind w:firstLine="720"/>
        <w:rPr>
          <w:lang w:val="en-US"/>
        </w:rPr>
      </w:pPr>
      <w:r>
        <w:rPr>
          <w:lang w:val="en-US"/>
        </w:rPr>
        <w:t>Dòng ngoại lệ:</w:t>
      </w:r>
    </w:p>
    <w:p w14:paraId="4A683EEB" w14:textId="129C99D6" w:rsidR="0031314E" w:rsidRDefault="0031314E" w:rsidP="0031314E">
      <w:pPr>
        <w:ind w:firstLine="720"/>
        <w:rPr>
          <w:lang w:val="en-US"/>
        </w:rPr>
      </w:pPr>
      <w:r>
        <w:rPr>
          <w:lang w:val="en-US"/>
        </w:rPr>
        <w:t>Bước 4.1: Nếu quá trình tạo sách xảy ra lỗi thì tới bước 5 báo lỗi về cho người</w:t>
      </w:r>
    </w:p>
    <w:p w14:paraId="6B6591C8" w14:textId="77777777" w:rsidR="00740F21" w:rsidRDefault="00740F21" w:rsidP="00740F21">
      <w:pPr>
        <w:pStyle w:val="Heading3"/>
        <w:spacing w:line="360" w:lineRule="auto"/>
        <w:jc w:val="both"/>
      </w:pPr>
      <w:r>
        <w:t>Các yêu cầu đặc biệt</w:t>
      </w:r>
    </w:p>
    <w:p w14:paraId="3296A2B6" w14:textId="77777777" w:rsidR="00740F21" w:rsidRPr="00840E86" w:rsidRDefault="00740F21" w:rsidP="00740F21">
      <w:pPr>
        <w:pStyle w:val="ListParagraph"/>
        <w:numPr>
          <w:ilvl w:val="0"/>
          <w:numId w:val="39"/>
        </w:numPr>
        <w:rPr>
          <w:lang w:val="en-US"/>
        </w:rPr>
      </w:pPr>
      <w:r w:rsidRPr="00840E86">
        <w:rPr>
          <w:lang w:val="en-US"/>
        </w:rPr>
        <w:t>Không có</w:t>
      </w:r>
    </w:p>
    <w:p w14:paraId="57ED0019" w14:textId="77777777" w:rsidR="00740F21" w:rsidRDefault="00740F21" w:rsidP="00740F21">
      <w:pPr>
        <w:pStyle w:val="Heading3"/>
        <w:spacing w:line="360" w:lineRule="auto"/>
        <w:jc w:val="both"/>
      </w:pPr>
      <w:r w:rsidRPr="0037628A">
        <w:t>Trạng thái hệ thống khi bắt đầu thực hiện Use-case</w:t>
      </w:r>
    </w:p>
    <w:p w14:paraId="3A29B312" w14:textId="77777777" w:rsidR="00740F21" w:rsidRPr="009114A2" w:rsidRDefault="00740F21" w:rsidP="00740F21">
      <w:pPr>
        <w:pStyle w:val="BodyText"/>
        <w:numPr>
          <w:ilvl w:val="0"/>
          <w:numId w:val="49"/>
        </w:numPr>
        <w:jc w:val="both"/>
      </w:pPr>
      <w:r w:rsidRPr="009114A2">
        <w:t>Người dùng đang đăng nhập tài khoản với vai trò là quản lý của thư viện</w:t>
      </w:r>
    </w:p>
    <w:p w14:paraId="6CC79A45" w14:textId="77777777" w:rsidR="00740F21" w:rsidRPr="009114A2" w:rsidRDefault="00740F21" w:rsidP="00740F21">
      <w:pPr>
        <w:pStyle w:val="BodyText"/>
        <w:numPr>
          <w:ilvl w:val="0"/>
          <w:numId w:val="49"/>
        </w:numPr>
        <w:jc w:val="both"/>
      </w:pPr>
      <w:r w:rsidRPr="009114A2">
        <w:t>Người dùng đang trong trang quản lý và ấn vào nút Thêm sách ở SideBar</w:t>
      </w:r>
    </w:p>
    <w:p w14:paraId="40763603" w14:textId="77777777" w:rsidR="00740F21" w:rsidRDefault="00740F21" w:rsidP="00740F21">
      <w:pPr>
        <w:pStyle w:val="Heading3"/>
        <w:spacing w:line="360" w:lineRule="auto"/>
        <w:jc w:val="both"/>
        <w:rPr>
          <w:lang w:val="en-US"/>
        </w:rPr>
      </w:pPr>
      <w:r>
        <w:rPr>
          <w:lang w:val="en-US"/>
        </w:rPr>
        <w:t>Trạng thái hệ thống sau khi thực hiện Use-case</w:t>
      </w:r>
    </w:p>
    <w:p w14:paraId="1202EF21" w14:textId="77777777" w:rsidR="00740F21" w:rsidRDefault="00740F21" w:rsidP="00740F21">
      <w:pPr>
        <w:pStyle w:val="BodyText"/>
        <w:numPr>
          <w:ilvl w:val="0"/>
          <w:numId w:val="49"/>
        </w:numPr>
        <w:jc w:val="both"/>
        <w:rPr>
          <w:lang w:val="en-US"/>
        </w:rPr>
      </w:pPr>
      <w:r>
        <w:rPr>
          <w:lang w:val="en-US"/>
        </w:rPr>
        <w:t>Thành công: Trả về thông báo “Thêm sách thành công” và tạo một đầu sách mới trong thư viện</w:t>
      </w:r>
    </w:p>
    <w:p w14:paraId="159C76E5" w14:textId="77777777" w:rsidR="00740F21" w:rsidRPr="00E84CC0" w:rsidRDefault="00740F21" w:rsidP="00740F21">
      <w:pPr>
        <w:pStyle w:val="BodyText"/>
        <w:numPr>
          <w:ilvl w:val="0"/>
          <w:numId w:val="49"/>
        </w:numPr>
        <w:jc w:val="both"/>
        <w:rPr>
          <w:lang w:val="en-US"/>
        </w:rPr>
      </w:pPr>
      <w:r>
        <w:rPr>
          <w:lang w:val="en-US"/>
        </w:rPr>
        <w:t>Thất bại: Trả về thông báo lỗi cho người dùng</w:t>
      </w:r>
    </w:p>
    <w:p w14:paraId="2E89E19F" w14:textId="77777777" w:rsidR="00740F21" w:rsidRDefault="00740F21" w:rsidP="00740F21">
      <w:pPr>
        <w:pStyle w:val="Heading3"/>
        <w:spacing w:line="360" w:lineRule="auto"/>
        <w:jc w:val="both"/>
        <w:rPr>
          <w:lang w:val="en-US"/>
        </w:rPr>
      </w:pPr>
      <w:r>
        <w:rPr>
          <w:lang w:val="en-US"/>
        </w:rPr>
        <w:t>Điểm mở rộng</w:t>
      </w:r>
    </w:p>
    <w:p w14:paraId="7AA14D9A" w14:textId="77777777" w:rsidR="00740F21" w:rsidRPr="00840E86" w:rsidRDefault="00740F21" w:rsidP="00740F21">
      <w:pPr>
        <w:pStyle w:val="ListParagraph"/>
        <w:numPr>
          <w:ilvl w:val="0"/>
          <w:numId w:val="49"/>
        </w:numPr>
        <w:rPr>
          <w:lang w:val="en-US"/>
        </w:rPr>
      </w:pPr>
      <w:r w:rsidRPr="00840E86">
        <w:rPr>
          <w:lang w:val="en-US"/>
        </w:rPr>
        <w:t>Không có</w:t>
      </w:r>
    </w:p>
    <w:p w14:paraId="192AF9AB" w14:textId="77777777" w:rsidR="00740F21" w:rsidRDefault="00740F21" w:rsidP="00740F21">
      <w:pPr>
        <w:pStyle w:val="Heading2"/>
        <w:spacing w:line="360" w:lineRule="auto"/>
        <w:jc w:val="both"/>
        <w:rPr>
          <w:lang w:val="en-US"/>
        </w:rPr>
      </w:pPr>
      <w:bookmarkStart w:id="20" w:name="_Toc44862024"/>
      <w:r>
        <w:rPr>
          <w:lang w:val="en-US"/>
        </w:rPr>
        <w:t>Đặc tả Use-case Chỉnh sửa thông tin sách</w:t>
      </w:r>
      <w:bookmarkEnd w:id="20"/>
    </w:p>
    <w:p w14:paraId="20B8DE2E" w14:textId="77777777" w:rsidR="00740F21" w:rsidRDefault="00740F21" w:rsidP="00740F21">
      <w:pPr>
        <w:pStyle w:val="Heading3"/>
        <w:spacing w:line="360" w:lineRule="auto"/>
        <w:jc w:val="both"/>
      </w:pPr>
      <w:r>
        <w:t>Tóm tắt</w:t>
      </w:r>
    </w:p>
    <w:p w14:paraId="6F304201" w14:textId="77777777" w:rsidR="00740F21" w:rsidRDefault="00740F21" w:rsidP="00740F21">
      <w:pPr>
        <w:pStyle w:val="ListParagraph"/>
        <w:numPr>
          <w:ilvl w:val="0"/>
          <w:numId w:val="39"/>
        </w:numPr>
        <w:ind w:left="360" w:firstLine="0"/>
      </w:pPr>
      <w:r>
        <w:t xml:space="preserve">Actor: </w:t>
      </w:r>
      <w:r>
        <w:rPr>
          <w:lang w:val="en-US"/>
        </w:rPr>
        <w:t>Quản lý thư viện</w:t>
      </w:r>
    </w:p>
    <w:p w14:paraId="29612284" w14:textId="77777777" w:rsidR="00740F21" w:rsidRDefault="00740F21" w:rsidP="00740F21">
      <w:pPr>
        <w:pStyle w:val="ListParagraph"/>
        <w:numPr>
          <w:ilvl w:val="0"/>
          <w:numId w:val="39"/>
        </w:numPr>
        <w:ind w:left="360" w:firstLine="0"/>
      </w:pPr>
      <w:r>
        <w:t>Mô tả:</w:t>
      </w:r>
    </w:p>
    <w:p w14:paraId="0E75E910" w14:textId="77777777" w:rsidR="00740F21" w:rsidRDefault="00740F21" w:rsidP="00740F21">
      <w:pPr>
        <w:pStyle w:val="ListParagraph"/>
        <w:numPr>
          <w:ilvl w:val="0"/>
          <w:numId w:val="38"/>
        </w:numPr>
      </w:pPr>
      <w:r>
        <w:lastRenderedPageBreak/>
        <w:t xml:space="preserve">Use-case bắt đầu khi nhân viên </w:t>
      </w:r>
      <w:r w:rsidRPr="009114A2">
        <w:t>chỉnh sửa thông tin đầu sách vào trong thư viện</w:t>
      </w:r>
    </w:p>
    <w:p w14:paraId="5C7ACCBF" w14:textId="77777777" w:rsidR="00740F21" w:rsidRPr="000E1B4B" w:rsidRDefault="00740F21" w:rsidP="00740F21">
      <w:pPr>
        <w:pStyle w:val="ListParagraph"/>
        <w:numPr>
          <w:ilvl w:val="0"/>
          <w:numId w:val="38"/>
        </w:numPr>
      </w:pPr>
      <w:r>
        <w:t xml:space="preserve">Use-case mô tả quá trình </w:t>
      </w:r>
      <w:r w:rsidRPr="009114A2">
        <w:t>chỉnh sửa thông tin đầu sách vào trong thư viện</w:t>
      </w:r>
    </w:p>
    <w:p w14:paraId="6E0DB598" w14:textId="77777777" w:rsidR="00740F21" w:rsidRDefault="00740F21" w:rsidP="00740F21">
      <w:pPr>
        <w:pStyle w:val="Heading3"/>
        <w:spacing w:line="360" w:lineRule="auto"/>
        <w:jc w:val="both"/>
      </w:pPr>
      <w:r>
        <w:t>Dòng sự kiện</w:t>
      </w:r>
    </w:p>
    <w:p w14:paraId="1EFC6BE0" w14:textId="77777777" w:rsidR="00740F21" w:rsidRDefault="00740F21" w:rsidP="00740F21">
      <w:pPr>
        <w:pStyle w:val="Heading4"/>
        <w:spacing w:line="360" w:lineRule="auto"/>
        <w:jc w:val="both"/>
      </w:pPr>
      <w:r>
        <w:t>Dòng sự kiện chính</w:t>
      </w:r>
    </w:p>
    <w:p w14:paraId="3F3D3F8D" w14:textId="195EEEC4" w:rsidR="0031314E" w:rsidRPr="00620C32" w:rsidRDefault="0031314E" w:rsidP="0031314E">
      <w:pPr>
        <w:pStyle w:val="BodyText"/>
        <w:jc w:val="both"/>
        <w:rPr>
          <w:lang w:val="en-US"/>
        </w:rPr>
      </w:pPr>
      <w:r w:rsidRPr="009114A2">
        <w:t xml:space="preserve">Bước 1: Người dùng </w:t>
      </w:r>
      <w:r>
        <w:rPr>
          <w:lang w:val="en-US"/>
        </w:rPr>
        <w:t xml:space="preserve">thực hiện use case </w:t>
      </w:r>
      <w:r>
        <w:rPr>
          <w:b/>
          <w:lang w:val="en-US"/>
        </w:rPr>
        <w:t>Tìm kiếm thông tin sách</w:t>
      </w:r>
    </w:p>
    <w:p w14:paraId="2BBBD479" w14:textId="158C7A96" w:rsidR="0031314E" w:rsidRPr="00620C32" w:rsidRDefault="0031314E" w:rsidP="0031314E">
      <w:pPr>
        <w:pStyle w:val="BodyText"/>
        <w:jc w:val="both"/>
        <w:rPr>
          <w:lang w:val="en-US"/>
        </w:rPr>
      </w:pPr>
      <w:r w:rsidRPr="009114A2">
        <w:t xml:space="preserve">Bước 2: </w:t>
      </w:r>
      <w:r>
        <w:rPr>
          <w:lang w:val="en-US"/>
        </w:rPr>
        <w:t>Hệ thống trả về danh sách sách cho người dùng</w:t>
      </w:r>
    </w:p>
    <w:p w14:paraId="5FD2EE09" w14:textId="3164CA77" w:rsidR="0031314E" w:rsidRPr="006B6AB9" w:rsidRDefault="0031314E" w:rsidP="0031314E">
      <w:pPr>
        <w:pStyle w:val="BodyText"/>
        <w:jc w:val="both"/>
        <w:rPr>
          <w:lang w:val="en-US"/>
        </w:rPr>
      </w:pPr>
      <w:r w:rsidRPr="009114A2">
        <w:t xml:space="preserve">Bước 3: </w:t>
      </w:r>
      <w:r>
        <w:rPr>
          <w:lang w:val="en-US"/>
        </w:rPr>
        <w:t>Người dùng ấn nút Cập nhật sách</w:t>
      </w:r>
    </w:p>
    <w:p w14:paraId="3A02C56F" w14:textId="4F8CEE89" w:rsidR="0031314E" w:rsidRDefault="0031314E" w:rsidP="0031314E">
      <w:pPr>
        <w:pStyle w:val="BodyText"/>
        <w:jc w:val="both"/>
        <w:rPr>
          <w:lang w:val="en-US"/>
        </w:rPr>
      </w:pPr>
      <w:r>
        <w:rPr>
          <w:lang w:val="en-US"/>
        </w:rPr>
        <w:t>Bước 4: Hệ thống tiếp nhận yêu cầu và hiển thị ra trang chỉnh sửa sách</w:t>
      </w:r>
    </w:p>
    <w:p w14:paraId="175CF7F6" w14:textId="77777777" w:rsidR="0031314E" w:rsidRDefault="0031314E" w:rsidP="0031314E">
      <w:pPr>
        <w:pStyle w:val="BodyText"/>
        <w:jc w:val="both"/>
        <w:rPr>
          <w:lang w:val="en-US"/>
        </w:rPr>
      </w:pPr>
      <w:r>
        <w:rPr>
          <w:lang w:val="en-US"/>
        </w:rPr>
        <w:t>Bước 5: Người dùng tiến hành chỉnh sửa các thông tin và ấn lưu lại</w:t>
      </w:r>
    </w:p>
    <w:p w14:paraId="64A15A87" w14:textId="77777777" w:rsidR="0031314E" w:rsidRDefault="0031314E" w:rsidP="0031314E">
      <w:pPr>
        <w:pStyle w:val="BodyText"/>
        <w:jc w:val="both"/>
        <w:rPr>
          <w:lang w:val="en-US"/>
        </w:rPr>
      </w:pPr>
      <w:r>
        <w:rPr>
          <w:lang w:val="en-US"/>
        </w:rPr>
        <w:t>Bước 6: Hệ thống tiến hành validate các thông tin vừa chỉnh sửa</w:t>
      </w:r>
    </w:p>
    <w:p w14:paraId="1D1AD5CC" w14:textId="77777777" w:rsidR="0031314E" w:rsidRDefault="0031314E" w:rsidP="0031314E">
      <w:pPr>
        <w:pStyle w:val="BodyText"/>
        <w:jc w:val="both"/>
        <w:rPr>
          <w:lang w:val="en-US"/>
        </w:rPr>
      </w:pPr>
      <w:r>
        <w:rPr>
          <w:lang w:val="en-US"/>
        </w:rPr>
        <w:t>Bước 7: Hệ thống tiến hành cập nhật các thông tin vừa chỉnh sửa</w:t>
      </w:r>
    </w:p>
    <w:p w14:paraId="2988A40A" w14:textId="77777777" w:rsidR="0031314E" w:rsidRDefault="0031314E" w:rsidP="0031314E">
      <w:pPr>
        <w:pStyle w:val="BodyText"/>
        <w:jc w:val="both"/>
        <w:rPr>
          <w:lang w:val="en-US"/>
        </w:rPr>
      </w:pPr>
      <w:r>
        <w:rPr>
          <w:lang w:val="en-US"/>
        </w:rPr>
        <w:t>Bước 8: Hệ thống trả về kết quả cho người dùng</w:t>
      </w:r>
    </w:p>
    <w:p w14:paraId="7A09DE8F" w14:textId="782A4ABB" w:rsidR="0031314E" w:rsidRDefault="0031314E" w:rsidP="0031314E">
      <w:pPr>
        <w:pStyle w:val="BodyText"/>
        <w:jc w:val="both"/>
        <w:rPr>
          <w:lang w:val="en-US"/>
        </w:rPr>
      </w:pPr>
      <w:r>
        <w:rPr>
          <w:lang w:val="en-US"/>
        </w:rPr>
        <w:t>Bước 9: Hệ thống quay lại trang danh sách sách vừa tìm kiếm</w:t>
      </w:r>
    </w:p>
    <w:p w14:paraId="16904821" w14:textId="77777777" w:rsidR="00740F21" w:rsidRDefault="00740F21" w:rsidP="00740F21">
      <w:pPr>
        <w:pStyle w:val="Heading4"/>
        <w:spacing w:line="360" w:lineRule="auto"/>
        <w:jc w:val="both"/>
      </w:pPr>
      <w:r>
        <w:t>Các dòng sự kiện khác</w:t>
      </w:r>
    </w:p>
    <w:p w14:paraId="43AC21BF" w14:textId="77777777" w:rsidR="0031314E" w:rsidRDefault="0031314E" w:rsidP="0031314E">
      <w:pPr>
        <w:ind w:firstLine="720"/>
        <w:rPr>
          <w:lang w:val="en-US"/>
        </w:rPr>
      </w:pPr>
      <w:r w:rsidRPr="00862EC5">
        <w:rPr>
          <w:lang w:val="en-US"/>
        </w:rPr>
        <w:t>Dòng phụ:</w:t>
      </w:r>
    </w:p>
    <w:p w14:paraId="3D976B5D" w14:textId="47ACA05A" w:rsidR="0031314E" w:rsidRDefault="0031314E" w:rsidP="0031314E">
      <w:pPr>
        <w:ind w:firstLine="720"/>
        <w:rPr>
          <w:lang w:val="en-US"/>
        </w:rPr>
      </w:pPr>
      <w:r>
        <w:rPr>
          <w:lang w:val="en-US"/>
        </w:rPr>
        <w:t>Bước 4.1:  Có thể ấn nút hủy bỏ và quay trở lại trang  danh sách sách</w:t>
      </w:r>
    </w:p>
    <w:p w14:paraId="74FE937E" w14:textId="77777777" w:rsidR="0031314E" w:rsidRDefault="0031314E" w:rsidP="0031314E">
      <w:pPr>
        <w:ind w:firstLine="720"/>
        <w:rPr>
          <w:lang w:val="en-US"/>
        </w:rPr>
      </w:pPr>
    </w:p>
    <w:p w14:paraId="656D3844" w14:textId="77777777" w:rsidR="0031314E" w:rsidRDefault="0031314E" w:rsidP="0031314E">
      <w:pPr>
        <w:ind w:firstLine="720"/>
        <w:rPr>
          <w:lang w:val="en-US"/>
        </w:rPr>
      </w:pPr>
      <w:r>
        <w:rPr>
          <w:lang w:val="en-US"/>
        </w:rPr>
        <w:t>Dòng ngoại lệ:</w:t>
      </w:r>
    </w:p>
    <w:p w14:paraId="2A146D55" w14:textId="77777777" w:rsidR="0031314E" w:rsidRDefault="0031314E" w:rsidP="0031314E">
      <w:pPr>
        <w:ind w:firstLine="720"/>
        <w:rPr>
          <w:lang w:val="en-US"/>
        </w:rPr>
      </w:pPr>
      <w:r>
        <w:rPr>
          <w:lang w:val="en-US"/>
        </w:rPr>
        <w:t>Bước 7.1: Nếu quá trình cập nhật xảy ra lỗi thì tới bước 8 trả lỗi về cho người dùng</w:t>
      </w:r>
    </w:p>
    <w:p w14:paraId="5CCE4CDD" w14:textId="77777777" w:rsidR="00740F21" w:rsidRPr="004D58A7" w:rsidRDefault="00740F21" w:rsidP="00740F21"/>
    <w:p w14:paraId="7167B397" w14:textId="77777777" w:rsidR="00740F21" w:rsidRDefault="00740F21" w:rsidP="00740F21">
      <w:pPr>
        <w:pStyle w:val="Heading3"/>
        <w:spacing w:line="360" w:lineRule="auto"/>
        <w:jc w:val="both"/>
      </w:pPr>
      <w:r>
        <w:t>Các yêu cầu đặc biệt</w:t>
      </w:r>
    </w:p>
    <w:p w14:paraId="3261AAFB" w14:textId="77777777" w:rsidR="00740F21" w:rsidRPr="006028D5" w:rsidRDefault="00740F21" w:rsidP="00740F21">
      <w:pPr>
        <w:pStyle w:val="ListParagraph"/>
        <w:numPr>
          <w:ilvl w:val="0"/>
          <w:numId w:val="39"/>
        </w:numPr>
        <w:rPr>
          <w:lang w:val="en-US"/>
        </w:rPr>
      </w:pPr>
      <w:r w:rsidRPr="006028D5">
        <w:rPr>
          <w:lang w:val="en-US"/>
        </w:rPr>
        <w:t>Không có</w:t>
      </w:r>
    </w:p>
    <w:p w14:paraId="67E9343A" w14:textId="77777777" w:rsidR="00740F21" w:rsidRDefault="00740F21" w:rsidP="00740F21">
      <w:pPr>
        <w:pStyle w:val="Heading3"/>
        <w:spacing w:line="360" w:lineRule="auto"/>
        <w:jc w:val="both"/>
      </w:pPr>
      <w:r w:rsidRPr="0037628A">
        <w:t>Trạng thái hệ thống khi bắt đầu thực hiện Use-case</w:t>
      </w:r>
    </w:p>
    <w:p w14:paraId="78857520" w14:textId="77777777" w:rsidR="00740F21" w:rsidRPr="009114A2" w:rsidRDefault="00740F21" w:rsidP="00740F21">
      <w:pPr>
        <w:pStyle w:val="BodyText"/>
        <w:numPr>
          <w:ilvl w:val="0"/>
          <w:numId w:val="49"/>
        </w:numPr>
        <w:jc w:val="both"/>
      </w:pPr>
      <w:r w:rsidRPr="009114A2">
        <w:t>Người dùng đang đăng nhập tài khoản với vai trò là nhân viên thư viện</w:t>
      </w:r>
    </w:p>
    <w:p w14:paraId="32EB4795" w14:textId="77777777" w:rsidR="00740F21" w:rsidRPr="009114A2" w:rsidRDefault="00740F21" w:rsidP="00740F21">
      <w:pPr>
        <w:pStyle w:val="BodyText"/>
        <w:numPr>
          <w:ilvl w:val="0"/>
          <w:numId w:val="49"/>
        </w:numPr>
        <w:jc w:val="both"/>
      </w:pPr>
      <w:r w:rsidRPr="009114A2">
        <w:t>Người dùng vừa thực hiện Use-case tìm kiếm thông sách, và đang ở màn hình thao tác với tài khoản đó</w:t>
      </w:r>
    </w:p>
    <w:p w14:paraId="0725FBD2" w14:textId="77777777" w:rsidR="00740F21" w:rsidRDefault="00740F21" w:rsidP="00740F21">
      <w:pPr>
        <w:pStyle w:val="Heading3"/>
        <w:spacing w:line="360" w:lineRule="auto"/>
        <w:jc w:val="both"/>
        <w:rPr>
          <w:lang w:val="en-US"/>
        </w:rPr>
      </w:pPr>
      <w:r>
        <w:rPr>
          <w:lang w:val="en-US"/>
        </w:rPr>
        <w:t>Trạng thái hệ thống sau khi thực hiện Use-case</w:t>
      </w:r>
    </w:p>
    <w:p w14:paraId="573A4EDA" w14:textId="77777777" w:rsidR="00740F21" w:rsidRDefault="00740F21" w:rsidP="00740F21">
      <w:pPr>
        <w:pStyle w:val="BodyText"/>
        <w:numPr>
          <w:ilvl w:val="0"/>
          <w:numId w:val="49"/>
        </w:numPr>
        <w:jc w:val="both"/>
        <w:rPr>
          <w:lang w:val="en-US"/>
        </w:rPr>
      </w:pPr>
      <w:r>
        <w:rPr>
          <w:lang w:val="en-US"/>
        </w:rPr>
        <w:t>Thành công: Trả về thông báo cập nhật sách thành công và cập nhật lại sách</w:t>
      </w:r>
    </w:p>
    <w:p w14:paraId="72EFD76F" w14:textId="77777777" w:rsidR="00740F21" w:rsidRPr="00842C5D" w:rsidRDefault="00740F21" w:rsidP="00740F21">
      <w:pPr>
        <w:pStyle w:val="BodyText"/>
        <w:numPr>
          <w:ilvl w:val="0"/>
          <w:numId w:val="49"/>
        </w:numPr>
        <w:jc w:val="both"/>
        <w:rPr>
          <w:lang w:val="en-US"/>
        </w:rPr>
      </w:pPr>
      <w:r>
        <w:rPr>
          <w:lang w:val="en-US"/>
        </w:rPr>
        <w:t>Thất bại: Trả về thông báo lỗi cho người dùng</w:t>
      </w:r>
    </w:p>
    <w:p w14:paraId="7628C025" w14:textId="77777777" w:rsidR="00740F21" w:rsidRDefault="00740F21" w:rsidP="00740F21">
      <w:pPr>
        <w:pStyle w:val="Heading3"/>
        <w:spacing w:line="360" w:lineRule="auto"/>
        <w:jc w:val="both"/>
        <w:rPr>
          <w:lang w:val="en-US"/>
        </w:rPr>
      </w:pPr>
      <w:r>
        <w:rPr>
          <w:lang w:val="en-US"/>
        </w:rPr>
        <w:t>Điểm mở rộng</w:t>
      </w:r>
    </w:p>
    <w:p w14:paraId="14605157" w14:textId="77777777" w:rsidR="00740F21" w:rsidRPr="006028D5" w:rsidRDefault="00740F21" w:rsidP="00740F21">
      <w:pPr>
        <w:pStyle w:val="ListParagraph"/>
        <w:numPr>
          <w:ilvl w:val="0"/>
          <w:numId w:val="49"/>
        </w:numPr>
        <w:rPr>
          <w:lang w:val="en-US"/>
        </w:rPr>
      </w:pPr>
      <w:r w:rsidRPr="006028D5">
        <w:rPr>
          <w:lang w:val="en-US"/>
        </w:rPr>
        <w:t>Không có</w:t>
      </w:r>
    </w:p>
    <w:p w14:paraId="4E1D40DC" w14:textId="77777777" w:rsidR="00740F21" w:rsidRDefault="00740F21" w:rsidP="00740F21">
      <w:pPr>
        <w:pStyle w:val="Heading2"/>
        <w:spacing w:line="360" w:lineRule="auto"/>
        <w:jc w:val="both"/>
        <w:rPr>
          <w:lang w:val="en-US"/>
        </w:rPr>
      </w:pPr>
      <w:bookmarkStart w:id="21" w:name="_Toc44862025"/>
      <w:r>
        <w:rPr>
          <w:lang w:val="en-US"/>
        </w:rPr>
        <w:t>Đặc tả Use-case Tìm kiếm thông tin sách theo tên</w:t>
      </w:r>
      <w:bookmarkEnd w:id="21"/>
    </w:p>
    <w:p w14:paraId="534E11FC" w14:textId="77777777" w:rsidR="00740F21" w:rsidRDefault="00740F21" w:rsidP="00740F21">
      <w:pPr>
        <w:pStyle w:val="Heading3"/>
        <w:spacing w:line="360" w:lineRule="auto"/>
        <w:jc w:val="both"/>
      </w:pPr>
      <w:r>
        <w:t>Tóm tắt</w:t>
      </w:r>
    </w:p>
    <w:p w14:paraId="7514D71F" w14:textId="77777777" w:rsidR="00740F21" w:rsidRDefault="00740F21" w:rsidP="00740F21">
      <w:pPr>
        <w:pStyle w:val="ListParagraph"/>
        <w:numPr>
          <w:ilvl w:val="0"/>
          <w:numId w:val="39"/>
        </w:numPr>
        <w:ind w:left="360" w:firstLine="0"/>
      </w:pPr>
      <w:r>
        <w:t xml:space="preserve">Actor: </w:t>
      </w:r>
      <w:r w:rsidRPr="009114A2">
        <w:t>Nhân viên thư viện, Độc giả</w:t>
      </w:r>
    </w:p>
    <w:p w14:paraId="3B8DB3A7" w14:textId="77777777" w:rsidR="00740F21" w:rsidRDefault="00740F21" w:rsidP="00740F21">
      <w:pPr>
        <w:pStyle w:val="ListParagraph"/>
        <w:numPr>
          <w:ilvl w:val="0"/>
          <w:numId w:val="39"/>
        </w:numPr>
        <w:ind w:left="360" w:firstLine="0"/>
      </w:pPr>
      <w:r>
        <w:t>Mô tả:</w:t>
      </w:r>
    </w:p>
    <w:p w14:paraId="4631DD04" w14:textId="77777777" w:rsidR="00740F21" w:rsidRDefault="00740F21" w:rsidP="00740F21">
      <w:pPr>
        <w:pStyle w:val="ListParagraph"/>
        <w:numPr>
          <w:ilvl w:val="0"/>
          <w:numId w:val="38"/>
        </w:numPr>
      </w:pPr>
      <w:r>
        <w:lastRenderedPageBreak/>
        <w:t xml:space="preserve">Use-case bắt đầu khi </w:t>
      </w:r>
      <w:r w:rsidRPr="009114A2">
        <w:t>người dùng muốn tìm kiếm sách theo tên</w:t>
      </w:r>
    </w:p>
    <w:p w14:paraId="01F8CA02" w14:textId="77777777" w:rsidR="00740F21" w:rsidRPr="000E1B4B" w:rsidRDefault="00740F21" w:rsidP="00740F21">
      <w:pPr>
        <w:pStyle w:val="ListParagraph"/>
        <w:numPr>
          <w:ilvl w:val="0"/>
          <w:numId w:val="38"/>
        </w:numPr>
      </w:pPr>
      <w:r>
        <w:t xml:space="preserve">Use-case mô tả quá trình </w:t>
      </w:r>
      <w:r w:rsidRPr="009114A2">
        <w:t>tìm kiếm sách theo tên sách của người dùng.</w:t>
      </w:r>
    </w:p>
    <w:p w14:paraId="406A6340" w14:textId="77777777" w:rsidR="00740F21" w:rsidRDefault="00740F21" w:rsidP="00740F21">
      <w:pPr>
        <w:pStyle w:val="Heading3"/>
        <w:spacing w:line="360" w:lineRule="auto"/>
        <w:jc w:val="both"/>
      </w:pPr>
      <w:r>
        <w:t>Dòng sự kiện</w:t>
      </w:r>
    </w:p>
    <w:p w14:paraId="4C6E74C1" w14:textId="77777777" w:rsidR="00740F21" w:rsidRDefault="00740F21" w:rsidP="00740F21">
      <w:pPr>
        <w:pStyle w:val="Heading4"/>
        <w:spacing w:line="360" w:lineRule="auto"/>
        <w:jc w:val="both"/>
      </w:pPr>
      <w:r>
        <w:t>Dòng sự kiện chính</w:t>
      </w:r>
    </w:p>
    <w:p w14:paraId="72E4F4A7" w14:textId="77777777" w:rsidR="0031314E" w:rsidRPr="009114A2" w:rsidRDefault="0031314E" w:rsidP="0031314E">
      <w:pPr>
        <w:pStyle w:val="BodyText"/>
        <w:jc w:val="both"/>
      </w:pPr>
      <w:r w:rsidRPr="009114A2">
        <w:t>Bước 1: Người dùng điền tên riêng</w:t>
      </w:r>
    </w:p>
    <w:p w14:paraId="548A8ED9" w14:textId="77777777" w:rsidR="0031314E" w:rsidRPr="009114A2" w:rsidRDefault="0031314E" w:rsidP="0031314E">
      <w:pPr>
        <w:pStyle w:val="BodyText"/>
        <w:jc w:val="both"/>
      </w:pPr>
      <w:r w:rsidRPr="009114A2">
        <w:t>Bước 2: Người dùng chọn loại tìm kiếm là Tên riêng</w:t>
      </w:r>
    </w:p>
    <w:p w14:paraId="6296EF20" w14:textId="77777777" w:rsidR="0031314E" w:rsidRDefault="0031314E" w:rsidP="0031314E">
      <w:pPr>
        <w:pStyle w:val="BodyText"/>
        <w:jc w:val="both"/>
      </w:pPr>
      <w:r w:rsidRPr="009114A2">
        <w:t>Bước 3: Người dùng ấn nút Tìm kiếm</w:t>
      </w:r>
    </w:p>
    <w:p w14:paraId="536085BA" w14:textId="77777777" w:rsidR="0031314E" w:rsidRPr="006B6AB9" w:rsidRDefault="0031314E" w:rsidP="0031314E">
      <w:pPr>
        <w:pStyle w:val="BodyText"/>
        <w:jc w:val="both"/>
        <w:rPr>
          <w:lang w:val="en-US"/>
        </w:rPr>
      </w:pPr>
      <w:r>
        <w:rPr>
          <w:lang w:val="en-US"/>
        </w:rPr>
        <w:t>Bước 4: Hệ thống tiến hành xác minh dữ liệu nhập vào</w:t>
      </w:r>
    </w:p>
    <w:p w14:paraId="750ED692" w14:textId="4E7D974D" w:rsidR="0031314E" w:rsidRPr="004D4A9C" w:rsidRDefault="0031314E" w:rsidP="0031314E">
      <w:pPr>
        <w:pStyle w:val="BodyText"/>
        <w:jc w:val="both"/>
        <w:rPr>
          <w:lang w:val="en-US"/>
        </w:rPr>
      </w:pPr>
      <w:r>
        <w:t>Bước 5</w:t>
      </w:r>
      <w:r w:rsidRPr="009114A2">
        <w:t xml:space="preserve">: </w:t>
      </w:r>
      <w:r>
        <w:rPr>
          <w:lang w:val="en-US"/>
        </w:rPr>
        <w:t>Hệ thống tiếp nhận yêu cầu trả về danh sách các sách tìm kiếm được cho người dùng</w:t>
      </w:r>
    </w:p>
    <w:p w14:paraId="0506CEBD" w14:textId="77777777" w:rsidR="00740F21" w:rsidRDefault="00740F21" w:rsidP="00740F21">
      <w:pPr>
        <w:pStyle w:val="Heading4"/>
        <w:spacing w:line="360" w:lineRule="auto"/>
        <w:jc w:val="both"/>
      </w:pPr>
      <w:r>
        <w:t>Các dòng sự kiện khác</w:t>
      </w:r>
    </w:p>
    <w:p w14:paraId="26A594A8" w14:textId="77777777" w:rsidR="0031314E" w:rsidRDefault="0031314E" w:rsidP="0031314E">
      <w:pPr>
        <w:ind w:firstLine="720"/>
        <w:rPr>
          <w:lang w:val="en-US"/>
        </w:rPr>
      </w:pPr>
      <w:r w:rsidRPr="00862EC5">
        <w:rPr>
          <w:lang w:val="en-US"/>
        </w:rPr>
        <w:t>Dòng phụ:</w:t>
      </w:r>
    </w:p>
    <w:p w14:paraId="3944C4F4" w14:textId="77777777" w:rsidR="0031314E" w:rsidRDefault="0031314E" w:rsidP="0031314E">
      <w:pPr>
        <w:ind w:firstLine="720"/>
        <w:rPr>
          <w:lang w:val="en-US"/>
        </w:rPr>
      </w:pPr>
      <w:r>
        <w:rPr>
          <w:lang w:val="en-US"/>
        </w:rPr>
        <w:t xml:space="preserve">Bước 4.1:  Nếu quá trình xác minh thất bại thì tiến hành thông báo lỗi cho người dùng </w:t>
      </w:r>
    </w:p>
    <w:p w14:paraId="1E4488E7" w14:textId="77777777" w:rsidR="0031314E" w:rsidRDefault="0031314E" w:rsidP="0031314E">
      <w:pPr>
        <w:ind w:firstLine="720"/>
        <w:rPr>
          <w:lang w:val="en-US"/>
        </w:rPr>
      </w:pPr>
      <w:r>
        <w:rPr>
          <w:lang w:val="en-US"/>
        </w:rPr>
        <w:t>Dòng ngoại lệ:</w:t>
      </w:r>
    </w:p>
    <w:p w14:paraId="46D1E2A9" w14:textId="51F1FCB7" w:rsidR="0031314E" w:rsidRDefault="0031314E" w:rsidP="0031314E">
      <w:pPr>
        <w:ind w:firstLine="720"/>
        <w:rPr>
          <w:lang w:val="en-US"/>
        </w:rPr>
      </w:pPr>
      <w:r>
        <w:rPr>
          <w:lang w:val="en-US"/>
        </w:rPr>
        <w:t>Bước 5.1: Nếu quá trình tìm kiếm xảy ra lỗi thì báo lỗi cho người dùng và kết thúc luồng</w:t>
      </w:r>
    </w:p>
    <w:p w14:paraId="6CC978C2" w14:textId="77777777" w:rsidR="00740F21" w:rsidRDefault="00740F21" w:rsidP="00740F21">
      <w:pPr>
        <w:pStyle w:val="Heading3"/>
        <w:spacing w:line="360" w:lineRule="auto"/>
        <w:jc w:val="both"/>
      </w:pPr>
      <w:r>
        <w:t>Các yêu cầu đặc biệt</w:t>
      </w:r>
    </w:p>
    <w:p w14:paraId="082A9BB2" w14:textId="77777777" w:rsidR="00740F21" w:rsidRPr="00D7543A" w:rsidRDefault="00740F21" w:rsidP="00740F21">
      <w:pPr>
        <w:pStyle w:val="ListParagraph"/>
        <w:numPr>
          <w:ilvl w:val="0"/>
          <w:numId w:val="39"/>
        </w:numPr>
        <w:rPr>
          <w:lang w:val="en-US"/>
        </w:rPr>
      </w:pPr>
      <w:r>
        <w:rPr>
          <w:lang w:val="en-US"/>
        </w:rPr>
        <w:t>Không có</w:t>
      </w:r>
    </w:p>
    <w:p w14:paraId="65A3C0D2" w14:textId="77777777" w:rsidR="00740F21" w:rsidRDefault="00740F21" w:rsidP="00740F21">
      <w:pPr>
        <w:pStyle w:val="Heading3"/>
        <w:spacing w:line="360" w:lineRule="auto"/>
        <w:jc w:val="both"/>
      </w:pPr>
      <w:r w:rsidRPr="0037628A">
        <w:t>Trạng thái hệ thống khi bắt đầu thực hiện Use-case</w:t>
      </w:r>
    </w:p>
    <w:p w14:paraId="56292B3A" w14:textId="77777777" w:rsidR="00740F21" w:rsidRPr="009114A2" w:rsidRDefault="00740F21" w:rsidP="00740F21">
      <w:pPr>
        <w:pStyle w:val="BodyText"/>
        <w:numPr>
          <w:ilvl w:val="0"/>
          <w:numId w:val="49"/>
        </w:numPr>
        <w:jc w:val="both"/>
      </w:pPr>
      <w:r w:rsidRPr="009114A2">
        <w:t>Người dùng đang đăng nhập tài khoản với vai trò là nhân viên thư viện</w:t>
      </w:r>
    </w:p>
    <w:p w14:paraId="046C4257" w14:textId="77777777" w:rsidR="00740F21" w:rsidRPr="009114A2" w:rsidRDefault="00740F21" w:rsidP="00740F21">
      <w:pPr>
        <w:pStyle w:val="BodyText"/>
        <w:numPr>
          <w:ilvl w:val="0"/>
          <w:numId w:val="49"/>
        </w:numPr>
        <w:jc w:val="both"/>
      </w:pPr>
      <w:r w:rsidRPr="009114A2">
        <w:t>Người dùng đang ở ngoài trang quản lý và thực hiện chuyển sang tab quản lý sách ở Sidebar</w:t>
      </w:r>
    </w:p>
    <w:p w14:paraId="4839B728" w14:textId="77777777" w:rsidR="00740F21" w:rsidRDefault="00740F21" w:rsidP="00740F21">
      <w:pPr>
        <w:pStyle w:val="Heading3"/>
        <w:spacing w:line="360" w:lineRule="auto"/>
        <w:jc w:val="both"/>
        <w:rPr>
          <w:lang w:val="en-US"/>
        </w:rPr>
      </w:pPr>
      <w:r>
        <w:rPr>
          <w:lang w:val="en-US"/>
        </w:rPr>
        <w:t>Trạng thái hệ thống sau khi thực hiện Use-case</w:t>
      </w:r>
    </w:p>
    <w:p w14:paraId="6934522B" w14:textId="77777777" w:rsidR="00740F21" w:rsidRDefault="00740F21" w:rsidP="00740F21">
      <w:pPr>
        <w:pStyle w:val="BodyText"/>
        <w:numPr>
          <w:ilvl w:val="0"/>
          <w:numId w:val="49"/>
        </w:numPr>
        <w:jc w:val="both"/>
        <w:rPr>
          <w:lang w:val="en-US"/>
        </w:rPr>
      </w:pPr>
      <w:r>
        <w:rPr>
          <w:lang w:val="en-US"/>
        </w:rPr>
        <w:t>Thành công: Trả về danh sách các tài khoản cho người dùng</w:t>
      </w:r>
    </w:p>
    <w:p w14:paraId="17413741" w14:textId="77777777" w:rsidR="00740F21" w:rsidRPr="00E84CC0" w:rsidRDefault="00740F21" w:rsidP="00740F21">
      <w:pPr>
        <w:pStyle w:val="BodyText"/>
        <w:numPr>
          <w:ilvl w:val="0"/>
          <w:numId w:val="49"/>
        </w:numPr>
        <w:jc w:val="both"/>
        <w:rPr>
          <w:lang w:val="en-US"/>
        </w:rPr>
      </w:pPr>
      <w:r>
        <w:rPr>
          <w:lang w:val="en-US"/>
        </w:rPr>
        <w:t>Thất bại: Trả về thông báo lỗi cho người dùng</w:t>
      </w:r>
    </w:p>
    <w:p w14:paraId="3BF18737" w14:textId="77777777" w:rsidR="00740F21" w:rsidRDefault="00740F21" w:rsidP="00740F21">
      <w:pPr>
        <w:pStyle w:val="Heading3"/>
        <w:spacing w:line="360" w:lineRule="auto"/>
        <w:jc w:val="both"/>
        <w:rPr>
          <w:lang w:val="en-US"/>
        </w:rPr>
      </w:pPr>
      <w:r>
        <w:rPr>
          <w:lang w:val="en-US"/>
        </w:rPr>
        <w:t>Điểm mở rộng</w:t>
      </w:r>
    </w:p>
    <w:p w14:paraId="3BDD1136" w14:textId="77777777" w:rsidR="00740F21" w:rsidRPr="00706E98" w:rsidRDefault="00740F21" w:rsidP="00740F21">
      <w:pPr>
        <w:pStyle w:val="ListParagraph"/>
        <w:numPr>
          <w:ilvl w:val="0"/>
          <w:numId w:val="49"/>
        </w:numPr>
        <w:rPr>
          <w:lang w:val="en-US"/>
        </w:rPr>
      </w:pPr>
      <w:r>
        <w:rPr>
          <w:lang w:val="en-US"/>
        </w:rPr>
        <w:t>Từ Use-case hiện tại có thể thực hiện một số thao tác để chuyển sang Use-case hiện tại có thể thực hiện một số thao tác để chuyển sang Use-case Xem chi tiết sách, Chỉnh sửa thông tin</w:t>
      </w:r>
    </w:p>
    <w:p w14:paraId="2AEA225B" w14:textId="77777777" w:rsidR="00740F21" w:rsidRPr="005F1B97" w:rsidRDefault="00740F21" w:rsidP="00740F21">
      <w:pPr>
        <w:pStyle w:val="ListParagraph"/>
      </w:pPr>
    </w:p>
    <w:p w14:paraId="7334B973" w14:textId="77777777" w:rsidR="00740F21" w:rsidRPr="009114A2" w:rsidRDefault="00740F21" w:rsidP="00740F21">
      <w:pPr>
        <w:pStyle w:val="Heading2"/>
        <w:spacing w:line="360" w:lineRule="auto"/>
        <w:jc w:val="both"/>
      </w:pPr>
      <w:bookmarkStart w:id="22" w:name="_Toc44862026"/>
      <w:r w:rsidRPr="009114A2">
        <w:t>Đặc tả Tìm kiếm thông tin sách theo mã ISBN</w:t>
      </w:r>
      <w:bookmarkEnd w:id="22"/>
    </w:p>
    <w:p w14:paraId="48BB5A0D" w14:textId="77777777" w:rsidR="00740F21" w:rsidRDefault="00740F21" w:rsidP="00740F21">
      <w:pPr>
        <w:pStyle w:val="Heading3"/>
        <w:spacing w:line="360" w:lineRule="auto"/>
        <w:jc w:val="both"/>
      </w:pPr>
      <w:r>
        <w:t>Tóm tắt</w:t>
      </w:r>
    </w:p>
    <w:p w14:paraId="567A8681" w14:textId="77777777" w:rsidR="00740F21" w:rsidRDefault="00740F21" w:rsidP="00740F21">
      <w:pPr>
        <w:pStyle w:val="ListParagraph"/>
        <w:numPr>
          <w:ilvl w:val="0"/>
          <w:numId w:val="39"/>
        </w:numPr>
        <w:ind w:left="360" w:firstLine="0"/>
      </w:pPr>
      <w:r>
        <w:t xml:space="preserve">Actor: </w:t>
      </w:r>
      <w:r w:rsidRPr="009114A2">
        <w:t>Nhân viên thư viện, Độc giả</w:t>
      </w:r>
    </w:p>
    <w:p w14:paraId="3586DE47" w14:textId="77777777" w:rsidR="00740F21" w:rsidRDefault="00740F21" w:rsidP="00740F21">
      <w:pPr>
        <w:pStyle w:val="ListParagraph"/>
        <w:numPr>
          <w:ilvl w:val="0"/>
          <w:numId w:val="39"/>
        </w:numPr>
        <w:ind w:left="360" w:firstLine="0"/>
      </w:pPr>
      <w:r>
        <w:t>Mô tả:</w:t>
      </w:r>
    </w:p>
    <w:p w14:paraId="120A145A" w14:textId="77777777" w:rsidR="00740F21" w:rsidRDefault="00740F21" w:rsidP="00740F21">
      <w:pPr>
        <w:pStyle w:val="ListParagraph"/>
        <w:numPr>
          <w:ilvl w:val="0"/>
          <w:numId w:val="38"/>
        </w:numPr>
      </w:pPr>
      <w:r>
        <w:t xml:space="preserve">Use-case bắt đầu khi </w:t>
      </w:r>
      <w:r w:rsidRPr="009114A2">
        <w:t>người dùng muốn tìm kiếm sách theo mã ISBN</w:t>
      </w:r>
    </w:p>
    <w:p w14:paraId="27BB69E8" w14:textId="77777777" w:rsidR="00740F21" w:rsidRPr="000E1B4B" w:rsidRDefault="00740F21" w:rsidP="00740F21">
      <w:pPr>
        <w:pStyle w:val="ListParagraph"/>
        <w:numPr>
          <w:ilvl w:val="0"/>
          <w:numId w:val="38"/>
        </w:numPr>
      </w:pPr>
      <w:r>
        <w:t xml:space="preserve">Use-case mô tả quá trình </w:t>
      </w:r>
      <w:r w:rsidRPr="009114A2">
        <w:t>tìm kiếm sách theo mã ISBN của người dùng.</w:t>
      </w:r>
    </w:p>
    <w:p w14:paraId="5BDABF5F" w14:textId="77777777" w:rsidR="00740F21" w:rsidRDefault="00740F21" w:rsidP="00740F21">
      <w:pPr>
        <w:pStyle w:val="Heading3"/>
        <w:spacing w:line="360" w:lineRule="auto"/>
        <w:jc w:val="both"/>
      </w:pPr>
      <w:r>
        <w:lastRenderedPageBreak/>
        <w:t>Dòng sự kiện</w:t>
      </w:r>
    </w:p>
    <w:p w14:paraId="71EC9466" w14:textId="025663E1" w:rsidR="00740F21" w:rsidRDefault="00740F21" w:rsidP="00740F21">
      <w:pPr>
        <w:pStyle w:val="Heading4"/>
        <w:spacing w:line="360" w:lineRule="auto"/>
        <w:jc w:val="both"/>
      </w:pPr>
      <w:r>
        <w:t>Dòng sự kiện chính</w:t>
      </w:r>
    </w:p>
    <w:p w14:paraId="747E6ED7" w14:textId="22DDD2C0" w:rsidR="0031314E" w:rsidRPr="0031314E" w:rsidRDefault="0031314E" w:rsidP="0031314E">
      <w:pPr>
        <w:pStyle w:val="BodyText"/>
        <w:jc w:val="both"/>
        <w:rPr>
          <w:lang w:val="en-US"/>
        </w:rPr>
      </w:pPr>
      <w:r w:rsidRPr="009114A2">
        <w:t xml:space="preserve">Bước 1: Người dùng điền </w:t>
      </w:r>
      <w:r>
        <w:rPr>
          <w:lang w:val="en-US"/>
        </w:rPr>
        <w:t>mã ISBN</w:t>
      </w:r>
    </w:p>
    <w:p w14:paraId="316F31E8" w14:textId="2325705E" w:rsidR="0031314E" w:rsidRPr="0031314E" w:rsidRDefault="0031314E" w:rsidP="0031314E">
      <w:pPr>
        <w:pStyle w:val="BodyText"/>
        <w:jc w:val="both"/>
        <w:rPr>
          <w:lang w:val="en-US"/>
        </w:rPr>
      </w:pPr>
      <w:r w:rsidRPr="009114A2">
        <w:t xml:space="preserve">Bước 2: Người dùng chọn loại tìm kiếm là </w:t>
      </w:r>
      <w:r>
        <w:rPr>
          <w:lang w:val="en-US"/>
        </w:rPr>
        <w:t>mã ISBN</w:t>
      </w:r>
    </w:p>
    <w:p w14:paraId="11DA63C8" w14:textId="77777777" w:rsidR="0031314E" w:rsidRDefault="0031314E" w:rsidP="0031314E">
      <w:pPr>
        <w:pStyle w:val="BodyText"/>
        <w:jc w:val="both"/>
      </w:pPr>
      <w:r w:rsidRPr="009114A2">
        <w:t>Bước 3: Người dùng ấn nút Tìm kiếm</w:t>
      </w:r>
    </w:p>
    <w:p w14:paraId="0232A29D" w14:textId="77777777" w:rsidR="0031314E" w:rsidRPr="006B6AB9" w:rsidRDefault="0031314E" w:rsidP="0031314E">
      <w:pPr>
        <w:pStyle w:val="BodyText"/>
        <w:jc w:val="both"/>
        <w:rPr>
          <w:lang w:val="en-US"/>
        </w:rPr>
      </w:pPr>
      <w:r>
        <w:rPr>
          <w:lang w:val="en-US"/>
        </w:rPr>
        <w:t>Bước 4: Hệ thống tiến hành xác minh dữ liệu nhập vào</w:t>
      </w:r>
    </w:p>
    <w:p w14:paraId="47426FA0" w14:textId="2A03FEBA" w:rsidR="0031314E" w:rsidRPr="0031314E" w:rsidRDefault="0031314E" w:rsidP="0031314E">
      <w:pPr>
        <w:pStyle w:val="BodyText"/>
        <w:jc w:val="both"/>
        <w:rPr>
          <w:lang w:val="en-US"/>
        </w:rPr>
      </w:pPr>
      <w:r>
        <w:t>Bước 5</w:t>
      </w:r>
      <w:r w:rsidRPr="009114A2">
        <w:t xml:space="preserve">: </w:t>
      </w:r>
      <w:r>
        <w:rPr>
          <w:lang w:val="en-US"/>
        </w:rPr>
        <w:t>Hệ thống tiếp nhận yêu cầu trả về danh sách các sách tìm kiếm được cho người dùng</w:t>
      </w:r>
    </w:p>
    <w:p w14:paraId="5D9662E9" w14:textId="77777777" w:rsidR="00740F21" w:rsidRDefault="00740F21" w:rsidP="00740F21">
      <w:pPr>
        <w:pStyle w:val="Heading4"/>
        <w:spacing w:line="360" w:lineRule="auto"/>
        <w:jc w:val="both"/>
        <w:rPr>
          <w:lang w:val="en-US"/>
        </w:rPr>
      </w:pPr>
      <w:r>
        <w:t>Các dòng sự kiện khác</w:t>
      </w:r>
    </w:p>
    <w:p w14:paraId="1233C523" w14:textId="77777777" w:rsidR="0031314E" w:rsidRDefault="0031314E" w:rsidP="0031314E">
      <w:pPr>
        <w:ind w:firstLine="720"/>
        <w:rPr>
          <w:lang w:val="en-US"/>
        </w:rPr>
      </w:pPr>
      <w:r w:rsidRPr="00862EC5">
        <w:rPr>
          <w:lang w:val="en-US"/>
        </w:rPr>
        <w:t>Dòng phụ:</w:t>
      </w:r>
    </w:p>
    <w:p w14:paraId="671E98D8" w14:textId="77777777" w:rsidR="0031314E" w:rsidRDefault="0031314E" w:rsidP="0031314E">
      <w:pPr>
        <w:ind w:firstLine="720"/>
        <w:rPr>
          <w:lang w:val="en-US"/>
        </w:rPr>
      </w:pPr>
      <w:r>
        <w:rPr>
          <w:lang w:val="en-US"/>
        </w:rPr>
        <w:t xml:space="preserve">Bước 4.1:  Nếu quá trình xác minh thất bại thì tiến hành thông báo lỗi cho người dùng </w:t>
      </w:r>
    </w:p>
    <w:p w14:paraId="1BDA7B1A" w14:textId="77777777" w:rsidR="0031314E" w:rsidRDefault="0031314E" w:rsidP="0031314E">
      <w:pPr>
        <w:ind w:firstLine="720"/>
        <w:rPr>
          <w:lang w:val="en-US"/>
        </w:rPr>
      </w:pPr>
      <w:r>
        <w:rPr>
          <w:lang w:val="en-US"/>
        </w:rPr>
        <w:t>Dòng ngoại lệ:</w:t>
      </w:r>
    </w:p>
    <w:p w14:paraId="27B145C0" w14:textId="77777777" w:rsidR="0031314E" w:rsidRDefault="0031314E" w:rsidP="0031314E">
      <w:pPr>
        <w:ind w:firstLine="720"/>
        <w:rPr>
          <w:lang w:val="en-US"/>
        </w:rPr>
      </w:pPr>
      <w:r>
        <w:rPr>
          <w:lang w:val="en-US"/>
        </w:rPr>
        <w:t>Bước 5.1: Nếu quá trình tìm kiếm xảy ra lỗi thì báo lỗi cho người dùng và kết thúc luồng</w:t>
      </w:r>
    </w:p>
    <w:p w14:paraId="6EC15D5C" w14:textId="77777777" w:rsidR="00740F21" w:rsidRDefault="00740F21" w:rsidP="00740F21">
      <w:pPr>
        <w:pStyle w:val="Heading3"/>
        <w:spacing w:line="360" w:lineRule="auto"/>
        <w:jc w:val="both"/>
      </w:pPr>
      <w:r>
        <w:t>Các yêu cầu đặc biệt</w:t>
      </w:r>
    </w:p>
    <w:p w14:paraId="0B279134" w14:textId="77777777" w:rsidR="00740F21" w:rsidRPr="00C4145D" w:rsidRDefault="00740F21" w:rsidP="00740F21">
      <w:pPr>
        <w:pStyle w:val="BodyText"/>
        <w:jc w:val="both"/>
      </w:pPr>
      <w:r w:rsidRPr="00C4145D">
        <w:t>Không có</w:t>
      </w:r>
    </w:p>
    <w:p w14:paraId="07FA3842" w14:textId="77777777" w:rsidR="00740F21" w:rsidRDefault="00740F21" w:rsidP="00740F21">
      <w:pPr>
        <w:pStyle w:val="Heading3"/>
        <w:spacing w:line="360" w:lineRule="auto"/>
        <w:jc w:val="both"/>
      </w:pPr>
      <w:r w:rsidRPr="0037628A">
        <w:t>Trạng thái hệ thống khi bắt đầu thực hiện Use-case</w:t>
      </w:r>
    </w:p>
    <w:p w14:paraId="254CF094" w14:textId="77777777" w:rsidR="00740F21" w:rsidRPr="009114A2" w:rsidRDefault="00740F21" w:rsidP="00740F21">
      <w:pPr>
        <w:pStyle w:val="BodyText"/>
        <w:numPr>
          <w:ilvl w:val="0"/>
          <w:numId w:val="49"/>
        </w:numPr>
        <w:jc w:val="both"/>
      </w:pPr>
      <w:r w:rsidRPr="009114A2">
        <w:t>Người dùng đang đăng nhập tài khoản với vai trò là nhân viên thư viện</w:t>
      </w:r>
    </w:p>
    <w:p w14:paraId="13B624E0" w14:textId="77777777" w:rsidR="00740F21" w:rsidRPr="009114A2" w:rsidRDefault="00740F21" w:rsidP="00740F21">
      <w:pPr>
        <w:pStyle w:val="BodyText"/>
        <w:numPr>
          <w:ilvl w:val="0"/>
          <w:numId w:val="49"/>
        </w:numPr>
        <w:jc w:val="both"/>
      </w:pPr>
      <w:r w:rsidRPr="009114A2">
        <w:t>Người dùng đang ở ngoài trang quản lý và thực hiện chuyển sang tab quản lý sách ở Sidebar</w:t>
      </w:r>
    </w:p>
    <w:p w14:paraId="4DB16750" w14:textId="77777777" w:rsidR="00740F21" w:rsidRDefault="00740F21" w:rsidP="00740F21">
      <w:pPr>
        <w:pStyle w:val="Heading3"/>
        <w:spacing w:line="360" w:lineRule="auto"/>
        <w:jc w:val="both"/>
      </w:pPr>
      <w:r>
        <w:rPr>
          <w:lang w:val="en-US"/>
        </w:rPr>
        <w:t>Trạng thái hệ thống sau khi thực hiện Use-case</w:t>
      </w:r>
    </w:p>
    <w:p w14:paraId="29D53BE9" w14:textId="77777777" w:rsidR="00740F21" w:rsidRPr="009114A2" w:rsidRDefault="00740F21" w:rsidP="00740F21">
      <w:pPr>
        <w:pStyle w:val="BodyText"/>
        <w:numPr>
          <w:ilvl w:val="0"/>
          <w:numId w:val="49"/>
        </w:numPr>
        <w:jc w:val="both"/>
      </w:pPr>
      <w:r w:rsidRPr="009114A2">
        <w:t>Thành công: Trả về danh sách các tài khoản cho người dùng</w:t>
      </w:r>
    </w:p>
    <w:p w14:paraId="746816EF" w14:textId="77777777" w:rsidR="00740F21" w:rsidRPr="009114A2" w:rsidRDefault="00740F21" w:rsidP="00740F21">
      <w:pPr>
        <w:pStyle w:val="BodyText"/>
        <w:numPr>
          <w:ilvl w:val="0"/>
          <w:numId w:val="49"/>
        </w:numPr>
        <w:jc w:val="both"/>
      </w:pPr>
      <w:r w:rsidRPr="009114A2">
        <w:t>Thất bại: Trả về thông báo lỗi cho người dùng</w:t>
      </w:r>
    </w:p>
    <w:p w14:paraId="5844BEFE" w14:textId="77777777" w:rsidR="00740F21" w:rsidRDefault="00740F21" w:rsidP="00740F21">
      <w:pPr>
        <w:pStyle w:val="Heading3"/>
        <w:spacing w:line="360" w:lineRule="auto"/>
        <w:jc w:val="both"/>
        <w:rPr>
          <w:lang w:val="en-US"/>
        </w:rPr>
      </w:pPr>
      <w:r>
        <w:rPr>
          <w:lang w:val="en-US"/>
        </w:rPr>
        <w:t>Điểm mở rộng</w:t>
      </w:r>
    </w:p>
    <w:p w14:paraId="605FECF7" w14:textId="77777777" w:rsidR="00740F21" w:rsidRPr="00487C6C" w:rsidRDefault="00740F21" w:rsidP="00740F21">
      <w:pPr>
        <w:pStyle w:val="BodyText"/>
        <w:numPr>
          <w:ilvl w:val="0"/>
          <w:numId w:val="49"/>
        </w:numPr>
        <w:jc w:val="both"/>
        <w:rPr>
          <w:lang w:val="en-US"/>
        </w:rPr>
      </w:pPr>
      <w:r>
        <w:rPr>
          <w:lang w:val="en-US"/>
        </w:rPr>
        <w:t>Không có</w:t>
      </w:r>
    </w:p>
    <w:p w14:paraId="5B129FA3" w14:textId="77777777" w:rsidR="00740F21" w:rsidRPr="00D7543A" w:rsidRDefault="00740F21" w:rsidP="00740F21">
      <w:pPr>
        <w:pStyle w:val="Heading2"/>
        <w:spacing w:line="360" w:lineRule="auto"/>
        <w:jc w:val="both"/>
        <w:rPr>
          <w:lang w:val="en-US"/>
        </w:rPr>
      </w:pPr>
      <w:bookmarkStart w:id="23" w:name="_Toc44862027"/>
      <w:r>
        <w:rPr>
          <w:lang w:val="en-US"/>
        </w:rPr>
        <w:t>Đặc tả Use-case Tìm kiếm thông tin sách theo tên tác giả</w:t>
      </w:r>
      <w:bookmarkEnd w:id="23"/>
    </w:p>
    <w:p w14:paraId="74831D3C" w14:textId="77777777" w:rsidR="00740F21" w:rsidRDefault="00740F21" w:rsidP="00740F21">
      <w:pPr>
        <w:pStyle w:val="Heading3"/>
        <w:spacing w:line="360" w:lineRule="auto"/>
        <w:jc w:val="both"/>
      </w:pPr>
      <w:r>
        <w:t>Tóm tắt</w:t>
      </w:r>
    </w:p>
    <w:p w14:paraId="65056BA6" w14:textId="77777777" w:rsidR="00740F21" w:rsidRDefault="00740F21" w:rsidP="00740F21">
      <w:pPr>
        <w:pStyle w:val="ListParagraph"/>
        <w:numPr>
          <w:ilvl w:val="0"/>
          <w:numId w:val="39"/>
        </w:numPr>
        <w:ind w:left="360" w:firstLine="0"/>
      </w:pPr>
      <w:r>
        <w:t xml:space="preserve">Actor: </w:t>
      </w:r>
      <w:r w:rsidRPr="009114A2">
        <w:t>Nhân viên thư viện, Độc giả</w:t>
      </w:r>
    </w:p>
    <w:p w14:paraId="1BFFAC07" w14:textId="77777777" w:rsidR="00740F21" w:rsidRDefault="00740F21" w:rsidP="00740F21">
      <w:pPr>
        <w:pStyle w:val="ListParagraph"/>
        <w:numPr>
          <w:ilvl w:val="0"/>
          <w:numId w:val="39"/>
        </w:numPr>
        <w:ind w:left="360" w:firstLine="0"/>
      </w:pPr>
      <w:r>
        <w:t>Mô tả:</w:t>
      </w:r>
    </w:p>
    <w:p w14:paraId="3A775186" w14:textId="77777777" w:rsidR="00740F21" w:rsidRDefault="00740F21" w:rsidP="00740F21">
      <w:pPr>
        <w:pStyle w:val="ListParagraph"/>
        <w:numPr>
          <w:ilvl w:val="0"/>
          <w:numId w:val="38"/>
        </w:numPr>
      </w:pPr>
      <w:r>
        <w:t xml:space="preserve">Use-case bắt đầu khi </w:t>
      </w:r>
      <w:r w:rsidRPr="009114A2">
        <w:t>người dùng muốn tìm kiếm sách theo tên tác giả</w:t>
      </w:r>
    </w:p>
    <w:p w14:paraId="0E7F5860" w14:textId="77777777" w:rsidR="00740F21" w:rsidRPr="00D7543A" w:rsidRDefault="00740F21" w:rsidP="00740F21">
      <w:pPr>
        <w:pStyle w:val="ListParagraph"/>
        <w:numPr>
          <w:ilvl w:val="0"/>
          <w:numId w:val="38"/>
        </w:numPr>
      </w:pPr>
      <w:r>
        <w:t xml:space="preserve">Use-case mô tả quá trình </w:t>
      </w:r>
      <w:r w:rsidRPr="009114A2">
        <w:t>tìm kiếm sách theo tên tác giả của người dùng.</w:t>
      </w:r>
    </w:p>
    <w:p w14:paraId="466E146B" w14:textId="77777777" w:rsidR="00740F21" w:rsidRDefault="00740F21" w:rsidP="00740F21">
      <w:pPr>
        <w:pStyle w:val="Heading3"/>
        <w:spacing w:line="360" w:lineRule="auto"/>
        <w:jc w:val="both"/>
      </w:pPr>
      <w:r>
        <w:t>Dòng sự kiện</w:t>
      </w:r>
    </w:p>
    <w:p w14:paraId="081239E5" w14:textId="378F6EDE" w:rsidR="00740F21" w:rsidRDefault="00740F21" w:rsidP="00740F21">
      <w:pPr>
        <w:pStyle w:val="Heading4"/>
        <w:spacing w:line="360" w:lineRule="auto"/>
        <w:jc w:val="both"/>
      </w:pPr>
      <w:r>
        <w:t>Dòng sự kiện chính</w:t>
      </w:r>
    </w:p>
    <w:p w14:paraId="0C860358" w14:textId="48EC0F8F" w:rsidR="0031314E" w:rsidRPr="0031314E" w:rsidRDefault="0031314E" w:rsidP="0031314E">
      <w:pPr>
        <w:pStyle w:val="BodyText"/>
        <w:jc w:val="both"/>
        <w:rPr>
          <w:lang w:val="en-US"/>
        </w:rPr>
      </w:pPr>
      <w:r w:rsidRPr="009114A2">
        <w:t xml:space="preserve">Bước 1: Người dùng điền </w:t>
      </w:r>
      <w:r>
        <w:rPr>
          <w:lang w:val="en-US"/>
        </w:rPr>
        <w:t>tên tác giả</w:t>
      </w:r>
    </w:p>
    <w:p w14:paraId="0C3B004B" w14:textId="4F31F551" w:rsidR="0031314E" w:rsidRPr="0031314E" w:rsidRDefault="0031314E" w:rsidP="0031314E">
      <w:pPr>
        <w:pStyle w:val="BodyText"/>
        <w:jc w:val="both"/>
        <w:rPr>
          <w:lang w:val="en-US"/>
        </w:rPr>
      </w:pPr>
      <w:r w:rsidRPr="009114A2">
        <w:t xml:space="preserve">Bước 2: Người dùng chọn loại tìm kiếm là </w:t>
      </w:r>
      <w:r>
        <w:rPr>
          <w:lang w:val="en-US"/>
        </w:rPr>
        <w:t>tên tác giả</w:t>
      </w:r>
    </w:p>
    <w:p w14:paraId="4E86EEFF" w14:textId="77777777" w:rsidR="0031314E" w:rsidRDefault="0031314E" w:rsidP="0031314E">
      <w:pPr>
        <w:pStyle w:val="BodyText"/>
        <w:jc w:val="both"/>
      </w:pPr>
      <w:r w:rsidRPr="009114A2">
        <w:t>Bước 3: Người dùng ấn nút Tìm kiếm</w:t>
      </w:r>
    </w:p>
    <w:p w14:paraId="298B9DDB" w14:textId="77777777" w:rsidR="0031314E" w:rsidRPr="006B6AB9" w:rsidRDefault="0031314E" w:rsidP="0031314E">
      <w:pPr>
        <w:pStyle w:val="BodyText"/>
        <w:jc w:val="both"/>
        <w:rPr>
          <w:lang w:val="en-US"/>
        </w:rPr>
      </w:pPr>
      <w:r>
        <w:rPr>
          <w:lang w:val="en-US"/>
        </w:rPr>
        <w:lastRenderedPageBreak/>
        <w:t>Bước 4: Hệ thống tiến hành xác minh dữ liệu nhập vào</w:t>
      </w:r>
    </w:p>
    <w:p w14:paraId="6C339FA4" w14:textId="77777777" w:rsidR="0031314E" w:rsidRPr="0031314E" w:rsidRDefault="0031314E" w:rsidP="0031314E">
      <w:pPr>
        <w:pStyle w:val="BodyText"/>
        <w:jc w:val="both"/>
        <w:rPr>
          <w:lang w:val="en-US"/>
        </w:rPr>
      </w:pPr>
      <w:r>
        <w:t>Bước 5</w:t>
      </w:r>
      <w:r w:rsidRPr="009114A2">
        <w:t xml:space="preserve">: </w:t>
      </w:r>
      <w:r>
        <w:rPr>
          <w:lang w:val="en-US"/>
        </w:rPr>
        <w:t>Hệ thống tiếp nhận yêu cầu trả về danh sách các sách tìm kiếm được cho người dùng</w:t>
      </w:r>
    </w:p>
    <w:p w14:paraId="149D104B" w14:textId="77777777" w:rsidR="0031314E" w:rsidRPr="0031314E" w:rsidRDefault="0031314E" w:rsidP="0031314E"/>
    <w:p w14:paraId="7410E4F3" w14:textId="65BA59F0" w:rsidR="00740F21" w:rsidRDefault="00740F21" w:rsidP="00740F21">
      <w:pPr>
        <w:pStyle w:val="Heading4"/>
        <w:spacing w:line="360" w:lineRule="auto"/>
        <w:jc w:val="both"/>
      </w:pPr>
      <w:r>
        <w:t>Các dòng sự kiện khác</w:t>
      </w:r>
    </w:p>
    <w:p w14:paraId="12EAEDBF" w14:textId="77777777" w:rsidR="0031314E" w:rsidRDefault="0031314E" w:rsidP="0031314E">
      <w:pPr>
        <w:ind w:firstLine="720"/>
        <w:rPr>
          <w:lang w:val="en-US"/>
        </w:rPr>
      </w:pPr>
      <w:r w:rsidRPr="00862EC5">
        <w:rPr>
          <w:lang w:val="en-US"/>
        </w:rPr>
        <w:t>Dòng phụ:</w:t>
      </w:r>
    </w:p>
    <w:p w14:paraId="59AF6F02" w14:textId="77777777" w:rsidR="0031314E" w:rsidRDefault="0031314E" w:rsidP="0031314E">
      <w:pPr>
        <w:ind w:firstLine="720"/>
        <w:rPr>
          <w:lang w:val="en-US"/>
        </w:rPr>
      </w:pPr>
      <w:r>
        <w:rPr>
          <w:lang w:val="en-US"/>
        </w:rPr>
        <w:t xml:space="preserve">Bước 4.1:  Nếu quá trình xác minh thất bại thì tiến hành thông báo lỗi cho người dùng </w:t>
      </w:r>
    </w:p>
    <w:p w14:paraId="3A428987" w14:textId="77777777" w:rsidR="0031314E" w:rsidRDefault="0031314E" w:rsidP="0031314E">
      <w:pPr>
        <w:ind w:firstLine="720"/>
        <w:rPr>
          <w:lang w:val="en-US"/>
        </w:rPr>
      </w:pPr>
      <w:r>
        <w:rPr>
          <w:lang w:val="en-US"/>
        </w:rPr>
        <w:t>Dòng ngoại lệ:</w:t>
      </w:r>
    </w:p>
    <w:p w14:paraId="25A2C5CE" w14:textId="77777777" w:rsidR="0031314E" w:rsidRDefault="0031314E" w:rsidP="0031314E">
      <w:pPr>
        <w:ind w:firstLine="720"/>
        <w:rPr>
          <w:lang w:val="en-US"/>
        </w:rPr>
      </w:pPr>
      <w:r>
        <w:rPr>
          <w:lang w:val="en-US"/>
        </w:rPr>
        <w:t>Bước 5.1: Nếu quá trình tìm kiếm xảy ra lỗi thì báo lỗi cho người dùng và kết thúc luồng</w:t>
      </w:r>
    </w:p>
    <w:p w14:paraId="39194246" w14:textId="77777777" w:rsidR="0031314E" w:rsidRPr="0031314E" w:rsidRDefault="0031314E" w:rsidP="0031314E"/>
    <w:p w14:paraId="48BAE0F1" w14:textId="77777777" w:rsidR="00740F21" w:rsidRDefault="00740F21" w:rsidP="00740F21">
      <w:pPr>
        <w:pStyle w:val="Heading3"/>
        <w:spacing w:line="360" w:lineRule="auto"/>
        <w:jc w:val="both"/>
      </w:pPr>
      <w:r>
        <w:t>Các yêu cầu đặc biệt</w:t>
      </w:r>
    </w:p>
    <w:p w14:paraId="44545A3D" w14:textId="77777777" w:rsidR="00740F21" w:rsidRPr="00C4145D" w:rsidRDefault="00740F21" w:rsidP="00740F21">
      <w:pPr>
        <w:pStyle w:val="BodyText"/>
        <w:numPr>
          <w:ilvl w:val="0"/>
          <w:numId w:val="39"/>
        </w:numPr>
        <w:jc w:val="both"/>
      </w:pPr>
      <w:r w:rsidRPr="00C4145D">
        <w:t>Không có</w:t>
      </w:r>
    </w:p>
    <w:p w14:paraId="7316A415" w14:textId="77777777" w:rsidR="00740F21" w:rsidRDefault="00740F21" w:rsidP="00740F21">
      <w:pPr>
        <w:pStyle w:val="Heading3"/>
        <w:spacing w:line="360" w:lineRule="auto"/>
        <w:jc w:val="both"/>
      </w:pPr>
      <w:r w:rsidRPr="0037628A">
        <w:t>Trạng thái hệ thống khi bắt đầu thực hiện Use-case</w:t>
      </w:r>
    </w:p>
    <w:p w14:paraId="46A1B63C" w14:textId="77777777" w:rsidR="00740F21" w:rsidRPr="009114A2" w:rsidRDefault="00740F21" w:rsidP="00740F21">
      <w:pPr>
        <w:pStyle w:val="BodyText"/>
        <w:numPr>
          <w:ilvl w:val="0"/>
          <w:numId w:val="49"/>
        </w:numPr>
        <w:jc w:val="both"/>
      </w:pPr>
      <w:r w:rsidRPr="009114A2">
        <w:t>Người dùng đang đăng nhập tài khoản với vai trò là nhân viên thư viện</w:t>
      </w:r>
    </w:p>
    <w:p w14:paraId="44D8F855" w14:textId="77777777" w:rsidR="00740F21" w:rsidRPr="009114A2" w:rsidRDefault="00740F21" w:rsidP="00740F21">
      <w:pPr>
        <w:pStyle w:val="BodyText"/>
        <w:numPr>
          <w:ilvl w:val="0"/>
          <w:numId w:val="49"/>
        </w:numPr>
        <w:jc w:val="both"/>
      </w:pPr>
      <w:r w:rsidRPr="009114A2">
        <w:t>Người dùng đang ở ngoài trang quản lý và thực hiện chuyển sang tab quản lý sách ở Sidebar</w:t>
      </w:r>
    </w:p>
    <w:p w14:paraId="52BBBB3B" w14:textId="77777777" w:rsidR="00740F21" w:rsidRPr="002E7F43" w:rsidRDefault="00740F21" w:rsidP="00740F21"/>
    <w:p w14:paraId="070AA4EC" w14:textId="77777777" w:rsidR="00740F21" w:rsidRDefault="00740F21" w:rsidP="00740F21">
      <w:pPr>
        <w:pStyle w:val="Heading3"/>
        <w:spacing w:line="360" w:lineRule="auto"/>
        <w:jc w:val="both"/>
      </w:pPr>
      <w:r>
        <w:rPr>
          <w:lang w:val="en-US"/>
        </w:rPr>
        <w:t>Trạng thái hệ thống sau khi thực hiện Use-case</w:t>
      </w:r>
    </w:p>
    <w:p w14:paraId="3E65A715" w14:textId="77777777" w:rsidR="00740F21" w:rsidRPr="009114A2" w:rsidRDefault="00740F21" w:rsidP="00740F21">
      <w:pPr>
        <w:pStyle w:val="BodyText"/>
        <w:numPr>
          <w:ilvl w:val="0"/>
          <w:numId w:val="49"/>
        </w:numPr>
        <w:jc w:val="both"/>
      </w:pPr>
      <w:r w:rsidRPr="009114A2">
        <w:t>Thành công: Trả về danh sách các tài khoản cho người dùng</w:t>
      </w:r>
    </w:p>
    <w:p w14:paraId="5CC7B70E" w14:textId="77777777" w:rsidR="00740F21" w:rsidRPr="009114A2" w:rsidRDefault="00740F21" w:rsidP="00740F21">
      <w:pPr>
        <w:pStyle w:val="BodyText"/>
        <w:numPr>
          <w:ilvl w:val="0"/>
          <w:numId w:val="49"/>
        </w:numPr>
        <w:jc w:val="both"/>
      </w:pPr>
      <w:r w:rsidRPr="009114A2">
        <w:t>Thất bại: Trả về thông báo lỗi cho người dùng</w:t>
      </w:r>
    </w:p>
    <w:p w14:paraId="74C67989" w14:textId="77777777" w:rsidR="00740F21" w:rsidRDefault="00740F21" w:rsidP="00740F21">
      <w:pPr>
        <w:pStyle w:val="Heading3"/>
        <w:spacing w:line="360" w:lineRule="auto"/>
        <w:jc w:val="both"/>
        <w:rPr>
          <w:lang w:val="en-US"/>
        </w:rPr>
      </w:pPr>
      <w:r>
        <w:rPr>
          <w:lang w:val="en-US"/>
        </w:rPr>
        <w:t>Điểm mở rộng</w:t>
      </w:r>
    </w:p>
    <w:p w14:paraId="7D317AB8" w14:textId="77777777" w:rsidR="00740F21" w:rsidRPr="00706E98" w:rsidRDefault="00740F21" w:rsidP="00740F21">
      <w:pPr>
        <w:pStyle w:val="ListParagraph"/>
        <w:numPr>
          <w:ilvl w:val="0"/>
          <w:numId w:val="49"/>
        </w:numPr>
        <w:rPr>
          <w:lang w:val="en-US"/>
        </w:rPr>
      </w:pPr>
      <w:r>
        <w:rPr>
          <w:lang w:val="en-US"/>
        </w:rPr>
        <w:t>Từ Use-case hiện tại có thể thực hiện một số thao tác để chuyển sang Use-case hiện tại có thể thực hiện một số thao tác để chuyển sang Use-case Xem chi tiết sách, Chỉnh sửa thông tin</w:t>
      </w:r>
    </w:p>
    <w:p w14:paraId="6E3DF215" w14:textId="77777777" w:rsidR="00740F21" w:rsidRPr="00F4409E" w:rsidRDefault="00740F21" w:rsidP="00740F21">
      <w:pPr>
        <w:pStyle w:val="Heading2"/>
        <w:spacing w:line="360" w:lineRule="auto"/>
        <w:jc w:val="both"/>
        <w:rPr>
          <w:lang w:val="en-US"/>
        </w:rPr>
      </w:pPr>
      <w:bookmarkStart w:id="24" w:name="_Toc44862028"/>
      <w:r>
        <w:rPr>
          <w:lang w:val="en-US"/>
        </w:rPr>
        <w:t>Đặc tả Use-case Tìm kiếm thông tin sách theo mã sách</w:t>
      </w:r>
      <w:bookmarkEnd w:id="24"/>
    </w:p>
    <w:p w14:paraId="597CF89A" w14:textId="77777777" w:rsidR="00740F21" w:rsidRDefault="00740F21" w:rsidP="00740F21">
      <w:pPr>
        <w:pStyle w:val="Heading3"/>
        <w:spacing w:line="360" w:lineRule="auto"/>
        <w:jc w:val="both"/>
      </w:pPr>
      <w:r>
        <w:t>Tóm tắt</w:t>
      </w:r>
    </w:p>
    <w:p w14:paraId="2A5A1838" w14:textId="77777777" w:rsidR="00740F21" w:rsidRDefault="00740F21" w:rsidP="00740F21">
      <w:pPr>
        <w:pStyle w:val="ListParagraph"/>
        <w:numPr>
          <w:ilvl w:val="0"/>
          <w:numId w:val="39"/>
        </w:numPr>
        <w:ind w:left="360" w:firstLine="0"/>
      </w:pPr>
      <w:r>
        <w:t xml:space="preserve">Actor: </w:t>
      </w:r>
      <w:r w:rsidRPr="009114A2">
        <w:t>Nhân viên thư viện, Độc giả</w:t>
      </w:r>
    </w:p>
    <w:p w14:paraId="5D5FE1E0" w14:textId="77777777" w:rsidR="00740F21" w:rsidRDefault="00740F21" w:rsidP="00740F21">
      <w:pPr>
        <w:pStyle w:val="ListParagraph"/>
        <w:numPr>
          <w:ilvl w:val="0"/>
          <w:numId w:val="39"/>
        </w:numPr>
        <w:ind w:left="360" w:firstLine="0"/>
      </w:pPr>
      <w:r>
        <w:t>Mô tả:</w:t>
      </w:r>
    </w:p>
    <w:p w14:paraId="42693DCB" w14:textId="77777777" w:rsidR="00740F21" w:rsidRDefault="00740F21" w:rsidP="00740F21">
      <w:pPr>
        <w:pStyle w:val="ListParagraph"/>
        <w:numPr>
          <w:ilvl w:val="0"/>
          <w:numId w:val="38"/>
        </w:numPr>
      </w:pPr>
      <w:r>
        <w:t xml:space="preserve">Use-case bắt đầu khi </w:t>
      </w:r>
      <w:r w:rsidRPr="009114A2">
        <w:t>người dùng muốn tìm kiếm sách theo mã sách</w:t>
      </w:r>
    </w:p>
    <w:p w14:paraId="5A747268" w14:textId="77777777" w:rsidR="00740F21" w:rsidRPr="00D7543A" w:rsidRDefault="00740F21" w:rsidP="00740F21">
      <w:pPr>
        <w:pStyle w:val="ListParagraph"/>
        <w:numPr>
          <w:ilvl w:val="0"/>
          <w:numId w:val="38"/>
        </w:numPr>
      </w:pPr>
      <w:r>
        <w:t xml:space="preserve">Use-case mô tả quá trình </w:t>
      </w:r>
      <w:r w:rsidRPr="009114A2">
        <w:t>tìm kiếm sách theo mã sách của người dùng.</w:t>
      </w:r>
    </w:p>
    <w:p w14:paraId="4055DB92" w14:textId="77777777" w:rsidR="00740F21" w:rsidRDefault="00740F21" w:rsidP="00740F21">
      <w:pPr>
        <w:pStyle w:val="Heading3"/>
        <w:spacing w:line="360" w:lineRule="auto"/>
        <w:jc w:val="both"/>
      </w:pPr>
      <w:r>
        <w:t>Dòng sự kiện</w:t>
      </w:r>
    </w:p>
    <w:p w14:paraId="38D53712" w14:textId="4183E450" w:rsidR="00740F21" w:rsidRDefault="00740F21" w:rsidP="00740F21">
      <w:pPr>
        <w:pStyle w:val="Heading4"/>
        <w:spacing w:line="360" w:lineRule="auto"/>
        <w:jc w:val="both"/>
      </w:pPr>
      <w:r>
        <w:t>Dòng sự kiện chính</w:t>
      </w:r>
    </w:p>
    <w:p w14:paraId="719C328F" w14:textId="6899666F" w:rsidR="0031314E" w:rsidRPr="0031314E" w:rsidRDefault="0031314E" w:rsidP="0031314E">
      <w:pPr>
        <w:pStyle w:val="BodyText"/>
        <w:jc w:val="both"/>
        <w:rPr>
          <w:lang w:val="en-US"/>
        </w:rPr>
      </w:pPr>
      <w:r w:rsidRPr="009114A2">
        <w:t xml:space="preserve">Bước 1: Người dùng điền </w:t>
      </w:r>
      <w:r>
        <w:rPr>
          <w:lang w:val="en-US"/>
        </w:rPr>
        <w:t>mã sách</w:t>
      </w:r>
    </w:p>
    <w:p w14:paraId="104C7B88" w14:textId="3DB566AF" w:rsidR="0031314E" w:rsidRPr="0031314E" w:rsidRDefault="0031314E" w:rsidP="0031314E">
      <w:pPr>
        <w:pStyle w:val="BodyText"/>
        <w:jc w:val="both"/>
        <w:rPr>
          <w:lang w:val="en-US"/>
        </w:rPr>
      </w:pPr>
      <w:r w:rsidRPr="009114A2">
        <w:t xml:space="preserve">Bước 2: Người dùng chọn loại tìm kiếm là </w:t>
      </w:r>
      <w:r>
        <w:rPr>
          <w:lang w:val="en-US"/>
        </w:rPr>
        <w:t>mã sách</w:t>
      </w:r>
    </w:p>
    <w:p w14:paraId="612BD351" w14:textId="77777777" w:rsidR="0031314E" w:rsidRDefault="0031314E" w:rsidP="0031314E">
      <w:pPr>
        <w:pStyle w:val="BodyText"/>
        <w:jc w:val="both"/>
      </w:pPr>
      <w:r w:rsidRPr="009114A2">
        <w:t>Bước 3: Người dùng ấn nút Tìm kiếm</w:t>
      </w:r>
    </w:p>
    <w:p w14:paraId="6956AC21" w14:textId="77777777" w:rsidR="0031314E" w:rsidRPr="006B6AB9" w:rsidRDefault="0031314E" w:rsidP="0031314E">
      <w:pPr>
        <w:pStyle w:val="BodyText"/>
        <w:jc w:val="both"/>
        <w:rPr>
          <w:lang w:val="en-US"/>
        </w:rPr>
      </w:pPr>
      <w:r>
        <w:rPr>
          <w:lang w:val="en-US"/>
        </w:rPr>
        <w:t>Bước 4: Hệ thống tiến hành xác minh dữ liệu nhập vào</w:t>
      </w:r>
    </w:p>
    <w:p w14:paraId="3D1668CC" w14:textId="77777777" w:rsidR="0031314E" w:rsidRPr="0031314E" w:rsidRDefault="0031314E" w:rsidP="0031314E">
      <w:pPr>
        <w:pStyle w:val="BodyText"/>
        <w:jc w:val="both"/>
        <w:rPr>
          <w:lang w:val="en-US"/>
        </w:rPr>
      </w:pPr>
      <w:r>
        <w:lastRenderedPageBreak/>
        <w:t>Bước 5</w:t>
      </w:r>
      <w:r w:rsidRPr="009114A2">
        <w:t xml:space="preserve">: </w:t>
      </w:r>
      <w:r>
        <w:rPr>
          <w:lang w:val="en-US"/>
        </w:rPr>
        <w:t>Hệ thống tiếp nhận yêu cầu trả về danh sách các sách tìm kiếm được cho người dùng</w:t>
      </w:r>
    </w:p>
    <w:p w14:paraId="7BDABB15" w14:textId="77777777" w:rsidR="0031314E" w:rsidRPr="0031314E" w:rsidRDefault="0031314E" w:rsidP="0031314E"/>
    <w:p w14:paraId="2532187E" w14:textId="65924182" w:rsidR="00740F21" w:rsidRDefault="00740F21" w:rsidP="00740F21">
      <w:pPr>
        <w:pStyle w:val="Heading4"/>
        <w:spacing w:line="360" w:lineRule="auto"/>
        <w:jc w:val="both"/>
      </w:pPr>
      <w:r>
        <w:t>Các dòng sự kiện khác</w:t>
      </w:r>
    </w:p>
    <w:p w14:paraId="3FF33DBA" w14:textId="77777777" w:rsidR="0031314E" w:rsidRDefault="0031314E" w:rsidP="0031314E">
      <w:pPr>
        <w:ind w:firstLine="720"/>
        <w:rPr>
          <w:lang w:val="en-US"/>
        </w:rPr>
      </w:pPr>
      <w:r w:rsidRPr="00862EC5">
        <w:rPr>
          <w:lang w:val="en-US"/>
        </w:rPr>
        <w:t>Dòng phụ:</w:t>
      </w:r>
    </w:p>
    <w:p w14:paraId="7193E09C" w14:textId="77777777" w:rsidR="0031314E" w:rsidRDefault="0031314E" w:rsidP="0031314E">
      <w:pPr>
        <w:ind w:firstLine="720"/>
        <w:rPr>
          <w:lang w:val="en-US"/>
        </w:rPr>
      </w:pPr>
      <w:r>
        <w:rPr>
          <w:lang w:val="en-US"/>
        </w:rPr>
        <w:t xml:space="preserve">Bước 4.1:  Nếu quá trình xác minh thất bại thì tiến hành thông báo lỗi cho người dùng </w:t>
      </w:r>
    </w:p>
    <w:p w14:paraId="511CAAEB" w14:textId="77777777" w:rsidR="0031314E" w:rsidRDefault="0031314E" w:rsidP="0031314E">
      <w:pPr>
        <w:ind w:firstLine="720"/>
        <w:rPr>
          <w:lang w:val="en-US"/>
        </w:rPr>
      </w:pPr>
      <w:r>
        <w:rPr>
          <w:lang w:val="en-US"/>
        </w:rPr>
        <w:t>Dòng ngoại lệ:</w:t>
      </w:r>
    </w:p>
    <w:p w14:paraId="53D5E917" w14:textId="77777777" w:rsidR="0031314E" w:rsidRDefault="0031314E" w:rsidP="0031314E">
      <w:pPr>
        <w:ind w:firstLine="720"/>
        <w:rPr>
          <w:lang w:val="en-US"/>
        </w:rPr>
      </w:pPr>
      <w:r>
        <w:rPr>
          <w:lang w:val="en-US"/>
        </w:rPr>
        <w:t>Bước 5.1: Nếu quá trình tìm kiếm xảy ra lỗi thì báo lỗi cho người dùng và kết thúc luồng</w:t>
      </w:r>
    </w:p>
    <w:p w14:paraId="36E8046D" w14:textId="77777777" w:rsidR="0031314E" w:rsidRPr="0031314E" w:rsidRDefault="0031314E" w:rsidP="0031314E"/>
    <w:p w14:paraId="500AE639" w14:textId="77777777" w:rsidR="00740F21" w:rsidRDefault="00740F21" w:rsidP="00740F21">
      <w:pPr>
        <w:pStyle w:val="Heading3"/>
        <w:spacing w:line="360" w:lineRule="auto"/>
        <w:jc w:val="both"/>
      </w:pPr>
      <w:r>
        <w:t>Các yêu cầu đặc biệt</w:t>
      </w:r>
    </w:p>
    <w:p w14:paraId="4D2EF372" w14:textId="77777777" w:rsidR="00740F21" w:rsidRPr="00C4145D" w:rsidRDefault="00740F21" w:rsidP="00740F21">
      <w:pPr>
        <w:pStyle w:val="BodyText"/>
        <w:numPr>
          <w:ilvl w:val="0"/>
          <w:numId w:val="39"/>
        </w:numPr>
        <w:jc w:val="both"/>
      </w:pPr>
      <w:r w:rsidRPr="00C4145D">
        <w:t>Không có</w:t>
      </w:r>
    </w:p>
    <w:p w14:paraId="1D3E34FB" w14:textId="77777777" w:rsidR="00740F21" w:rsidRDefault="00740F21" w:rsidP="00740F21">
      <w:pPr>
        <w:pStyle w:val="Heading3"/>
        <w:spacing w:line="360" w:lineRule="auto"/>
        <w:jc w:val="both"/>
      </w:pPr>
      <w:r w:rsidRPr="0037628A">
        <w:t>Trạng thái hệ thống khi bắt đầu thực hiện Use-case</w:t>
      </w:r>
    </w:p>
    <w:p w14:paraId="76834F7B" w14:textId="77777777" w:rsidR="00740F21" w:rsidRPr="009114A2" w:rsidRDefault="00740F21" w:rsidP="00740F21">
      <w:pPr>
        <w:pStyle w:val="BodyText"/>
        <w:numPr>
          <w:ilvl w:val="0"/>
          <w:numId w:val="49"/>
        </w:numPr>
        <w:jc w:val="both"/>
      </w:pPr>
      <w:r w:rsidRPr="009114A2">
        <w:t>Người dùng đang đăng nhập tài khoản với vai trò là nhân viên thư viện</w:t>
      </w:r>
    </w:p>
    <w:p w14:paraId="268D1AC5" w14:textId="77777777" w:rsidR="00740F21" w:rsidRPr="009114A2" w:rsidRDefault="00740F21" w:rsidP="00740F21">
      <w:pPr>
        <w:pStyle w:val="BodyText"/>
        <w:numPr>
          <w:ilvl w:val="0"/>
          <w:numId w:val="49"/>
        </w:numPr>
        <w:jc w:val="both"/>
      </w:pPr>
      <w:r w:rsidRPr="009114A2">
        <w:t>Người dùng đang ở ngoài trang quản lý và thực hiện chuyển sang tab quản lý sách ở Sidebar</w:t>
      </w:r>
    </w:p>
    <w:p w14:paraId="0E48BF6D" w14:textId="77777777" w:rsidR="00740F21" w:rsidRDefault="00740F21" w:rsidP="00740F21">
      <w:pPr>
        <w:pStyle w:val="Heading3"/>
        <w:spacing w:line="360" w:lineRule="auto"/>
        <w:jc w:val="both"/>
      </w:pPr>
      <w:r>
        <w:rPr>
          <w:lang w:val="en-US"/>
        </w:rPr>
        <w:t>Trạng thái hệ thống sau khi thực hiện Use-case</w:t>
      </w:r>
    </w:p>
    <w:p w14:paraId="17E4737E" w14:textId="77777777" w:rsidR="00740F21" w:rsidRPr="009114A2" w:rsidRDefault="00740F21" w:rsidP="00740F21">
      <w:pPr>
        <w:pStyle w:val="BodyText"/>
        <w:numPr>
          <w:ilvl w:val="0"/>
          <w:numId w:val="49"/>
        </w:numPr>
        <w:jc w:val="both"/>
      </w:pPr>
      <w:r w:rsidRPr="009114A2">
        <w:t>Thành công: Trả về danh sách các tài khoản cho người dùng</w:t>
      </w:r>
    </w:p>
    <w:p w14:paraId="322F79C6" w14:textId="77777777" w:rsidR="00740F21" w:rsidRPr="009114A2" w:rsidRDefault="00740F21" w:rsidP="00740F21">
      <w:pPr>
        <w:pStyle w:val="BodyText"/>
        <w:numPr>
          <w:ilvl w:val="0"/>
          <w:numId w:val="49"/>
        </w:numPr>
        <w:jc w:val="both"/>
      </w:pPr>
      <w:r w:rsidRPr="009114A2">
        <w:t>Thất bại: Trả về thông báo lỗi cho người dùng</w:t>
      </w:r>
    </w:p>
    <w:p w14:paraId="625F61F7" w14:textId="77777777" w:rsidR="00740F21" w:rsidRDefault="00740F21" w:rsidP="00740F21">
      <w:pPr>
        <w:pStyle w:val="Heading3"/>
        <w:spacing w:line="360" w:lineRule="auto"/>
        <w:jc w:val="both"/>
        <w:rPr>
          <w:lang w:val="en-US"/>
        </w:rPr>
      </w:pPr>
      <w:r>
        <w:rPr>
          <w:lang w:val="en-US"/>
        </w:rPr>
        <w:t>Điểm mở rộng</w:t>
      </w:r>
    </w:p>
    <w:p w14:paraId="003E340D" w14:textId="77777777" w:rsidR="00740F21" w:rsidRPr="00706E98" w:rsidRDefault="00740F21" w:rsidP="00740F21">
      <w:pPr>
        <w:pStyle w:val="ListParagraph"/>
        <w:numPr>
          <w:ilvl w:val="0"/>
          <w:numId w:val="49"/>
        </w:numPr>
        <w:rPr>
          <w:lang w:val="en-US"/>
        </w:rPr>
      </w:pPr>
      <w:r>
        <w:rPr>
          <w:lang w:val="en-US"/>
        </w:rPr>
        <w:t>Từ Use-case hiện tại có thể thực hiện một số thao tác để chuyển sang Use-case hiện tại có thể thực hiện một số thao tác để chuyển sang Use-case Xem chi tiết sách, Chỉnh sửa thông tin</w:t>
      </w:r>
    </w:p>
    <w:p w14:paraId="6D5F78BD" w14:textId="77777777" w:rsidR="00740F21" w:rsidRPr="00F4409E" w:rsidRDefault="00740F21" w:rsidP="00740F21">
      <w:pPr>
        <w:pStyle w:val="Heading2"/>
        <w:spacing w:line="360" w:lineRule="auto"/>
        <w:jc w:val="both"/>
        <w:rPr>
          <w:lang w:val="en-US"/>
        </w:rPr>
      </w:pPr>
      <w:bookmarkStart w:id="25" w:name="_Toc44862029"/>
      <w:r>
        <w:rPr>
          <w:lang w:val="en-US"/>
        </w:rPr>
        <w:t>Đặc tả Use-case Tìm kiếm thông tin theo nhà xuất bản</w:t>
      </w:r>
      <w:bookmarkEnd w:id="25"/>
    </w:p>
    <w:p w14:paraId="02A7D656" w14:textId="77777777" w:rsidR="00740F21" w:rsidRDefault="00740F21" w:rsidP="00740F21">
      <w:pPr>
        <w:pStyle w:val="Heading3"/>
        <w:spacing w:line="360" w:lineRule="auto"/>
        <w:jc w:val="both"/>
      </w:pPr>
      <w:r>
        <w:t>Tóm tắt</w:t>
      </w:r>
    </w:p>
    <w:p w14:paraId="7BD663DA" w14:textId="77777777" w:rsidR="00740F21" w:rsidRDefault="00740F21" w:rsidP="00740F21">
      <w:pPr>
        <w:pStyle w:val="ListParagraph"/>
        <w:numPr>
          <w:ilvl w:val="0"/>
          <w:numId w:val="39"/>
        </w:numPr>
        <w:ind w:left="360" w:firstLine="0"/>
      </w:pPr>
      <w:r>
        <w:t xml:space="preserve">Actor: </w:t>
      </w:r>
      <w:r w:rsidRPr="009114A2">
        <w:t>Nhân viên thư viện, Độc giả</w:t>
      </w:r>
    </w:p>
    <w:p w14:paraId="6AC18E64" w14:textId="77777777" w:rsidR="00740F21" w:rsidRDefault="00740F21" w:rsidP="00740F21">
      <w:pPr>
        <w:pStyle w:val="ListParagraph"/>
        <w:numPr>
          <w:ilvl w:val="0"/>
          <w:numId w:val="39"/>
        </w:numPr>
        <w:ind w:left="360" w:firstLine="0"/>
      </w:pPr>
      <w:r>
        <w:t>Mô tả:</w:t>
      </w:r>
    </w:p>
    <w:p w14:paraId="1E808E56" w14:textId="77777777" w:rsidR="00740F21" w:rsidRDefault="00740F21" w:rsidP="00740F21">
      <w:pPr>
        <w:pStyle w:val="ListParagraph"/>
        <w:numPr>
          <w:ilvl w:val="0"/>
          <w:numId w:val="38"/>
        </w:numPr>
      </w:pPr>
      <w:r>
        <w:t xml:space="preserve">Use-case bắt đầu khi </w:t>
      </w:r>
      <w:r w:rsidRPr="009114A2">
        <w:t>người dùng muốn tìm kiếm sách theo nhà xuất bản</w:t>
      </w:r>
    </w:p>
    <w:p w14:paraId="44E14452" w14:textId="77777777" w:rsidR="00740F21" w:rsidRPr="00D7543A" w:rsidRDefault="00740F21" w:rsidP="00740F21">
      <w:pPr>
        <w:pStyle w:val="ListParagraph"/>
        <w:numPr>
          <w:ilvl w:val="0"/>
          <w:numId w:val="38"/>
        </w:numPr>
      </w:pPr>
      <w:r>
        <w:t xml:space="preserve">Use-case mô tả quá trình </w:t>
      </w:r>
      <w:r w:rsidRPr="009114A2">
        <w:t>tìm kiếm sách theo nhà xuất bản của người dùng.</w:t>
      </w:r>
    </w:p>
    <w:p w14:paraId="1106D7C8" w14:textId="77777777" w:rsidR="00740F21" w:rsidRDefault="00740F21" w:rsidP="00740F21">
      <w:pPr>
        <w:pStyle w:val="Heading3"/>
        <w:spacing w:line="360" w:lineRule="auto"/>
        <w:jc w:val="both"/>
      </w:pPr>
      <w:r>
        <w:t>Dòng sự kiện</w:t>
      </w:r>
    </w:p>
    <w:p w14:paraId="4E90CCE7" w14:textId="25AB4A88" w:rsidR="00740F21" w:rsidRDefault="00740F21" w:rsidP="00740F21">
      <w:pPr>
        <w:pStyle w:val="Heading4"/>
        <w:spacing w:line="360" w:lineRule="auto"/>
        <w:jc w:val="both"/>
      </w:pPr>
      <w:r>
        <w:t>Dòng sự kiện chính</w:t>
      </w:r>
    </w:p>
    <w:p w14:paraId="19FF821B" w14:textId="7106299D" w:rsidR="00E6433F" w:rsidRPr="0031314E" w:rsidRDefault="00E6433F" w:rsidP="00E6433F">
      <w:pPr>
        <w:pStyle w:val="BodyText"/>
        <w:jc w:val="both"/>
        <w:rPr>
          <w:lang w:val="en-US"/>
        </w:rPr>
      </w:pPr>
      <w:r w:rsidRPr="009114A2">
        <w:t xml:space="preserve">Bước 1: Người dùng điền </w:t>
      </w:r>
      <w:r>
        <w:rPr>
          <w:lang w:val="en-US"/>
        </w:rPr>
        <w:t>tên nhà xuất bản</w:t>
      </w:r>
    </w:p>
    <w:p w14:paraId="7A2EF3E3" w14:textId="3EDFF1DD" w:rsidR="00E6433F" w:rsidRPr="0031314E" w:rsidRDefault="00E6433F" w:rsidP="00E6433F">
      <w:pPr>
        <w:pStyle w:val="BodyText"/>
        <w:jc w:val="both"/>
        <w:rPr>
          <w:lang w:val="en-US"/>
        </w:rPr>
      </w:pPr>
      <w:r w:rsidRPr="009114A2">
        <w:t xml:space="preserve">Bước 2: Người dùng chọn loại tìm kiếm là </w:t>
      </w:r>
      <w:r>
        <w:rPr>
          <w:lang w:val="en-US"/>
        </w:rPr>
        <w:t>nhà xuất bản</w:t>
      </w:r>
    </w:p>
    <w:p w14:paraId="764F4080" w14:textId="77777777" w:rsidR="00E6433F" w:rsidRDefault="00E6433F" w:rsidP="00E6433F">
      <w:pPr>
        <w:pStyle w:val="BodyText"/>
        <w:jc w:val="both"/>
      </w:pPr>
      <w:r w:rsidRPr="009114A2">
        <w:t>Bước 3: Người dùng ấn nút Tìm kiếm</w:t>
      </w:r>
    </w:p>
    <w:p w14:paraId="596A6436" w14:textId="77777777" w:rsidR="00E6433F" w:rsidRPr="006B6AB9" w:rsidRDefault="00E6433F" w:rsidP="00E6433F">
      <w:pPr>
        <w:pStyle w:val="BodyText"/>
        <w:jc w:val="both"/>
        <w:rPr>
          <w:lang w:val="en-US"/>
        </w:rPr>
      </w:pPr>
      <w:r>
        <w:rPr>
          <w:lang w:val="en-US"/>
        </w:rPr>
        <w:t>Bước 4: Hệ thống tiến hành xác minh dữ liệu nhập vào</w:t>
      </w:r>
    </w:p>
    <w:p w14:paraId="6193533E" w14:textId="77777777" w:rsidR="00E6433F" w:rsidRPr="0031314E" w:rsidRDefault="00E6433F" w:rsidP="00E6433F">
      <w:pPr>
        <w:pStyle w:val="BodyText"/>
        <w:jc w:val="both"/>
        <w:rPr>
          <w:lang w:val="en-US"/>
        </w:rPr>
      </w:pPr>
      <w:r>
        <w:t>Bước 5</w:t>
      </w:r>
      <w:r w:rsidRPr="009114A2">
        <w:t xml:space="preserve">: </w:t>
      </w:r>
      <w:r>
        <w:rPr>
          <w:lang w:val="en-US"/>
        </w:rPr>
        <w:t>Hệ thống tiếp nhận yêu cầu trả về danh sách các sách tìm kiếm được cho người dùng</w:t>
      </w:r>
    </w:p>
    <w:p w14:paraId="3757051F" w14:textId="77777777" w:rsidR="00E6433F" w:rsidRPr="00E6433F" w:rsidRDefault="00E6433F" w:rsidP="00E6433F"/>
    <w:p w14:paraId="5BFABA2B" w14:textId="69A2C554" w:rsidR="00740F21" w:rsidRDefault="00740F21" w:rsidP="00740F21">
      <w:pPr>
        <w:pStyle w:val="Heading4"/>
        <w:spacing w:line="360" w:lineRule="auto"/>
        <w:jc w:val="both"/>
      </w:pPr>
      <w:r>
        <w:t>Các dòng sự kiện khác</w:t>
      </w:r>
    </w:p>
    <w:p w14:paraId="51A4113C" w14:textId="77777777" w:rsidR="00E6433F" w:rsidRDefault="00E6433F" w:rsidP="00E6433F">
      <w:pPr>
        <w:ind w:firstLine="720"/>
        <w:rPr>
          <w:lang w:val="en-US"/>
        </w:rPr>
      </w:pPr>
      <w:r w:rsidRPr="00862EC5">
        <w:rPr>
          <w:lang w:val="en-US"/>
        </w:rPr>
        <w:t>Dòng phụ:</w:t>
      </w:r>
    </w:p>
    <w:p w14:paraId="1E3606A9" w14:textId="77777777" w:rsidR="00E6433F" w:rsidRDefault="00E6433F" w:rsidP="00E6433F">
      <w:pPr>
        <w:ind w:firstLine="720"/>
        <w:rPr>
          <w:lang w:val="en-US"/>
        </w:rPr>
      </w:pPr>
      <w:r>
        <w:rPr>
          <w:lang w:val="en-US"/>
        </w:rPr>
        <w:t xml:space="preserve">Bước 4.1:  Nếu quá trình xác minh thất bại thì tiến hành thông báo lỗi cho người dùng </w:t>
      </w:r>
    </w:p>
    <w:p w14:paraId="19AA4F66" w14:textId="77777777" w:rsidR="00E6433F" w:rsidRDefault="00E6433F" w:rsidP="00E6433F">
      <w:pPr>
        <w:ind w:firstLine="720"/>
        <w:rPr>
          <w:lang w:val="en-US"/>
        </w:rPr>
      </w:pPr>
      <w:r>
        <w:rPr>
          <w:lang w:val="en-US"/>
        </w:rPr>
        <w:t>Dòng ngoại lệ:</w:t>
      </w:r>
    </w:p>
    <w:p w14:paraId="24791BA8" w14:textId="79C4C2CD" w:rsidR="00E6433F" w:rsidRPr="00E6433F" w:rsidRDefault="00E6433F" w:rsidP="00E6433F">
      <w:pPr>
        <w:ind w:firstLine="720"/>
        <w:rPr>
          <w:lang w:val="en-US"/>
        </w:rPr>
      </w:pPr>
      <w:r>
        <w:rPr>
          <w:lang w:val="en-US"/>
        </w:rPr>
        <w:t>Bước 5.1: Nếu quá trình tìm kiếm xảy ra lỗi thì báo lỗi cho người dùng và kết thúc luồng</w:t>
      </w:r>
    </w:p>
    <w:p w14:paraId="3088A321" w14:textId="77777777" w:rsidR="00740F21" w:rsidRDefault="00740F21" w:rsidP="00740F21">
      <w:pPr>
        <w:pStyle w:val="Heading3"/>
        <w:spacing w:line="360" w:lineRule="auto"/>
        <w:jc w:val="both"/>
      </w:pPr>
      <w:r>
        <w:t>Các yêu cầu đặc biệt</w:t>
      </w:r>
    </w:p>
    <w:p w14:paraId="04E6E53C" w14:textId="77777777" w:rsidR="00740F21" w:rsidRPr="00C4145D" w:rsidRDefault="00740F21" w:rsidP="00740F21">
      <w:pPr>
        <w:pStyle w:val="BodyText"/>
        <w:numPr>
          <w:ilvl w:val="0"/>
          <w:numId w:val="39"/>
        </w:numPr>
        <w:jc w:val="both"/>
      </w:pPr>
      <w:r w:rsidRPr="00C4145D">
        <w:t>Không có</w:t>
      </w:r>
    </w:p>
    <w:p w14:paraId="28F4E3C6" w14:textId="77777777" w:rsidR="00740F21" w:rsidRDefault="00740F21" w:rsidP="00740F21">
      <w:pPr>
        <w:pStyle w:val="Heading3"/>
        <w:spacing w:line="360" w:lineRule="auto"/>
        <w:jc w:val="both"/>
      </w:pPr>
      <w:r w:rsidRPr="0037628A">
        <w:t>Trạng thái hệ thống khi bắt đầu thực hiện Use-case</w:t>
      </w:r>
    </w:p>
    <w:p w14:paraId="55D2E684" w14:textId="77777777" w:rsidR="00740F21" w:rsidRPr="009114A2" w:rsidRDefault="00740F21" w:rsidP="00740F21">
      <w:pPr>
        <w:pStyle w:val="BodyText"/>
        <w:numPr>
          <w:ilvl w:val="0"/>
          <w:numId w:val="49"/>
        </w:numPr>
        <w:jc w:val="both"/>
      </w:pPr>
      <w:r w:rsidRPr="009114A2">
        <w:t>Người dùng đang đăng nhập tài khoản với vai trò là nhân viên thư viện</w:t>
      </w:r>
    </w:p>
    <w:p w14:paraId="16E229A7" w14:textId="77777777" w:rsidR="00740F21" w:rsidRPr="009114A2" w:rsidRDefault="00740F21" w:rsidP="00740F21">
      <w:pPr>
        <w:pStyle w:val="BodyText"/>
        <w:numPr>
          <w:ilvl w:val="0"/>
          <w:numId w:val="49"/>
        </w:numPr>
        <w:jc w:val="both"/>
      </w:pPr>
      <w:r w:rsidRPr="009114A2">
        <w:t>Người dùng đang ở ngoài trang quản lý và thực hiện chuyển sang tab quản lý sách ở Sidebar</w:t>
      </w:r>
    </w:p>
    <w:p w14:paraId="7D649B05" w14:textId="77777777" w:rsidR="00740F21" w:rsidRDefault="00740F21" w:rsidP="00740F21">
      <w:pPr>
        <w:pStyle w:val="Heading3"/>
        <w:spacing w:line="360" w:lineRule="auto"/>
        <w:jc w:val="both"/>
      </w:pPr>
      <w:r>
        <w:rPr>
          <w:lang w:val="en-US"/>
        </w:rPr>
        <w:t>Trạng thái hệ thống sau khi thực hiện Use-case</w:t>
      </w:r>
    </w:p>
    <w:p w14:paraId="179C073B" w14:textId="77777777" w:rsidR="00740F21" w:rsidRPr="009114A2" w:rsidRDefault="00740F21" w:rsidP="00740F21">
      <w:pPr>
        <w:pStyle w:val="BodyText"/>
        <w:numPr>
          <w:ilvl w:val="0"/>
          <w:numId w:val="49"/>
        </w:numPr>
        <w:jc w:val="both"/>
      </w:pPr>
      <w:r w:rsidRPr="009114A2">
        <w:t>Thành công: Trả về danh sách các tài khoản cho người dùng</w:t>
      </w:r>
    </w:p>
    <w:p w14:paraId="57CE1203" w14:textId="77777777" w:rsidR="00740F21" w:rsidRPr="009114A2" w:rsidRDefault="00740F21" w:rsidP="00740F21">
      <w:pPr>
        <w:pStyle w:val="BodyText"/>
        <w:numPr>
          <w:ilvl w:val="0"/>
          <w:numId w:val="49"/>
        </w:numPr>
        <w:jc w:val="both"/>
      </w:pPr>
      <w:r w:rsidRPr="009114A2">
        <w:t>Thất bại: Trả về thông báo lỗi cho người dùng</w:t>
      </w:r>
    </w:p>
    <w:p w14:paraId="1795E40B" w14:textId="77777777" w:rsidR="00740F21" w:rsidRDefault="00740F21" w:rsidP="00740F21">
      <w:pPr>
        <w:pStyle w:val="Heading3"/>
        <w:spacing w:line="360" w:lineRule="auto"/>
        <w:jc w:val="both"/>
        <w:rPr>
          <w:lang w:val="en-US"/>
        </w:rPr>
      </w:pPr>
      <w:r>
        <w:rPr>
          <w:lang w:val="en-US"/>
        </w:rPr>
        <w:t>Điểm mở rộng</w:t>
      </w:r>
    </w:p>
    <w:p w14:paraId="6C5A4380" w14:textId="77777777" w:rsidR="00740F21" w:rsidRPr="007C16E2" w:rsidRDefault="00740F21" w:rsidP="00740F21">
      <w:pPr>
        <w:pStyle w:val="ListParagraph"/>
        <w:numPr>
          <w:ilvl w:val="0"/>
          <w:numId w:val="49"/>
        </w:numPr>
        <w:rPr>
          <w:lang w:val="en-US"/>
        </w:rPr>
      </w:pPr>
      <w:r>
        <w:rPr>
          <w:lang w:val="en-US"/>
        </w:rPr>
        <w:t>Từ Use-case hiện tại có thể thực hiện một số thao tác để chuyển sang Use-case hiện tại có thể thực hiện một số thao tác để chuyển sang Use-case Xem chi tiết sách, Chỉnh sửa thông tin</w:t>
      </w:r>
    </w:p>
    <w:p w14:paraId="34F36D56" w14:textId="77777777" w:rsidR="009114A2" w:rsidRPr="00F4409E" w:rsidRDefault="009114A2" w:rsidP="009114A2">
      <w:pPr>
        <w:pStyle w:val="Heading2"/>
        <w:spacing w:line="360" w:lineRule="auto"/>
        <w:jc w:val="both"/>
        <w:rPr>
          <w:lang w:val="en-US"/>
        </w:rPr>
      </w:pPr>
      <w:bookmarkStart w:id="26" w:name="_Toc44862030"/>
      <w:r>
        <w:rPr>
          <w:lang w:val="en-US"/>
        </w:rPr>
        <w:t xml:space="preserve">Đặc tả Use-case </w:t>
      </w:r>
      <w:r w:rsidRPr="00086CF7">
        <w:rPr>
          <w:lang w:val="en-US"/>
        </w:rPr>
        <w:t>Tìm kiếm thông tin sách theo năm xuất bản</w:t>
      </w:r>
      <w:bookmarkEnd w:id="26"/>
    </w:p>
    <w:p w14:paraId="79B648BE" w14:textId="77777777" w:rsidR="009114A2" w:rsidRDefault="009114A2" w:rsidP="009114A2">
      <w:pPr>
        <w:pStyle w:val="Heading3"/>
        <w:spacing w:line="360" w:lineRule="auto"/>
        <w:jc w:val="both"/>
      </w:pPr>
      <w:r>
        <w:t>Tóm tắt</w:t>
      </w:r>
    </w:p>
    <w:p w14:paraId="61118C52" w14:textId="77777777" w:rsidR="009114A2" w:rsidRPr="00507FB9" w:rsidRDefault="009114A2" w:rsidP="009114A2">
      <w:pPr>
        <w:pStyle w:val="BodyText"/>
        <w:jc w:val="both"/>
        <w:rPr>
          <w:snapToGrid w:val="0"/>
        </w:rPr>
      </w:pPr>
      <w:r w:rsidRPr="00507FB9">
        <w:rPr>
          <w:snapToGrid w:val="0"/>
        </w:rPr>
        <w:t xml:space="preserve">Actor: </w:t>
      </w:r>
      <w:r>
        <w:rPr>
          <w:snapToGrid w:val="0"/>
        </w:rPr>
        <w:t>Tất cả người dùng (Quản lý thư viện/Độc giả/...)</w:t>
      </w:r>
    </w:p>
    <w:p w14:paraId="794103D2" w14:textId="77777777" w:rsidR="009114A2" w:rsidRPr="00C62D4A" w:rsidRDefault="009114A2" w:rsidP="009114A2">
      <w:pPr>
        <w:pStyle w:val="BodyText"/>
        <w:jc w:val="both"/>
      </w:pPr>
      <w:r w:rsidRPr="00C62D4A">
        <w:rPr>
          <w:snapToGrid w:val="0"/>
        </w:rPr>
        <w:t>Mô tả: Tìm kiếm thông tin đầu sách theo năm sách được xuất bản (hoặc là tái xuất bản)</w:t>
      </w:r>
    </w:p>
    <w:p w14:paraId="4E3C8DEB" w14:textId="77777777" w:rsidR="009114A2" w:rsidRDefault="009114A2" w:rsidP="009114A2">
      <w:pPr>
        <w:pStyle w:val="Heading3"/>
        <w:spacing w:line="360" w:lineRule="auto"/>
        <w:jc w:val="both"/>
      </w:pPr>
      <w:r>
        <w:t>Dòng sự kiện</w:t>
      </w:r>
    </w:p>
    <w:p w14:paraId="041D4951" w14:textId="77777777" w:rsidR="009114A2" w:rsidRDefault="009114A2" w:rsidP="009114A2">
      <w:pPr>
        <w:pStyle w:val="Heading4"/>
        <w:spacing w:line="360" w:lineRule="auto"/>
        <w:jc w:val="both"/>
      </w:pPr>
      <w:r>
        <w:t>Dòng sự kiện chính</w:t>
      </w:r>
    </w:p>
    <w:p w14:paraId="72924CD7" w14:textId="77777777" w:rsidR="009114A2" w:rsidRPr="00507FB9" w:rsidRDefault="009114A2" w:rsidP="009114A2">
      <w:pPr>
        <w:pStyle w:val="BodyText"/>
        <w:jc w:val="both"/>
      </w:pPr>
      <w:r w:rsidRPr="006E56ED">
        <w:t xml:space="preserve">Bước 1: </w:t>
      </w:r>
      <w:r w:rsidRPr="00FE2449">
        <w:t xml:space="preserve">Người dùng nhập </w:t>
      </w:r>
      <w:r w:rsidRPr="005D72CE">
        <w:t xml:space="preserve">năm </w:t>
      </w:r>
      <w:r w:rsidRPr="00507FB9">
        <w:t>xuất bản muốn tìm kiếm</w:t>
      </w:r>
    </w:p>
    <w:p w14:paraId="719AB895" w14:textId="77777777" w:rsidR="009114A2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t xml:space="preserve">Bước 2: Presentation sẽ đóng gói và gửi năm </w:t>
      </w:r>
      <w:r w:rsidRPr="00507FB9">
        <w:t xml:space="preserve">xuất bản </w:t>
      </w:r>
      <w:r>
        <w:rPr>
          <w:lang w:val="en-US"/>
        </w:rPr>
        <w:t>xuống Dataservice</w:t>
      </w:r>
    </w:p>
    <w:p w14:paraId="57A81C4C" w14:textId="77777777" w:rsidR="009114A2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t>Bước 3: DataService chuyển thành json và gửi cho Controller thông qua API</w:t>
      </w:r>
    </w:p>
    <w:p w14:paraId="6752664D" w14:textId="77777777" w:rsidR="009114A2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t>Bước 4: Controller nhận gói tin và chuyển dữ liệu xuống Domain</w:t>
      </w:r>
    </w:p>
    <w:p w14:paraId="5F2B77E1" w14:textId="77777777" w:rsidR="009114A2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t>Bước 5: Domain chuyển dữ liệu và yêu cầu Repository lấy dữ liệu</w:t>
      </w:r>
    </w:p>
    <w:p w14:paraId="21A2DFC3" w14:textId="77777777" w:rsidR="009114A2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t>Bước 6: Repository truy xuất tất cả đầu sách được xuất bản bởi nhà xuất bản và đóng gói thành danh sách Model, chuyển về cho Domain</w:t>
      </w:r>
    </w:p>
    <w:p w14:paraId="006EFA56" w14:textId="77777777" w:rsidR="009114A2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t>Bước 7: Domain chuyển thành danh sách các ViewModel và chuyển cho Controller</w:t>
      </w:r>
    </w:p>
    <w:p w14:paraId="3C865516" w14:textId="77777777" w:rsidR="009114A2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t>Bước 8: Controller chuyển thành json và trả về DataService</w:t>
      </w:r>
    </w:p>
    <w:p w14:paraId="087B0E67" w14:textId="77777777" w:rsidR="009114A2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lastRenderedPageBreak/>
        <w:t>Bước 9: DataService chuyển dữ liệu lên Presentation</w:t>
      </w:r>
    </w:p>
    <w:p w14:paraId="73E44973" w14:textId="77777777" w:rsidR="009114A2" w:rsidRPr="0020512E" w:rsidRDefault="009114A2" w:rsidP="009114A2">
      <w:pPr>
        <w:pStyle w:val="BodyText"/>
        <w:jc w:val="both"/>
      </w:pPr>
      <w:r>
        <w:rPr>
          <w:lang w:val="en-US"/>
        </w:rPr>
        <w:t>Bước 10: Presentation đưa lên giao diện cho người dùng</w:t>
      </w:r>
    </w:p>
    <w:p w14:paraId="17E2BE49" w14:textId="77777777" w:rsidR="009114A2" w:rsidRDefault="009114A2" w:rsidP="009114A2">
      <w:pPr>
        <w:pStyle w:val="Heading4"/>
        <w:spacing w:line="360" w:lineRule="auto"/>
        <w:jc w:val="both"/>
        <w:rPr>
          <w:lang w:val="en-US"/>
        </w:rPr>
      </w:pPr>
      <w:r>
        <w:t>Các dòng sự kiện khác</w:t>
      </w:r>
    </w:p>
    <w:p w14:paraId="70AAB395" w14:textId="77777777" w:rsidR="009114A2" w:rsidRDefault="009114A2" w:rsidP="009114A2">
      <w:pPr>
        <w:ind w:firstLine="720"/>
        <w:rPr>
          <w:lang w:val="en-US"/>
        </w:rPr>
      </w:pPr>
      <w:r>
        <w:rPr>
          <w:lang w:val="en-US"/>
        </w:rPr>
        <w:t>Dòng phụ:</w:t>
      </w:r>
    </w:p>
    <w:p w14:paraId="5FB85CC1" w14:textId="77777777" w:rsidR="009114A2" w:rsidRDefault="009114A2" w:rsidP="009114A2">
      <w:pPr>
        <w:ind w:firstLine="720"/>
        <w:rPr>
          <w:lang w:val="en-US"/>
        </w:rPr>
      </w:pPr>
      <w:r>
        <w:rPr>
          <w:lang w:val="en-US"/>
        </w:rPr>
        <w:t>Không có</w:t>
      </w:r>
    </w:p>
    <w:p w14:paraId="3ECB3B3E" w14:textId="77777777" w:rsidR="009114A2" w:rsidRDefault="009114A2" w:rsidP="009114A2">
      <w:pPr>
        <w:ind w:firstLine="720"/>
        <w:rPr>
          <w:lang w:val="en-US"/>
        </w:rPr>
      </w:pPr>
    </w:p>
    <w:p w14:paraId="15AC9F47" w14:textId="77777777" w:rsidR="009114A2" w:rsidRDefault="009114A2" w:rsidP="009114A2">
      <w:pPr>
        <w:ind w:firstLine="720"/>
        <w:rPr>
          <w:lang w:val="en-US"/>
        </w:rPr>
      </w:pPr>
      <w:r>
        <w:rPr>
          <w:lang w:val="en-US"/>
        </w:rPr>
        <w:t>Dòng ngoại lệ (Alternative Flow):</w:t>
      </w:r>
    </w:p>
    <w:p w14:paraId="1A6733E6" w14:textId="77777777" w:rsidR="009114A2" w:rsidRDefault="009114A2" w:rsidP="009114A2">
      <w:pPr>
        <w:ind w:firstLine="720"/>
        <w:rPr>
          <w:lang w:val="en-US"/>
        </w:rPr>
      </w:pPr>
      <w:r>
        <w:rPr>
          <w:lang w:val="en-US"/>
        </w:rPr>
        <w:t>Bước A.6: Nếu không có dữ liệu nào phù hợp, trả về NULL</w:t>
      </w:r>
    </w:p>
    <w:p w14:paraId="043EAE83" w14:textId="77777777" w:rsidR="009114A2" w:rsidRDefault="009114A2" w:rsidP="009114A2">
      <w:pPr>
        <w:ind w:firstLine="720"/>
        <w:rPr>
          <w:lang w:val="en-US"/>
        </w:rPr>
      </w:pPr>
      <w:r>
        <w:rPr>
          <w:lang w:val="en-US"/>
        </w:rPr>
        <w:t>Bước A.7: Nếu dữ liệu là NULL thì gửi về thông báo lỗi cho Controller</w:t>
      </w:r>
    </w:p>
    <w:p w14:paraId="73B994A7" w14:textId="77777777" w:rsidR="009114A2" w:rsidRPr="00F4409E" w:rsidRDefault="009114A2" w:rsidP="009114A2">
      <w:pPr>
        <w:ind w:firstLine="720"/>
        <w:rPr>
          <w:lang w:val="en-US"/>
        </w:rPr>
      </w:pPr>
      <w:r>
        <w:rPr>
          <w:lang w:val="en-US"/>
        </w:rPr>
        <w:t>Bước A.10: Nếu dữ liệu là thông báo lỗi thì hiển thị thông báo lỗi lên cho người dùng</w:t>
      </w:r>
    </w:p>
    <w:p w14:paraId="3188CC4C" w14:textId="77777777" w:rsidR="009114A2" w:rsidRDefault="009114A2" w:rsidP="009114A2">
      <w:pPr>
        <w:pStyle w:val="Heading3"/>
        <w:spacing w:line="360" w:lineRule="auto"/>
        <w:jc w:val="both"/>
      </w:pPr>
      <w:r>
        <w:t>Các yêu cầu đặc biệt</w:t>
      </w:r>
    </w:p>
    <w:p w14:paraId="68123C60" w14:textId="77777777" w:rsidR="009114A2" w:rsidRPr="00C4145D" w:rsidRDefault="009114A2" w:rsidP="009114A2">
      <w:pPr>
        <w:pStyle w:val="BodyText"/>
        <w:jc w:val="both"/>
      </w:pPr>
      <w:r w:rsidRPr="00C4145D">
        <w:t>Không có</w:t>
      </w:r>
    </w:p>
    <w:p w14:paraId="1EA314A1" w14:textId="77777777" w:rsidR="009114A2" w:rsidRDefault="009114A2" w:rsidP="009114A2">
      <w:pPr>
        <w:pStyle w:val="Heading3"/>
        <w:spacing w:line="360" w:lineRule="auto"/>
        <w:jc w:val="both"/>
      </w:pPr>
      <w:r w:rsidRPr="0037628A">
        <w:t>Trạng thái hệ thống khi bắt đầu thực hiện Use-case</w:t>
      </w:r>
    </w:p>
    <w:p w14:paraId="715B3196" w14:textId="77777777" w:rsidR="009114A2" w:rsidRPr="00836FAD" w:rsidRDefault="009114A2" w:rsidP="009114A2">
      <w:pPr>
        <w:pStyle w:val="BodyText"/>
        <w:jc w:val="both"/>
      </w:pPr>
      <w:r w:rsidRPr="006E56ED">
        <w:t xml:space="preserve">Use case được kích hoạt khi </w:t>
      </w:r>
      <w:r w:rsidRPr="00FE2449">
        <w:t xml:space="preserve">người dùng có nhu cầu </w:t>
      </w:r>
      <w:r w:rsidRPr="00836FAD">
        <w:t xml:space="preserve">tìm </w:t>
      </w:r>
      <w:r w:rsidRPr="00C65842">
        <w:t xml:space="preserve">những đầu sách </w:t>
      </w:r>
      <w:r w:rsidRPr="00836FAD">
        <w:t>theo năm xuất bản (hoặc tái bản)</w:t>
      </w:r>
    </w:p>
    <w:p w14:paraId="528A442C" w14:textId="77777777" w:rsidR="009114A2" w:rsidRDefault="009114A2" w:rsidP="009114A2">
      <w:pPr>
        <w:pStyle w:val="Heading3"/>
        <w:spacing w:line="360" w:lineRule="auto"/>
        <w:jc w:val="both"/>
      </w:pPr>
      <w:r>
        <w:rPr>
          <w:lang w:val="en-US"/>
        </w:rPr>
        <w:t>Trạng thái hệ thống sau khi thực hiện Use-case</w:t>
      </w:r>
    </w:p>
    <w:p w14:paraId="1D662F6B" w14:textId="77777777" w:rsidR="009114A2" w:rsidRPr="004D6BAF" w:rsidRDefault="009114A2" w:rsidP="009114A2">
      <w:pPr>
        <w:pStyle w:val="BodyText"/>
        <w:jc w:val="both"/>
      </w:pPr>
      <w:r w:rsidRPr="006E56ED">
        <w:t>Thành công: Màn hình tương tác người dù</w:t>
      </w:r>
      <w:r>
        <w:t xml:space="preserve">ng sẽ hiển thị một hoặc một số </w:t>
      </w:r>
      <w:r w:rsidRPr="00C65842">
        <w:t xml:space="preserve">đầu </w:t>
      </w:r>
      <w:r>
        <w:t xml:space="preserve">sách </w:t>
      </w:r>
      <w:r w:rsidRPr="004D6BAF">
        <w:t>theo</w:t>
      </w:r>
      <w:r w:rsidRPr="00C65842">
        <w:t xml:space="preserve"> </w:t>
      </w:r>
      <w:r w:rsidRPr="007E6995">
        <w:t xml:space="preserve">năm </w:t>
      </w:r>
      <w:r w:rsidRPr="00C65842">
        <w:t>xuất</w:t>
      </w:r>
      <w:r w:rsidRPr="004D6BAF">
        <w:t xml:space="preserve"> bản</w:t>
      </w:r>
    </w:p>
    <w:p w14:paraId="7435D0C5" w14:textId="77777777" w:rsidR="009114A2" w:rsidRPr="006E56ED" w:rsidRDefault="009114A2" w:rsidP="009114A2">
      <w:pPr>
        <w:pStyle w:val="BodyText"/>
        <w:jc w:val="both"/>
      </w:pPr>
      <w:r w:rsidRPr="006E56ED">
        <w:t>Thất bại: Màn hình sẽ pop-up hiển thị thông báo “Không có dữ liệu”</w:t>
      </w:r>
    </w:p>
    <w:p w14:paraId="4F96F88C" w14:textId="77777777" w:rsidR="009114A2" w:rsidRDefault="009114A2" w:rsidP="009114A2">
      <w:pPr>
        <w:pStyle w:val="Heading3"/>
        <w:spacing w:line="360" w:lineRule="auto"/>
        <w:jc w:val="both"/>
        <w:rPr>
          <w:lang w:val="en-US"/>
        </w:rPr>
      </w:pPr>
      <w:r>
        <w:rPr>
          <w:lang w:val="en-US"/>
        </w:rPr>
        <w:t>Điểm mở rộng</w:t>
      </w:r>
    </w:p>
    <w:p w14:paraId="6DC9EABF" w14:textId="77777777" w:rsidR="009114A2" w:rsidRPr="00487C6C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t>Không có</w:t>
      </w:r>
    </w:p>
    <w:p w14:paraId="763FA40F" w14:textId="77777777" w:rsidR="009114A2" w:rsidRPr="00F4409E" w:rsidRDefault="009114A2" w:rsidP="009114A2">
      <w:pPr>
        <w:pStyle w:val="Heading2"/>
        <w:spacing w:line="360" w:lineRule="auto"/>
        <w:jc w:val="both"/>
        <w:rPr>
          <w:lang w:val="en-US"/>
        </w:rPr>
      </w:pPr>
      <w:bookmarkStart w:id="27" w:name="_Toc44862031"/>
      <w:r>
        <w:rPr>
          <w:lang w:val="en-US"/>
        </w:rPr>
        <w:t xml:space="preserve">Đặc tả Use-case </w:t>
      </w:r>
      <w:r w:rsidRPr="00F132A0">
        <w:rPr>
          <w:lang w:val="en-US"/>
        </w:rPr>
        <w:t>Tìm kiếm thông tin sách theo thể loại</w:t>
      </w:r>
      <w:bookmarkEnd w:id="27"/>
    </w:p>
    <w:p w14:paraId="0285CB43" w14:textId="77777777" w:rsidR="009114A2" w:rsidRDefault="009114A2" w:rsidP="009114A2">
      <w:pPr>
        <w:pStyle w:val="Heading3"/>
        <w:spacing w:line="360" w:lineRule="auto"/>
        <w:jc w:val="both"/>
      </w:pPr>
      <w:r>
        <w:t>Tóm tắt</w:t>
      </w:r>
    </w:p>
    <w:p w14:paraId="61D38DE6" w14:textId="77777777" w:rsidR="009114A2" w:rsidRPr="00624E18" w:rsidRDefault="009114A2" w:rsidP="009114A2">
      <w:pPr>
        <w:pStyle w:val="BodyText"/>
        <w:jc w:val="both"/>
        <w:rPr>
          <w:snapToGrid w:val="0"/>
        </w:rPr>
      </w:pPr>
      <w:r w:rsidRPr="00624E18">
        <w:rPr>
          <w:snapToGrid w:val="0"/>
        </w:rPr>
        <w:t xml:space="preserve">Actor: </w:t>
      </w:r>
      <w:r>
        <w:rPr>
          <w:snapToGrid w:val="0"/>
        </w:rPr>
        <w:t>Tất cả người dùng (Quản lý thư viện/Độc giả/...)</w:t>
      </w:r>
    </w:p>
    <w:p w14:paraId="0BF7921E" w14:textId="77777777" w:rsidR="009114A2" w:rsidRPr="00EB720D" w:rsidRDefault="009114A2" w:rsidP="009114A2">
      <w:pPr>
        <w:pStyle w:val="BodyText"/>
        <w:jc w:val="both"/>
      </w:pPr>
      <w:r w:rsidRPr="00EB720D">
        <w:rPr>
          <w:snapToGrid w:val="0"/>
        </w:rPr>
        <w:t>Mô tả: Tìm kiếm thông tin đầu sách theo thể loại sách</w:t>
      </w:r>
    </w:p>
    <w:p w14:paraId="33AD400C" w14:textId="77777777" w:rsidR="009114A2" w:rsidRDefault="009114A2" w:rsidP="009114A2">
      <w:pPr>
        <w:pStyle w:val="Heading3"/>
        <w:spacing w:line="360" w:lineRule="auto"/>
        <w:jc w:val="both"/>
      </w:pPr>
      <w:r>
        <w:t>Dòng sự kiện</w:t>
      </w:r>
    </w:p>
    <w:p w14:paraId="187EDA36" w14:textId="77777777" w:rsidR="009114A2" w:rsidRDefault="009114A2" w:rsidP="009114A2">
      <w:pPr>
        <w:pStyle w:val="Heading4"/>
        <w:spacing w:line="360" w:lineRule="auto"/>
        <w:jc w:val="both"/>
      </w:pPr>
      <w:r>
        <w:t>Dòng sự kiện chính</w:t>
      </w:r>
    </w:p>
    <w:p w14:paraId="558618E4" w14:textId="77777777" w:rsidR="009114A2" w:rsidRPr="008172EF" w:rsidRDefault="009114A2" w:rsidP="009114A2">
      <w:pPr>
        <w:pStyle w:val="BodyText"/>
        <w:jc w:val="both"/>
      </w:pPr>
      <w:r w:rsidRPr="006E56ED">
        <w:t xml:space="preserve">Bước 1: </w:t>
      </w:r>
      <w:r w:rsidRPr="00FE2449">
        <w:t xml:space="preserve">Người dùng </w:t>
      </w:r>
      <w:r w:rsidRPr="00924434">
        <w:t>chọn thể loại</w:t>
      </w:r>
      <w:r w:rsidRPr="00507FB9">
        <w:t xml:space="preserve"> muốn tìm kiếm</w:t>
      </w:r>
      <w:r w:rsidRPr="008172EF">
        <w:t xml:space="preserve"> (</w:t>
      </w:r>
      <w:r w:rsidRPr="00F31047">
        <w:t>combobox</w:t>
      </w:r>
      <w:r w:rsidRPr="008172EF">
        <w:t>)</w:t>
      </w:r>
    </w:p>
    <w:p w14:paraId="1475C36A" w14:textId="77777777" w:rsidR="009114A2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t>Bước 2: Presentation sẽ đóng gói và gửi thể loại xuống Dataservice</w:t>
      </w:r>
    </w:p>
    <w:p w14:paraId="04D67228" w14:textId="77777777" w:rsidR="009114A2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t>Bước 3: DataService chuyển thành json và gửi cho Controller</w:t>
      </w:r>
      <w:r w:rsidRPr="00750B4C">
        <w:rPr>
          <w:lang w:val="en-US"/>
        </w:rPr>
        <w:t xml:space="preserve"> </w:t>
      </w:r>
      <w:r>
        <w:rPr>
          <w:lang w:val="en-US"/>
        </w:rPr>
        <w:t>thông qua API</w:t>
      </w:r>
    </w:p>
    <w:p w14:paraId="31E6284C" w14:textId="77777777" w:rsidR="009114A2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t>Bước 4: Controller nhận gói tin và chuyển dữ liệu xuống Domain</w:t>
      </w:r>
    </w:p>
    <w:p w14:paraId="65A4B530" w14:textId="77777777" w:rsidR="009114A2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t>Bước 5: Domain chuyển dữ liệu và yêu cầu Repository lấy dữ liệu</w:t>
      </w:r>
    </w:p>
    <w:p w14:paraId="7AC7DA82" w14:textId="77777777" w:rsidR="009114A2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t>Bước 6: Repository truy xuất tất cả sách thuộc thể loại theo yêu cầu và đóng gói thành danh sách Model, chuyển về cho Domain</w:t>
      </w:r>
    </w:p>
    <w:p w14:paraId="6016B8E4" w14:textId="77777777" w:rsidR="009114A2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t>Bước 7: Domain chuyển thành danh sách các ViewModel và chuyển cho Controller</w:t>
      </w:r>
    </w:p>
    <w:p w14:paraId="62BFF2D8" w14:textId="77777777" w:rsidR="009114A2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t>Bước 8: Controller chuyển thành json và trả về DataService</w:t>
      </w:r>
    </w:p>
    <w:p w14:paraId="78D43782" w14:textId="77777777" w:rsidR="009114A2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lastRenderedPageBreak/>
        <w:t>Bước 9: DataService chuyển dữ liệu lên Presentation</w:t>
      </w:r>
    </w:p>
    <w:p w14:paraId="00627DC7" w14:textId="77777777" w:rsidR="009114A2" w:rsidRPr="00F4409E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t>Bước 10: Presentation đưa lên giao diện cho người dùng</w:t>
      </w:r>
    </w:p>
    <w:p w14:paraId="5D7FDF08" w14:textId="77777777" w:rsidR="009114A2" w:rsidRDefault="009114A2" w:rsidP="009114A2">
      <w:pPr>
        <w:pStyle w:val="Heading4"/>
        <w:spacing w:line="360" w:lineRule="auto"/>
        <w:jc w:val="both"/>
        <w:rPr>
          <w:lang w:val="en-US"/>
        </w:rPr>
      </w:pPr>
      <w:r>
        <w:t>Các dòng sự kiện khác</w:t>
      </w:r>
    </w:p>
    <w:p w14:paraId="0D9C2867" w14:textId="77777777" w:rsidR="009114A2" w:rsidRDefault="009114A2" w:rsidP="009114A2">
      <w:pPr>
        <w:ind w:firstLine="720"/>
        <w:rPr>
          <w:lang w:val="en-US"/>
        </w:rPr>
      </w:pPr>
      <w:r>
        <w:rPr>
          <w:lang w:val="en-US"/>
        </w:rPr>
        <w:t>Dòng phụ:</w:t>
      </w:r>
    </w:p>
    <w:p w14:paraId="3AC6A7E6" w14:textId="77777777" w:rsidR="009114A2" w:rsidRDefault="009114A2" w:rsidP="009114A2">
      <w:pPr>
        <w:ind w:firstLine="720"/>
        <w:rPr>
          <w:lang w:val="en-US"/>
        </w:rPr>
      </w:pPr>
      <w:r>
        <w:rPr>
          <w:lang w:val="en-US"/>
        </w:rPr>
        <w:t>Không có</w:t>
      </w:r>
    </w:p>
    <w:p w14:paraId="7223EA09" w14:textId="77777777" w:rsidR="009114A2" w:rsidRDefault="009114A2" w:rsidP="009114A2">
      <w:pPr>
        <w:ind w:firstLine="720"/>
        <w:rPr>
          <w:lang w:val="en-US"/>
        </w:rPr>
      </w:pPr>
    </w:p>
    <w:p w14:paraId="66D6400C" w14:textId="77777777" w:rsidR="009114A2" w:rsidRDefault="009114A2" w:rsidP="009114A2">
      <w:pPr>
        <w:ind w:firstLine="720"/>
        <w:rPr>
          <w:lang w:val="en-US"/>
        </w:rPr>
      </w:pPr>
      <w:r>
        <w:rPr>
          <w:lang w:val="en-US"/>
        </w:rPr>
        <w:t>Dòng ngoại lệ (Alternative Flow):</w:t>
      </w:r>
    </w:p>
    <w:p w14:paraId="4463F20A" w14:textId="77777777" w:rsidR="009114A2" w:rsidRDefault="009114A2" w:rsidP="009114A2">
      <w:pPr>
        <w:ind w:firstLine="720"/>
        <w:rPr>
          <w:lang w:val="en-US"/>
        </w:rPr>
      </w:pPr>
      <w:r>
        <w:rPr>
          <w:lang w:val="en-US"/>
        </w:rPr>
        <w:t>Bước A.6: Nếu không có dữ liệu nào phù hợp, trả về NULL</w:t>
      </w:r>
    </w:p>
    <w:p w14:paraId="49492FC4" w14:textId="77777777" w:rsidR="009114A2" w:rsidRDefault="009114A2" w:rsidP="009114A2">
      <w:pPr>
        <w:ind w:firstLine="720"/>
        <w:rPr>
          <w:lang w:val="en-US"/>
        </w:rPr>
      </w:pPr>
      <w:r>
        <w:rPr>
          <w:lang w:val="en-US"/>
        </w:rPr>
        <w:t>Bước A.7: Nếu dữ liệu là NULL thì gửi về thông báo lỗi cho Controller</w:t>
      </w:r>
    </w:p>
    <w:p w14:paraId="17BA4CA5" w14:textId="77777777" w:rsidR="009114A2" w:rsidRPr="00F4409E" w:rsidRDefault="009114A2" w:rsidP="009114A2">
      <w:pPr>
        <w:ind w:firstLine="720"/>
        <w:rPr>
          <w:lang w:val="en-US"/>
        </w:rPr>
      </w:pPr>
      <w:r>
        <w:rPr>
          <w:lang w:val="en-US"/>
        </w:rPr>
        <w:t>Bước A.10: Nếu dữ liệu là thông báo lỗi thì hiển thị thông báo lỗi lên cho người dùng</w:t>
      </w:r>
    </w:p>
    <w:p w14:paraId="611B12A2" w14:textId="77777777" w:rsidR="009114A2" w:rsidRDefault="009114A2" w:rsidP="009114A2">
      <w:pPr>
        <w:pStyle w:val="Heading3"/>
        <w:spacing w:line="360" w:lineRule="auto"/>
        <w:jc w:val="both"/>
      </w:pPr>
      <w:r>
        <w:t>Các yêu cầu đặc biệt</w:t>
      </w:r>
    </w:p>
    <w:p w14:paraId="66A6AFA2" w14:textId="77777777" w:rsidR="009114A2" w:rsidRPr="00C4145D" w:rsidRDefault="009114A2" w:rsidP="009114A2">
      <w:pPr>
        <w:pStyle w:val="BodyText"/>
        <w:jc w:val="both"/>
      </w:pPr>
      <w:r w:rsidRPr="00C4145D">
        <w:t>Không có</w:t>
      </w:r>
    </w:p>
    <w:p w14:paraId="23ACD170" w14:textId="77777777" w:rsidR="009114A2" w:rsidRDefault="009114A2" w:rsidP="009114A2">
      <w:pPr>
        <w:pStyle w:val="Heading3"/>
        <w:spacing w:line="360" w:lineRule="auto"/>
        <w:jc w:val="both"/>
      </w:pPr>
      <w:r w:rsidRPr="0037628A">
        <w:t>Trạng thái hệ thống khi bắt đầu thực hiện Use-case</w:t>
      </w:r>
    </w:p>
    <w:p w14:paraId="37EB8BA2" w14:textId="77777777" w:rsidR="009114A2" w:rsidRPr="00633F86" w:rsidRDefault="009114A2" w:rsidP="009114A2">
      <w:pPr>
        <w:pStyle w:val="BodyText"/>
        <w:jc w:val="both"/>
      </w:pPr>
      <w:r w:rsidRPr="006E56ED">
        <w:t xml:space="preserve">Use case được kích hoạt khi </w:t>
      </w:r>
      <w:r w:rsidRPr="00FE2449">
        <w:t xml:space="preserve">người dùng có nhu cầu </w:t>
      </w:r>
      <w:r w:rsidRPr="00C65842">
        <w:t xml:space="preserve">tra cứu sách </w:t>
      </w:r>
      <w:r w:rsidRPr="00BB3F80">
        <w:t xml:space="preserve">thuộc </w:t>
      </w:r>
      <w:r w:rsidRPr="0013146E">
        <w:t xml:space="preserve">cùng </w:t>
      </w:r>
      <w:r w:rsidRPr="00A078F6">
        <w:t>thể loại</w:t>
      </w:r>
    </w:p>
    <w:p w14:paraId="62588670" w14:textId="77777777" w:rsidR="009114A2" w:rsidRDefault="009114A2" w:rsidP="009114A2">
      <w:pPr>
        <w:pStyle w:val="Heading3"/>
        <w:spacing w:line="360" w:lineRule="auto"/>
        <w:jc w:val="both"/>
      </w:pPr>
      <w:r>
        <w:rPr>
          <w:lang w:val="en-US"/>
        </w:rPr>
        <w:t>Trạng thái hệ thống sau khi thực hiện Use-case</w:t>
      </w:r>
    </w:p>
    <w:p w14:paraId="792A668D" w14:textId="77777777" w:rsidR="009114A2" w:rsidRPr="007D274B" w:rsidRDefault="009114A2" w:rsidP="009114A2">
      <w:pPr>
        <w:pStyle w:val="BodyText"/>
        <w:jc w:val="both"/>
      </w:pPr>
      <w:r w:rsidRPr="006E56ED">
        <w:t xml:space="preserve">Thành công: Màn hình tương tác người dùng sẽ hiển thị một hoặc một số </w:t>
      </w:r>
      <w:r w:rsidRPr="007D274B">
        <w:t xml:space="preserve">sách có </w:t>
      </w:r>
      <w:r w:rsidRPr="0013146E">
        <w:t xml:space="preserve">cùng </w:t>
      </w:r>
      <w:r w:rsidRPr="00A078F6">
        <w:t>thể loại</w:t>
      </w:r>
    </w:p>
    <w:p w14:paraId="6AAD36B1" w14:textId="77777777" w:rsidR="009114A2" w:rsidRPr="006E56ED" w:rsidRDefault="009114A2" w:rsidP="009114A2">
      <w:pPr>
        <w:pStyle w:val="BodyText"/>
        <w:jc w:val="both"/>
      </w:pPr>
      <w:r w:rsidRPr="006E56ED">
        <w:t>Thất bại: Màn hình sẽ pop-up hiển thị thông báo “Không có dữ liệu”</w:t>
      </w:r>
    </w:p>
    <w:p w14:paraId="12180DBA" w14:textId="77777777" w:rsidR="009114A2" w:rsidRDefault="009114A2" w:rsidP="009114A2">
      <w:pPr>
        <w:pStyle w:val="Heading3"/>
        <w:spacing w:line="360" w:lineRule="auto"/>
        <w:jc w:val="both"/>
        <w:rPr>
          <w:lang w:val="en-US"/>
        </w:rPr>
      </w:pPr>
      <w:r>
        <w:rPr>
          <w:lang w:val="en-US"/>
        </w:rPr>
        <w:t>Điểm mở rộng</w:t>
      </w:r>
    </w:p>
    <w:p w14:paraId="3FD361DA" w14:textId="77777777" w:rsidR="009114A2" w:rsidRPr="00487C6C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t>Không có</w:t>
      </w:r>
    </w:p>
    <w:p w14:paraId="2B5DB466" w14:textId="77777777" w:rsidR="009114A2" w:rsidRPr="00F4409E" w:rsidRDefault="009114A2" w:rsidP="009114A2">
      <w:pPr>
        <w:pStyle w:val="Heading2"/>
        <w:spacing w:line="360" w:lineRule="auto"/>
        <w:jc w:val="both"/>
        <w:rPr>
          <w:lang w:val="en-US"/>
        </w:rPr>
      </w:pPr>
      <w:bookmarkStart w:id="28" w:name="_Toc44862032"/>
      <w:r>
        <w:rPr>
          <w:lang w:val="en-US"/>
        </w:rPr>
        <w:t xml:space="preserve">Đặc tả Use-case </w:t>
      </w:r>
      <w:bookmarkStart w:id="29" w:name="_Hlk44798020"/>
      <w:r w:rsidRPr="002D2C76">
        <w:rPr>
          <w:lang w:val="en-US"/>
        </w:rPr>
        <w:t>Xem danh sách các sách theo thông tin</w:t>
      </w:r>
      <w:r>
        <w:rPr>
          <w:lang w:val="en-US"/>
        </w:rPr>
        <w:t xml:space="preserve"> đầu </w:t>
      </w:r>
      <w:r w:rsidRPr="002D2C76">
        <w:rPr>
          <w:lang w:val="en-US"/>
        </w:rPr>
        <w:t>sách</w:t>
      </w:r>
      <w:bookmarkEnd w:id="28"/>
      <w:bookmarkEnd w:id="29"/>
    </w:p>
    <w:p w14:paraId="44DE7C7B" w14:textId="77777777" w:rsidR="009114A2" w:rsidRDefault="009114A2" w:rsidP="009114A2">
      <w:pPr>
        <w:pStyle w:val="Heading3"/>
        <w:spacing w:line="360" w:lineRule="auto"/>
        <w:jc w:val="both"/>
      </w:pPr>
      <w:r>
        <w:t>Tóm tắt</w:t>
      </w:r>
    </w:p>
    <w:p w14:paraId="265A42D7" w14:textId="77777777" w:rsidR="009114A2" w:rsidRPr="00A434FF" w:rsidRDefault="009114A2" w:rsidP="009114A2">
      <w:pPr>
        <w:pStyle w:val="BodyText"/>
        <w:jc w:val="both"/>
        <w:rPr>
          <w:snapToGrid w:val="0"/>
        </w:rPr>
      </w:pPr>
      <w:r w:rsidRPr="00A434FF">
        <w:rPr>
          <w:snapToGrid w:val="0"/>
        </w:rPr>
        <w:t xml:space="preserve">Actor: </w:t>
      </w:r>
      <w:r>
        <w:rPr>
          <w:snapToGrid w:val="0"/>
        </w:rPr>
        <w:t>Tất cả người dùng (Quản lý thư viện/Độc giả/...)</w:t>
      </w:r>
    </w:p>
    <w:p w14:paraId="6FC308DF" w14:textId="77777777" w:rsidR="009114A2" w:rsidRPr="00F93CA7" w:rsidRDefault="009114A2" w:rsidP="009114A2">
      <w:pPr>
        <w:pStyle w:val="BodyText"/>
        <w:jc w:val="both"/>
      </w:pPr>
      <w:r w:rsidRPr="00F93CA7">
        <w:rPr>
          <w:snapToGrid w:val="0"/>
        </w:rPr>
        <w:t xml:space="preserve">Mô tả: </w:t>
      </w:r>
      <w:r w:rsidRPr="00D20076">
        <w:rPr>
          <w:snapToGrid w:val="0"/>
        </w:rPr>
        <w:t>Xem danh sách sách đang theo thông tin đầu sách</w:t>
      </w:r>
    </w:p>
    <w:p w14:paraId="283839E4" w14:textId="77777777" w:rsidR="009114A2" w:rsidRDefault="009114A2" w:rsidP="009114A2">
      <w:pPr>
        <w:pStyle w:val="Heading3"/>
        <w:spacing w:line="360" w:lineRule="auto"/>
        <w:jc w:val="both"/>
      </w:pPr>
      <w:r>
        <w:t>Dòng sự kiện</w:t>
      </w:r>
    </w:p>
    <w:p w14:paraId="1011A271" w14:textId="77777777" w:rsidR="009114A2" w:rsidRDefault="009114A2" w:rsidP="009114A2">
      <w:pPr>
        <w:pStyle w:val="Heading4"/>
        <w:spacing w:line="360" w:lineRule="auto"/>
        <w:jc w:val="both"/>
      </w:pPr>
      <w:r>
        <w:t>Dòng sự kiện chính</w:t>
      </w:r>
    </w:p>
    <w:p w14:paraId="0F918EE3" w14:textId="77777777" w:rsidR="009114A2" w:rsidRPr="006E56ED" w:rsidRDefault="009114A2" w:rsidP="009114A2">
      <w:pPr>
        <w:pStyle w:val="BodyText"/>
        <w:jc w:val="both"/>
      </w:pPr>
      <w:r w:rsidRPr="006E56ED">
        <w:t xml:space="preserve">Bước 1: Người dùng </w:t>
      </w:r>
      <w:r w:rsidRPr="00197B5F">
        <w:t xml:space="preserve">nhập </w:t>
      </w:r>
      <w:r w:rsidRPr="00D20076">
        <w:rPr>
          <w:snapToGrid w:val="0"/>
        </w:rPr>
        <w:t>thông tin đầu sách</w:t>
      </w:r>
      <w:r w:rsidRPr="00197B5F">
        <w:rPr>
          <w:snapToGrid w:val="0"/>
        </w:rPr>
        <w:t xml:space="preserve"> muốn tìm kiếm</w:t>
      </w:r>
      <w:r w:rsidRPr="006E56ED">
        <w:t>, có các loại thông tin yêu cầu:</w:t>
      </w:r>
    </w:p>
    <w:p w14:paraId="5E235907" w14:textId="77777777" w:rsidR="009114A2" w:rsidRDefault="009114A2" w:rsidP="009114A2">
      <w:pPr>
        <w:pStyle w:val="BodyText"/>
        <w:numPr>
          <w:ilvl w:val="0"/>
          <w:numId w:val="34"/>
        </w:numPr>
        <w:jc w:val="both"/>
        <w:rPr>
          <w:lang w:val="en-US"/>
        </w:rPr>
      </w:pPr>
      <w:r>
        <w:rPr>
          <w:lang w:val="en-US"/>
        </w:rPr>
        <w:t>Tên tác giả</w:t>
      </w:r>
    </w:p>
    <w:p w14:paraId="0D1B5516" w14:textId="77777777" w:rsidR="009114A2" w:rsidRDefault="009114A2" w:rsidP="009114A2">
      <w:pPr>
        <w:pStyle w:val="BodyText"/>
        <w:numPr>
          <w:ilvl w:val="0"/>
          <w:numId w:val="34"/>
        </w:numPr>
        <w:jc w:val="both"/>
        <w:rPr>
          <w:lang w:val="en-US"/>
        </w:rPr>
      </w:pPr>
      <w:r>
        <w:rPr>
          <w:lang w:val="en-US"/>
        </w:rPr>
        <w:t>Tên sách</w:t>
      </w:r>
    </w:p>
    <w:p w14:paraId="6C9BE3EA" w14:textId="77777777" w:rsidR="009114A2" w:rsidRDefault="009114A2" w:rsidP="009114A2">
      <w:pPr>
        <w:pStyle w:val="BodyText"/>
        <w:numPr>
          <w:ilvl w:val="0"/>
          <w:numId w:val="34"/>
        </w:numPr>
        <w:jc w:val="both"/>
        <w:rPr>
          <w:lang w:val="en-US"/>
        </w:rPr>
      </w:pPr>
      <w:r>
        <w:rPr>
          <w:lang w:val="en-US"/>
        </w:rPr>
        <w:t>ISBN</w:t>
      </w:r>
    </w:p>
    <w:p w14:paraId="33836751" w14:textId="77777777" w:rsidR="009114A2" w:rsidRDefault="009114A2" w:rsidP="009114A2">
      <w:pPr>
        <w:pStyle w:val="BodyText"/>
        <w:numPr>
          <w:ilvl w:val="0"/>
          <w:numId w:val="34"/>
        </w:numPr>
        <w:jc w:val="both"/>
        <w:rPr>
          <w:lang w:val="en-US"/>
        </w:rPr>
      </w:pPr>
      <w:r>
        <w:rPr>
          <w:lang w:val="en-US"/>
        </w:rPr>
        <w:t>Thể loại</w:t>
      </w:r>
    </w:p>
    <w:p w14:paraId="531F6A10" w14:textId="77777777" w:rsidR="009114A2" w:rsidRPr="00CD21F3" w:rsidRDefault="009114A2" w:rsidP="009114A2">
      <w:pPr>
        <w:pStyle w:val="BodyText"/>
        <w:numPr>
          <w:ilvl w:val="0"/>
          <w:numId w:val="34"/>
        </w:numPr>
        <w:jc w:val="both"/>
        <w:rPr>
          <w:lang w:val="en-US"/>
        </w:rPr>
      </w:pPr>
      <w:r>
        <w:rPr>
          <w:lang w:val="en-US"/>
        </w:rPr>
        <w:t>Năm xuất bản</w:t>
      </w:r>
    </w:p>
    <w:p w14:paraId="7734C745" w14:textId="77777777" w:rsidR="009114A2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t xml:space="preserve">Bước 2: Presentation sẽ đóng gói và gửi </w:t>
      </w:r>
      <w:r w:rsidRPr="00D20076">
        <w:rPr>
          <w:snapToGrid w:val="0"/>
        </w:rPr>
        <w:t>thông tin đầu sách</w:t>
      </w:r>
      <w:r>
        <w:rPr>
          <w:lang w:val="en-US"/>
        </w:rPr>
        <w:t xml:space="preserve"> xuống Dataservice</w:t>
      </w:r>
    </w:p>
    <w:p w14:paraId="3ECD8BA4" w14:textId="77777777" w:rsidR="009114A2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t>Bước 3: DataService chuyển thành json và gửi cho Controller</w:t>
      </w:r>
      <w:r w:rsidRPr="00750B4C">
        <w:rPr>
          <w:lang w:val="en-US"/>
        </w:rPr>
        <w:t xml:space="preserve"> </w:t>
      </w:r>
      <w:r>
        <w:rPr>
          <w:lang w:val="en-US"/>
        </w:rPr>
        <w:t>thông qua API</w:t>
      </w:r>
    </w:p>
    <w:p w14:paraId="6E72E9DE" w14:textId="77777777" w:rsidR="009114A2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t>Bước 4: Controller nhận gói tin và chuyển dữ liệu xuống Domain</w:t>
      </w:r>
    </w:p>
    <w:p w14:paraId="4982DAF1" w14:textId="77777777" w:rsidR="009114A2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lastRenderedPageBreak/>
        <w:t>Bước 5: Domain kiểm tra tính đúng đắn của dữ liệu và yêu cầu Repository lấy dữ liệu</w:t>
      </w:r>
    </w:p>
    <w:p w14:paraId="3C161B9B" w14:textId="77777777" w:rsidR="009114A2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t>Bước 6: Repository truy xuất tất cả sách theo thông tin đầu sách và đóng gói thành danh sách Model, chuyển về cho Domain</w:t>
      </w:r>
    </w:p>
    <w:p w14:paraId="372DCACC" w14:textId="77777777" w:rsidR="009114A2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t>Bước 7: Domain chuyển thành danh sách các ViewModel và chuyển cho Controller</w:t>
      </w:r>
    </w:p>
    <w:p w14:paraId="72C9C481" w14:textId="77777777" w:rsidR="009114A2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t>Bước 8: Controller chuyển thành json và trả về DataService</w:t>
      </w:r>
    </w:p>
    <w:p w14:paraId="4184853F" w14:textId="77777777" w:rsidR="009114A2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t>Bước 9: DataService chuyển dữ liệu lên Presentation</w:t>
      </w:r>
    </w:p>
    <w:p w14:paraId="13F88972" w14:textId="77777777" w:rsidR="009114A2" w:rsidRPr="00F4409E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t>Bước 10: Presentation đưa lên giao diện cho người dùng</w:t>
      </w:r>
    </w:p>
    <w:p w14:paraId="40BD9FCC" w14:textId="77777777" w:rsidR="009114A2" w:rsidRDefault="009114A2" w:rsidP="009114A2">
      <w:pPr>
        <w:pStyle w:val="Heading4"/>
        <w:spacing w:line="360" w:lineRule="auto"/>
        <w:jc w:val="both"/>
        <w:rPr>
          <w:lang w:val="en-US"/>
        </w:rPr>
      </w:pPr>
      <w:r>
        <w:t>Các dòng sự kiện khác</w:t>
      </w:r>
    </w:p>
    <w:p w14:paraId="45A83697" w14:textId="77777777" w:rsidR="009114A2" w:rsidRDefault="009114A2" w:rsidP="009114A2">
      <w:pPr>
        <w:ind w:firstLine="720"/>
        <w:rPr>
          <w:lang w:val="en-US"/>
        </w:rPr>
      </w:pPr>
      <w:r>
        <w:rPr>
          <w:lang w:val="en-US"/>
        </w:rPr>
        <w:t>Dòng phụ:</w:t>
      </w:r>
    </w:p>
    <w:p w14:paraId="614324C2" w14:textId="77777777" w:rsidR="009114A2" w:rsidRDefault="009114A2" w:rsidP="009114A2">
      <w:pPr>
        <w:ind w:firstLine="720"/>
        <w:rPr>
          <w:lang w:val="en-US"/>
        </w:rPr>
      </w:pPr>
      <w:r>
        <w:rPr>
          <w:lang w:val="en-US"/>
        </w:rPr>
        <w:t>Không có</w:t>
      </w:r>
    </w:p>
    <w:p w14:paraId="67E60183" w14:textId="77777777" w:rsidR="009114A2" w:rsidRDefault="009114A2" w:rsidP="009114A2">
      <w:pPr>
        <w:ind w:firstLine="720"/>
        <w:rPr>
          <w:lang w:val="en-US"/>
        </w:rPr>
      </w:pPr>
    </w:p>
    <w:p w14:paraId="7DD4F306" w14:textId="77777777" w:rsidR="009114A2" w:rsidRDefault="009114A2" w:rsidP="009114A2">
      <w:pPr>
        <w:ind w:firstLine="720"/>
        <w:rPr>
          <w:lang w:val="en-US"/>
        </w:rPr>
      </w:pPr>
      <w:r>
        <w:rPr>
          <w:lang w:val="en-US"/>
        </w:rPr>
        <w:t>Dòng ngoại lệ (Alternative Flow):</w:t>
      </w:r>
    </w:p>
    <w:p w14:paraId="6D7C37B8" w14:textId="77777777" w:rsidR="009114A2" w:rsidRDefault="009114A2" w:rsidP="009114A2">
      <w:pPr>
        <w:ind w:firstLine="720"/>
        <w:rPr>
          <w:lang w:val="en-US"/>
        </w:rPr>
      </w:pPr>
      <w:r>
        <w:rPr>
          <w:lang w:val="en-US"/>
        </w:rPr>
        <w:t>Bước A.5: Nếu dữ liệu không hợp lệ thì gửi về cho Controller thông báo lỗi, bỏ qua bước 6, 7</w:t>
      </w:r>
    </w:p>
    <w:p w14:paraId="51728880" w14:textId="77777777" w:rsidR="009114A2" w:rsidRDefault="009114A2" w:rsidP="009114A2">
      <w:pPr>
        <w:ind w:firstLine="720"/>
        <w:rPr>
          <w:lang w:val="en-US"/>
        </w:rPr>
      </w:pPr>
      <w:r>
        <w:rPr>
          <w:lang w:val="en-US"/>
        </w:rPr>
        <w:t>Bước A.6: Nếu không có dữ liệu nào phù hợp, trả về NULL</w:t>
      </w:r>
    </w:p>
    <w:p w14:paraId="31EB7DAD" w14:textId="77777777" w:rsidR="009114A2" w:rsidRDefault="009114A2" w:rsidP="009114A2">
      <w:pPr>
        <w:ind w:firstLine="720"/>
        <w:rPr>
          <w:lang w:val="en-US"/>
        </w:rPr>
      </w:pPr>
      <w:r>
        <w:rPr>
          <w:lang w:val="en-US"/>
        </w:rPr>
        <w:t>Bước A.7: Nếu dữ liệu là NULL thì gửi về thông báo lỗi cho Controller</w:t>
      </w:r>
    </w:p>
    <w:p w14:paraId="32413442" w14:textId="77777777" w:rsidR="009114A2" w:rsidRPr="00F4409E" w:rsidRDefault="009114A2" w:rsidP="009114A2">
      <w:pPr>
        <w:ind w:firstLine="720"/>
        <w:rPr>
          <w:lang w:val="en-US"/>
        </w:rPr>
      </w:pPr>
      <w:r>
        <w:rPr>
          <w:lang w:val="en-US"/>
        </w:rPr>
        <w:t>Bước A.10: Nếu dữ liệu là thông báo lỗi thì hiển thị thông báo lỗi lên cho người dùng</w:t>
      </w:r>
    </w:p>
    <w:p w14:paraId="0A7E9CB9" w14:textId="77777777" w:rsidR="009114A2" w:rsidRDefault="009114A2" w:rsidP="009114A2">
      <w:pPr>
        <w:pStyle w:val="Heading3"/>
        <w:spacing w:line="360" w:lineRule="auto"/>
        <w:jc w:val="both"/>
      </w:pPr>
      <w:r>
        <w:t>Các yêu cầu đặc biệt</w:t>
      </w:r>
    </w:p>
    <w:p w14:paraId="364F2965" w14:textId="77777777" w:rsidR="009114A2" w:rsidRPr="00C4145D" w:rsidRDefault="009114A2" w:rsidP="009114A2">
      <w:pPr>
        <w:pStyle w:val="BodyText"/>
        <w:jc w:val="both"/>
      </w:pPr>
      <w:r w:rsidRPr="00C4145D">
        <w:t>Không có</w:t>
      </w:r>
    </w:p>
    <w:p w14:paraId="15F3C669" w14:textId="77777777" w:rsidR="009114A2" w:rsidRDefault="009114A2" w:rsidP="009114A2">
      <w:pPr>
        <w:pStyle w:val="Heading3"/>
        <w:spacing w:line="360" w:lineRule="auto"/>
        <w:jc w:val="both"/>
      </w:pPr>
      <w:r w:rsidRPr="0037628A">
        <w:t>Trạng thái hệ thống khi bắt đầu thực hiện Use-case</w:t>
      </w:r>
    </w:p>
    <w:p w14:paraId="440F5EE5" w14:textId="77777777" w:rsidR="009114A2" w:rsidRPr="00633F86" w:rsidRDefault="009114A2" w:rsidP="009114A2">
      <w:pPr>
        <w:pStyle w:val="BodyText"/>
        <w:jc w:val="both"/>
      </w:pPr>
      <w:r w:rsidRPr="006E56ED">
        <w:t xml:space="preserve">Use case được kích hoạt khi </w:t>
      </w:r>
      <w:r w:rsidRPr="00FE2449">
        <w:t xml:space="preserve">người dùng có nhu cầu </w:t>
      </w:r>
      <w:r w:rsidRPr="00C65842">
        <w:t xml:space="preserve">tra cứu sách </w:t>
      </w:r>
      <w:r w:rsidRPr="00BB3F80">
        <w:t xml:space="preserve">thuộc </w:t>
      </w:r>
      <w:r w:rsidRPr="00C1290F">
        <w:t xml:space="preserve">một </w:t>
      </w:r>
      <w:r w:rsidRPr="006F6AFF">
        <w:t>đầu sách</w:t>
      </w:r>
      <w:r w:rsidRPr="00633F86">
        <w:t xml:space="preserve">; </w:t>
      </w:r>
      <w:r w:rsidRPr="006E56ED">
        <w:t xml:space="preserve">Hoặc được kích hoạt trong use case </w:t>
      </w:r>
      <w:r w:rsidRPr="00EE4DE4">
        <w:rPr>
          <w:b/>
          <w:bCs/>
        </w:rPr>
        <w:t>Xem chi tiết một thông tin đầu sách</w:t>
      </w:r>
    </w:p>
    <w:p w14:paraId="1CB84C3D" w14:textId="77777777" w:rsidR="009114A2" w:rsidRDefault="009114A2" w:rsidP="009114A2">
      <w:pPr>
        <w:pStyle w:val="Heading3"/>
        <w:spacing w:line="360" w:lineRule="auto"/>
        <w:jc w:val="both"/>
      </w:pPr>
      <w:r>
        <w:rPr>
          <w:lang w:val="en-US"/>
        </w:rPr>
        <w:t>Trạng thái hệ thống sau khi thực hiện Use-case</w:t>
      </w:r>
    </w:p>
    <w:p w14:paraId="655179DA" w14:textId="77777777" w:rsidR="009114A2" w:rsidRPr="008718C4" w:rsidRDefault="009114A2" w:rsidP="009114A2">
      <w:pPr>
        <w:pStyle w:val="BodyText"/>
        <w:jc w:val="both"/>
      </w:pPr>
      <w:r w:rsidRPr="006E56ED">
        <w:t xml:space="preserve">Thành công: Màn hình tương tác người dùng sẽ hiển thị một hoặc một số </w:t>
      </w:r>
      <w:r w:rsidRPr="008718C4">
        <w:t>sách thuộc đầu sách</w:t>
      </w:r>
    </w:p>
    <w:p w14:paraId="01BC9B28" w14:textId="77777777" w:rsidR="009114A2" w:rsidRPr="006E56ED" w:rsidRDefault="009114A2" w:rsidP="009114A2">
      <w:pPr>
        <w:pStyle w:val="BodyText"/>
        <w:jc w:val="both"/>
      </w:pPr>
      <w:r w:rsidRPr="006E56ED">
        <w:t>Thất bại: Màn hình sẽ pop-up hiển thị thông báo “Không có dữ liệu”</w:t>
      </w:r>
    </w:p>
    <w:p w14:paraId="3B9903C8" w14:textId="77777777" w:rsidR="009114A2" w:rsidRDefault="009114A2" w:rsidP="009114A2">
      <w:pPr>
        <w:pStyle w:val="Heading3"/>
        <w:spacing w:line="360" w:lineRule="auto"/>
        <w:jc w:val="both"/>
        <w:rPr>
          <w:lang w:val="en-US"/>
        </w:rPr>
      </w:pPr>
      <w:r>
        <w:rPr>
          <w:lang w:val="en-US"/>
        </w:rPr>
        <w:t>Điểm mở rộng</w:t>
      </w:r>
    </w:p>
    <w:p w14:paraId="7832D69D" w14:textId="77777777" w:rsidR="009114A2" w:rsidRPr="00487C6C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t>Không có</w:t>
      </w:r>
    </w:p>
    <w:p w14:paraId="51603667" w14:textId="77777777" w:rsidR="009114A2" w:rsidRPr="00F4409E" w:rsidRDefault="009114A2" w:rsidP="009114A2">
      <w:pPr>
        <w:pStyle w:val="Heading2"/>
        <w:spacing w:line="360" w:lineRule="auto"/>
        <w:jc w:val="both"/>
        <w:rPr>
          <w:lang w:val="en-US"/>
        </w:rPr>
      </w:pPr>
      <w:bookmarkStart w:id="30" w:name="_Toc44862033"/>
      <w:r>
        <w:rPr>
          <w:lang w:val="en-US"/>
        </w:rPr>
        <w:t xml:space="preserve">Đặc tả Use-case </w:t>
      </w:r>
      <w:r w:rsidRPr="00ED7180">
        <w:rPr>
          <w:lang w:val="en-US"/>
        </w:rPr>
        <w:t>Xem chi tiết một thông tin đầu sách</w:t>
      </w:r>
      <w:bookmarkEnd w:id="30"/>
    </w:p>
    <w:p w14:paraId="7313E083" w14:textId="77777777" w:rsidR="009114A2" w:rsidRDefault="009114A2" w:rsidP="009114A2">
      <w:pPr>
        <w:pStyle w:val="Heading3"/>
        <w:spacing w:line="360" w:lineRule="auto"/>
        <w:jc w:val="both"/>
      </w:pPr>
      <w:r>
        <w:t>Tóm tắt</w:t>
      </w:r>
    </w:p>
    <w:p w14:paraId="5C98EC49" w14:textId="77777777" w:rsidR="009114A2" w:rsidRPr="00C2408A" w:rsidRDefault="009114A2" w:rsidP="009114A2">
      <w:pPr>
        <w:pStyle w:val="BodyText"/>
        <w:jc w:val="both"/>
        <w:rPr>
          <w:snapToGrid w:val="0"/>
        </w:rPr>
      </w:pPr>
      <w:r w:rsidRPr="00C2408A">
        <w:rPr>
          <w:snapToGrid w:val="0"/>
        </w:rPr>
        <w:t xml:space="preserve">Actor: </w:t>
      </w:r>
      <w:r>
        <w:rPr>
          <w:snapToGrid w:val="0"/>
        </w:rPr>
        <w:t>Tất cả người dùng (Quản lý thư viện/Độc giả/...)</w:t>
      </w:r>
    </w:p>
    <w:p w14:paraId="71AD9F88" w14:textId="77777777" w:rsidR="009114A2" w:rsidRPr="00FA3CB0" w:rsidRDefault="009114A2" w:rsidP="009114A2">
      <w:pPr>
        <w:pStyle w:val="BodyText"/>
        <w:jc w:val="both"/>
      </w:pPr>
      <w:r w:rsidRPr="00FA3CB0">
        <w:rPr>
          <w:snapToGrid w:val="0"/>
        </w:rPr>
        <w:t>Mô tả: Xem các thông tin chi tiết của một đầu sách</w:t>
      </w:r>
    </w:p>
    <w:p w14:paraId="2CCE1DA4" w14:textId="77777777" w:rsidR="009114A2" w:rsidRDefault="009114A2" w:rsidP="009114A2">
      <w:pPr>
        <w:pStyle w:val="Heading3"/>
        <w:spacing w:line="360" w:lineRule="auto"/>
        <w:jc w:val="both"/>
      </w:pPr>
      <w:r>
        <w:t>Dòng sự kiện</w:t>
      </w:r>
    </w:p>
    <w:p w14:paraId="7A53F285" w14:textId="77777777" w:rsidR="009114A2" w:rsidRDefault="009114A2" w:rsidP="009114A2">
      <w:pPr>
        <w:pStyle w:val="Heading4"/>
        <w:spacing w:line="360" w:lineRule="auto"/>
        <w:jc w:val="both"/>
      </w:pPr>
      <w:r>
        <w:t>Dòng sự kiện chính</w:t>
      </w:r>
    </w:p>
    <w:p w14:paraId="018BBF46" w14:textId="77777777" w:rsidR="009114A2" w:rsidRPr="006E56ED" w:rsidRDefault="009114A2" w:rsidP="009114A2">
      <w:pPr>
        <w:pStyle w:val="BodyText"/>
        <w:jc w:val="both"/>
      </w:pPr>
      <w:r w:rsidRPr="006E56ED">
        <w:t xml:space="preserve">Bước 1: Người dùng </w:t>
      </w:r>
      <w:r w:rsidRPr="00197B5F">
        <w:t xml:space="preserve">nhập </w:t>
      </w:r>
      <w:r w:rsidRPr="00D20076">
        <w:rPr>
          <w:snapToGrid w:val="0"/>
        </w:rPr>
        <w:t>thông tin đầu sách</w:t>
      </w:r>
      <w:r w:rsidRPr="00197B5F">
        <w:rPr>
          <w:snapToGrid w:val="0"/>
        </w:rPr>
        <w:t xml:space="preserve"> muốn tìm kiếm</w:t>
      </w:r>
      <w:r w:rsidRPr="006E56ED">
        <w:t>, có các loại thông tin yêu cầu:</w:t>
      </w:r>
    </w:p>
    <w:p w14:paraId="693583B8" w14:textId="77777777" w:rsidR="009114A2" w:rsidRDefault="009114A2" w:rsidP="009114A2">
      <w:pPr>
        <w:pStyle w:val="BodyText"/>
        <w:numPr>
          <w:ilvl w:val="0"/>
          <w:numId w:val="34"/>
        </w:numPr>
        <w:jc w:val="both"/>
        <w:rPr>
          <w:lang w:val="en-US"/>
        </w:rPr>
      </w:pPr>
      <w:r>
        <w:rPr>
          <w:lang w:val="en-US"/>
        </w:rPr>
        <w:t>Tên tác giả</w:t>
      </w:r>
    </w:p>
    <w:p w14:paraId="450B18E3" w14:textId="77777777" w:rsidR="009114A2" w:rsidRDefault="009114A2" w:rsidP="009114A2">
      <w:pPr>
        <w:pStyle w:val="BodyText"/>
        <w:numPr>
          <w:ilvl w:val="0"/>
          <w:numId w:val="34"/>
        </w:numPr>
        <w:jc w:val="both"/>
        <w:rPr>
          <w:lang w:val="en-US"/>
        </w:rPr>
      </w:pPr>
      <w:r>
        <w:rPr>
          <w:lang w:val="en-US"/>
        </w:rPr>
        <w:lastRenderedPageBreak/>
        <w:t>Tên sách</w:t>
      </w:r>
    </w:p>
    <w:p w14:paraId="55C6A91C" w14:textId="77777777" w:rsidR="009114A2" w:rsidRDefault="009114A2" w:rsidP="009114A2">
      <w:pPr>
        <w:pStyle w:val="BodyText"/>
        <w:numPr>
          <w:ilvl w:val="0"/>
          <w:numId w:val="34"/>
        </w:numPr>
        <w:jc w:val="both"/>
        <w:rPr>
          <w:lang w:val="en-US"/>
        </w:rPr>
      </w:pPr>
      <w:r>
        <w:rPr>
          <w:lang w:val="en-US"/>
        </w:rPr>
        <w:t>ISBN</w:t>
      </w:r>
    </w:p>
    <w:p w14:paraId="41527F8C" w14:textId="77777777" w:rsidR="009114A2" w:rsidRDefault="009114A2" w:rsidP="009114A2">
      <w:pPr>
        <w:pStyle w:val="BodyText"/>
        <w:numPr>
          <w:ilvl w:val="0"/>
          <w:numId w:val="34"/>
        </w:numPr>
        <w:jc w:val="both"/>
        <w:rPr>
          <w:lang w:val="en-US"/>
        </w:rPr>
      </w:pPr>
      <w:r>
        <w:rPr>
          <w:lang w:val="en-US"/>
        </w:rPr>
        <w:t>Thể loại</w:t>
      </w:r>
    </w:p>
    <w:p w14:paraId="14F3F8AD" w14:textId="77777777" w:rsidR="009114A2" w:rsidRPr="00CD21F3" w:rsidRDefault="009114A2" w:rsidP="009114A2">
      <w:pPr>
        <w:pStyle w:val="BodyText"/>
        <w:numPr>
          <w:ilvl w:val="0"/>
          <w:numId w:val="34"/>
        </w:numPr>
        <w:jc w:val="both"/>
        <w:rPr>
          <w:lang w:val="en-US"/>
        </w:rPr>
      </w:pPr>
      <w:r>
        <w:rPr>
          <w:lang w:val="en-US"/>
        </w:rPr>
        <w:t>Năm xuất bản</w:t>
      </w:r>
    </w:p>
    <w:p w14:paraId="6E97BE04" w14:textId="77777777" w:rsidR="009114A2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t xml:space="preserve">Bước 2: Presentation sẽ đóng gói và gửi </w:t>
      </w:r>
      <w:r w:rsidRPr="00D20076">
        <w:rPr>
          <w:snapToGrid w:val="0"/>
        </w:rPr>
        <w:t>thông tin đầu sách</w:t>
      </w:r>
      <w:r>
        <w:rPr>
          <w:lang w:val="en-US"/>
        </w:rPr>
        <w:t xml:space="preserve"> xuống Dataservice</w:t>
      </w:r>
    </w:p>
    <w:p w14:paraId="4E618FFF" w14:textId="77777777" w:rsidR="009114A2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t>Bước 3: DataService chuyển thành json và gửi cho Controller</w:t>
      </w:r>
      <w:r w:rsidRPr="00750B4C">
        <w:rPr>
          <w:lang w:val="en-US"/>
        </w:rPr>
        <w:t xml:space="preserve"> </w:t>
      </w:r>
      <w:r>
        <w:rPr>
          <w:lang w:val="en-US"/>
        </w:rPr>
        <w:t>thông qua API</w:t>
      </w:r>
    </w:p>
    <w:p w14:paraId="0FDDFCE3" w14:textId="77777777" w:rsidR="009114A2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t>Bước 4: Controller nhận gói tin và chuyển dữ liệu xuống Domain</w:t>
      </w:r>
    </w:p>
    <w:p w14:paraId="523B3C5F" w14:textId="77777777" w:rsidR="009114A2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t>Bước 5: Domain kiểm tra tính đúng đắn của dữ liệu và yêu cầu Repository lấy dữ liệu</w:t>
      </w:r>
    </w:p>
    <w:p w14:paraId="4587F349" w14:textId="77777777" w:rsidR="009114A2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t>Bước 6: Repository truy xuất đầu sách theo thông tin đầu sách và đóng gói thành danh sách Model, chuyển về cho Domain</w:t>
      </w:r>
    </w:p>
    <w:p w14:paraId="0B8D0B25" w14:textId="77777777" w:rsidR="009114A2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t>Bước 7: Domain chuyển thành danh sách các ViewModel và chuyển cho Controller</w:t>
      </w:r>
    </w:p>
    <w:p w14:paraId="3CF132D4" w14:textId="77777777" w:rsidR="009114A2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t>Bước 8: Controller chuyển thành json và trả về DataService</w:t>
      </w:r>
    </w:p>
    <w:p w14:paraId="0C37C530" w14:textId="77777777" w:rsidR="009114A2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t>Bước 9: DataService chuyển dữ liệu lên Presentation</w:t>
      </w:r>
    </w:p>
    <w:p w14:paraId="52947191" w14:textId="77777777" w:rsidR="009114A2" w:rsidRPr="00F4409E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t>Bước 10: Presentation đưa lên giao diện cho người dùng</w:t>
      </w:r>
    </w:p>
    <w:p w14:paraId="23D5AB2F" w14:textId="77777777" w:rsidR="009114A2" w:rsidRDefault="009114A2" w:rsidP="009114A2">
      <w:pPr>
        <w:pStyle w:val="Heading4"/>
        <w:spacing w:line="360" w:lineRule="auto"/>
        <w:jc w:val="both"/>
        <w:rPr>
          <w:lang w:val="en-US"/>
        </w:rPr>
      </w:pPr>
      <w:r>
        <w:t>Các dòng sự kiện khác</w:t>
      </w:r>
    </w:p>
    <w:p w14:paraId="5714E5F1" w14:textId="77777777" w:rsidR="009114A2" w:rsidRDefault="009114A2" w:rsidP="009114A2">
      <w:pPr>
        <w:ind w:firstLine="720"/>
        <w:rPr>
          <w:lang w:val="en-US"/>
        </w:rPr>
      </w:pPr>
      <w:r>
        <w:rPr>
          <w:lang w:val="en-US"/>
        </w:rPr>
        <w:t>Dòng phụ:</w:t>
      </w:r>
    </w:p>
    <w:p w14:paraId="57C62D69" w14:textId="77777777" w:rsidR="009114A2" w:rsidRDefault="009114A2" w:rsidP="009114A2">
      <w:pPr>
        <w:ind w:firstLine="720"/>
        <w:rPr>
          <w:lang w:val="en-US"/>
        </w:rPr>
      </w:pPr>
      <w:r>
        <w:rPr>
          <w:lang w:val="en-US"/>
        </w:rPr>
        <w:t xml:space="preserve">Bước 3.1: Thực hiện use-case </w:t>
      </w:r>
      <w:r w:rsidRPr="00757D51">
        <w:rPr>
          <w:b/>
          <w:bCs/>
          <w:lang w:val="en-US"/>
        </w:rPr>
        <w:t>Xem danh sách các sách theo thông tin</w:t>
      </w:r>
      <w:r>
        <w:rPr>
          <w:b/>
          <w:bCs/>
          <w:lang w:val="en-US"/>
        </w:rPr>
        <w:t xml:space="preserve"> đầu </w:t>
      </w:r>
      <w:r w:rsidRPr="00757D51">
        <w:rPr>
          <w:b/>
          <w:bCs/>
          <w:lang w:val="en-US"/>
        </w:rPr>
        <w:t>sách</w:t>
      </w:r>
    </w:p>
    <w:p w14:paraId="68C8ED55" w14:textId="77777777" w:rsidR="009114A2" w:rsidRDefault="009114A2" w:rsidP="009114A2">
      <w:pPr>
        <w:ind w:firstLine="720"/>
        <w:rPr>
          <w:lang w:val="en-US"/>
        </w:rPr>
      </w:pPr>
    </w:p>
    <w:p w14:paraId="7F45CE0F" w14:textId="77777777" w:rsidR="009114A2" w:rsidRDefault="009114A2" w:rsidP="009114A2">
      <w:pPr>
        <w:ind w:firstLine="720"/>
        <w:rPr>
          <w:lang w:val="en-US"/>
        </w:rPr>
      </w:pPr>
      <w:r>
        <w:rPr>
          <w:lang w:val="en-US"/>
        </w:rPr>
        <w:t>Dòng ngoại lệ (Alternative Flow):</w:t>
      </w:r>
    </w:p>
    <w:p w14:paraId="33FF2324" w14:textId="77777777" w:rsidR="009114A2" w:rsidRDefault="009114A2" w:rsidP="009114A2">
      <w:pPr>
        <w:ind w:firstLine="720"/>
        <w:rPr>
          <w:lang w:val="en-US"/>
        </w:rPr>
      </w:pPr>
      <w:r>
        <w:rPr>
          <w:lang w:val="en-US"/>
        </w:rPr>
        <w:t>Bước A.5: Nếu dữ liệu không hợp lệ thì gửi về cho Controller thông báo lỗi, bỏ qua bước 6, 7</w:t>
      </w:r>
    </w:p>
    <w:p w14:paraId="5DF3E222" w14:textId="77777777" w:rsidR="009114A2" w:rsidRDefault="009114A2" w:rsidP="009114A2">
      <w:pPr>
        <w:ind w:firstLine="720"/>
        <w:rPr>
          <w:lang w:val="en-US"/>
        </w:rPr>
      </w:pPr>
      <w:r>
        <w:rPr>
          <w:lang w:val="en-US"/>
        </w:rPr>
        <w:t>Bước A.6: Nếu không có dữ liệu nào phù hợp, trả về NULL</w:t>
      </w:r>
    </w:p>
    <w:p w14:paraId="70372C2F" w14:textId="77777777" w:rsidR="009114A2" w:rsidRDefault="009114A2" w:rsidP="009114A2">
      <w:pPr>
        <w:ind w:firstLine="720"/>
        <w:rPr>
          <w:lang w:val="en-US"/>
        </w:rPr>
      </w:pPr>
      <w:r>
        <w:rPr>
          <w:lang w:val="en-US"/>
        </w:rPr>
        <w:t>Bước A.7: Nếu dữ liệu là NULL thì gửi về thông báo lỗi cho Controller</w:t>
      </w:r>
    </w:p>
    <w:p w14:paraId="0FA6EE41" w14:textId="77777777" w:rsidR="009114A2" w:rsidRPr="00F4409E" w:rsidRDefault="009114A2" w:rsidP="009114A2">
      <w:pPr>
        <w:ind w:firstLine="720"/>
        <w:rPr>
          <w:lang w:val="en-US"/>
        </w:rPr>
      </w:pPr>
      <w:r>
        <w:rPr>
          <w:lang w:val="en-US"/>
        </w:rPr>
        <w:t>Bước A.10: Nếu dữ liệu là thông báo lỗi thì hiển thị thông báo lỗi lên cho người dùng</w:t>
      </w:r>
    </w:p>
    <w:p w14:paraId="120EEBBD" w14:textId="77777777" w:rsidR="009114A2" w:rsidRDefault="009114A2" w:rsidP="009114A2">
      <w:pPr>
        <w:pStyle w:val="Heading3"/>
        <w:spacing w:line="360" w:lineRule="auto"/>
        <w:jc w:val="both"/>
      </w:pPr>
      <w:r>
        <w:t>Các yêu cầu đặc biệt</w:t>
      </w:r>
    </w:p>
    <w:p w14:paraId="61766702" w14:textId="77777777" w:rsidR="009114A2" w:rsidRPr="00C4145D" w:rsidRDefault="009114A2" w:rsidP="009114A2">
      <w:pPr>
        <w:pStyle w:val="BodyText"/>
        <w:jc w:val="both"/>
      </w:pPr>
      <w:r w:rsidRPr="00C4145D">
        <w:t>Không có</w:t>
      </w:r>
    </w:p>
    <w:p w14:paraId="165A9E28" w14:textId="77777777" w:rsidR="009114A2" w:rsidRDefault="009114A2" w:rsidP="009114A2">
      <w:pPr>
        <w:pStyle w:val="Heading3"/>
        <w:spacing w:line="360" w:lineRule="auto"/>
        <w:jc w:val="both"/>
      </w:pPr>
      <w:r w:rsidRPr="0037628A">
        <w:t>Trạng thái hệ thống khi bắt đầu thực hiện Use-case</w:t>
      </w:r>
    </w:p>
    <w:p w14:paraId="2D72239F" w14:textId="77777777" w:rsidR="009114A2" w:rsidRPr="006E56ED" w:rsidRDefault="009114A2" w:rsidP="009114A2">
      <w:pPr>
        <w:pStyle w:val="BodyText"/>
        <w:jc w:val="both"/>
      </w:pPr>
      <w:r w:rsidRPr="006E56ED">
        <w:t xml:space="preserve">Use case được kích hoạt khi </w:t>
      </w:r>
      <w:r w:rsidRPr="00FE2449">
        <w:t xml:space="preserve">người dùng có nhu cầu </w:t>
      </w:r>
      <w:r w:rsidRPr="00C65842">
        <w:t xml:space="preserve">tra cứu </w:t>
      </w:r>
      <w:r w:rsidRPr="00BA14D8">
        <w:t xml:space="preserve">thông tin </w:t>
      </w:r>
      <w:r w:rsidRPr="00C1290F">
        <w:t xml:space="preserve">một </w:t>
      </w:r>
      <w:r w:rsidRPr="006F6AFF">
        <w:t>đầu sách</w:t>
      </w:r>
      <w:r w:rsidRPr="00633F86">
        <w:t>;</w:t>
      </w:r>
    </w:p>
    <w:p w14:paraId="0ECD625B" w14:textId="77777777" w:rsidR="009114A2" w:rsidRDefault="009114A2" w:rsidP="009114A2">
      <w:pPr>
        <w:pStyle w:val="Heading3"/>
        <w:spacing w:line="360" w:lineRule="auto"/>
        <w:jc w:val="both"/>
      </w:pPr>
      <w:r>
        <w:rPr>
          <w:lang w:val="en-US"/>
        </w:rPr>
        <w:t>Trạng thái hệ thống sau khi thực hiện Use-case</w:t>
      </w:r>
    </w:p>
    <w:p w14:paraId="7842FD7E" w14:textId="77777777" w:rsidR="009114A2" w:rsidRPr="00BA14D8" w:rsidRDefault="009114A2" w:rsidP="009114A2">
      <w:pPr>
        <w:pStyle w:val="BodyText"/>
        <w:jc w:val="both"/>
      </w:pPr>
      <w:r w:rsidRPr="006E56ED">
        <w:t xml:space="preserve">Thành công: Màn hình tương tác người dùng sẽ hiển thị một hoặc một số </w:t>
      </w:r>
      <w:r w:rsidRPr="00BA14D8">
        <w:t>đầu sách</w:t>
      </w:r>
    </w:p>
    <w:p w14:paraId="3D03D312" w14:textId="77777777" w:rsidR="009114A2" w:rsidRPr="006E56ED" w:rsidRDefault="009114A2" w:rsidP="009114A2">
      <w:pPr>
        <w:pStyle w:val="BodyText"/>
        <w:jc w:val="both"/>
      </w:pPr>
      <w:r w:rsidRPr="006E56ED">
        <w:t>Thất bại: Màn hình sẽ pop-up hiển thị thông báo “Không có dữ liệu”</w:t>
      </w:r>
    </w:p>
    <w:p w14:paraId="56C51C99" w14:textId="77777777" w:rsidR="009114A2" w:rsidRDefault="009114A2" w:rsidP="009114A2">
      <w:pPr>
        <w:pStyle w:val="Heading3"/>
        <w:spacing w:line="360" w:lineRule="auto"/>
        <w:jc w:val="both"/>
        <w:rPr>
          <w:lang w:val="en-US"/>
        </w:rPr>
      </w:pPr>
      <w:r>
        <w:rPr>
          <w:lang w:val="en-US"/>
        </w:rPr>
        <w:t>Điểm mở rộng</w:t>
      </w:r>
    </w:p>
    <w:p w14:paraId="62E70939" w14:textId="77777777" w:rsidR="009114A2" w:rsidRPr="00487C6C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t>Không có</w:t>
      </w:r>
    </w:p>
    <w:p w14:paraId="5459C245" w14:textId="77777777" w:rsidR="009114A2" w:rsidRPr="00F4409E" w:rsidRDefault="009114A2" w:rsidP="009114A2">
      <w:pPr>
        <w:pStyle w:val="Heading2"/>
        <w:spacing w:line="360" w:lineRule="auto"/>
        <w:jc w:val="both"/>
        <w:rPr>
          <w:lang w:val="en-US"/>
        </w:rPr>
      </w:pPr>
      <w:bookmarkStart w:id="31" w:name="_Toc44862034"/>
      <w:r>
        <w:rPr>
          <w:lang w:val="en-US"/>
        </w:rPr>
        <w:t xml:space="preserve">Đặc tả Use-case </w:t>
      </w:r>
      <w:r w:rsidRPr="00282452">
        <w:rPr>
          <w:lang w:val="en-US"/>
        </w:rPr>
        <w:t>Hiển thị danh sách các sách được xem mượn nhiều nhất</w:t>
      </w:r>
      <w:bookmarkEnd w:id="31"/>
    </w:p>
    <w:p w14:paraId="127EC6DB" w14:textId="77777777" w:rsidR="009114A2" w:rsidRDefault="009114A2" w:rsidP="009114A2">
      <w:pPr>
        <w:pStyle w:val="Heading3"/>
        <w:spacing w:line="360" w:lineRule="auto"/>
        <w:jc w:val="both"/>
      </w:pPr>
      <w:r>
        <w:t>Tóm tắt</w:t>
      </w:r>
    </w:p>
    <w:p w14:paraId="249F87B7" w14:textId="77777777" w:rsidR="009114A2" w:rsidRPr="000116C2" w:rsidRDefault="009114A2" w:rsidP="009114A2">
      <w:pPr>
        <w:pStyle w:val="BodyText"/>
        <w:jc w:val="both"/>
        <w:rPr>
          <w:snapToGrid w:val="0"/>
        </w:rPr>
      </w:pPr>
      <w:r w:rsidRPr="000116C2">
        <w:rPr>
          <w:snapToGrid w:val="0"/>
        </w:rPr>
        <w:t xml:space="preserve">Actor: </w:t>
      </w:r>
      <w:r>
        <w:rPr>
          <w:snapToGrid w:val="0"/>
        </w:rPr>
        <w:t>Tất cả người dùng (Quản lý thư viện/Độc giả/...)</w:t>
      </w:r>
    </w:p>
    <w:p w14:paraId="17264E40" w14:textId="77777777" w:rsidR="009114A2" w:rsidRPr="000116C2" w:rsidRDefault="009114A2" w:rsidP="009114A2">
      <w:pPr>
        <w:pStyle w:val="BodyText"/>
        <w:jc w:val="both"/>
      </w:pPr>
      <w:r w:rsidRPr="000116C2">
        <w:rPr>
          <w:snapToGrid w:val="0"/>
        </w:rPr>
        <w:lastRenderedPageBreak/>
        <w:t>Mô tả: Các sách được mượn nhiều nhất trong tháng trước sẽ được hiển thị ở trang chủ</w:t>
      </w:r>
    </w:p>
    <w:p w14:paraId="3394ADC4" w14:textId="77777777" w:rsidR="009114A2" w:rsidRDefault="009114A2" w:rsidP="009114A2">
      <w:pPr>
        <w:pStyle w:val="Heading3"/>
        <w:spacing w:line="360" w:lineRule="auto"/>
        <w:jc w:val="both"/>
      </w:pPr>
      <w:r>
        <w:t>Dòng sự kiện</w:t>
      </w:r>
    </w:p>
    <w:p w14:paraId="69DAFABD" w14:textId="77777777" w:rsidR="009114A2" w:rsidRDefault="009114A2" w:rsidP="009114A2">
      <w:pPr>
        <w:pStyle w:val="Heading4"/>
        <w:spacing w:line="360" w:lineRule="auto"/>
        <w:jc w:val="both"/>
      </w:pPr>
      <w:r>
        <w:t>Dòng sự kiện chính</w:t>
      </w:r>
    </w:p>
    <w:p w14:paraId="10D209E4" w14:textId="77777777" w:rsidR="009114A2" w:rsidRPr="00301EF2" w:rsidRDefault="009114A2" w:rsidP="009114A2">
      <w:pPr>
        <w:pStyle w:val="BodyText"/>
        <w:jc w:val="both"/>
      </w:pPr>
      <w:r w:rsidRPr="006E56ED">
        <w:t xml:space="preserve">Bước 1: </w:t>
      </w:r>
      <w:r w:rsidRPr="00301EF2">
        <w:t xml:space="preserve">Người dùng vào trang chủ, hoặc bấm F5 trên trình duyệt để tải lại trang chủ </w:t>
      </w:r>
    </w:p>
    <w:p w14:paraId="64D23283" w14:textId="77777777" w:rsidR="009114A2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t>Bước 2: Presentation sẽ đóng gói và gửi tháng hiện tại xuống Dataservice</w:t>
      </w:r>
    </w:p>
    <w:p w14:paraId="6EE8BEC1" w14:textId="77777777" w:rsidR="009114A2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t>Bước 3: DataService chuyển thành json và gửi cho Controller</w:t>
      </w:r>
      <w:r w:rsidRPr="00750B4C">
        <w:rPr>
          <w:lang w:val="en-US"/>
        </w:rPr>
        <w:t xml:space="preserve"> </w:t>
      </w:r>
      <w:r>
        <w:rPr>
          <w:lang w:val="en-US"/>
        </w:rPr>
        <w:t>thông qua API</w:t>
      </w:r>
    </w:p>
    <w:p w14:paraId="71EAD2EB" w14:textId="77777777" w:rsidR="009114A2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t>Bước 4: Controller nhận gói tin và chuyển dữ liệu xuống Domain</w:t>
      </w:r>
    </w:p>
    <w:p w14:paraId="58AA7549" w14:textId="77777777" w:rsidR="009114A2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t>Bước 5: Domain kiểm tra tính đúng đắn của dữ liệu và yêu cầu Repository lấy dữ liệu</w:t>
      </w:r>
    </w:p>
    <w:p w14:paraId="1E624B5C" w14:textId="77777777" w:rsidR="009114A2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t xml:space="preserve">Bước 6: Repository truy xuất tất cả sách </w:t>
      </w:r>
      <w:r w:rsidRPr="000116C2">
        <w:rPr>
          <w:snapToGrid w:val="0"/>
        </w:rPr>
        <w:t xml:space="preserve">được mượn nhiều nhất trong tháng </w:t>
      </w:r>
      <w:r>
        <w:rPr>
          <w:snapToGrid w:val="0"/>
          <w:lang w:val="en-US"/>
        </w:rPr>
        <w:t xml:space="preserve">trược </w:t>
      </w:r>
      <w:r>
        <w:rPr>
          <w:lang w:val="en-US"/>
        </w:rPr>
        <w:t>và đóng gói thành danh sách Model, chuyển về cho Domain</w:t>
      </w:r>
    </w:p>
    <w:p w14:paraId="3BF1DA18" w14:textId="77777777" w:rsidR="009114A2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t>Bước 7: Domain chuyển thành danh sách các ViewModel và chuyển cho Controller</w:t>
      </w:r>
    </w:p>
    <w:p w14:paraId="4848A41C" w14:textId="77777777" w:rsidR="009114A2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t>Bước 8: Controller chuyển thành json và trả về DataService</w:t>
      </w:r>
    </w:p>
    <w:p w14:paraId="25CC9466" w14:textId="77777777" w:rsidR="009114A2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t>Bước 9: DataService chuyển dữ liệu lên Presentation</w:t>
      </w:r>
    </w:p>
    <w:p w14:paraId="3465D8CF" w14:textId="77777777" w:rsidR="009114A2" w:rsidRPr="00F4409E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t>Bước 10: Presentation đưa lên giao diện cho người dùng</w:t>
      </w:r>
    </w:p>
    <w:p w14:paraId="423B492D" w14:textId="77777777" w:rsidR="009114A2" w:rsidRDefault="009114A2" w:rsidP="009114A2">
      <w:pPr>
        <w:pStyle w:val="Heading4"/>
        <w:spacing w:line="360" w:lineRule="auto"/>
        <w:jc w:val="both"/>
        <w:rPr>
          <w:lang w:val="en-US"/>
        </w:rPr>
      </w:pPr>
      <w:r>
        <w:t>Các dòng sự kiện khác</w:t>
      </w:r>
    </w:p>
    <w:p w14:paraId="7773243A" w14:textId="77777777" w:rsidR="009114A2" w:rsidRDefault="009114A2" w:rsidP="009114A2">
      <w:pPr>
        <w:ind w:firstLine="720"/>
        <w:rPr>
          <w:lang w:val="en-US"/>
        </w:rPr>
      </w:pPr>
      <w:r>
        <w:rPr>
          <w:lang w:val="en-US"/>
        </w:rPr>
        <w:t>Dòng phụ:</w:t>
      </w:r>
    </w:p>
    <w:p w14:paraId="1741BFF5" w14:textId="77777777" w:rsidR="009114A2" w:rsidRDefault="009114A2" w:rsidP="009114A2">
      <w:pPr>
        <w:ind w:firstLine="720"/>
        <w:rPr>
          <w:lang w:val="en-US"/>
        </w:rPr>
      </w:pPr>
      <w:r>
        <w:rPr>
          <w:lang w:val="en-US"/>
        </w:rPr>
        <w:t>Không có</w:t>
      </w:r>
    </w:p>
    <w:p w14:paraId="506DC948" w14:textId="77777777" w:rsidR="009114A2" w:rsidRDefault="009114A2" w:rsidP="009114A2">
      <w:pPr>
        <w:ind w:firstLine="720"/>
        <w:rPr>
          <w:lang w:val="en-US"/>
        </w:rPr>
      </w:pPr>
    </w:p>
    <w:p w14:paraId="1ECFC09A" w14:textId="77777777" w:rsidR="009114A2" w:rsidRDefault="009114A2" w:rsidP="009114A2">
      <w:pPr>
        <w:ind w:firstLine="720"/>
        <w:rPr>
          <w:lang w:val="en-US"/>
        </w:rPr>
      </w:pPr>
      <w:r>
        <w:rPr>
          <w:lang w:val="en-US"/>
        </w:rPr>
        <w:t>Dòng ngoại lệ (Alternative Flow):</w:t>
      </w:r>
    </w:p>
    <w:p w14:paraId="231C8793" w14:textId="77777777" w:rsidR="009114A2" w:rsidRDefault="009114A2" w:rsidP="009114A2">
      <w:pPr>
        <w:ind w:firstLine="720"/>
        <w:rPr>
          <w:lang w:val="en-US"/>
        </w:rPr>
      </w:pPr>
      <w:r>
        <w:rPr>
          <w:lang w:val="en-US"/>
        </w:rPr>
        <w:t>Bước A.5: Nếu dữ liệu không hợp lệ thì gửi về cho Controller thông báo lỗi, bỏ qua bước 6, 7</w:t>
      </w:r>
    </w:p>
    <w:p w14:paraId="1889CBA6" w14:textId="77777777" w:rsidR="009114A2" w:rsidRDefault="009114A2" w:rsidP="009114A2">
      <w:pPr>
        <w:ind w:firstLine="720"/>
        <w:rPr>
          <w:lang w:val="en-US"/>
        </w:rPr>
      </w:pPr>
      <w:r>
        <w:rPr>
          <w:lang w:val="en-US"/>
        </w:rPr>
        <w:t>Bước A.6: Nếu không có dữ liệu nào phù hợp, trả về NULL</w:t>
      </w:r>
    </w:p>
    <w:p w14:paraId="79567073" w14:textId="77777777" w:rsidR="009114A2" w:rsidRDefault="009114A2" w:rsidP="009114A2">
      <w:pPr>
        <w:ind w:firstLine="720"/>
        <w:rPr>
          <w:lang w:val="en-US"/>
        </w:rPr>
      </w:pPr>
      <w:r>
        <w:rPr>
          <w:lang w:val="en-US"/>
        </w:rPr>
        <w:t>Bước A.7: Nếu dữ liệu là NULL thì gửi về thông báo lỗi cho Controller</w:t>
      </w:r>
    </w:p>
    <w:p w14:paraId="0424E11E" w14:textId="77777777" w:rsidR="009114A2" w:rsidRPr="00F4409E" w:rsidRDefault="009114A2" w:rsidP="009114A2">
      <w:pPr>
        <w:ind w:firstLine="720"/>
        <w:rPr>
          <w:lang w:val="en-US"/>
        </w:rPr>
      </w:pPr>
      <w:r>
        <w:rPr>
          <w:lang w:val="en-US"/>
        </w:rPr>
        <w:t>Bước A.10: Nếu dữ liệu là thông báo lỗi thì hiển thị thông báo lỗi lên cho người dùng</w:t>
      </w:r>
    </w:p>
    <w:p w14:paraId="15DD00C3" w14:textId="77777777" w:rsidR="009114A2" w:rsidRDefault="009114A2" w:rsidP="009114A2">
      <w:pPr>
        <w:pStyle w:val="Heading3"/>
        <w:spacing w:line="360" w:lineRule="auto"/>
        <w:jc w:val="both"/>
      </w:pPr>
      <w:r>
        <w:t>Các yêu cầu đặc biệt</w:t>
      </w:r>
    </w:p>
    <w:p w14:paraId="5A72E98B" w14:textId="77777777" w:rsidR="009114A2" w:rsidRPr="00C4145D" w:rsidRDefault="009114A2" w:rsidP="009114A2">
      <w:pPr>
        <w:pStyle w:val="BodyText"/>
        <w:jc w:val="both"/>
      </w:pPr>
      <w:r w:rsidRPr="00C4145D">
        <w:t>Không có</w:t>
      </w:r>
    </w:p>
    <w:p w14:paraId="057655E3" w14:textId="77777777" w:rsidR="009114A2" w:rsidRDefault="009114A2" w:rsidP="009114A2">
      <w:pPr>
        <w:pStyle w:val="Heading3"/>
        <w:spacing w:line="360" w:lineRule="auto"/>
        <w:jc w:val="both"/>
      </w:pPr>
      <w:r w:rsidRPr="0037628A">
        <w:t>Trạng thái hệ thống khi bắt đầu thực hiện Use-case</w:t>
      </w:r>
    </w:p>
    <w:p w14:paraId="27C99785" w14:textId="77777777" w:rsidR="009114A2" w:rsidRPr="00B57634" w:rsidRDefault="009114A2" w:rsidP="009114A2">
      <w:pPr>
        <w:pStyle w:val="BodyText"/>
        <w:jc w:val="both"/>
      </w:pPr>
      <w:r w:rsidRPr="006E56ED">
        <w:t xml:space="preserve">Use case được kích hoạt khi </w:t>
      </w:r>
      <w:r w:rsidRPr="00FE2449">
        <w:t xml:space="preserve">người dùng </w:t>
      </w:r>
      <w:r w:rsidRPr="0083284A">
        <w:t>truy cập vào tr</w:t>
      </w:r>
      <w:r w:rsidRPr="00B57634">
        <w:t>ang chủ hoặc tải lại trang chủ</w:t>
      </w:r>
    </w:p>
    <w:p w14:paraId="7BC689AD" w14:textId="77777777" w:rsidR="009114A2" w:rsidRDefault="009114A2" w:rsidP="009114A2">
      <w:pPr>
        <w:pStyle w:val="Heading3"/>
        <w:spacing w:line="360" w:lineRule="auto"/>
        <w:jc w:val="both"/>
      </w:pPr>
      <w:r>
        <w:rPr>
          <w:lang w:val="en-US"/>
        </w:rPr>
        <w:t>Trạng thái hệ thống sau khi thực hiện Use-case</w:t>
      </w:r>
    </w:p>
    <w:p w14:paraId="0A9CB32D" w14:textId="77777777" w:rsidR="009114A2" w:rsidRPr="006E525A" w:rsidRDefault="009114A2" w:rsidP="009114A2">
      <w:pPr>
        <w:pStyle w:val="BodyText"/>
        <w:jc w:val="both"/>
      </w:pPr>
      <w:r w:rsidRPr="006E56ED">
        <w:t xml:space="preserve">Thành công: Màn hình tương tác người dùng sẽ hiển thị </w:t>
      </w:r>
      <w:r w:rsidRPr="007E37ED">
        <w:t>danh sách</w:t>
      </w:r>
      <w:r w:rsidRPr="006E525A">
        <w:t xml:space="preserve"> </w:t>
      </w:r>
      <w:r w:rsidRPr="006E525A">
        <w:rPr>
          <w:snapToGrid w:val="0"/>
        </w:rPr>
        <w:t>c</w:t>
      </w:r>
      <w:r w:rsidRPr="000116C2">
        <w:rPr>
          <w:snapToGrid w:val="0"/>
        </w:rPr>
        <w:t>ác sách được mượn nhiều nhất trong tháng trước</w:t>
      </w:r>
    </w:p>
    <w:p w14:paraId="38928C9B" w14:textId="77777777" w:rsidR="009114A2" w:rsidRPr="006E56ED" w:rsidRDefault="009114A2" w:rsidP="009114A2">
      <w:pPr>
        <w:pStyle w:val="BodyText"/>
        <w:jc w:val="both"/>
      </w:pPr>
      <w:r w:rsidRPr="006E56ED">
        <w:t>Thất bại: Màn hình sẽ pop-up hiển thị thông báo “Không có dữ liệu”</w:t>
      </w:r>
    </w:p>
    <w:p w14:paraId="6928E62E" w14:textId="77777777" w:rsidR="009114A2" w:rsidRDefault="009114A2" w:rsidP="009114A2">
      <w:pPr>
        <w:pStyle w:val="Heading3"/>
        <w:spacing w:line="360" w:lineRule="auto"/>
        <w:jc w:val="both"/>
        <w:rPr>
          <w:lang w:val="en-US"/>
        </w:rPr>
      </w:pPr>
      <w:r>
        <w:rPr>
          <w:lang w:val="en-US"/>
        </w:rPr>
        <w:t>Điểm mở rộng</w:t>
      </w:r>
    </w:p>
    <w:p w14:paraId="611364AD" w14:textId="77777777" w:rsidR="009114A2" w:rsidRPr="00487C6C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t>Không có</w:t>
      </w:r>
    </w:p>
    <w:p w14:paraId="400A2540" w14:textId="77777777" w:rsidR="009114A2" w:rsidRPr="00F4409E" w:rsidRDefault="009114A2" w:rsidP="009114A2">
      <w:pPr>
        <w:pStyle w:val="Heading2"/>
        <w:spacing w:line="360" w:lineRule="auto"/>
        <w:jc w:val="both"/>
        <w:rPr>
          <w:lang w:val="en-US"/>
        </w:rPr>
      </w:pPr>
      <w:bookmarkStart w:id="32" w:name="_Toc44862035"/>
      <w:r>
        <w:rPr>
          <w:lang w:val="en-US"/>
        </w:rPr>
        <w:t xml:space="preserve">Đặc tả Use-case </w:t>
      </w:r>
      <w:r w:rsidRPr="00272BF9">
        <w:rPr>
          <w:lang w:val="en-US"/>
        </w:rPr>
        <w:t>Hiển thị danh sách các sách mới về</w:t>
      </w:r>
      <w:bookmarkEnd w:id="32"/>
    </w:p>
    <w:p w14:paraId="6043F15F" w14:textId="77777777" w:rsidR="009114A2" w:rsidRDefault="009114A2" w:rsidP="009114A2">
      <w:pPr>
        <w:pStyle w:val="Heading3"/>
        <w:spacing w:line="360" w:lineRule="auto"/>
        <w:jc w:val="both"/>
      </w:pPr>
      <w:r>
        <w:t>Tóm tắt</w:t>
      </w:r>
    </w:p>
    <w:p w14:paraId="298FC3A6" w14:textId="77777777" w:rsidR="009114A2" w:rsidRPr="00F76580" w:rsidRDefault="009114A2" w:rsidP="009114A2">
      <w:pPr>
        <w:pStyle w:val="BodyText"/>
        <w:jc w:val="both"/>
        <w:rPr>
          <w:snapToGrid w:val="0"/>
        </w:rPr>
      </w:pPr>
      <w:r w:rsidRPr="00F76580">
        <w:rPr>
          <w:snapToGrid w:val="0"/>
        </w:rPr>
        <w:t xml:space="preserve">Actor: </w:t>
      </w:r>
      <w:r>
        <w:rPr>
          <w:snapToGrid w:val="0"/>
        </w:rPr>
        <w:t>Tất cả người dùng (Quản lý thư viện/Độc giả/...)</w:t>
      </w:r>
    </w:p>
    <w:p w14:paraId="0B516DA2" w14:textId="77777777" w:rsidR="009114A2" w:rsidRPr="00F76580" w:rsidRDefault="009114A2" w:rsidP="009114A2">
      <w:pPr>
        <w:pStyle w:val="BodyText"/>
        <w:jc w:val="both"/>
      </w:pPr>
      <w:r w:rsidRPr="00F76580">
        <w:rPr>
          <w:snapToGrid w:val="0"/>
        </w:rPr>
        <w:lastRenderedPageBreak/>
        <w:t>Mô tả: Các sách mới về sẽ được hiển thị ở trang chủ</w:t>
      </w:r>
    </w:p>
    <w:p w14:paraId="4DE7876A" w14:textId="77777777" w:rsidR="009114A2" w:rsidRDefault="009114A2" w:rsidP="009114A2">
      <w:pPr>
        <w:pStyle w:val="Heading3"/>
        <w:spacing w:line="360" w:lineRule="auto"/>
        <w:jc w:val="both"/>
      </w:pPr>
      <w:r>
        <w:t>Dòng sự kiện</w:t>
      </w:r>
    </w:p>
    <w:p w14:paraId="4642C3C0" w14:textId="77777777" w:rsidR="009114A2" w:rsidRDefault="009114A2" w:rsidP="009114A2">
      <w:pPr>
        <w:pStyle w:val="Heading4"/>
        <w:spacing w:line="360" w:lineRule="auto"/>
        <w:jc w:val="both"/>
      </w:pPr>
      <w:r>
        <w:t>Dòng sự kiện chính</w:t>
      </w:r>
    </w:p>
    <w:p w14:paraId="0A5C7937" w14:textId="77777777" w:rsidR="009114A2" w:rsidRPr="00301EF2" w:rsidRDefault="009114A2" w:rsidP="009114A2">
      <w:pPr>
        <w:pStyle w:val="BodyText"/>
        <w:jc w:val="both"/>
      </w:pPr>
      <w:r w:rsidRPr="006E56ED">
        <w:t xml:space="preserve">Bước 1: </w:t>
      </w:r>
      <w:r w:rsidRPr="00301EF2">
        <w:t xml:space="preserve">Người dùng vào trang chủ, hoặc bấm F5 trên trình duyệt để tải lại trang chủ </w:t>
      </w:r>
    </w:p>
    <w:p w14:paraId="18A2EC01" w14:textId="77777777" w:rsidR="009114A2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t>Bước 2: Presentation sẽ đóng gói và gửi tháng hiện tại xuống Dataservice</w:t>
      </w:r>
    </w:p>
    <w:p w14:paraId="3D449E9B" w14:textId="77777777" w:rsidR="009114A2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t>Bước 3: DataService chuyển thành json và gửi cho Controller</w:t>
      </w:r>
      <w:r w:rsidRPr="00750B4C">
        <w:rPr>
          <w:lang w:val="en-US"/>
        </w:rPr>
        <w:t xml:space="preserve"> </w:t>
      </w:r>
      <w:r>
        <w:rPr>
          <w:lang w:val="en-US"/>
        </w:rPr>
        <w:t>thông qua API</w:t>
      </w:r>
    </w:p>
    <w:p w14:paraId="0C857BA6" w14:textId="77777777" w:rsidR="009114A2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t>Bước 4: Controller nhận gói tin và chuyển dữ liệu xuống Domain</w:t>
      </w:r>
    </w:p>
    <w:p w14:paraId="77E552E3" w14:textId="77777777" w:rsidR="009114A2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t>Bước 5: Domain kiểm tra tính đúng đắn của dữ liệu và yêu cầu Repository lấy dữ liệu</w:t>
      </w:r>
    </w:p>
    <w:p w14:paraId="33A9C886" w14:textId="77777777" w:rsidR="009114A2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t xml:space="preserve">Bước 6: Repository truy xuất tất cả sách </w:t>
      </w:r>
      <w:r w:rsidRPr="000116C2">
        <w:rPr>
          <w:snapToGrid w:val="0"/>
        </w:rPr>
        <w:t xml:space="preserve">được mượn nhiều nhất trong tháng </w:t>
      </w:r>
      <w:r>
        <w:rPr>
          <w:snapToGrid w:val="0"/>
          <w:lang w:val="en-US"/>
        </w:rPr>
        <w:t xml:space="preserve">trược </w:t>
      </w:r>
      <w:r>
        <w:rPr>
          <w:lang w:val="en-US"/>
        </w:rPr>
        <w:t>và đóng gói thành danh sách Model, chuyển về cho Domain</w:t>
      </w:r>
    </w:p>
    <w:p w14:paraId="137E927A" w14:textId="77777777" w:rsidR="009114A2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t>Bước 7: Domain chuyển thành danh sách các ViewModel và chuyển cho Controller</w:t>
      </w:r>
    </w:p>
    <w:p w14:paraId="79C604F8" w14:textId="77777777" w:rsidR="009114A2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t>Bước 8: Controller chuyển thành json và trả về DataService</w:t>
      </w:r>
    </w:p>
    <w:p w14:paraId="3CB99634" w14:textId="77777777" w:rsidR="009114A2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t>Bước 9: DataService chuyển dữ liệu lên Presentation</w:t>
      </w:r>
    </w:p>
    <w:p w14:paraId="36C42953" w14:textId="77777777" w:rsidR="009114A2" w:rsidRPr="00F4409E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t>Bước 10: Presentation đưa lên giao diện cho người dùng</w:t>
      </w:r>
    </w:p>
    <w:p w14:paraId="1E72263A" w14:textId="77777777" w:rsidR="009114A2" w:rsidRDefault="009114A2" w:rsidP="009114A2">
      <w:pPr>
        <w:pStyle w:val="Heading4"/>
        <w:spacing w:line="360" w:lineRule="auto"/>
        <w:jc w:val="both"/>
        <w:rPr>
          <w:lang w:val="en-US"/>
        </w:rPr>
      </w:pPr>
      <w:r>
        <w:t>Các dòng sự kiện khác</w:t>
      </w:r>
    </w:p>
    <w:p w14:paraId="1C314714" w14:textId="77777777" w:rsidR="009114A2" w:rsidRDefault="009114A2" w:rsidP="009114A2">
      <w:pPr>
        <w:ind w:firstLine="720"/>
        <w:rPr>
          <w:lang w:val="en-US"/>
        </w:rPr>
      </w:pPr>
      <w:r>
        <w:rPr>
          <w:lang w:val="en-US"/>
        </w:rPr>
        <w:t>Dòng phụ:</w:t>
      </w:r>
    </w:p>
    <w:p w14:paraId="29809319" w14:textId="77777777" w:rsidR="009114A2" w:rsidRDefault="009114A2" w:rsidP="009114A2">
      <w:pPr>
        <w:ind w:firstLine="720"/>
        <w:rPr>
          <w:lang w:val="en-US"/>
        </w:rPr>
      </w:pPr>
      <w:r>
        <w:rPr>
          <w:lang w:val="en-US"/>
        </w:rPr>
        <w:t>Không có</w:t>
      </w:r>
    </w:p>
    <w:p w14:paraId="4497EED6" w14:textId="77777777" w:rsidR="009114A2" w:rsidRDefault="009114A2" w:rsidP="009114A2">
      <w:pPr>
        <w:ind w:firstLine="720"/>
        <w:rPr>
          <w:lang w:val="en-US"/>
        </w:rPr>
      </w:pPr>
    </w:p>
    <w:p w14:paraId="13B26FE5" w14:textId="77777777" w:rsidR="009114A2" w:rsidRDefault="009114A2" w:rsidP="009114A2">
      <w:pPr>
        <w:ind w:firstLine="720"/>
        <w:rPr>
          <w:lang w:val="en-US"/>
        </w:rPr>
      </w:pPr>
      <w:r>
        <w:rPr>
          <w:lang w:val="en-US"/>
        </w:rPr>
        <w:t>Dòng ngoại lệ (Alternative Flow):</w:t>
      </w:r>
    </w:p>
    <w:p w14:paraId="3F7B6A1A" w14:textId="77777777" w:rsidR="009114A2" w:rsidRDefault="009114A2" w:rsidP="009114A2">
      <w:pPr>
        <w:ind w:firstLine="720"/>
        <w:rPr>
          <w:lang w:val="en-US"/>
        </w:rPr>
      </w:pPr>
      <w:r>
        <w:rPr>
          <w:lang w:val="en-US"/>
        </w:rPr>
        <w:t>Bước A.5: Nếu dữ liệu không hợp lệ thì gửi về cho Controller thông báo lỗi, bỏ qua bước 6, 7</w:t>
      </w:r>
    </w:p>
    <w:p w14:paraId="7CA22CFA" w14:textId="77777777" w:rsidR="009114A2" w:rsidRDefault="009114A2" w:rsidP="009114A2">
      <w:pPr>
        <w:ind w:firstLine="720"/>
        <w:rPr>
          <w:lang w:val="en-US"/>
        </w:rPr>
      </w:pPr>
      <w:r>
        <w:rPr>
          <w:lang w:val="en-US"/>
        </w:rPr>
        <w:t>Bước A.6: Nếu không có dữ liệu nào phù hợp, trả về NULL</w:t>
      </w:r>
    </w:p>
    <w:p w14:paraId="74A4623C" w14:textId="77777777" w:rsidR="009114A2" w:rsidRDefault="009114A2" w:rsidP="009114A2">
      <w:pPr>
        <w:ind w:firstLine="720"/>
        <w:rPr>
          <w:lang w:val="en-US"/>
        </w:rPr>
      </w:pPr>
      <w:r>
        <w:rPr>
          <w:lang w:val="en-US"/>
        </w:rPr>
        <w:t>Bước A.7: Nếu dữ liệu là NULL thì gửi về thông báo lỗi cho Controller</w:t>
      </w:r>
    </w:p>
    <w:p w14:paraId="61599BE5" w14:textId="77777777" w:rsidR="009114A2" w:rsidRPr="00F4409E" w:rsidRDefault="009114A2" w:rsidP="009114A2">
      <w:pPr>
        <w:ind w:firstLine="720"/>
        <w:rPr>
          <w:lang w:val="en-US"/>
        </w:rPr>
      </w:pPr>
      <w:r>
        <w:rPr>
          <w:lang w:val="en-US"/>
        </w:rPr>
        <w:t>Bước A.10: Nếu dữ liệu là thông báo lỗi thì hiển thị thông báo lỗi lên cho người dùng</w:t>
      </w:r>
    </w:p>
    <w:p w14:paraId="45BE8306" w14:textId="77777777" w:rsidR="009114A2" w:rsidRDefault="009114A2" w:rsidP="009114A2">
      <w:pPr>
        <w:pStyle w:val="Heading3"/>
        <w:spacing w:line="360" w:lineRule="auto"/>
        <w:jc w:val="both"/>
      </w:pPr>
      <w:r>
        <w:t>Các yêu cầu đặc biệt</w:t>
      </w:r>
    </w:p>
    <w:p w14:paraId="38B5470F" w14:textId="77777777" w:rsidR="009114A2" w:rsidRPr="00C4145D" w:rsidRDefault="009114A2" w:rsidP="009114A2">
      <w:pPr>
        <w:pStyle w:val="BodyText"/>
        <w:jc w:val="both"/>
      </w:pPr>
      <w:r w:rsidRPr="00C4145D">
        <w:t>Không có</w:t>
      </w:r>
    </w:p>
    <w:p w14:paraId="1D73E809" w14:textId="77777777" w:rsidR="009114A2" w:rsidRDefault="009114A2" w:rsidP="009114A2">
      <w:pPr>
        <w:pStyle w:val="Heading3"/>
        <w:spacing w:line="360" w:lineRule="auto"/>
        <w:jc w:val="both"/>
      </w:pPr>
      <w:r w:rsidRPr="0037628A">
        <w:t>Trạng thái hệ thống khi bắt đầu thực hiện Use-case</w:t>
      </w:r>
    </w:p>
    <w:p w14:paraId="02997618" w14:textId="77777777" w:rsidR="009114A2" w:rsidRPr="006E56ED" w:rsidRDefault="009114A2" w:rsidP="009114A2">
      <w:pPr>
        <w:pStyle w:val="BodyText"/>
        <w:jc w:val="both"/>
      </w:pPr>
      <w:r w:rsidRPr="006E56ED">
        <w:t xml:space="preserve">Use case được kích hoạt khi </w:t>
      </w:r>
      <w:r w:rsidRPr="00FE2449">
        <w:t xml:space="preserve">người dùng </w:t>
      </w:r>
      <w:r w:rsidRPr="0083284A">
        <w:t>truy cập vào tr</w:t>
      </w:r>
      <w:r w:rsidRPr="001721A8">
        <w:t xml:space="preserve">ang chủ </w:t>
      </w:r>
      <w:r w:rsidRPr="00B57634">
        <w:t>hoặc tải lại trang chủ</w:t>
      </w:r>
    </w:p>
    <w:p w14:paraId="54541B82" w14:textId="77777777" w:rsidR="009114A2" w:rsidRDefault="009114A2" w:rsidP="009114A2">
      <w:pPr>
        <w:pStyle w:val="Heading3"/>
        <w:spacing w:line="360" w:lineRule="auto"/>
        <w:jc w:val="both"/>
      </w:pPr>
      <w:r>
        <w:rPr>
          <w:lang w:val="en-US"/>
        </w:rPr>
        <w:t>Trạng thái hệ thống sau khi thực hiện Use-case</w:t>
      </w:r>
    </w:p>
    <w:p w14:paraId="39B02B30" w14:textId="77777777" w:rsidR="009114A2" w:rsidRPr="006E56ED" w:rsidRDefault="009114A2" w:rsidP="009114A2">
      <w:pPr>
        <w:pStyle w:val="BodyText"/>
        <w:jc w:val="both"/>
      </w:pPr>
      <w:r w:rsidRPr="006E56ED">
        <w:t xml:space="preserve">Thành công: Màn hình tương tác người dùng sẽ hiển thị </w:t>
      </w:r>
      <w:r w:rsidRPr="007E37ED">
        <w:t>danh sách</w:t>
      </w:r>
      <w:r w:rsidRPr="006E525A">
        <w:t xml:space="preserve"> </w:t>
      </w:r>
      <w:r w:rsidRPr="006E525A">
        <w:rPr>
          <w:snapToGrid w:val="0"/>
        </w:rPr>
        <w:t>c</w:t>
      </w:r>
      <w:r w:rsidRPr="000116C2">
        <w:rPr>
          <w:snapToGrid w:val="0"/>
        </w:rPr>
        <w:t>ác sách được mượn nhiều nhất trong tháng trước</w:t>
      </w:r>
    </w:p>
    <w:p w14:paraId="36759C91" w14:textId="77777777" w:rsidR="009114A2" w:rsidRPr="006E56ED" w:rsidRDefault="009114A2" w:rsidP="009114A2">
      <w:pPr>
        <w:pStyle w:val="BodyText"/>
        <w:jc w:val="both"/>
      </w:pPr>
      <w:r w:rsidRPr="006E56ED">
        <w:t>Thất bại: Màn hình sẽ pop-up hiển thị thông báo “Không có dữ liệu”</w:t>
      </w:r>
    </w:p>
    <w:p w14:paraId="59042F21" w14:textId="77777777" w:rsidR="009114A2" w:rsidRDefault="009114A2" w:rsidP="009114A2">
      <w:pPr>
        <w:pStyle w:val="Heading3"/>
        <w:spacing w:line="360" w:lineRule="auto"/>
        <w:jc w:val="both"/>
        <w:rPr>
          <w:lang w:val="en-US"/>
        </w:rPr>
      </w:pPr>
      <w:r>
        <w:rPr>
          <w:lang w:val="en-US"/>
        </w:rPr>
        <w:t>Điểm mở rộng</w:t>
      </w:r>
    </w:p>
    <w:p w14:paraId="1090F7A2" w14:textId="77777777" w:rsidR="009114A2" w:rsidRPr="00487C6C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t>Không có</w:t>
      </w:r>
    </w:p>
    <w:p w14:paraId="2478B1E2" w14:textId="77777777" w:rsidR="009114A2" w:rsidRPr="00F4409E" w:rsidRDefault="009114A2" w:rsidP="009114A2">
      <w:pPr>
        <w:pStyle w:val="Heading2"/>
        <w:spacing w:line="360" w:lineRule="auto"/>
        <w:jc w:val="both"/>
        <w:rPr>
          <w:lang w:val="en-US"/>
        </w:rPr>
      </w:pPr>
      <w:bookmarkStart w:id="33" w:name="_Toc44862036"/>
      <w:r>
        <w:rPr>
          <w:lang w:val="en-US"/>
        </w:rPr>
        <w:t xml:space="preserve">Đặc tả Use-case </w:t>
      </w:r>
      <w:r w:rsidRPr="00720467">
        <w:rPr>
          <w:lang w:val="en-US"/>
        </w:rPr>
        <w:t>Thêm sách mới (nhập sách)</w:t>
      </w:r>
      <w:bookmarkEnd w:id="33"/>
    </w:p>
    <w:p w14:paraId="454CEF23" w14:textId="77777777" w:rsidR="009114A2" w:rsidRDefault="009114A2" w:rsidP="009114A2">
      <w:pPr>
        <w:pStyle w:val="Heading3"/>
        <w:spacing w:line="360" w:lineRule="auto"/>
        <w:jc w:val="both"/>
      </w:pPr>
      <w:r>
        <w:t>Tóm tắt</w:t>
      </w:r>
    </w:p>
    <w:p w14:paraId="337EE8DC" w14:textId="77777777" w:rsidR="009114A2" w:rsidRDefault="009114A2" w:rsidP="009114A2">
      <w:pPr>
        <w:pStyle w:val="BodyText"/>
        <w:jc w:val="both"/>
        <w:rPr>
          <w:snapToGrid w:val="0"/>
          <w:lang w:val="en-US"/>
        </w:rPr>
      </w:pPr>
      <w:r w:rsidRPr="00F4409E">
        <w:rPr>
          <w:snapToGrid w:val="0"/>
          <w:lang w:val="en-US"/>
        </w:rPr>
        <w:t>Actor:</w:t>
      </w:r>
      <w:r>
        <w:rPr>
          <w:snapToGrid w:val="0"/>
          <w:lang w:val="en-US"/>
        </w:rPr>
        <w:t xml:space="preserve"> Quản lý thư viện</w:t>
      </w:r>
    </w:p>
    <w:p w14:paraId="26B7FCEA" w14:textId="77777777" w:rsidR="009114A2" w:rsidRPr="00F4409E" w:rsidRDefault="009114A2" w:rsidP="009114A2">
      <w:pPr>
        <w:pStyle w:val="BodyText"/>
        <w:jc w:val="both"/>
        <w:rPr>
          <w:lang w:val="en-US"/>
        </w:rPr>
      </w:pPr>
      <w:r>
        <w:rPr>
          <w:snapToGrid w:val="0"/>
          <w:lang w:val="en-US"/>
        </w:rPr>
        <w:lastRenderedPageBreak/>
        <w:t xml:space="preserve">Mô tả: </w:t>
      </w:r>
      <w:r w:rsidRPr="00DF1524">
        <w:rPr>
          <w:snapToGrid w:val="0"/>
          <w:lang w:val="en-US"/>
        </w:rPr>
        <w:t>Thêm số lượng sách nhất định các đầu sách đã có trong hệ thống</w:t>
      </w:r>
    </w:p>
    <w:p w14:paraId="7B6E714D" w14:textId="77777777" w:rsidR="009114A2" w:rsidRDefault="009114A2" w:rsidP="009114A2">
      <w:pPr>
        <w:pStyle w:val="Heading3"/>
        <w:spacing w:line="360" w:lineRule="auto"/>
        <w:jc w:val="both"/>
      </w:pPr>
      <w:r>
        <w:t>Dòng sự kiện</w:t>
      </w:r>
    </w:p>
    <w:p w14:paraId="56FD7E13" w14:textId="77777777" w:rsidR="009114A2" w:rsidRDefault="009114A2" w:rsidP="009114A2">
      <w:pPr>
        <w:pStyle w:val="Heading4"/>
        <w:spacing w:line="360" w:lineRule="auto"/>
        <w:jc w:val="both"/>
      </w:pPr>
      <w:r>
        <w:t>Dòng sự kiện chính</w:t>
      </w:r>
    </w:p>
    <w:p w14:paraId="55DA7658" w14:textId="77777777" w:rsidR="009114A2" w:rsidRDefault="009114A2" w:rsidP="009114A2">
      <w:pPr>
        <w:pStyle w:val="BodyText"/>
        <w:jc w:val="both"/>
      </w:pPr>
      <w:r w:rsidRPr="006E56ED">
        <w:t xml:space="preserve">Bước 1: </w:t>
      </w:r>
      <w:r w:rsidRPr="00B00101">
        <w:t xml:space="preserve">Người dùng điền các thông tin </w:t>
      </w:r>
      <w:r w:rsidRPr="00A57842">
        <w:t>sách nhập</w:t>
      </w:r>
      <w:r w:rsidRPr="00B00101">
        <w:t>:</w:t>
      </w:r>
    </w:p>
    <w:p w14:paraId="38FAE6D6" w14:textId="77777777" w:rsidR="009114A2" w:rsidRPr="00B00101" w:rsidRDefault="009114A2" w:rsidP="009114A2">
      <w:pPr>
        <w:pStyle w:val="BodyText"/>
        <w:numPr>
          <w:ilvl w:val="0"/>
          <w:numId w:val="50"/>
        </w:numPr>
        <w:jc w:val="both"/>
      </w:pPr>
      <w:r>
        <w:rPr>
          <w:lang w:val="en-US"/>
        </w:rPr>
        <w:t>Đầu sách</w:t>
      </w:r>
    </w:p>
    <w:p w14:paraId="0C76638E" w14:textId="77777777" w:rsidR="009114A2" w:rsidRPr="00B00101" w:rsidRDefault="009114A2" w:rsidP="009114A2">
      <w:pPr>
        <w:pStyle w:val="BodyText"/>
        <w:numPr>
          <w:ilvl w:val="0"/>
          <w:numId w:val="50"/>
        </w:numPr>
        <w:jc w:val="both"/>
      </w:pPr>
      <w:r w:rsidRPr="003267E5">
        <w:t>Tên sách (quyển 1/tập 1/phần 1/...)</w:t>
      </w:r>
    </w:p>
    <w:p w14:paraId="34D600D3" w14:textId="77777777" w:rsidR="009114A2" w:rsidRPr="00B00101" w:rsidRDefault="009114A2" w:rsidP="009114A2">
      <w:pPr>
        <w:pStyle w:val="BodyText"/>
        <w:numPr>
          <w:ilvl w:val="0"/>
          <w:numId w:val="50"/>
        </w:numPr>
        <w:jc w:val="both"/>
      </w:pPr>
      <w:r>
        <w:rPr>
          <w:lang w:val="en-US"/>
        </w:rPr>
        <w:t>Số lượng</w:t>
      </w:r>
    </w:p>
    <w:p w14:paraId="10EA6803" w14:textId="77777777" w:rsidR="009114A2" w:rsidRDefault="009114A2" w:rsidP="009114A2">
      <w:pPr>
        <w:pStyle w:val="BodyText"/>
        <w:jc w:val="both"/>
      </w:pPr>
      <w:r w:rsidRPr="00B00101">
        <w:t xml:space="preserve">Bước 2: </w:t>
      </w:r>
      <w:r w:rsidRPr="003267E5">
        <w:t>Người dùng bấm nút Nhập sách</w:t>
      </w:r>
    </w:p>
    <w:p w14:paraId="0BA4E7E7" w14:textId="77777777" w:rsidR="009114A2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t>Bước 2: Presentation sẽ đóng gói và gửi thông tin sách nhập xuống Dataservice</w:t>
      </w:r>
    </w:p>
    <w:p w14:paraId="50612DDB" w14:textId="77777777" w:rsidR="009114A2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t>Bước 3: DataService chuyển thành json và gửi cho Controller</w:t>
      </w:r>
      <w:r w:rsidRPr="00750B4C">
        <w:rPr>
          <w:lang w:val="en-US"/>
        </w:rPr>
        <w:t xml:space="preserve"> </w:t>
      </w:r>
      <w:r>
        <w:rPr>
          <w:lang w:val="en-US"/>
        </w:rPr>
        <w:t>thông qua API</w:t>
      </w:r>
    </w:p>
    <w:p w14:paraId="3B291974" w14:textId="77777777" w:rsidR="009114A2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t>Bước 4: Controller nhận gói tin và chuyển dữ liệu xuống Domain</w:t>
      </w:r>
    </w:p>
    <w:p w14:paraId="32C24A63" w14:textId="77777777" w:rsidR="009114A2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t>Bước 5: Domain kiểm tra tính đúng đắn của dữ liệu và yêu cầu Repository thực hiện query insert</w:t>
      </w:r>
    </w:p>
    <w:p w14:paraId="62AC8A3C" w14:textId="77777777" w:rsidR="009114A2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t>Bước 6: Repository thực hiện insert và trả kết quả về cho Domain</w:t>
      </w:r>
    </w:p>
    <w:p w14:paraId="10400A93" w14:textId="77777777" w:rsidR="009114A2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t>Bước 7: Domain chuyển kết quả cho Controller</w:t>
      </w:r>
    </w:p>
    <w:p w14:paraId="03E256AA" w14:textId="77777777" w:rsidR="009114A2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t>Bước 8: Controller chuyển gói tin thông báo “</w:t>
      </w:r>
      <w:r w:rsidRPr="008208DC">
        <w:t xml:space="preserve">Nhập </w:t>
      </w:r>
      <w:r>
        <w:rPr>
          <w:lang w:val="en-US"/>
        </w:rPr>
        <w:t>sách thành công” thành json và trả về DataService</w:t>
      </w:r>
    </w:p>
    <w:p w14:paraId="1D236026" w14:textId="77777777" w:rsidR="009114A2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t>Bước 9: DataService chuyển dữ liệu lên Presentation</w:t>
      </w:r>
    </w:p>
    <w:p w14:paraId="712C419B" w14:textId="77777777" w:rsidR="009114A2" w:rsidRPr="003267E5" w:rsidRDefault="009114A2" w:rsidP="009114A2">
      <w:pPr>
        <w:pStyle w:val="BodyText"/>
        <w:jc w:val="both"/>
      </w:pPr>
      <w:r>
        <w:rPr>
          <w:lang w:val="en-US"/>
        </w:rPr>
        <w:t>Bước 10: Presentation đưa lên giao diện cho người dùng</w:t>
      </w:r>
    </w:p>
    <w:p w14:paraId="49DDD32A" w14:textId="77777777" w:rsidR="009114A2" w:rsidRPr="003267E5" w:rsidRDefault="009114A2" w:rsidP="009114A2">
      <w:pPr>
        <w:pStyle w:val="Heading4"/>
        <w:spacing w:line="360" w:lineRule="auto"/>
        <w:jc w:val="both"/>
      </w:pPr>
      <w:r>
        <w:t>Các dòng sự kiện khác</w:t>
      </w:r>
    </w:p>
    <w:p w14:paraId="5DFAD5D6" w14:textId="77777777" w:rsidR="009114A2" w:rsidRDefault="009114A2" w:rsidP="009114A2">
      <w:pPr>
        <w:ind w:firstLine="720"/>
        <w:rPr>
          <w:lang w:val="en-US"/>
        </w:rPr>
      </w:pPr>
      <w:r>
        <w:rPr>
          <w:lang w:val="en-US"/>
        </w:rPr>
        <w:t>Dòng phụ:</w:t>
      </w:r>
    </w:p>
    <w:p w14:paraId="7AEA5BF0" w14:textId="77777777" w:rsidR="009114A2" w:rsidRDefault="009114A2" w:rsidP="009114A2">
      <w:pPr>
        <w:ind w:firstLine="720"/>
        <w:rPr>
          <w:lang w:val="en-US"/>
        </w:rPr>
      </w:pPr>
      <w:r>
        <w:rPr>
          <w:lang w:val="en-US"/>
        </w:rPr>
        <w:t>Không có</w:t>
      </w:r>
    </w:p>
    <w:p w14:paraId="0BD6074B" w14:textId="77777777" w:rsidR="009114A2" w:rsidRDefault="009114A2" w:rsidP="009114A2">
      <w:pPr>
        <w:ind w:firstLine="720"/>
        <w:rPr>
          <w:lang w:val="en-US"/>
        </w:rPr>
      </w:pPr>
    </w:p>
    <w:p w14:paraId="2CE27A86" w14:textId="77777777" w:rsidR="009114A2" w:rsidRDefault="009114A2" w:rsidP="009114A2">
      <w:pPr>
        <w:ind w:firstLine="720"/>
        <w:rPr>
          <w:lang w:val="en-US"/>
        </w:rPr>
      </w:pPr>
      <w:r>
        <w:rPr>
          <w:lang w:val="en-US"/>
        </w:rPr>
        <w:t>Dòng ngoại lệ (Alternative Flow):</w:t>
      </w:r>
    </w:p>
    <w:p w14:paraId="07833BF4" w14:textId="77777777" w:rsidR="009114A2" w:rsidRDefault="009114A2" w:rsidP="009114A2">
      <w:pPr>
        <w:ind w:firstLine="720"/>
        <w:rPr>
          <w:lang w:val="en-US"/>
        </w:rPr>
      </w:pPr>
      <w:r>
        <w:rPr>
          <w:lang w:val="en-US"/>
        </w:rPr>
        <w:t>Bước A.5: Nếu dữ liệu không hợp lệ thì gửi về cho Controller thông báo lỗi, bỏ qua bước 6, 7</w:t>
      </w:r>
    </w:p>
    <w:p w14:paraId="509FA7E0" w14:textId="77777777" w:rsidR="009114A2" w:rsidRDefault="009114A2" w:rsidP="009114A2">
      <w:pPr>
        <w:ind w:firstLine="720"/>
        <w:rPr>
          <w:lang w:val="en-US"/>
        </w:rPr>
      </w:pPr>
      <w:r>
        <w:rPr>
          <w:lang w:val="en-US"/>
        </w:rPr>
        <w:t>Bước A.6: Nếu quá trình insert xảy ra lỗi trả kết quả lỗi về cho Domain</w:t>
      </w:r>
    </w:p>
    <w:p w14:paraId="17F82AF9" w14:textId="77777777" w:rsidR="009114A2" w:rsidRDefault="009114A2" w:rsidP="009114A2">
      <w:pPr>
        <w:ind w:firstLine="720"/>
        <w:rPr>
          <w:lang w:val="en-US"/>
        </w:rPr>
      </w:pPr>
      <w:r>
        <w:rPr>
          <w:lang w:val="en-US"/>
        </w:rPr>
        <w:t>Bước A.7: Nếu Domain trả kết quả lỗi thì ghi log lỗi và trả thông báo “Có lỗi xảy ra ở phía Server” cho Controller</w:t>
      </w:r>
    </w:p>
    <w:p w14:paraId="269549D5" w14:textId="77777777" w:rsidR="009114A2" w:rsidRPr="00F4409E" w:rsidRDefault="009114A2" w:rsidP="009114A2">
      <w:pPr>
        <w:ind w:firstLine="720"/>
        <w:rPr>
          <w:lang w:val="en-US"/>
        </w:rPr>
      </w:pPr>
      <w:r>
        <w:rPr>
          <w:lang w:val="en-US"/>
        </w:rPr>
        <w:t>Bước A.10: Nếu dữ liệu là thông báo lỗi thì hiển thị thông báo lỗi lên cho người dùng</w:t>
      </w:r>
    </w:p>
    <w:p w14:paraId="483E2CC5" w14:textId="77777777" w:rsidR="009114A2" w:rsidRDefault="009114A2" w:rsidP="009114A2">
      <w:pPr>
        <w:pStyle w:val="Heading3"/>
        <w:spacing w:line="360" w:lineRule="auto"/>
        <w:jc w:val="both"/>
      </w:pPr>
      <w:r>
        <w:t>Các yêu cầu đặc biệt</w:t>
      </w:r>
    </w:p>
    <w:p w14:paraId="14486AD8" w14:textId="77777777" w:rsidR="009114A2" w:rsidRPr="00C4145D" w:rsidRDefault="009114A2" w:rsidP="009114A2">
      <w:pPr>
        <w:pStyle w:val="BodyText"/>
        <w:jc w:val="both"/>
      </w:pPr>
      <w:r w:rsidRPr="00C4145D">
        <w:t>Không có</w:t>
      </w:r>
    </w:p>
    <w:p w14:paraId="39379BD0" w14:textId="77777777" w:rsidR="009114A2" w:rsidRDefault="009114A2" w:rsidP="009114A2">
      <w:pPr>
        <w:pStyle w:val="Heading3"/>
        <w:spacing w:line="360" w:lineRule="auto"/>
        <w:jc w:val="both"/>
      </w:pPr>
      <w:r w:rsidRPr="0037628A">
        <w:t>Trạng thái hệ thống khi bắt đầu thực hiện Use-case</w:t>
      </w:r>
    </w:p>
    <w:p w14:paraId="25614F02" w14:textId="77777777" w:rsidR="009114A2" w:rsidRPr="00461B58" w:rsidRDefault="009114A2" w:rsidP="009114A2">
      <w:pPr>
        <w:pStyle w:val="BodyText"/>
        <w:jc w:val="both"/>
      </w:pPr>
      <w:r w:rsidRPr="006E56ED">
        <w:t xml:space="preserve">Người dùng phải đăng nhập với Role là </w:t>
      </w:r>
      <w:r w:rsidRPr="00461B58">
        <w:t>quản lý của thư viện</w:t>
      </w:r>
    </w:p>
    <w:p w14:paraId="2120CE67" w14:textId="77777777" w:rsidR="009114A2" w:rsidRPr="00D166E9" w:rsidRDefault="009114A2" w:rsidP="009114A2">
      <w:pPr>
        <w:pStyle w:val="BodyText"/>
        <w:jc w:val="both"/>
      </w:pPr>
      <w:r w:rsidRPr="006E56ED">
        <w:t xml:space="preserve">Use case được kích hoạt khi </w:t>
      </w:r>
      <w:r w:rsidRPr="00D166E9">
        <w:t>người dùng đang trong trang quản lý và ấn nút Nhập sách ở Sidebar</w:t>
      </w:r>
    </w:p>
    <w:p w14:paraId="029B149F" w14:textId="77777777" w:rsidR="009114A2" w:rsidRDefault="009114A2" w:rsidP="009114A2">
      <w:pPr>
        <w:pStyle w:val="Heading3"/>
        <w:spacing w:line="360" w:lineRule="auto"/>
        <w:jc w:val="both"/>
      </w:pPr>
      <w:r>
        <w:rPr>
          <w:lang w:val="en-US"/>
        </w:rPr>
        <w:lastRenderedPageBreak/>
        <w:t>Trạng thái hệ thống sau khi thực hiện Use-case</w:t>
      </w:r>
    </w:p>
    <w:p w14:paraId="1272CB04" w14:textId="77777777" w:rsidR="009114A2" w:rsidRPr="00FC2D6B" w:rsidRDefault="009114A2" w:rsidP="009114A2">
      <w:pPr>
        <w:pStyle w:val="BodyText"/>
        <w:jc w:val="both"/>
      </w:pPr>
      <w:r w:rsidRPr="006E56ED">
        <w:t xml:space="preserve">Thành công: </w:t>
      </w:r>
      <w:r w:rsidRPr="008208DC">
        <w:t xml:space="preserve">Trả về thông báo “Nhập sách thành công” và </w:t>
      </w:r>
      <w:r w:rsidRPr="00FC2D6B">
        <w:t>thay đổi số lượng</w:t>
      </w:r>
      <w:r w:rsidRPr="003D6020">
        <w:t xml:space="preserve"> s</w:t>
      </w:r>
      <w:r w:rsidRPr="00A14CD2">
        <w:t>ách</w:t>
      </w:r>
      <w:r w:rsidRPr="00FC2D6B">
        <w:t xml:space="preserve"> hoặc thêm sách vào</w:t>
      </w:r>
      <w:r w:rsidRPr="008208DC">
        <w:t xml:space="preserve"> đầu sách</w:t>
      </w:r>
      <w:r w:rsidRPr="00FC2D6B">
        <w:t>.</w:t>
      </w:r>
    </w:p>
    <w:p w14:paraId="58E31539" w14:textId="77777777" w:rsidR="009114A2" w:rsidRPr="00681B11" w:rsidRDefault="009114A2" w:rsidP="009114A2">
      <w:pPr>
        <w:pStyle w:val="BodyText"/>
        <w:jc w:val="both"/>
      </w:pPr>
      <w:r w:rsidRPr="006E56ED">
        <w:t xml:space="preserve">Thất bại: Màn hình sẽ pop-up hiển thị thông báo </w:t>
      </w:r>
      <w:r w:rsidRPr="00C27FF2">
        <w:t>“</w:t>
      </w:r>
      <w:r w:rsidRPr="00681B11">
        <w:t>Có lỗi xảy ra ở phía Server”</w:t>
      </w:r>
    </w:p>
    <w:p w14:paraId="1AB2021A" w14:textId="77777777" w:rsidR="009114A2" w:rsidRDefault="009114A2" w:rsidP="009114A2">
      <w:pPr>
        <w:pStyle w:val="Heading3"/>
        <w:spacing w:line="360" w:lineRule="auto"/>
        <w:jc w:val="both"/>
        <w:rPr>
          <w:lang w:val="en-US"/>
        </w:rPr>
      </w:pPr>
      <w:r>
        <w:rPr>
          <w:lang w:val="en-US"/>
        </w:rPr>
        <w:t>Điểm mở rộng</w:t>
      </w:r>
    </w:p>
    <w:p w14:paraId="3A07637B" w14:textId="77777777" w:rsidR="009114A2" w:rsidRPr="00487C6C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t>Không có</w:t>
      </w:r>
    </w:p>
    <w:p w14:paraId="48803CD3" w14:textId="77777777" w:rsidR="009114A2" w:rsidRPr="00F4409E" w:rsidRDefault="009114A2" w:rsidP="009114A2">
      <w:pPr>
        <w:pStyle w:val="Heading2"/>
        <w:spacing w:line="360" w:lineRule="auto"/>
        <w:jc w:val="both"/>
        <w:rPr>
          <w:lang w:val="en-US"/>
        </w:rPr>
      </w:pPr>
      <w:bookmarkStart w:id="34" w:name="_Toc44862037"/>
      <w:r>
        <w:rPr>
          <w:lang w:val="en-US"/>
        </w:rPr>
        <w:t xml:space="preserve">Đặc tả Use-case </w:t>
      </w:r>
      <w:r w:rsidRPr="001B2A64">
        <w:rPr>
          <w:noProof/>
          <w:szCs w:val="24"/>
        </w:rPr>
        <w:t>Xóa sách (thanh lý sách cũ)</w:t>
      </w:r>
      <w:bookmarkEnd w:id="34"/>
    </w:p>
    <w:p w14:paraId="7AAA4E01" w14:textId="77777777" w:rsidR="009114A2" w:rsidRDefault="009114A2" w:rsidP="009114A2">
      <w:pPr>
        <w:pStyle w:val="Heading3"/>
        <w:spacing w:line="360" w:lineRule="auto"/>
        <w:jc w:val="both"/>
      </w:pPr>
      <w:r>
        <w:t>Tóm tắt</w:t>
      </w:r>
    </w:p>
    <w:p w14:paraId="727F7705" w14:textId="77777777" w:rsidR="009114A2" w:rsidRDefault="009114A2" w:rsidP="009114A2">
      <w:pPr>
        <w:pStyle w:val="BodyText"/>
        <w:jc w:val="both"/>
        <w:rPr>
          <w:snapToGrid w:val="0"/>
          <w:lang w:val="en-US"/>
        </w:rPr>
      </w:pPr>
      <w:r w:rsidRPr="00F4409E">
        <w:rPr>
          <w:snapToGrid w:val="0"/>
          <w:lang w:val="en-US"/>
        </w:rPr>
        <w:t>Actor:</w:t>
      </w:r>
      <w:r>
        <w:rPr>
          <w:snapToGrid w:val="0"/>
          <w:lang w:val="en-US"/>
        </w:rPr>
        <w:t xml:space="preserve"> Quản lý thư viện</w:t>
      </w:r>
    </w:p>
    <w:p w14:paraId="1F05E1FF" w14:textId="77777777" w:rsidR="009114A2" w:rsidRPr="00F4409E" w:rsidRDefault="009114A2" w:rsidP="009114A2">
      <w:pPr>
        <w:pStyle w:val="BodyText"/>
        <w:jc w:val="both"/>
        <w:rPr>
          <w:lang w:val="en-US"/>
        </w:rPr>
      </w:pPr>
      <w:r>
        <w:rPr>
          <w:snapToGrid w:val="0"/>
          <w:lang w:val="en-US"/>
        </w:rPr>
        <w:t xml:space="preserve">Mô tả: </w:t>
      </w:r>
      <w:r w:rsidRPr="00FE23E4">
        <w:rPr>
          <w:noProof/>
          <w:szCs w:val="24"/>
        </w:rPr>
        <w:t>Xóa sách khỏi hệ thống (do hư hỏng hoặc thanh lý)</w:t>
      </w:r>
    </w:p>
    <w:p w14:paraId="3FBBABC2" w14:textId="77777777" w:rsidR="009114A2" w:rsidRDefault="009114A2" w:rsidP="009114A2">
      <w:pPr>
        <w:pStyle w:val="Heading3"/>
        <w:spacing w:line="360" w:lineRule="auto"/>
        <w:jc w:val="both"/>
      </w:pPr>
      <w:r>
        <w:t>Dòng sự kiện</w:t>
      </w:r>
    </w:p>
    <w:p w14:paraId="1DB90D31" w14:textId="77777777" w:rsidR="009114A2" w:rsidRDefault="009114A2" w:rsidP="009114A2">
      <w:pPr>
        <w:pStyle w:val="Heading4"/>
        <w:spacing w:line="360" w:lineRule="auto"/>
        <w:jc w:val="both"/>
      </w:pPr>
      <w:r>
        <w:t>Dòng sự kiện chính</w:t>
      </w:r>
    </w:p>
    <w:p w14:paraId="5F3BD0DD" w14:textId="77777777" w:rsidR="009114A2" w:rsidRPr="00B00101" w:rsidRDefault="009114A2" w:rsidP="009114A2">
      <w:pPr>
        <w:pStyle w:val="BodyText"/>
        <w:jc w:val="both"/>
      </w:pPr>
      <w:r w:rsidRPr="006E56ED">
        <w:t xml:space="preserve">Bước 1: </w:t>
      </w:r>
      <w:r w:rsidRPr="00B00101">
        <w:t>Người dùng</w:t>
      </w:r>
      <w:r w:rsidRPr="00424D5B">
        <w:t xml:space="preserve"> chọn đầu sách &gt; chọn sách</w:t>
      </w:r>
    </w:p>
    <w:p w14:paraId="14C893BE" w14:textId="77777777" w:rsidR="009114A2" w:rsidRDefault="009114A2" w:rsidP="009114A2">
      <w:pPr>
        <w:pStyle w:val="BodyText"/>
        <w:jc w:val="both"/>
      </w:pPr>
      <w:r w:rsidRPr="00B00101">
        <w:t xml:space="preserve">Bước 2: </w:t>
      </w:r>
      <w:r w:rsidRPr="003267E5">
        <w:t xml:space="preserve">Người dùng bấm nút </w:t>
      </w:r>
      <w:r w:rsidRPr="00307D81">
        <w:t>Xóa</w:t>
      </w:r>
      <w:r w:rsidRPr="003267E5">
        <w:t xml:space="preserve"> sách</w:t>
      </w:r>
    </w:p>
    <w:p w14:paraId="6DD89140" w14:textId="77777777" w:rsidR="009114A2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t>Bước 2: Presentation sẽ đóng gói và gửi thông tin sách xuống Dataservice</w:t>
      </w:r>
    </w:p>
    <w:p w14:paraId="28492B0E" w14:textId="77777777" w:rsidR="009114A2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t>Bước 3: DataService chuyển thành json và gửi cho Controller</w:t>
      </w:r>
      <w:r w:rsidRPr="00750B4C">
        <w:rPr>
          <w:lang w:val="en-US"/>
        </w:rPr>
        <w:t xml:space="preserve"> </w:t>
      </w:r>
      <w:r>
        <w:rPr>
          <w:lang w:val="en-US"/>
        </w:rPr>
        <w:t>thông qua API</w:t>
      </w:r>
    </w:p>
    <w:p w14:paraId="1A0573A8" w14:textId="77777777" w:rsidR="009114A2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t>Bước 4: Controller nhận gói tin và chuyển dữ liệu xuống Domain</w:t>
      </w:r>
    </w:p>
    <w:p w14:paraId="5E32B704" w14:textId="77777777" w:rsidR="009114A2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t>Bước 5: Domain kiểm tra tính đúng đắn của dữ liệu và yêu cầu Repository thực hiện query update sách</w:t>
      </w:r>
    </w:p>
    <w:p w14:paraId="5AA3FD20" w14:textId="77777777" w:rsidR="009114A2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t>Bước 6: Repository thực hiện update cờ IsDeleted = true và trả kết quả về cho Domain</w:t>
      </w:r>
    </w:p>
    <w:p w14:paraId="6032AB4F" w14:textId="77777777" w:rsidR="009114A2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t>Bước 7: Domain chuyển kết quả cho Controller</w:t>
      </w:r>
    </w:p>
    <w:p w14:paraId="12E2EB1D" w14:textId="77777777" w:rsidR="009114A2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t>Bước 8: Controller chuyển gói tin thông báo “Xóa</w:t>
      </w:r>
      <w:r w:rsidRPr="008208DC">
        <w:t xml:space="preserve"> </w:t>
      </w:r>
      <w:r>
        <w:rPr>
          <w:lang w:val="en-US"/>
        </w:rPr>
        <w:t>sách thành công” thành json và trả về DataService</w:t>
      </w:r>
    </w:p>
    <w:p w14:paraId="26628337" w14:textId="77777777" w:rsidR="009114A2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t>Bước 9: DataService chuyển dữ liệu lên Presentation</w:t>
      </w:r>
    </w:p>
    <w:p w14:paraId="2C5099FE" w14:textId="77777777" w:rsidR="009114A2" w:rsidRPr="00F4409E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t>Bước 10: Presentation đưa lên giao diện cho người dùng</w:t>
      </w:r>
    </w:p>
    <w:p w14:paraId="2B3063EA" w14:textId="77777777" w:rsidR="009114A2" w:rsidRDefault="009114A2" w:rsidP="009114A2">
      <w:pPr>
        <w:pStyle w:val="Heading4"/>
        <w:spacing w:line="360" w:lineRule="auto"/>
        <w:jc w:val="both"/>
        <w:rPr>
          <w:lang w:val="en-US"/>
        </w:rPr>
      </w:pPr>
      <w:r>
        <w:t>Các dòng sự kiện khác</w:t>
      </w:r>
    </w:p>
    <w:p w14:paraId="7A75DC26" w14:textId="77777777" w:rsidR="009114A2" w:rsidRDefault="009114A2" w:rsidP="009114A2">
      <w:pPr>
        <w:ind w:firstLine="720"/>
        <w:rPr>
          <w:lang w:val="en-US"/>
        </w:rPr>
      </w:pPr>
      <w:r>
        <w:rPr>
          <w:lang w:val="en-US"/>
        </w:rPr>
        <w:t>Dòng phụ:</w:t>
      </w:r>
    </w:p>
    <w:p w14:paraId="168B9D56" w14:textId="77777777" w:rsidR="009114A2" w:rsidRDefault="009114A2" w:rsidP="009114A2">
      <w:pPr>
        <w:ind w:firstLine="720"/>
        <w:rPr>
          <w:lang w:val="en-US"/>
        </w:rPr>
      </w:pPr>
      <w:r>
        <w:rPr>
          <w:lang w:val="en-US"/>
        </w:rPr>
        <w:t>Không có</w:t>
      </w:r>
    </w:p>
    <w:p w14:paraId="051FA5B7" w14:textId="77777777" w:rsidR="009114A2" w:rsidRDefault="009114A2" w:rsidP="009114A2">
      <w:pPr>
        <w:ind w:firstLine="720"/>
        <w:rPr>
          <w:lang w:val="en-US"/>
        </w:rPr>
      </w:pPr>
    </w:p>
    <w:p w14:paraId="2A251D2C" w14:textId="77777777" w:rsidR="009114A2" w:rsidRDefault="009114A2" w:rsidP="009114A2">
      <w:pPr>
        <w:ind w:firstLine="720"/>
        <w:rPr>
          <w:lang w:val="en-US"/>
        </w:rPr>
      </w:pPr>
      <w:r>
        <w:rPr>
          <w:lang w:val="en-US"/>
        </w:rPr>
        <w:t>Dòng ngoại lệ (Alternative Flow):</w:t>
      </w:r>
    </w:p>
    <w:p w14:paraId="6CDCE398" w14:textId="77777777" w:rsidR="009114A2" w:rsidRDefault="009114A2" w:rsidP="009114A2">
      <w:pPr>
        <w:ind w:firstLine="720"/>
        <w:rPr>
          <w:lang w:val="en-US"/>
        </w:rPr>
      </w:pPr>
      <w:r>
        <w:rPr>
          <w:lang w:val="en-US"/>
        </w:rPr>
        <w:t>Bước A.5: Nếu dữ liệu không hợp lệ thì gửi về cho Controller thông báo lỗi, bỏ qua bước 6, 7</w:t>
      </w:r>
    </w:p>
    <w:p w14:paraId="71142A6A" w14:textId="77777777" w:rsidR="009114A2" w:rsidRDefault="009114A2" w:rsidP="009114A2">
      <w:pPr>
        <w:ind w:firstLine="720"/>
        <w:rPr>
          <w:lang w:val="en-US"/>
        </w:rPr>
      </w:pPr>
      <w:r>
        <w:rPr>
          <w:lang w:val="en-US"/>
        </w:rPr>
        <w:t>Bước A.6: Nếu quá trình update xảy ra lỗi trả kết quả lỗi về cho Domain</w:t>
      </w:r>
    </w:p>
    <w:p w14:paraId="2DAC0970" w14:textId="77777777" w:rsidR="009114A2" w:rsidRDefault="009114A2" w:rsidP="009114A2">
      <w:pPr>
        <w:ind w:firstLine="720"/>
        <w:rPr>
          <w:lang w:val="en-US"/>
        </w:rPr>
      </w:pPr>
      <w:r>
        <w:rPr>
          <w:lang w:val="en-US"/>
        </w:rPr>
        <w:t>Bước A.7: Nếu Domain trả kết quả lỗi thì ghi log lỗi và trả thông báo “Có lỗi xảy ra ở phía Server” cho Controller</w:t>
      </w:r>
    </w:p>
    <w:p w14:paraId="3BF2DAF0" w14:textId="77777777" w:rsidR="009114A2" w:rsidRPr="00F4409E" w:rsidRDefault="009114A2" w:rsidP="009114A2">
      <w:pPr>
        <w:ind w:firstLine="720"/>
        <w:rPr>
          <w:lang w:val="en-US"/>
        </w:rPr>
      </w:pPr>
      <w:r>
        <w:rPr>
          <w:lang w:val="en-US"/>
        </w:rPr>
        <w:t>Bước A.10: Nếu dữ liệu là thông báo lỗi thì hiển thị thông báo lỗi lên cho người dùng</w:t>
      </w:r>
    </w:p>
    <w:p w14:paraId="6EC60D70" w14:textId="77777777" w:rsidR="009114A2" w:rsidRDefault="009114A2" w:rsidP="009114A2">
      <w:pPr>
        <w:pStyle w:val="Heading3"/>
        <w:spacing w:line="360" w:lineRule="auto"/>
        <w:jc w:val="both"/>
      </w:pPr>
      <w:r>
        <w:lastRenderedPageBreak/>
        <w:t>Các yêu cầu đặc biệt</w:t>
      </w:r>
    </w:p>
    <w:p w14:paraId="3EFE833D" w14:textId="77777777" w:rsidR="009114A2" w:rsidRPr="00C4145D" w:rsidRDefault="009114A2" w:rsidP="009114A2">
      <w:pPr>
        <w:pStyle w:val="BodyText"/>
        <w:jc w:val="both"/>
      </w:pPr>
      <w:r w:rsidRPr="00C4145D">
        <w:t>Không có</w:t>
      </w:r>
    </w:p>
    <w:p w14:paraId="44FD973F" w14:textId="77777777" w:rsidR="009114A2" w:rsidRDefault="009114A2" w:rsidP="009114A2">
      <w:pPr>
        <w:pStyle w:val="Heading3"/>
        <w:spacing w:line="360" w:lineRule="auto"/>
        <w:jc w:val="both"/>
      </w:pPr>
      <w:r w:rsidRPr="0037628A">
        <w:t>Trạng thái hệ thống khi bắt đầu thực hiện Use-case</w:t>
      </w:r>
    </w:p>
    <w:p w14:paraId="4FA02ECB" w14:textId="77777777" w:rsidR="009114A2" w:rsidRPr="006E56ED" w:rsidRDefault="009114A2" w:rsidP="009114A2">
      <w:pPr>
        <w:pStyle w:val="BodyText"/>
        <w:jc w:val="both"/>
      </w:pPr>
      <w:r w:rsidRPr="006E56ED">
        <w:t>Người dùng phải đăng nhập với Role là Thủ thư</w:t>
      </w:r>
    </w:p>
    <w:p w14:paraId="4F2FF298" w14:textId="77777777" w:rsidR="009114A2" w:rsidRPr="006E56ED" w:rsidRDefault="009114A2" w:rsidP="009114A2">
      <w:pPr>
        <w:pStyle w:val="BodyText"/>
        <w:jc w:val="both"/>
      </w:pPr>
      <w:r w:rsidRPr="006E56ED">
        <w:t xml:space="preserve">Use case được kích hoạt khi có có tác nhân như độc giả hoặc quản lý yêu cầu; Hoặc được kích hoạt trong use case </w:t>
      </w:r>
      <w:r w:rsidRPr="006E56ED">
        <w:rPr>
          <w:b/>
        </w:rPr>
        <w:t>Cho mượn sách</w:t>
      </w:r>
      <w:r w:rsidRPr="006E56ED">
        <w:t xml:space="preserve"> hoặc </w:t>
      </w:r>
      <w:r w:rsidRPr="006E56ED">
        <w:rPr>
          <w:b/>
        </w:rPr>
        <w:t>Nhận trả sách</w:t>
      </w:r>
    </w:p>
    <w:p w14:paraId="7D7A8AAE" w14:textId="77777777" w:rsidR="009114A2" w:rsidRDefault="009114A2" w:rsidP="009114A2">
      <w:pPr>
        <w:pStyle w:val="Heading3"/>
        <w:spacing w:line="360" w:lineRule="auto"/>
        <w:jc w:val="both"/>
      </w:pPr>
      <w:r>
        <w:rPr>
          <w:lang w:val="en-US"/>
        </w:rPr>
        <w:t>Trạng thái hệ thống sau khi thực hiện Use-case</w:t>
      </w:r>
    </w:p>
    <w:p w14:paraId="612730C4" w14:textId="77777777" w:rsidR="009114A2" w:rsidRPr="006E56ED" w:rsidRDefault="009114A2" w:rsidP="009114A2">
      <w:pPr>
        <w:pStyle w:val="BodyText"/>
        <w:jc w:val="both"/>
      </w:pPr>
      <w:r w:rsidRPr="006E56ED">
        <w:t>Thành công: Màn hình tương tác người dùng sẽ hiển thị một hoặc một số thông tin độc giả thỏa điều kiện tra cứu</w:t>
      </w:r>
    </w:p>
    <w:p w14:paraId="3786BD46" w14:textId="77777777" w:rsidR="009114A2" w:rsidRPr="006E56ED" w:rsidRDefault="009114A2" w:rsidP="009114A2">
      <w:pPr>
        <w:pStyle w:val="BodyText"/>
        <w:jc w:val="both"/>
      </w:pPr>
      <w:r w:rsidRPr="006E56ED">
        <w:t>Thất bại: Màn hình sẽ pop-up hiển thị thông báo “Không có dữ liệu”</w:t>
      </w:r>
    </w:p>
    <w:p w14:paraId="4717F9C0" w14:textId="77777777" w:rsidR="009114A2" w:rsidRDefault="009114A2" w:rsidP="009114A2">
      <w:pPr>
        <w:pStyle w:val="Heading3"/>
        <w:spacing w:line="360" w:lineRule="auto"/>
        <w:jc w:val="both"/>
        <w:rPr>
          <w:lang w:val="en-US"/>
        </w:rPr>
      </w:pPr>
      <w:r>
        <w:rPr>
          <w:lang w:val="en-US"/>
        </w:rPr>
        <w:t>Điểm mở rộng</w:t>
      </w:r>
    </w:p>
    <w:p w14:paraId="7DD513FC" w14:textId="77777777" w:rsidR="009114A2" w:rsidRPr="00487C6C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t>Không có</w:t>
      </w:r>
    </w:p>
    <w:p w14:paraId="726CB78F" w14:textId="77777777" w:rsidR="009114A2" w:rsidRPr="00F4409E" w:rsidRDefault="009114A2" w:rsidP="009114A2">
      <w:pPr>
        <w:pStyle w:val="Heading2"/>
        <w:spacing w:line="360" w:lineRule="auto"/>
        <w:jc w:val="both"/>
        <w:rPr>
          <w:lang w:val="en-US"/>
        </w:rPr>
      </w:pPr>
      <w:bookmarkStart w:id="35" w:name="_Toc44862038"/>
      <w:r>
        <w:rPr>
          <w:lang w:val="en-US"/>
        </w:rPr>
        <w:t xml:space="preserve">Đặc tả Use-case </w:t>
      </w:r>
      <w:r w:rsidRPr="001B2A64">
        <w:rPr>
          <w:noProof/>
          <w:szCs w:val="24"/>
        </w:rPr>
        <w:t>Tìm kiếm sách theo trạng thái</w:t>
      </w:r>
      <w:bookmarkEnd w:id="35"/>
    </w:p>
    <w:p w14:paraId="4FCAE375" w14:textId="77777777" w:rsidR="009114A2" w:rsidRDefault="009114A2" w:rsidP="009114A2">
      <w:pPr>
        <w:pStyle w:val="Heading3"/>
        <w:spacing w:line="360" w:lineRule="auto"/>
        <w:jc w:val="both"/>
      </w:pPr>
      <w:r>
        <w:t>Tóm tắt</w:t>
      </w:r>
    </w:p>
    <w:p w14:paraId="3584D8BF" w14:textId="77777777" w:rsidR="009114A2" w:rsidRDefault="009114A2" w:rsidP="009114A2">
      <w:pPr>
        <w:pStyle w:val="BodyText"/>
        <w:jc w:val="both"/>
        <w:rPr>
          <w:snapToGrid w:val="0"/>
          <w:lang w:val="en-US"/>
        </w:rPr>
      </w:pPr>
      <w:r w:rsidRPr="00F4409E">
        <w:rPr>
          <w:snapToGrid w:val="0"/>
          <w:lang w:val="en-US"/>
        </w:rPr>
        <w:t>Actor:</w:t>
      </w:r>
      <w:r>
        <w:rPr>
          <w:snapToGrid w:val="0"/>
          <w:lang w:val="en-US"/>
        </w:rPr>
        <w:t xml:space="preserve"> Quản lý thư viện</w:t>
      </w:r>
    </w:p>
    <w:p w14:paraId="447BD7AD" w14:textId="77777777" w:rsidR="009114A2" w:rsidRPr="00F4409E" w:rsidRDefault="009114A2" w:rsidP="009114A2">
      <w:pPr>
        <w:pStyle w:val="BodyText"/>
        <w:jc w:val="both"/>
        <w:rPr>
          <w:lang w:val="en-US"/>
        </w:rPr>
      </w:pPr>
      <w:r>
        <w:rPr>
          <w:snapToGrid w:val="0"/>
          <w:lang w:val="en-US"/>
        </w:rPr>
        <w:t xml:space="preserve">Mô tả: </w:t>
      </w:r>
      <w:r w:rsidRPr="00FE23E4">
        <w:rPr>
          <w:noProof/>
          <w:szCs w:val="24"/>
        </w:rPr>
        <w:t>Tìm kiếm mã sách theo trạng thái (cho mượn/sẵn sàng/bị hủy)</w:t>
      </w:r>
    </w:p>
    <w:p w14:paraId="5E0DDBD7" w14:textId="77777777" w:rsidR="009114A2" w:rsidRDefault="009114A2" w:rsidP="009114A2">
      <w:pPr>
        <w:pStyle w:val="Heading3"/>
        <w:spacing w:line="360" w:lineRule="auto"/>
        <w:jc w:val="both"/>
      </w:pPr>
      <w:r>
        <w:t>Dòng sự kiện</w:t>
      </w:r>
    </w:p>
    <w:p w14:paraId="54B7B8B2" w14:textId="77777777" w:rsidR="009114A2" w:rsidRDefault="009114A2" w:rsidP="009114A2">
      <w:pPr>
        <w:pStyle w:val="Heading4"/>
        <w:spacing w:line="360" w:lineRule="auto"/>
        <w:jc w:val="both"/>
      </w:pPr>
      <w:r>
        <w:t>Dòng sự kiện chính</w:t>
      </w:r>
    </w:p>
    <w:p w14:paraId="27356C97" w14:textId="77777777" w:rsidR="009114A2" w:rsidRPr="00F60D38" w:rsidRDefault="009114A2" w:rsidP="009114A2">
      <w:pPr>
        <w:pStyle w:val="BodyText"/>
        <w:jc w:val="both"/>
      </w:pPr>
      <w:r w:rsidRPr="006E56ED">
        <w:t xml:space="preserve">Bước 1: </w:t>
      </w:r>
      <w:r w:rsidRPr="00F60D38">
        <w:t>Người dùng chọn trạng thái (</w:t>
      </w:r>
      <w:r w:rsidRPr="004E0058">
        <w:t>combobox</w:t>
      </w:r>
      <w:r w:rsidRPr="00F60D38">
        <w:t>)</w:t>
      </w:r>
    </w:p>
    <w:p w14:paraId="4793B439" w14:textId="77777777" w:rsidR="009114A2" w:rsidRDefault="009114A2" w:rsidP="009114A2">
      <w:pPr>
        <w:pStyle w:val="BodyText"/>
        <w:numPr>
          <w:ilvl w:val="0"/>
          <w:numId w:val="34"/>
        </w:numPr>
        <w:jc w:val="both"/>
        <w:rPr>
          <w:lang w:val="en-US"/>
        </w:rPr>
      </w:pPr>
      <w:r>
        <w:rPr>
          <w:noProof/>
          <w:szCs w:val="24"/>
          <w:lang w:val="en-US"/>
        </w:rPr>
        <w:t>C</w:t>
      </w:r>
      <w:r w:rsidRPr="00FE23E4">
        <w:rPr>
          <w:noProof/>
          <w:szCs w:val="24"/>
        </w:rPr>
        <w:t>ho mượn</w:t>
      </w:r>
    </w:p>
    <w:p w14:paraId="0875C09B" w14:textId="77777777" w:rsidR="009114A2" w:rsidRDefault="009114A2" w:rsidP="009114A2">
      <w:pPr>
        <w:pStyle w:val="BodyText"/>
        <w:numPr>
          <w:ilvl w:val="0"/>
          <w:numId w:val="34"/>
        </w:numPr>
        <w:jc w:val="both"/>
        <w:rPr>
          <w:lang w:val="en-US"/>
        </w:rPr>
      </w:pPr>
      <w:r>
        <w:rPr>
          <w:noProof/>
          <w:szCs w:val="24"/>
          <w:lang w:val="en-US"/>
        </w:rPr>
        <w:t>S</w:t>
      </w:r>
      <w:r w:rsidRPr="00FE23E4">
        <w:rPr>
          <w:noProof/>
          <w:szCs w:val="24"/>
        </w:rPr>
        <w:t>ẵn sàng</w:t>
      </w:r>
    </w:p>
    <w:p w14:paraId="286AC23E" w14:textId="77777777" w:rsidR="009114A2" w:rsidRPr="00EF6EE1" w:rsidRDefault="009114A2" w:rsidP="009114A2">
      <w:pPr>
        <w:pStyle w:val="BodyText"/>
        <w:numPr>
          <w:ilvl w:val="0"/>
          <w:numId w:val="34"/>
        </w:numPr>
        <w:jc w:val="both"/>
        <w:rPr>
          <w:lang w:val="en-US"/>
        </w:rPr>
      </w:pPr>
      <w:r>
        <w:rPr>
          <w:noProof/>
          <w:szCs w:val="24"/>
          <w:lang w:val="en-US"/>
        </w:rPr>
        <w:t>B</w:t>
      </w:r>
      <w:r w:rsidRPr="00FE23E4">
        <w:rPr>
          <w:noProof/>
          <w:szCs w:val="24"/>
        </w:rPr>
        <w:t>ị hủy</w:t>
      </w:r>
    </w:p>
    <w:p w14:paraId="22AA8663" w14:textId="77777777" w:rsidR="009114A2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t xml:space="preserve">Bước 2: Presentation sẽ đóng gói và gửi </w:t>
      </w:r>
      <w:r w:rsidRPr="00D20076">
        <w:rPr>
          <w:snapToGrid w:val="0"/>
        </w:rPr>
        <w:t xml:space="preserve">thông tin </w:t>
      </w:r>
      <w:r w:rsidRPr="00F60D38">
        <w:t xml:space="preserve">trạng thái </w:t>
      </w:r>
      <w:r>
        <w:rPr>
          <w:lang w:val="en-US"/>
        </w:rPr>
        <w:t>xuống Dataservice</w:t>
      </w:r>
    </w:p>
    <w:p w14:paraId="02F250D8" w14:textId="77777777" w:rsidR="009114A2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t>Bước 3: DataService chuyển thành json và gửi cho Controller</w:t>
      </w:r>
      <w:r w:rsidRPr="00750B4C">
        <w:rPr>
          <w:lang w:val="en-US"/>
        </w:rPr>
        <w:t xml:space="preserve"> </w:t>
      </w:r>
      <w:r>
        <w:rPr>
          <w:lang w:val="en-US"/>
        </w:rPr>
        <w:t>thông qua API</w:t>
      </w:r>
    </w:p>
    <w:p w14:paraId="25142FE2" w14:textId="77777777" w:rsidR="009114A2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t>Bước 4: Controller nhận gói tin và chuyển dữ liệu xuống Domain</w:t>
      </w:r>
    </w:p>
    <w:p w14:paraId="127DBA89" w14:textId="77777777" w:rsidR="009114A2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t>Bước 5: Domain kiểm tra tính đúng đắn của dữ liệu và yêu cầu Repository lấy dữ liệu</w:t>
      </w:r>
    </w:p>
    <w:p w14:paraId="7C69E48B" w14:textId="77777777" w:rsidR="009114A2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t>Bước 6: Repository truy xuất sách theo trạng thái và đóng gói thành danh sách Model, chuyển về cho Domain</w:t>
      </w:r>
    </w:p>
    <w:p w14:paraId="0571B358" w14:textId="77777777" w:rsidR="009114A2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t>Bước 7: Domain chuyển thành danh sách các ViewModel và chuyển cho Controller</w:t>
      </w:r>
    </w:p>
    <w:p w14:paraId="75F9DA68" w14:textId="77777777" w:rsidR="009114A2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t>Bước 8: Controller chuyển thành json và trả về DataService</w:t>
      </w:r>
    </w:p>
    <w:p w14:paraId="0D3CC4C4" w14:textId="77777777" w:rsidR="009114A2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t>Bước 9: DataService chuyển dữ liệu lên Presentation</w:t>
      </w:r>
    </w:p>
    <w:p w14:paraId="6F5545C7" w14:textId="77777777" w:rsidR="009114A2" w:rsidRPr="00F4409E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t>Bước 10: Presentation đưa lên giao diện cho người dùng</w:t>
      </w:r>
    </w:p>
    <w:p w14:paraId="3562D470" w14:textId="77777777" w:rsidR="009114A2" w:rsidRDefault="009114A2" w:rsidP="009114A2">
      <w:pPr>
        <w:pStyle w:val="Heading4"/>
        <w:spacing w:line="360" w:lineRule="auto"/>
        <w:jc w:val="both"/>
        <w:rPr>
          <w:lang w:val="en-US"/>
        </w:rPr>
      </w:pPr>
      <w:r>
        <w:t>Các dòng sự kiện khác</w:t>
      </w:r>
    </w:p>
    <w:p w14:paraId="2B7C8AF4" w14:textId="77777777" w:rsidR="009114A2" w:rsidRDefault="009114A2" w:rsidP="009114A2">
      <w:pPr>
        <w:ind w:firstLine="720"/>
        <w:rPr>
          <w:lang w:val="en-US"/>
        </w:rPr>
      </w:pPr>
      <w:r>
        <w:rPr>
          <w:lang w:val="en-US"/>
        </w:rPr>
        <w:t>Dòng phụ:</w:t>
      </w:r>
    </w:p>
    <w:p w14:paraId="63EB8A4E" w14:textId="77777777" w:rsidR="009114A2" w:rsidRDefault="009114A2" w:rsidP="009114A2">
      <w:pPr>
        <w:ind w:firstLine="720"/>
        <w:rPr>
          <w:lang w:val="en-US"/>
        </w:rPr>
      </w:pPr>
      <w:r>
        <w:rPr>
          <w:lang w:val="en-US"/>
        </w:rPr>
        <w:t>Không có</w:t>
      </w:r>
    </w:p>
    <w:p w14:paraId="5E25C01B" w14:textId="77777777" w:rsidR="009114A2" w:rsidRDefault="009114A2" w:rsidP="009114A2">
      <w:pPr>
        <w:ind w:firstLine="720"/>
        <w:rPr>
          <w:lang w:val="en-US"/>
        </w:rPr>
      </w:pPr>
    </w:p>
    <w:p w14:paraId="6947A99E" w14:textId="77777777" w:rsidR="009114A2" w:rsidRDefault="009114A2" w:rsidP="009114A2">
      <w:pPr>
        <w:ind w:firstLine="720"/>
        <w:rPr>
          <w:lang w:val="en-US"/>
        </w:rPr>
      </w:pPr>
      <w:r>
        <w:rPr>
          <w:lang w:val="en-US"/>
        </w:rPr>
        <w:t>Dòng ngoại lệ (Alternative Flow):</w:t>
      </w:r>
    </w:p>
    <w:p w14:paraId="7D42FC1E" w14:textId="77777777" w:rsidR="009114A2" w:rsidRDefault="009114A2" w:rsidP="009114A2">
      <w:pPr>
        <w:ind w:firstLine="720"/>
        <w:rPr>
          <w:lang w:val="en-US"/>
        </w:rPr>
      </w:pPr>
      <w:r>
        <w:rPr>
          <w:lang w:val="en-US"/>
        </w:rPr>
        <w:t>Bước A.5: Nếu dữ liệu không hợp lệ thì gửi về cho Controller thông báo lỗi, bỏ qua bước 6, 7</w:t>
      </w:r>
    </w:p>
    <w:p w14:paraId="0DCF166B" w14:textId="77777777" w:rsidR="009114A2" w:rsidRDefault="009114A2" w:rsidP="009114A2">
      <w:pPr>
        <w:ind w:firstLine="720"/>
        <w:rPr>
          <w:lang w:val="en-US"/>
        </w:rPr>
      </w:pPr>
      <w:r>
        <w:rPr>
          <w:lang w:val="en-US"/>
        </w:rPr>
        <w:t>Bước A.6: Nếu không có dữ liệu nào phù hợp, trả về NULL</w:t>
      </w:r>
    </w:p>
    <w:p w14:paraId="5C9BC2BD" w14:textId="77777777" w:rsidR="009114A2" w:rsidRDefault="009114A2" w:rsidP="009114A2">
      <w:pPr>
        <w:ind w:firstLine="720"/>
        <w:rPr>
          <w:lang w:val="en-US"/>
        </w:rPr>
      </w:pPr>
      <w:r>
        <w:rPr>
          <w:lang w:val="en-US"/>
        </w:rPr>
        <w:t>Bước A.7: Nếu dữ liệu là NULL thì gửi về thông báo lỗi cho Controller</w:t>
      </w:r>
    </w:p>
    <w:p w14:paraId="5E8AAB85" w14:textId="77777777" w:rsidR="009114A2" w:rsidRPr="00F4409E" w:rsidRDefault="009114A2" w:rsidP="009114A2">
      <w:pPr>
        <w:ind w:firstLine="720"/>
        <w:rPr>
          <w:lang w:val="en-US"/>
        </w:rPr>
      </w:pPr>
      <w:r>
        <w:rPr>
          <w:lang w:val="en-US"/>
        </w:rPr>
        <w:t>Bước A.10: Nếu dữ liệu là thông báo lỗi thì hiển thị thông báo lỗi lên cho người dùng</w:t>
      </w:r>
    </w:p>
    <w:p w14:paraId="08E2E583" w14:textId="77777777" w:rsidR="009114A2" w:rsidRDefault="009114A2" w:rsidP="009114A2">
      <w:pPr>
        <w:pStyle w:val="Heading3"/>
        <w:spacing w:line="360" w:lineRule="auto"/>
        <w:jc w:val="both"/>
      </w:pPr>
      <w:r>
        <w:t>Các yêu cầu đặc biệt</w:t>
      </w:r>
    </w:p>
    <w:p w14:paraId="038B7E0D" w14:textId="77777777" w:rsidR="009114A2" w:rsidRPr="00C4145D" w:rsidRDefault="009114A2" w:rsidP="009114A2">
      <w:pPr>
        <w:pStyle w:val="BodyText"/>
        <w:jc w:val="both"/>
      </w:pPr>
      <w:r w:rsidRPr="00C4145D">
        <w:t>Không có</w:t>
      </w:r>
    </w:p>
    <w:p w14:paraId="196F79B0" w14:textId="77777777" w:rsidR="009114A2" w:rsidRDefault="009114A2" w:rsidP="009114A2">
      <w:pPr>
        <w:pStyle w:val="Heading3"/>
        <w:spacing w:line="360" w:lineRule="auto"/>
        <w:jc w:val="both"/>
      </w:pPr>
      <w:r w:rsidRPr="0037628A">
        <w:t>Trạng thái hệ thống khi bắt đầu thực hiện Use-case</w:t>
      </w:r>
    </w:p>
    <w:p w14:paraId="649C1AEB" w14:textId="77777777" w:rsidR="009114A2" w:rsidRPr="008A5E55" w:rsidRDefault="009114A2" w:rsidP="009114A2">
      <w:pPr>
        <w:pStyle w:val="BodyText"/>
        <w:jc w:val="both"/>
      </w:pPr>
      <w:r w:rsidRPr="006E56ED">
        <w:t xml:space="preserve">Use case được kích hoạt khi </w:t>
      </w:r>
      <w:r w:rsidRPr="00FE2449">
        <w:t xml:space="preserve">người dùng có nhu cầu </w:t>
      </w:r>
      <w:r w:rsidRPr="00C65842">
        <w:t xml:space="preserve">tra cứu </w:t>
      </w:r>
      <w:r w:rsidRPr="006F6AFF">
        <w:t>sách</w:t>
      </w:r>
      <w:r w:rsidRPr="008A5E55">
        <w:t xml:space="preserve"> theo trạng thái</w:t>
      </w:r>
    </w:p>
    <w:p w14:paraId="53C19C3C" w14:textId="77777777" w:rsidR="009114A2" w:rsidRDefault="009114A2" w:rsidP="009114A2">
      <w:pPr>
        <w:pStyle w:val="Heading3"/>
        <w:spacing w:line="360" w:lineRule="auto"/>
        <w:jc w:val="both"/>
      </w:pPr>
      <w:r>
        <w:rPr>
          <w:lang w:val="en-US"/>
        </w:rPr>
        <w:t>Trạng thái hệ thống sau khi thực hiện Use-case</w:t>
      </w:r>
    </w:p>
    <w:p w14:paraId="45939518" w14:textId="77777777" w:rsidR="009114A2" w:rsidRPr="00197991" w:rsidRDefault="009114A2" w:rsidP="009114A2">
      <w:pPr>
        <w:pStyle w:val="BodyText"/>
        <w:jc w:val="both"/>
      </w:pPr>
      <w:r w:rsidRPr="006E56ED">
        <w:t xml:space="preserve">Thành công: Màn hình tương tác người dùng sẽ hiển thị một hoặc một số </w:t>
      </w:r>
      <w:r w:rsidRPr="00BA14D8">
        <w:t>sách</w:t>
      </w:r>
      <w:r w:rsidRPr="00197991">
        <w:t xml:space="preserve"> theo trạng thái</w:t>
      </w:r>
    </w:p>
    <w:p w14:paraId="49CB97C1" w14:textId="77777777" w:rsidR="009114A2" w:rsidRPr="006E56ED" w:rsidRDefault="009114A2" w:rsidP="009114A2">
      <w:pPr>
        <w:pStyle w:val="BodyText"/>
        <w:jc w:val="both"/>
      </w:pPr>
      <w:r w:rsidRPr="006E56ED">
        <w:t>Thất bại: Màn hình sẽ pop-up hiển thị thông báo “Không có dữ liệu”</w:t>
      </w:r>
    </w:p>
    <w:p w14:paraId="22899F62" w14:textId="77777777" w:rsidR="009114A2" w:rsidRDefault="009114A2" w:rsidP="009114A2">
      <w:pPr>
        <w:pStyle w:val="Heading3"/>
        <w:spacing w:line="360" w:lineRule="auto"/>
        <w:jc w:val="both"/>
        <w:rPr>
          <w:lang w:val="en-US"/>
        </w:rPr>
      </w:pPr>
      <w:r>
        <w:rPr>
          <w:lang w:val="en-US"/>
        </w:rPr>
        <w:t>Điểm mở rộng</w:t>
      </w:r>
    </w:p>
    <w:p w14:paraId="14B42508" w14:textId="77777777" w:rsidR="009114A2" w:rsidRPr="00487C6C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t>Không có</w:t>
      </w:r>
    </w:p>
    <w:p w14:paraId="5DFD60BF" w14:textId="77777777" w:rsidR="009114A2" w:rsidRPr="00F4409E" w:rsidRDefault="009114A2" w:rsidP="009114A2">
      <w:pPr>
        <w:pStyle w:val="Heading2"/>
        <w:spacing w:line="360" w:lineRule="auto"/>
        <w:jc w:val="both"/>
        <w:rPr>
          <w:lang w:val="en-US"/>
        </w:rPr>
      </w:pPr>
      <w:bookmarkStart w:id="36" w:name="_Toc44862039"/>
      <w:r>
        <w:rPr>
          <w:lang w:val="en-US"/>
        </w:rPr>
        <w:t xml:space="preserve">Đặc tả Use-case </w:t>
      </w:r>
      <w:r w:rsidRPr="001B2A64">
        <w:rPr>
          <w:noProof/>
          <w:szCs w:val="24"/>
        </w:rPr>
        <w:t>Tìm kiếm sách theo mã thư viện</w:t>
      </w:r>
      <w:bookmarkEnd w:id="36"/>
    </w:p>
    <w:p w14:paraId="5C756C1B" w14:textId="77777777" w:rsidR="009114A2" w:rsidRDefault="009114A2" w:rsidP="009114A2">
      <w:pPr>
        <w:pStyle w:val="Heading3"/>
        <w:spacing w:line="360" w:lineRule="auto"/>
        <w:jc w:val="both"/>
      </w:pPr>
      <w:r>
        <w:t>Tóm tắt</w:t>
      </w:r>
    </w:p>
    <w:p w14:paraId="1FC13728" w14:textId="77777777" w:rsidR="009114A2" w:rsidRPr="00507FB9" w:rsidRDefault="009114A2" w:rsidP="009114A2">
      <w:pPr>
        <w:pStyle w:val="BodyText"/>
        <w:jc w:val="both"/>
        <w:rPr>
          <w:snapToGrid w:val="0"/>
        </w:rPr>
      </w:pPr>
      <w:r w:rsidRPr="00507FB9">
        <w:rPr>
          <w:snapToGrid w:val="0"/>
        </w:rPr>
        <w:t xml:space="preserve">Actor: </w:t>
      </w:r>
      <w:r>
        <w:rPr>
          <w:snapToGrid w:val="0"/>
        </w:rPr>
        <w:t>Quản lý thư viện</w:t>
      </w:r>
    </w:p>
    <w:p w14:paraId="526DA9DC" w14:textId="77777777" w:rsidR="009114A2" w:rsidRPr="00C62D4A" w:rsidRDefault="009114A2" w:rsidP="009114A2">
      <w:pPr>
        <w:pStyle w:val="BodyText"/>
        <w:jc w:val="both"/>
      </w:pPr>
      <w:r w:rsidRPr="00C62D4A">
        <w:rPr>
          <w:snapToGrid w:val="0"/>
        </w:rPr>
        <w:t xml:space="preserve">Mô tả: </w:t>
      </w:r>
      <w:r w:rsidRPr="00FE23E4">
        <w:rPr>
          <w:noProof/>
          <w:szCs w:val="24"/>
        </w:rPr>
        <w:t>Tìm kiếm thông tin sách theo mã thư viện</w:t>
      </w:r>
    </w:p>
    <w:p w14:paraId="541A3CD4" w14:textId="77777777" w:rsidR="009114A2" w:rsidRDefault="009114A2" w:rsidP="009114A2">
      <w:pPr>
        <w:pStyle w:val="Heading3"/>
        <w:spacing w:line="360" w:lineRule="auto"/>
        <w:jc w:val="both"/>
      </w:pPr>
      <w:r>
        <w:t>Dòng sự kiện</w:t>
      </w:r>
    </w:p>
    <w:p w14:paraId="0D9C7E0A" w14:textId="77777777" w:rsidR="009114A2" w:rsidRDefault="009114A2" w:rsidP="009114A2">
      <w:pPr>
        <w:pStyle w:val="Heading4"/>
        <w:spacing w:line="360" w:lineRule="auto"/>
        <w:jc w:val="both"/>
      </w:pPr>
      <w:r>
        <w:t>Dòng sự kiện chính</w:t>
      </w:r>
    </w:p>
    <w:p w14:paraId="479C041F" w14:textId="77777777" w:rsidR="009114A2" w:rsidRPr="00507FB9" w:rsidRDefault="009114A2" w:rsidP="009114A2">
      <w:pPr>
        <w:pStyle w:val="BodyText"/>
        <w:jc w:val="both"/>
      </w:pPr>
      <w:r w:rsidRPr="006E56ED">
        <w:t xml:space="preserve">Bước 1: </w:t>
      </w:r>
      <w:r w:rsidRPr="00FE2449">
        <w:t xml:space="preserve">Người dùng nhập </w:t>
      </w:r>
      <w:r w:rsidRPr="00FE23E4">
        <w:rPr>
          <w:noProof/>
          <w:szCs w:val="24"/>
        </w:rPr>
        <w:t>mã thư viện</w:t>
      </w:r>
    </w:p>
    <w:p w14:paraId="475705D5" w14:textId="77777777" w:rsidR="009114A2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t xml:space="preserve">Bước 2: Presentation sẽ đóng gói và gửi </w:t>
      </w:r>
      <w:r w:rsidRPr="00FE23E4">
        <w:rPr>
          <w:noProof/>
          <w:szCs w:val="24"/>
        </w:rPr>
        <w:t>mã thư viện</w:t>
      </w:r>
      <w:r>
        <w:rPr>
          <w:lang w:val="en-US"/>
        </w:rPr>
        <w:t xml:space="preserve"> xuống Dataservice</w:t>
      </w:r>
    </w:p>
    <w:p w14:paraId="70879DC8" w14:textId="77777777" w:rsidR="009114A2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t>Bước 3: DataService chuyển thành json và gửi cho Controller thông qua API</w:t>
      </w:r>
    </w:p>
    <w:p w14:paraId="1DBD06F5" w14:textId="77777777" w:rsidR="009114A2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t>Bước 4: Controller nhận gói tin và chuyển dữ liệu xuống Domain</w:t>
      </w:r>
    </w:p>
    <w:p w14:paraId="77C09DDF" w14:textId="77777777" w:rsidR="009114A2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t>Bước 5: Domain kiểm tra tính đúng đắn của dữ liệu và yêu cầu Repository lấy dữ liệu</w:t>
      </w:r>
    </w:p>
    <w:p w14:paraId="33756F0C" w14:textId="77777777" w:rsidR="009114A2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t>Bước 6: Repository truy xuất tất cả sách có trong thư viện và đóng gói thành danh sách Model, chuyển về cho Domain</w:t>
      </w:r>
    </w:p>
    <w:p w14:paraId="3B31DCBA" w14:textId="77777777" w:rsidR="009114A2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t>Bước 7: Domain chuyển thành danh sách các ViewModel và chuyển cho Controller</w:t>
      </w:r>
    </w:p>
    <w:p w14:paraId="02ED9C59" w14:textId="77777777" w:rsidR="009114A2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t>Bước 8: Controller chuyển thành json và trả về DataService</w:t>
      </w:r>
    </w:p>
    <w:p w14:paraId="7093AE76" w14:textId="77777777" w:rsidR="009114A2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t>Bước 9: DataService chuyển dữ liệu lên Presentation</w:t>
      </w:r>
    </w:p>
    <w:p w14:paraId="6C98E48C" w14:textId="77777777" w:rsidR="009114A2" w:rsidRPr="0020512E" w:rsidRDefault="009114A2" w:rsidP="009114A2">
      <w:pPr>
        <w:pStyle w:val="BodyText"/>
        <w:jc w:val="both"/>
      </w:pPr>
      <w:r>
        <w:rPr>
          <w:lang w:val="en-US"/>
        </w:rPr>
        <w:t>Bước 10: Presentation đưa lên giao diện cho người dùng</w:t>
      </w:r>
    </w:p>
    <w:p w14:paraId="4084AD32" w14:textId="77777777" w:rsidR="009114A2" w:rsidRDefault="009114A2" w:rsidP="009114A2">
      <w:pPr>
        <w:pStyle w:val="Heading4"/>
        <w:spacing w:line="360" w:lineRule="auto"/>
        <w:jc w:val="both"/>
        <w:rPr>
          <w:lang w:val="en-US"/>
        </w:rPr>
      </w:pPr>
      <w:r>
        <w:t>Các dòng sự kiện khác</w:t>
      </w:r>
    </w:p>
    <w:p w14:paraId="3CF52504" w14:textId="77777777" w:rsidR="009114A2" w:rsidRDefault="009114A2" w:rsidP="009114A2">
      <w:pPr>
        <w:ind w:firstLine="720"/>
        <w:rPr>
          <w:lang w:val="en-US"/>
        </w:rPr>
      </w:pPr>
      <w:r>
        <w:rPr>
          <w:lang w:val="en-US"/>
        </w:rPr>
        <w:t>Dòng phụ:</w:t>
      </w:r>
    </w:p>
    <w:p w14:paraId="2399D9BB" w14:textId="77777777" w:rsidR="009114A2" w:rsidRDefault="009114A2" w:rsidP="009114A2">
      <w:pPr>
        <w:ind w:firstLine="720"/>
        <w:rPr>
          <w:lang w:val="en-US"/>
        </w:rPr>
      </w:pPr>
      <w:r>
        <w:rPr>
          <w:lang w:val="en-US"/>
        </w:rPr>
        <w:lastRenderedPageBreak/>
        <w:t>Không có</w:t>
      </w:r>
    </w:p>
    <w:p w14:paraId="60429527" w14:textId="77777777" w:rsidR="009114A2" w:rsidRDefault="009114A2" w:rsidP="009114A2">
      <w:pPr>
        <w:ind w:firstLine="720"/>
        <w:rPr>
          <w:lang w:val="en-US"/>
        </w:rPr>
      </w:pPr>
    </w:p>
    <w:p w14:paraId="7560D82D" w14:textId="77777777" w:rsidR="009114A2" w:rsidRDefault="009114A2" w:rsidP="009114A2">
      <w:pPr>
        <w:ind w:firstLine="720"/>
        <w:rPr>
          <w:lang w:val="en-US"/>
        </w:rPr>
      </w:pPr>
      <w:r>
        <w:rPr>
          <w:lang w:val="en-US"/>
        </w:rPr>
        <w:t>Dòng ngoại lệ (Alternative Flow):</w:t>
      </w:r>
    </w:p>
    <w:p w14:paraId="1F521C7A" w14:textId="77777777" w:rsidR="009114A2" w:rsidRDefault="009114A2" w:rsidP="009114A2">
      <w:pPr>
        <w:ind w:firstLine="720"/>
        <w:rPr>
          <w:lang w:val="en-US"/>
        </w:rPr>
      </w:pPr>
      <w:r>
        <w:rPr>
          <w:lang w:val="en-US"/>
        </w:rPr>
        <w:t>Bước A.5: Nếu dữ liệu không hợp lệ thì gửi về cho Controller thông báo lỗi, bỏ qua bước 6, 7</w:t>
      </w:r>
    </w:p>
    <w:p w14:paraId="2C1B3DFA" w14:textId="77777777" w:rsidR="009114A2" w:rsidRDefault="009114A2" w:rsidP="009114A2">
      <w:pPr>
        <w:ind w:firstLine="720"/>
        <w:rPr>
          <w:lang w:val="en-US"/>
        </w:rPr>
      </w:pPr>
      <w:r>
        <w:rPr>
          <w:lang w:val="en-US"/>
        </w:rPr>
        <w:t>Bước A.6: Nếu không có dữ liệu nào phù hợp, trả về NULL</w:t>
      </w:r>
    </w:p>
    <w:p w14:paraId="2C256881" w14:textId="77777777" w:rsidR="009114A2" w:rsidRDefault="009114A2" w:rsidP="009114A2">
      <w:pPr>
        <w:ind w:firstLine="720"/>
        <w:rPr>
          <w:lang w:val="en-US"/>
        </w:rPr>
      </w:pPr>
      <w:r>
        <w:rPr>
          <w:lang w:val="en-US"/>
        </w:rPr>
        <w:t>Bước A.7: Nếu dữ liệu là NULL thì gửi về thông báo lỗi cho Controller</w:t>
      </w:r>
    </w:p>
    <w:p w14:paraId="3226D7AF" w14:textId="77777777" w:rsidR="009114A2" w:rsidRPr="00F4409E" w:rsidRDefault="009114A2" w:rsidP="009114A2">
      <w:pPr>
        <w:ind w:firstLine="720"/>
        <w:rPr>
          <w:lang w:val="en-US"/>
        </w:rPr>
      </w:pPr>
      <w:r>
        <w:rPr>
          <w:lang w:val="en-US"/>
        </w:rPr>
        <w:t>Bước A.10: Nếu dữ liệu là thông báo lỗi thì hiển thị thông báo lỗi lên cho người dùng</w:t>
      </w:r>
    </w:p>
    <w:p w14:paraId="172D1E9B" w14:textId="77777777" w:rsidR="009114A2" w:rsidRDefault="009114A2" w:rsidP="009114A2">
      <w:pPr>
        <w:pStyle w:val="Heading3"/>
        <w:spacing w:line="360" w:lineRule="auto"/>
        <w:jc w:val="both"/>
      </w:pPr>
      <w:r>
        <w:t>Các yêu cầu đặc biệt</w:t>
      </w:r>
    </w:p>
    <w:p w14:paraId="38FBE578" w14:textId="77777777" w:rsidR="009114A2" w:rsidRPr="00C4145D" w:rsidRDefault="009114A2" w:rsidP="009114A2">
      <w:pPr>
        <w:pStyle w:val="BodyText"/>
        <w:jc w:val="both"/>
      </w:pPr>
      <w:r w:rsidRPr="00C4145D">
        <w:t>Không có</w:t>
      </w:r>
    </w:p>
    <w:p w14:paraId="329EF92C" w14:textId="77777777" w:rsidR="009114A2" w:rsidRDefault="009114A2" w:rsidP="009114A2">
      <w:pPr>
        <w:pStyle w:val="Heading3"/>
        <w:spacing w:line="360" w:lineRule="auto"/>
        <w:jc w:val="both"/>
      </w:pPr>
      <w:r w:rsidRPr="0037628A">
        <w:t>Trạng thái hệ thống khi bắt đầu thực hiện Use-case</w:t>
      </w:r>
    </w:p>
    <w:p w14:paraId="17C9D8E4" w14:textId="77777777" w:rsidR="009114A2" w:rsidRPr="00836FAD" w:rsidRDefault="009114A2" w:rsidP="009114A2">
      <w:pPr>
        <w:pStyle w:val="BodyText"/>
        <w:jc w:val="both"/>
      </w:pPr>
      <w:r w:rsidRPr="006E56ED">
        <w:t xml:space="preserve">Use case được kích hoạt khi </w:t>
      </w:r>
      <w:r w:rsidRPr="00FE2449">
        <w:t xml:space="preserve">người dùng có nhu cầu </w:t>
      </w:r>
      <w:r w:rsidRPr="00D53295">
        <w:rPr>
          <w:noProof/>
          <w:szCs w:val="24"/>
        </w:rPr>
        <w:t xml:space="preserve">tra cứu </w:t>
      </w:r>
      <w:r w:rsidRPr="00FE23E4">
        <w:rPr>
          <w:noProof/>
          <w:szCs w:val="24"/>
        </w:rPr>
        <w:t>thông tin sách theo mã thư viện</w:t>
      </w:r>
    </w:p>
    <w:p w14:paraId="35925661" w14:textId="77777777" w:rsidR="009114A2" w:rsidRDefault="009114A2" w:rsidP="009114A2">
      <w:pPr>
        <w:pStyle w:val="Heading3"/>
        <w:spacing w:line="360" w:lineRule="auto"/>
        <w:jc w:val="both"/>
      </w:pPr>
      <w:r>
        <w:rPr>
          <w:lang w:val="en-US"/>
        </w:rPr>
        <w:t>Trạng thái hệ thống sau khi thực hiện Use-case</w:t>
      </w:r>
    </w:p>
    <w:p w14:paraId="4A089FE1" w14:textId="77777777" w:rsidR="009114A2" w:rsidRPr="0069386B" w:rsidRDefault="009114A2" w:rsidP="009114A2">
      <w:pPr>
        <w:pStyle w:val="BodyText"/>
        <w:jc w:val="both"/>
      </w:pPr>
      <w:r w:rsidRPr="006E56ED">
        <w:t>Thành công: Màn hình tương tác người dù</w:t>
      </w:r>
      <w:r>
        <w:t xml:space="preserve">ng sẽ hiển thị một hoặc một số sách </w:t>
      </w:r>
      <w:r w:rsidRPr="004D6BAF">
        <w:t>theo</w:t>
      </w:r>
      <w:r w:rsidRPr="00C65842">
        <w:t xml:space="preserve"> </w:t>
      </w:r>
      <w:r w:rsidRPr="0069386B">
        <w:t>có trong thư viện</w:t>
      </w:r>
    </w:p>
    <w:p w14:paraId="47EA5002" w14:textId="77777777" w:rsidR="009114A2" w:rsidRPr="006E56ED" w:rsidRDefault="009114A2" w:rsidP="009114A2">
      <w:pPr>
        <w:pStyle w:val="BodyText"/>
        <w:jc w:val="both"/>
      </w:pPr>
      <w:r w:rsidRPr="006E56ED">
        <w:t>Thất bại: Màn hình sẽ pop-up hiển thị thông báo “Không có dữ liệu”</w:t>
      </w:r>
    </w:p>
    <w:p w14:paraId="030C2B55" w14:textId="77777777" w:rsidR="009114A2" w:rsidRDefault="009114A2" w:rsidP="009114A2">
      <w:pPr>
        <w:pStyle w:val="Heading3"/>
        <w:spacing w:line="360" w:lineRule="auto"/>
        <w:jc w:val="both"/>
        <w:rPr>
          <w:lang w:val="en-US"/>
        </w:rPr>
      </w:pPr>
      <w:r>
        <w:rPr>
          <w:lang w:val="en-US"/>
        </w:rPr>
        <w:t>Điểm mở rộng</w:t>
      </w:r>
    </w:p>
    <w:p w14:paraId="04E6FDC0" w14:textId="77777777" w:rsidR="009114A2" w:rsidRPr="00487C6C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t>Không có</w:t>
      </w:r>
    </w:p>
    <w:p w14:paraId="2CA16620" w14:textId="77777777" w:rsidR="009114A2" w:rsidRPr="00F4409E" w:rsidRDefault="009114A2" w:rsidP="009114A2">
      <w:pPr>
        <w:pStyle w:val="Heading2"/>
        <w:spacing w:line="360" w:lineRule="auto"/>
        <w:jc w:val="both"/>
        <w:rPr>
          <w:lang w:val="en-US"/>
        </w:rPr>
      </w:pPr>
      <w:bookmarkStart w:id="37" w:name="_Toc44862040"/>
      <w:r>
        <w:rPr>
          <w:lang w:val="en-US"/>
        </w:rPr>
        <w:t xml:space="preserve">Đặc tả Use-case </w:t>
      </w:r>
      <w:r w:rsidRPr="001B2A64">
        <w:rPr>
          <w:noProof/>
          <w:szCs w:val="24"/>
        </w:rPr>
        <w:t>Tìm kiếm sách theo tên người mượn</w:t>
      </w:r>
      <w:bookmarkEnd w:id="37"/>
    </w:p>
    <w:p w14:paraId="46D7AD03" w14:textId="77777777" w:rsidR="009114A2" w:rsidRDefault="009114A2" w:rsidP="009114A2">
      <w:pPr>
        <w:pStyle w:val="Heading3"/>
        <w:spacing w:line="360" w:lineRule="auto"/>
        <w:jc w:val="both"/>
      </w:pPr>
      <w:r>
        <w:t>Tóm tắt</w:t>
      </w:r>
    </w:p>
    <w:p w14:paraId="5B151D0C" w14:textId="77777777" w:rsidR="009114A2" w:rsidRPr="00507FB9" w:rsidRDefault="009114A2" w:rsidP="009114A2">
      <w:pPr>
        <w:pStyle w:val="BodyText"/>
        <w:jc w:val="both"/>
        <w:rPr>
          <w:snapToGrid w:val="0"/>
        </w:rPr>
      </w:pPr>
      <w:r w:rsidRPr="00507FB9">
        <w:rPr>
          <w:snapToGrid w:val="0"/>
        </w:rPr>
        <w:t xml:space="preserve">Actor: </w:t>
      </w:r>
      <w:r>
        <w:rPr>
          <w:snapToGrid w:val="0"/>
        </w:rPr>
        <w:t>Quản lý thư viện</w:t>
      </w:r>
    </w:p>
    <w:p w14:paraId="54084C7F" w14:textId="77777777" w:rsidR="009114A2" w:rsidRPr="00C62D4A" w:rsidRDefault="009114A2" w:rsidP="009114A2">
      <w:pPr>
        <w:pStyle w:val="BodyText"/>
        <w:jc w:val="both"/>
      </w:pPr>
      <w:r w:rsidRPr="00C62D4A">
        <w:rPr>
          <w:snapToGrid w:val="0"/>
        </w:rPr>
        <w:t xml:space="preserve">Mô tả: </w:t>
      </w:r>
      <w:r w:rsidRPr="00FE23E4">
        <w:rPr>
          <w:noProof/>
          <w:szCs w:val="24"/>
        </w:rPr>
        <w:t xml:space="preserve">Tìm kiếm danh sách sách đang được mượn bởi cá nhân có </w:t>
      </w:r>
      <w:r w:rsidRPr="00E40DC4">
        <w:rPr>
          <w:noProof/>
          <w:szCs w:val="24"/>
        </w:rPr>
        <w:t>Tên</w:t>
      </w:r>
      <w:r w:rsidRPr="00FE23E4">
        <w:rPr>
          <w:noProof/>
          <w:szCs w:val="24"/>
        </w:rPr>
        <w:t xml:space="preserve"> được nhập vào</w:t>
      </w:r>
    </w:p>
    <w:p w14:paraId="5D6B76A2" w14:textId="77777777" w:rsidR="009114A2" w:rsidRDefault="009114A2" w:rsidP="009114A2">
      <w:pPr>
        <w:pStyle w:val="Heading3"/>
        <w:spacing w:line="360" w:lineRule="auto"/>
        <w:jc w:val="both"/>
      </w:pPr>
      <w:r>
        <w:t>Dòng sự kiện</w:t>
      </w:r>
    </w:p>
    <w:p w14:paraId="7EB2FE2A" w14:textId="77777777" w:rsidR="009114A2" w:rsidRDefault="009114A2" w:rsidP="009114A2">
      <w:pPr>
        <w:pStyle w:val="Heading4"/>
        <w:spacing w:line="360" w:lineRule="auto"/>
        <w:jc w:val="both"/>
      </w:pPr>
      <w:r>
        <w:t>Dòng sự kiện chính</w:t>
      </w:r>
    </w:p>
    <w:p w14:paraId="33CD7EE1" w14:textId="77777777" w:rsidR="009114A2" w:rsidRPr="00005183" w:rsidRDefault="009114A2" w:rsidP="009114A2">
      <w:pPr>
        <w:pStyle w:val="BodyText"/>
        <w:jc w:val="both"/>
      </w:pPr>
      <w:r w:rsidRPr="006E56ED">
        <w:t xml:space="preserve">Bước 1: </w:t>
      </w:r>
      <w:r w:rsidRPr="00FE2449">
        <w:t xml:space="preserve">Người dùng nhập </w:t>
      </w:r>
      <w:r w:rsidRPr="00E40DC4">
        <w:rPr>
          <w:noProof/>
          <w:szCs w:val="24"/>
        </w:rPr>
        <w:t>Tên</w:t>
      </w:r>
      <w:r w:rsidRPr="00FE23E4">
        <w:rPr>
          <w:noProof/>
          <w:szCs w:val="24"/>
        </w:rPr>
        <w:t xml:space="preserve"> </w:t>
      </w:r>
      <w:r w:rsidRPr="00005183">
        <w:rPr>
          <w:noProof/>
          <w:szCs w:val="24"/>
        </w:rPr>
        <w:t>người mượn</w:t>
      </w:r>
    </w:p>
    <w:p w14:paraId="6D894DAF" w14:textId="77777777" w:rsidR="009114A2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t xml:space="preserve">Bước 2: Presentation sẽ đóng gói và gửi </w:t>
      </w:r>
      <w:r w:rsidRPr="00E40DC4">
        <w:rPr>
          <w:noProof/>
          <w:szCs w:val="24"/>
        </w:rPr>
        <w:t>Tên</w:t>
      </w:r>
      <w:r w:rsidRPr="00FE23E4">
        <w:rPr>
          <w:noProof/>
          <w:szCs w:val="24"/>
        </w:rPr>
        <w:t xml:space="preserve"> </w:t>
      </w:r>
      <w:r w:rsidRPr="00005183">
        <w:rPr>
          <w:noProof/>
          <w:szCs w:val="24"/>
        </w:rPr>
        <w:t>người mượn</w:t>
      </w:r>
      <w:r>
        <w:rPr>
          <w:lang w:val="en-US"/>
        </w:rPr>
        <w:t xml:space="preserve"> xuống Dataservice</w:t>
      </w:r>
    </w:p>
    <w:p w14:paraId="47762B82" w14:textId="77777777" w:rsidR="009114A2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t>Bước 3: DataService chuyển thành json và gửi cho Controller thông qua API</w:t>
      </w:r>
    </w:p>
    <w:p w14:paraId="1B6FFAA9" w14:textId="77777777" w:rsidR="009114A2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t>Bước 4: Controller nhận gói tin và chuyển dữ liệu xuống Domain</w:t>
      </w:r>
    </w:p>
    <w:p w14:paraId="31EFF678" w14:textId="77777777" w:rsidR="009114A2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t>Bước 5: Domain kiểm tra tính đúng đắn của dữ liệu và yêu cầu Repository lấy dữ liệu</w:t>
      </w:r>
    </w:p>
    <w:p w14:paraId="5DCF2199" w14:textId="77777777" w:rsidR="009114A2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t>Bước 6: Repository truy xuất tất cả sách được mượn bởi cá nhân và đóng gói thành danh sách Model, chuyển về cho Domain</w:t>
      </w:r>
    </w:p>
    <w:p w14:paraId="6E48D9C6" w14:textId="77777777" w:rsidR="009114A2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t>Bước 7: Domain chuyển thành danh sách các ViewModel và chuyển cho Controller</w:t>
      </w:r>
    </w:p>
    <w:p w14:paraId="7BD7700C" w14:textId="77777777" w:rsidR="009114A2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t>Bước 8: Controller chuyển thành json và trả về DataService</w:t>
      </w:r>
    </w:p>
    <w:p w14:paraId="12F26496" w14:textId="77777777" w:rsidR="009114A2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t>Bước 9: DataService chuyển dữ liệu lên Presentation</w:t>
      </w:r>
    </w:p>
    <w:p w14:paraId="78099B71" w14:textId="77777777" w:rsidR="009114A2" w:rsidRPr="0020512E" w:rsidRDefault="009114A2" w:rsidP="009114A2">
      <w:pPr>
        <w:pStyle w:val="BodyText"/>
        <w:jc w:val="both"/>
      </w:pPr>
      <w:r>
        <w:rPr>
          <w:lang w:val="en-US"/>
        </w:rPr>
        <w:t>Bước 10: Presentation đưa lên giao diện cho người dùng</w:t>
      </w:r>
    </w:p>
    <w:p w14:paraId="239D2CCC" w14:textId="77777777" w:rsidR="009114A2" w:rsidRDefault="009114A2" w:rsidP="009114A2">
      <w:pPr>
        <w:pStyle w:val="Heading4"/>
        <w:spacing w:line="360" w:lineRule="auto"/>
        <w:jc w:val="both"/>
        <w:rPr>
          <w:lang w:val="en-US"/>
        </w:rPr>
      </w:pPr>
      <w:r>
        <w:lastRenderedPageBreak/>
        <w:t>Các dòng sự kiện khác</w:t>
      </w:r>
    </w:p>
    <w:p w14:paraId="5FCC5391" w14:textId="77777777" w:rsidR="009114A2" w:rsidRDefault="009114A2" w:rsidP="009114A2">
      <w:pPr>
        <w:ind w:firstLine="720"/>
        <w:rPr>
          <w:lang w:val="en-US"/>
        </w:rPr>
      </w:pPr>
      <w:r>
        <w:rPr>
          <w:lang w:val="en-US"/>
        </w:rPr>
        <w:t>Dòng phụ:</w:t>
      </w:r>
    </w:p>
    <w:p w14:paraId="3CAECA20" w14:textId="77777777" w:rsidR="009114A2" w:rsidRDefault="009114A2" w:rsidP="009114A2">
      <w:pPr>
        <w:ind w:firstLine="720"/>
        <w:rPr>
          <w:lang w:val="en-US"/>
        </w:rPr>
      </w:pPr>
      <w:r>
        <w:rPr>
          <w:lang w:val="en-US"/>
        </w:rPr>
        <w:t>Không có</w:t>
      </w:r>
    </w:p>
    <w:p w14:paraId="188D0F69" w14:textId="77777777" w:rsidR="009114A2" w:rsidRDefault="009114A2" w:rsidP="009114A2">
      <w:pPr>
        <w:ind w:firstLine="720"/>
        <w:rPr>
          <w:lang w:val="en-US"/>
        </w:rPr>
      </w:pPr>
    </w:p>
    <w:p w14:paraId="7694E431" w14:textId="77777777" w:rsidR="009114A2" w:rsidRDefault="009114A2" w:rsidP="009114A2">
      <w:pPr>
        <w:ind w:firstLine="720"/>
        <w:rPr>
          <w:lang w:val="en-US"/>
        </w:rPr>
      </w:pPr>
      <w:r>
        <w:rPr>
          <w:lang w:val="en-US"/>
        </w:rPr>
        <w:t>Dòng ngoại lệ (Alternative Flow):</w:t>
      </w:r>
    </w:p>
    <w:p w14:paraId="49031CB8" w14:textId="77777777" w:rsidR="009114A2" w:rsidRDefault="009114A2" w:rsidP="009114A2">
      <w:pPr>
        <w:ind w:firstLine="720"/>
        <w:rPr>
          <w:lang w:val="en-US"/>
        </w:rPr>
      </w:pPr>
      <w:r>
        <w:rPr>
          <w:lang w:val="en-US"/>
        </w:rPr>
        <w:t>Bước A.5: Nếu dữ liệu không hợp lệ thì gửi về cho Controller thông báo lỗi, bỏ qua bước 6, 7</w:t>
      </w:r>
    </w:p>
    <w:p w14:paraId="17718E7F" w14:textId="77777777" w:rsidR="009114A2" w:rsidRDefault="009114A2" w:rsidP="009114A2">
      <w:pPr>
        <w:ind w:firstLine="720"/>
        <w:rPr>
          <w:lang w:val="en-US"/>
        </w:rPr>
      </w:pPr>
      <w:r>
        <w:rPr>
          <w:lang w:val="en-US"/>
        </w:rPr>
        <w:t>Bước A.6: Nếu không có dữ liệu nào phù hợp, trả về NULL</w:t>
      </w:r>
    </w:p>
    <w:p w14:paraId="7A7454D5" w14:textId="77777777" w:rsidR="009114A2" w:rsidRDefault="009114A2" w:rsidP="009114A2">
      <w:pPr>
        <w:ind w:firstLine="720"/>
        <w:rPr>
          <w:lang w:val="en-US"/>
        </w:rPr>
      </w:pPr>
      <w:r>
        <w:rPr>
          <w:lang w:val="en-US"/>
        </w:rPr>
        <w:t>Bước A.7: Nếu dữ liệu là NULL thì gửi về thông báo lỗi cho Controller</w:t>
      </w:r>
    </w:p>
    <w:p w14:paraId="5BE76025" w14:textId="77777777" w:rsidR="009114A2" w:rsidRPr="00F4409E" w:rsidRDefault="009114A2" w:rsidP="009114A2">
      <w:pPr>
        <w:ind w:firstLine="720"/>
        <w:rPr>
          <w:lang w:val="en-US"/>
        </w:rPr>
      </w:pPr>
      <w:r>
        <w:rPr>
          <w:lang w:val="en-US"/>
        </w:rPr>
        <w:t>Bước A.10: Nếu dữ liệu là thông báo lỗi thì hiển thị thông báo lỗi lên cho người dùng</w:t>
      </w:r>
    </w:p>
    <w:p w14:paraId="56605384" w14:textId="77777777" w:rsidR="009114A2" w:rsidRDefault="009114A2" w:rsidP="009114A2">
      <w:pPr>
        <w:pStyle w:val="Heading3"/>
        <w:spacing w:line="360" w:lineRule="auto"/>
        <w:jc w:val="both"/>
      </w:pPr>
      <w:r>
        <w:t>Các yêu cầu đặc biệt</w:t>
      </w:r>
    </w:p>
    <w:p w14:paraId="4870D442" w14:textId="77777777" w:rsidR="009114A2" w:rsidRPr="00C4145D" w:rsidRDefault="009114A2" w:rsidP="009114A2">
      <w:pPr>
        <w:pStyle w:val="BodyText"/>
        <w:jc w:val="both"/>
      </w:pPr>
      <w:r w:rsidRPr="00C4145D">
        <w:t>Không có</w:t>
      </w:r>
    </w:p>
    <w:p w14:paraId="2B8BB1A2" w14:textId="77777777" w:rsidR="009114A2" w:rsidRDefault="009114A2" w:rsidP="009114A2">
      <w:pPr>
        <w:pStyle w:val="Heading3"/>
        <w:spacing w:line="360" w:lineRule="auto"/>
        <w:jc w:val="both"/>
      </w:pPr>
      <w:r w:rsidRPr="0037628A">
        <w:t>Trạng thái hệ thống khi bắt đầu thực hiện Use-case</w:t>
      </w:r>
    </w:p>
    <w:p w14:paraId="292A5C89" w14:textId="77777777" w:rsidR="009114A2" w:rsidRPr="00836FAD" w:rsidRDefault="009114A2" w:rsidP="009114A2">
      <w:pPr>
        <w:pStyle w:val="BodyText"/>
        <w:jc w:val="both"/>
      </w:pPr>
      <w:r w:rsidRPr="006E56ED">
        <w:t xml:space="preserve">Use case được kích hoạt khi </w:t>
      </w:r>
      <w:r w:rsidRPr="00FE2449">
        <w:t xml:space="preserve">người dùng có nhu cầu </w:t>
      </w:r>
      <w:r w:rsidRPr="00C81B80">
        <w:t xml:space="preserve">tra cứu </w:t>
      </w:r>
      <w:r w:rsidRPr="00FE23E4">
        <w:rPr>
          <w:noProof/>
          <w:szCs w:val="24"/>
        </w:rPr>
        <w:t xml:space="preserve">sách đang được mượn </w:t>
      </w:r>
      <w:r w:rsidRPr="00C81B80">
        <w:rPr>
          <w:noProof/>
          <w:szCs w:val="24"/>
        </w:rPr>
        <w:t xml:space="preserve">theo </w:t>
      </w:r>
      <w:r w:rsidRPr="0050794A">
        <w:rPr>
          <w:noProof/>
          <w:szCs w:val="24"/>
        </w:rPr>
        <w:t>Tên</w:t>
      </w:r>
      <w:r w:rsidRPr="00C81B80">
        <w:rPr>
          <w:noProof/>
          <w:szCs w:val="24"/>
        </w:rPr>
        <w:t xml:space="preserve"> người mượn</w:t>
      </w:r>
    </w:p>
    <w:p w14:paraId="592CAE96" w14:textId="77777777" w:rsidR="009114A2" w:rsidRDefault="009114A2" w:rsidP="009114A2">
      <w:pPr>
        <w:pStyle w:val="Heading3"/>
        <w:spacing w:line="360" w:lineRule="auto"/>
        <w:jc w:val="both"/>
      </w:pPr>
      <w:r>
        <w:rPr>
          <w:lang w:val="en-US"/>
        </w:rPr>
        <w:t>Trạng thái hệ thống sau khi thực hiện Use-case</w:t>
      </w:r>
    </w:p>
    <w:p w14:paraId="2232A0E3" w14:textId="77777777" w:rsidR="009114A2" w:rsidRPr="00A94668" w:rsidRDefault="009114A2" w:rsidP="009114A2">
      <w:pPr>
        <w:pStyle w:val="BodyText"/>
        <w:jc w:val="both"/>
      </w:pPr>
      <w:r w:rsidRPr="006E56ED">
        <w:t>Thành công: Màn hình tương tác người dù</w:t>
      </w:r>
      <w:r>
        <w:t xml:space="preserve">ng sẽ hiển thị một hoặc một số sách </w:t>
      </w:r>
      <w:r w:rsidRPr="00FE23E4">
        <w:rPr>
          <w:noProof/>
          <w:szCs w:val="24"/>
        </w:rPr>
        <w:t>đang được mượn bởi cá nhân</w:t>
      </w:r>
    </w:p>
    <w:p w14:paraId="0B52E9A1" w14:textId="77777777" w:rsidR="009114A2" w:rsidRPr="006E56ED" w:rsidRDefault="009114A2" w:rsidP="009114A2">
      <w:pPr>
        <w:pStyle w:val="BodyText"/>
        <w:jc w:val="both"/>
      </w:pPr>
      <w:r w:rsidRPr="006E56ED">
        <w:t>Thất bại: Màn hình sẽ pop-up hiển thị thông báo “Không có dữ liệu”</w:t>
      </w:r>
    </w:p>
    <w:p w14:paraId="06D96BB5" w14:textId="77777777" w:rsidR="009114A2" w:rsidRDefault="009114A2" w:rsidP="009114A2">
      <w:pPr>
        <w:pStyle w:val="Heading3"/>
        <w:spacing w:line="360" w:lineRule="auto"/>
        <w:jc w:val="both"/>
        <w:rPr>
          <w:lang w:val="en-US"/>
        </w:rPr>
      </w:pPr>
      <w:r>
        <w:rPr>
          <w:lang w:val="en-US"/>
        </w:rPr>
        <w:t>Điểm mở rộng</w:t>
      </w:r>
    </w:p>
    <w:p w14:paraId="5E05A44B" w14:textId="77777777" w:rsidR="009114A2" w:rsidRPr="00487C6C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t>Không có</w:t>
      </w:r>
    </w:p>
    <w:p w14:paraId="197CAB2A" w14:textId="77777777" w:rsidR="009114A2" w:rsidRPr="00F4409E" w:rsidRDefault="009114A2" w:rsidP="009114A2">
      <w:pPr>
        <w:pStyle w:val="Heading2"/>
        <w:spacing w:line="360" w:lineRule="auto"/>
        <w:jc w:val="both"/>
        <w:rPr>
          <w:lang w:val="en-US"/>
        </w:rPr>
      </w:pPr>
      <w:bookmarkStart w:id="38" w:name="_Toc44862041"/>
      <w:r>
        <w:rPr>
          <w:lang w:val="en-US"/>
        </w:rPr>
        <w:t xml:space="preserve">Đặc tả Use-case </w:t>
      </w:r>
      <w:r>
        <w:rPr>
          <w:noProof/>
          <w:szCs w:val="24"/>
        </w:rPr>
        <w:t>Tìm kiếm sách theo ID người mượn</w:t>
      </w:r>
      <w:bookmarkEnd w:id="38"/>
    </w:p>
    <w:p w14:paraId="5EBF1C88" w14:textId="77777777" w:rsidR="009114A2" w:rsidRDefault="009114A2" w:rsidP="009114A2">
      <w:pPr>
        <w:pStyle w:val="Heading3"/>
        <w:spacing w:line="360" w:lineRule="auto"/>
        <w:jc w:val="both"/>
      </w:pPr>
      <w:r>
        <w:t>Tóm tắt</w:t>
      </w:r>
    </w:p>
    <w:p w14:paraId="64B68909" w14:textId="77777777" w:rsidR="009114A2" w:rsidRPr="00507FB9" w:rsidRDefault="009114A2" w:rsidP="009114A2">
      <w:pPr>
        <w:pStyle w:val="BodyText"/>
        <w:jc w:val="both"/>
        <w:rPr>
          <w:snapToGrid w:val="0"/>
        </w:rPr>
      </w:pPr>
      <w:r w:rsidRPr="00507FB9">
        <w:rPr>
          <w:snapToGrid w:val="0"/>
        </w:rPr>
        <w:t xml:space="preserve">Actor: </w:t>
      </w:r>
      <w:r>
        <w:rPr>
          <w:snapToGrid w:val="0"/>
        </w:rPr>
        <w:t>Quản lý thư viện</w:t>
      </w:r>
    </w:p>
    <w:p w14:paraId="49B4133B" w14:textId="77777777" w:rsidR="009114A2" w:rsidRPr="00C62D4A" w:rsidRDefault="009114A2" w:rsidP="009114A2">
      <w:pPr>
        <w:pStyle w:val="BodyText"/>
        <w:jc w:val="both"/>
      </w:pPr>
      <w:r w:rsidRPr="00C62D4A">
        <w:rPr>
          <w:snapToGrid w:val="0"/>
        </w:rPr>
        <w:t xml:space="preserve">Mô tả: </w:t>
      </w:r>
      <w:r w:rsidRPr="00FE23E4">
        <w:rPr>
          <w:noProof/>
          <w:szCs w:val="24"/>
        </w:rPr>
        <w:t xml:space="preserve">Tìm kiếm danh sách sách đang được mượn bởi cá nhân có </w:t>
      </w:r>
      <w:r w:rsidRPr="001D7FE3">
        <w:rPr>
          <w:noProof/>
          <w:szCs w:val="24"/>
        </w:rPr>
        <w:t>ID</w:t>
      </w:r>
      <w:r w:rsidRPr="00FE23E4">
        <w:rPr>
          <w:noProof/>
          <w:szCs w:val="24"/>
        </w:rPr>
        <w:t xml:space="preserve"> được nhập vào</w:t>
      </w:r>
    </w:p>
    <w:p w14:paraId="1C52AD08" w14:textId="77777777" w:rsidR="009114A2" w:rsidRDefault="009114A2" w:rsidP="009114A2">
      <w:pPr>
        <w:pStyle w:val="Heading3"/>
        <w:spacing w:line="360" w:lineRule="auto"/>
        <w:jc w:val="both"/>
      </w:pPr>
      <w:r>
        <w:t>Dòng sự kiện</w:t>
      </w:r>
    </w:p>
    <w:p w14:paraId="2AC4C348" w14:textId="77777777" w:rsidR="009114A2" w:rsidRDefault="009114A2" w:rsidP="009114A2">
      <w:pPr>
        <w:pStyle w:val="Heading4"/>
        <w:spacing w:line="360" w:lineRule="auto"/>
        <w:jc w:val="both"/>
      </w:pPr>
      <w:r>
        <w:t>Dòng sự kiện chính</w:t>
      </w:r>
    </w:p>
    <w:p w14:paraId="59845D8C" w14:textId="77777777" w:rsidR="009114A2" w:rsidRPr="00005183" w:rsidRDefault="009114A2" w:rsidP="009114A2">
      <w:pPr>
        <w:pStyle w:val="BodyText"/>
        <w:jc w:val="both"/>
      </w:pPr>
      <w:r w:rsidRPr="006E56ED">
        <w:t xml:space="preserve">Bước 1: </w:t>
      </w:r>
      <w:r w:rsidRPr="00FE2449">
        <w:t xml:space="preserve">Người dùng nhập </w:t>
      </w:r>
      <w:r w:rsidRPr="001D7FE3">
        <w:rPr>
          <w:noProof/>
          <w:szCs w:val="24"/>
        </w:rPr>
        <w:t>ID</w:t>
      </w:r>
      <w:r w:rsidRPr="00005183">
        <w:rPr>
          <w:noProof/>
          <w:szCs w:val="24"/>
        </w:rPr>
        <w:t xml:space="preserve"> người mượn</w:t>
      </w:r>
    </w:p>
    <w:p w14:paraId="4605AD22" w14:textId="77777777" w:rsidR="009114A2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t xml:space="preserve">Bước 2: Presentation sẽ đóng gói và gửi </w:t>
      </w:r>
      <w:r w:rsidRPr="001D7FE3">
        <w:rPr>
          <w:noProof/>
          <w:szCs w:val="24"/>
        </w:rPr>
        <w:t>ID</w:t>
      </w:r>
      <w:r w:rsidRPr="00005183">
        <w:rPr>
          <w:noProof/>
          <w:szCs w:val="24"/>
        </w:rPr>
        <w:t xml:space="preserve"> người mượn</w:t>
      </w:r>
      <w:r>
        <w:rPr>
          <w:lang w:val="en-US"/>
        </w:rPr>
        <w:t xml:space="preserve"> xuống Dataservice</w:t>
      </w:r>
    </w:p>
    <w:p w14:paraId="62CFD30E" w14:textId="77777777" w:rsidR="009114A2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t>Bước 3: DataService chuyển thành json và gửi cho Controller thông qua API</w:t>
      </w:r>
    </w:p>
    <w:p w14:paraId="59E0BAE4" w14:textId="77777777" w:rsidR="009114A2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t>Bước 4: Controller nhận gói tin và chuyển dữ liệu xuống Domain</w:t>
      </w:r>
    </w:p>
    <w:p w14:paraId="1D6EB1DE" w14:textId="77777777" w:rsidR="009114A2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t>Bước 5: Domain kiểm tra tính đúng đắn của dữ liệu và yêu cầu Repository lấy dữ liệu</w:t>
      </w:r>
    </w:p>
    <w:p w14:paraId="3AAA60D9" w14:textId="77777777" w:rsidR="009114A2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t>Bước 6: Repository truy xuất tất cả sách được mượn bởi cá nhân và đóng gói thành danh sách Model, chuyển về cho Domain</w:t>
      </w:r>
    </w:p>
    <w:p w14:paraId="35523E72" w14:textId="77777777" w:rsidR="009114A2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t>Bước 7: Domain chuyển thành danh sách các ViewModel và chuyển cho Controller</w:t>
      </w:r>
    </w:p>
    <w:p w14:paraId="2F327E8C" w14:textId="77777777" w:rsidR="009114A2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t>Bước 8: Controller chuyển thành json và trả về DataService</w:t>
      </w:r>
    </w:p>
    <w:p w14:paraId="3F2D8040" w14:textId="77777777" w:rsidR="009114A2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t>Bước 9: DataService chuyển dữ liệu lên Presentation</w:t>
      </w:r>
    </w:p>
    <w:p w14:paraId="4F9DE45A" w14:textId="77777777" w:rsidR="009114A2" w:rsidRPr="0020512E" w:rsidRDefault="009114A2" w:rsidP="009114A2">
      <w:pPr>
        <w:pStyle w:val="BodyText"/>
        <w:jc w:val="both"/>
      </w:pPr>
      <w:r>
        <w:rPr>
          <w:lang w:val="en-US"/>
        </w:rPr>
        <w:lastRenderedPageBreak/>
        <w:t>Bước 10: Presentation đưa lên giao diện cho người dùng</w:t>
      </w:r>
    </w:p>
    <w:p w14:paraId="774E2702" w14:textId="77777777" w:rsidR="009114A2" w:rsidRDefault="009114A2" w:rsidP="009114A2">
      <w:pPr>
        <w:pStyle w:val="Heading4"/>
        <w:spacing w:line="360" w:lineRule="auto"/>
        <w:jc w:val="both"/>
        <w:rPr>
          <w:lang w:val="en-US"/>
        </w:rPr>
      </w:pPr>
      <w:r>
        <w:t>Các dòng sự kiện khác</w:t>
      </w:r>
    </w:p>
    <w:p w14:paraId="0C3B8186" w14:textId="77777777" w:rsidR="009114A2" w:rsidRDefault="009114A2" w:rsidP="009114A2">
      <w:pPr>
        <w:ind w:firstLine="720"/>
        <w:rPr>
          <w:lang w:val="en-US"/>
        </w:rPr>
      </w:pPr>
      <w:r>
        <w:rPr>
          <w:lang w:val="en-US"/>
        </w:rPr>
        <w:t>Dòng phụ:</w:t>
      </w:r>
    </w:p>
    <w:p w14:paraId="61E4A6A7" w14:textId="77777777" w:rsidR="009114A2" w:rsidRDefault="009114A2" w:rsidP="009114A2">
      <w:pPr>
        <w:ind w:firstLine="720"/>
        <w:rPr>
          <w:lang w:val="en-US"/>
        </w:rPr>
      </w:pPr>
      <w:r>
        <w:rPr>
          <w:lang w:val="en-US"/>
        </w:rPr>
        <w:t>Không có</w:t>
      </w:r>
    </w:p>
    <w:p w14:paraId="1BDA3E9E" w14:textId="77777777" w:rsidR="009114A2" w:rsidRDefault="009114A2" w:rsidP="009114A2">
      <w:pPr>
        <w:ind w:firstLine="720"/>
        <w:rPr>
          <w:lang w:val="en-US"/>
        </w:rPr>
      </w:pPr>
    </w:p>
    <w:p w14:paraId="1EA10718" w14:textId="77777777" w:rsidR="009114A2" w:rsidRDefault="009114A2" w:rsidP="009114A2">
      <w:pPr>
        <w:ind w:firstLine="720"/>
        <w:rPr>
          <w:lang w:val="en-US"/>
        </w:rPr>
      </w:pPr>
      <w:r>
        <w:rPr>
          <w:lang w:val="en-US"/>
        </w:rPr>
        <w:t>Dòng ngoại lệ (Alternative Flow):</w:t>
      </w:r>
    </w:p>
    <w:p w14:paraId="2299F970" w14:textId="77777777" w:rsidR="009114A2" w:rsidRDefault="009114A2" w:rsidP="009114A2">
      <w:pPr>
        <w:ind w:firstLine="720"/>
        <w:rPr>
          <w:lang w:val="en-US"/>
        </w:rPr>
      </w:pPr>
      <w:r>
        <w:rPr>
          <w:lang w:val="en-US"/>
        </w:rPr>
        <w:t>Bước A.5: Nếu dữ liệu không hợp lệ thì gửi về cho Controller thông báo lỗi, bỏ qua bước 6, 7</w:t>
      </w:r>
    </w:p>
    <w:p w14:paraId="08030FBD" w14:textId="77777777" w:rsidR="009114A2" w:rsidRDefault="009114A2" w:rsidP="009114A2">
      <w:pPr>
        <w:ind w:firstLine="720"/>
        <w:rPr>
          <w:lang w:val="en-US"/>
        </w:rPr>
      </w:pPr>
      <w:r>
        <w:rPr>
          <w:lang w:val="en-US"/>
        </w:rPr>
        <w:t>Bước A.6: Nếu không có dữ liệu nào phù hợp, trả về NULL</w:t>
      </w:r>
    </w:p>
    <w:p w14:paraId="787F7529" w14:textId="77777777" w:rsidR="009114A2" w:rsidRDefault="009114A2" w:rsidP="009114A2">
      <w:pPr>
        <w:ind w:firstLine="720"/>
        <w:rPr>
          <w:lang w:val="en-US"/>
        </w:rPr>
      </w:pPr>
      <w:r>
        <w:rPr>
          <w:lang w:val="en-US"/>
        </w:rPr>
        <w:t>Bước A.7: Nếu dữ liệu là NULL thì gửi về thông báo lỗi cho Controller</w:t>
      </w:r>
    </w:p>
    <w:p w14:paraId="4CBEAC3E" w14:textId="77777777" w:rsidR="009114A2" w:rsidRPr="00F4409E" w:rsidRDefault="009114A2" w:rsidP="009114A2">
      <w:pPr>
        <w:ind w:firstLine="720"/>
        <w:rPr>
          <w:lang w:val="en-US"/>
        </w:rPr>
      </w:pPr>
      <w:r>
        <w:rPr>
          <w:lang w:val="en-US"/>
        </w:rPr>
        <w:t>Bước A.10: Nếu dữ liệu là thông báo lỗi thì hiển thị thông báo lỗi lên cho người dùng</w:t>
      </w:r>
    </w:p>
    <w:p w14:paraId="49E29439" w14:textId="77777777" w:rsidR="009114A2" w:rsidRDefault="009114A2" w:rsidP="009114A2">
      <w:pPr>
        <w:pStyle w:val="Heading3"/>
        <w:spacing w:line="360" w:lineRule="auto"/>
        <w:jc w:val="both"/>
      </w:pPr>
      <w:r>
        <w:t>Các yêu cầu đặc biệt</w:t>
      </w:r>
    </w:p>
    <w:p w14:paraId="145D3669" w14:textId="77777777" w:rsidR="009114A2" w:rsidRPr="00C4145D" w:rsidRDefault="009114A2" w:rsidP="009114A2">
      <w:pPr>
        <w:pStyle w:val="BodyText"/>
        <w:jc w:val="both"/>
      </w:pPr>
      <w:r w:rsidRPr="00C4145D">
        <w:t>Không có</w:t>
      </w:r>
    </w:p>
    <w:p w14:paraId="56FD1C9B" w14:textId="77777777" w:rsidR="009114A2" w:rsidRDefault="009114A2" w:rsidP="009114A2">
      <w:pPr>
        <w:pStyle w:val="Heading3"/>
        <w:spacing w:line="360" w:lineRule="auto"/>
        <w:jc w:val="both"/>
      </w:pPr>
      <w:r w:rsidRPr="0037628A">
        <w:t>Trạng thái hệ thống khi bắt đầu thực hiện Use-case</w:t>
      </w:r>
    </w:p>
    <w:p w14:paraId="473F4491" w14:textId="77777777" w:rsidR="009114A2" w:rsidRPr="00C81B80" w:rsidRDefault="009114A2" w:rsidP="009114A2">
      <w:pPr>
        <w:pStyle w:val="BodyText"/>
        <w:jc w:val="both"/>
      </w:pPr>
      <w:r w:rsidRPr="006E56ED">
        <w:t xml:space="preserve">Use case được kích hoạt khi </w:t>
      </w:r>
      <w:r w:rsidRPr="00FE2449">
        <w:t xml:space="preserve">người dùng có nhu cầu </w:t>
      </w:r>
      <w:r w:rsidRPr="00C81B80">
        <w:t xml:space="preserve">tra cứu </w:t>
      </w:r>
      <w:r w:rsidRPr="00FE23E4">
        <w:rPr>
          <w:noProof/>
          <w:szCs w:val="24"/>
        </w:rPr>
        <w:t xml:space="preserve">sách đang được mượn </w:t>
      </w:r>
      <w:r w:rsidRPr="00C81B80">
        <w:rPr>
          <w:noProof/>
          <w:szCs w:val="24"/>
        </w:rPr>
        <w:t xml:space="preserve">theo </w:t>
      </w:r>
      <w:r w:rsidRPr="001D7FE3">
        <w:rPr>
          <w:noProof/>
          <w:szCs w:val="24"/>
        </w:rPr>
        <w:t>ID</w:t>
      </w:r>
      <w:r w:rsidRPr="00C81B80">
        <w:rPr>
          <w:noProof/>
          <w:szCs w:val="24"/>
        </w:rPr>
        <w:t xml:space="preserve"> người mượn</w:t>
      </w:r>
    </w:p>
    <w:p w14:paraId="61365BD8" w14:textId="77777777" w:rsidR="009114A2" w:rsidRDefault="009114A2" w:rsidP="009114A2">
      <w:pPr>
        <w:pStyle w:val="Heading3"/>
        <w:spacing w:line="360" w:lineRule="auto"/>
        <w:jc w:val="both"/>
      </w:pPr>
      <w:r>
        <w:rPr>
          <w:lang w:val="en-US"/>
        </w:rPr>
        <w:t>Trạng thái hệ thống sau khi thực hiện Use-case</w:t>
      </w:r>
    </w:p>
    <w:p w14:paraId="7D6E6041" w14:textId="77777777" w:rsidR="009114A2" w:rsidRPr="00A94668" w:rsidRDefault="009114A2" w:rsidP="009114A2">
      <w:pPr>
        <w:pStyle w:val="BodyText"/>
        <w:jc w:val="both"/>
      </w:pPr>
      <w:r w:rsidRPr="006E56ED">
        <w:t>Thành công: Màn hình tương tác người dù</w:t>
      </w:r>
      <w:r>
        <w:t xml:space="preserve">ng sẽ hiển thị một hoặc một số sách </w:t>
      </w:r>
      <w:r w:rsidRPr="00FE23E4">
        <w:rPr>
          <w:noProof/>
          <w:szCs w:val="24"/>
        </w:rPr>
        <w:t>đang được mượn bởi cá nhân</w:t>
      </w:r>
    </w:p>
    <w:p w14:paraId="0E6FA84F" w14:textId="77777777" w:rsidR="009114A2" w:rsidRPr="006E56ED" w:rsidRDefault="009114A2" w:rsidP="009114A2">
      <w:pPr>
        <w:pStyle w:val="BodyText"/>
        <w:jc w:val="both"/>
      </w:pPr>
      <w:r w:rsidRPr="006E56ED">
        <w:t>Thất bại: Màn hình sẽ pop-up hiển thị thông báo “Không có dữ liệu”</w:t>
      </w:r>
    </w:p>
    <w:p w14:paraId="6C989A91" w14:textId="77777777" w:rsidR="009114A2" w:rsidRDefault="009114A2" w:rsidP="009114A2">
      <w:pPr>
        <w:pStyle w:val="Heading3"/>
        <w:spacing w:line="360" w:lineRule="auto"/>
        <w:jc w:val="both"/>
        <w:rPr>
          <w:lang w:val="en-US"/>
        </w:rPr>
      </w:pPr>
      <w:r>
        <w:rPr>
          <w:lang w:val="en-US"/>
        </w:rPr>
        <w:t>Điểm mở rộng</w:t>
      </w:r>
    </w:p>
    <w:p w14:paraId="356E8B89" w14:textId="77777777" w:rsidR="009114A2" w:rsidRPr="00487C6C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t>Không có</w:t>
      </w:r>
    </w:p>
    <w:p w14:paraId="6CEBDF1C" w14:textId="77777777" w:rsidR="009114A2" w:rsidRPr="00F4409E" w:rsidRDefault="009114A2" w:rsidP="009114A2">
      <w:pPr>
        <w:pStyle w:val="Heading2"/>
        <w:spacing w:line="360" w:lineRule="auto"/>
        <w:jc w:val="both"/>
        <w:rPr>
          <w:lang w:val="en-US"/>
        </w:rPr>
      </w:pPr>
      <w:bookmarkStart w:id="39" w:name="_Toc44862042"/>
      <w:r>
        <w:rPr>
          <w:lang w:val="en-US"/>
        </w:rPr>
        <w:t xml:space="preserve">Đặc tả Use-case </w:t>
      </w:r>
      <w:r w:rsidRPr="001B2A64">
        <w:rPr>
          <w:noProof/>
          <w:szCs w:val="24"/>
        </w:rPr>
        <w:t>Lập phiếu mượn sách</w:t>
      </w:r>
      <w:bookmarkEnd w:id="39"/>
    </w:p>
    <w:p w14:paraId="2FDB14EE" w14:textId="77777777" w:rsidR="009114A2" w:rsidRDefault="009114A2" w:rsidP="009114A2">
      <w:pPr>
        <w:pStyle w:val="Heading3"/>
        <w:spacing w:line="360" w:lineRule="auto"/>
        <w:jc w:val="both"/>
      </w:pPr>
      <w:r>
        <w:t>Tóm tắt</w:t>
      </w:r>
    </w:p>
    <w:p w14:paraId="02BECDB3" w14:textId="77777777" w:rsidR="009114A2" w:rsidRDefault="009114A2" w:rsidP="009114A2">
      <w:pPr>
        <w:pStyle w:val="BodyText"/>
        <w:jc w:val="both"/>
        <w:rPr>
          <w:snapToGrid w:val="0"/>
          <w:lang w:val="en-US"/>
        </w:rPr>
      </w:pPr>
      <w:r w:rsidRPr="00F4409E">
        <w:rPr>
          <w:snapToGrid w:val="0"/>
          <w:lang w:val="en-US"/>
        </w:rPr>
        <w:t>Actor:</w:t>
      </w:r>
      <w:r>
        <w:rPr>
          <w:snapToGrid w:val="0"/>
          <w:lang w:val="en-US"/>
        </w:rPr>
        <w:t xml:space="preserve"> </w:t>
      </w:r>
      <w:r>
        <w:rPr>
          <w:snapToGrid w:val="0"/>
        </w:rPr>
        <w:t>Quản lý thư viện</w:t>
      </w:r>
    </w:p>
    <w:p w14:paraId="6CE5FA55" w14:textId="77777777" w:rsidR="009114A2" w:rsidRPr="00F4409E" w:rsidRDefault="009114A2" w:rsidP="009114A2">
      <w:pPr>
        <w:pStyle w:val="BodyText"/>
        <w:jc w:val="both"/>
        <w:rPr>
          <w:lang w:val="en-US"/>
        </w:rPr>
      </w:pPr>
      <w:r>
        <w:rPr>
          <w:snapToGrid w:val="0"/>
          <w:lang w:val="en-US"/>
        </w:rPr>
        <w:t xml:space="preserve">Mô tả: </w:t>
      </w:r>
      <w:r w:rsidRPr="00FE23E4">
        <w:rPr>
          <w:noProof/>
          <w:szCs w:val="24"/>
        </w:rPr>
        <w:t>Lập phiếu cho độc giả mượn sách</w:t>
      </w:r>
    </w:p>
    <w:p w14:paraId="4DC17276" w14:textId="77777777" w:rsidR="009114A2" w:rsidRDefault="009114A2" w:rsidP="009114A2">
      <w:pPr>
        <w:pStyle w:val="Heading3"/>
        <w:spacing w:line="360" w:lineRule="auto"/>
        <w:jc w:val="both"/>
      </w:pPr>
      <w:r>
        <w:t>Dòng sự kiện</w:t>
      </w:r>
    </w:p>
    <w:p w14:paraId="1150F2B6" w14:textId="77777777" w:rsidR="009114A2" w:rsidRDefault="009114A2" w:rsidP="009114A2">
      <w:pPr>
        <w:pStyle w:val="Heading4"/>
        <w:spacing w:line="360" w:lineRule="auto"/>
        <w:jc w:val="both"/>
      </w:pPr>
      <w:r>
        <w:t>Dòng sự kiện chính</w:t>
      </w:r>
    </w:p>
    <w:p w14:paraId="697BDB6C" w14:textId="77777777" w:rsidR="009114A2" w:rsidRDefault="009114A2" w:rsidP="009114A2">
      <w:pPr>
        <w:pStyle w:val="BodyText"/>
        <w:jc w:val="both"/>
      </w:pPr>
      <w:r w:rsidRPr="006E56ED">
        <w:t xml:space="preserve">Bước 1: </w:t>
      </w:r>
      <w:r w:rsidRPr="00B00101">
        <w:t xml:space="preserve">Người dùng điền các thông tin </w:t>
      </w:r>
      <w:r w:rsidRPr="001B2A64">
        <w:rPr>
          <w:noProof/>
          <w:szCs w:val="24"/>
        </w:rPr>
        <w:t>phiếu mượn sách</w:t>
      </w:r>
      <w:r w:rsidRPr="00B00101">
        <w:t>:</w:t>
      </w:r>
    </w:p>
    <w:p w14:paraId="4F9DBDFD" w14:textId="77777777" w:rsidR="009114A2" w:rsidRPr="00684E26" w:rsidRDefault="009114A2" w:rsidP="009114A2">
      <w:pPr>
        <w:pStyle w:val="BodyText"/>
        <w:numPr>
          <w:ilvl w:val="0"/>
          <w:numId w:val="50"/>
        </w:numPr>
        <w:jc w:val="both"/>
      </w:pPr>
      <w:r>
        <w:rPr>
          <w:lang w:val="en-US"/>
        </w:rPr>
        <w:t>ID người mượn</w:t>
      </w:r>
    </w:p>
    <w:p w14:paraId="718E6122" w14:textId="77777777" w:rsidR="009114A2" w:rsidRPr="00684E26" w:rsidRDefault="009114A2" w:rsidP="009114A2">
      <w:pPr>
        <w:pStyle w:val="BodyText"/>
        <w:numPr>
          <w:ilvl w:val="0"/>
          <w:numId w:val="50"/>
        </w:numPr>
        <w:jc w:val="both"/>
      </w:pPr>
      <w:r>
        <w:rPr>
          <w:lang w:val="en-US"/>
        </w:rPr>
        <w:t>Tên người mượn</w:t>
      </w:r>
    </w:p>
    <w:p w14:paraId="7E314777" w14:textId="77777777" w:rsidR="009114A2" w:rsidRPr="00B00101" w:rsidRDefault="009114A2" w:rsidP="009114A2">
      <w:pPr>
        <w:pStyle w:val="BodyText"/>
        <w:numPr>
          <w:ilvl w:val="0"/>
          <w:numId w:val="50"/>
        </w:numPr>
        <w:jc w:val="both"/>
      </w:pPr>
      <w:r w:rsidRPr="00B53B28">
        <w:t>Danh sách mượn: (Mã sách</w:t>
      </w:r>
      <w:r w:rsidRPr="000F1442">
        <w:t>,</w:t>
      </w:r>
      <w:r w:rsidRPr="003A4B45">
        <w:t xml:space="preserve"> </w:t>
      </w:r>
      <w:r w:rsidRPr="003267E5">
        <w:t>Tên sách</w:t>
      </w:r>
      <w:r w:rsidRPr="003A4B45">
        <w:t>)</w:t>
      </w:r>
    </w:p>
    <w:p w14:paraId="438F92A5" w14:textId="77777777" w:rsidR="009114A2" w:rsidRPr="003A4B45" w:rsidRDefault="009114A2" w:rsidP="009114A2">
      <w:pPr>
        <w:pStyle w:val="BodyText"/>
        <w:numPr>
          <w:ilvl w:val="0"/>
          <w:numId w:val="50"/>
        </w:numPr>
        <w:jc w:val="both"/>
      </w:pPr>
      <w:r>
        <w:rPr>
          <w:lang w:val="en-US"/>
        </w:rPr>
        <w:t>Ngày mượn</w:t>
      </w:r>
    </w:p>
    <w:p w14:paraId="75F9ABDD" w14:textId="77777777" w:rsidR="009114A2" w:rsidRPr="00B00101" w:rsidRDefault="009114A2" w:rsidP="009114A2">
      <w:pPr>
        <w:pStyle w:val="BodyText"/>
        <w:numPr>
          <w:ilvl w:val="0"/>
          <w:numId w:val="50"/>
        </w:numPr>
        <w:jc w:val="both"/>
      </w:pPr>
      <w:r>
        <w:rPr>
          <w:lang w:val="en-US"/>
        </w:rPr>
        <w:t>Thời gian mượn</w:t>
      </w:r>
    </w:p>
    <w:p w14:paraId="06433B05" w14:textId="77777777" w:rsidR="009114A2" w:rsidRDefault="009114A2" w:rsidP="009114A2">
      <w:pPr>
        <w:pStyle w:val="BodyText"/>
        <w:jc w:val="both"/>
      </w:pPr>
      <w:r w:rsidRPr="00B00101">
        <w:t xml:space="preserve">Bước 2: </w:t>
      </w:r>
      <w:r w:rsidRPr="003267E5">
        <w:t xml:space="preserve">Người dùng bấm nút </w:t>
      </w:r>
      <w:r w:rsidRPr="001B2A64">
        <w:rPr>
          <w:noProof/>
          <w:szCs w:val="24"/>
        </w:rPr>
        <w:t>Lập phiếu mượn sách</w:t>
      </w:r>
    </w:p>
    <w:p w14:paraId="5C3BDA80" w14:textId="77777777" w:rsidR="009114A2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t xml:space="preserve">Bước 2: Presentation sẽ đóng gói và gửi thông tin </w:t>
      </w:r>
      <w:r w:rsidRPr="001B2A64">
        <w:rPr>
          <w:noProof/>
          <w:szCs w:val="24"/>
        </w:rPr>
        <w:t>phiếu mượn sách</w:t>
      </w:r>
      <w:r>
        <w:rPr>
          <w:lang w:val="en-US"/>
        </w:rPr>
        <w:t xml:space="preserve"> xuống Dataservice</w:t>
      </w:r>
    </w:p>
    <w:p w14:paraId="7F3A365D" w14:textId="77777777" w:rsidR="009114A2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lastRenderedPageBreak/>
        <w:t>Bước 3: DataService chuyển thành json và gửi cho Controller</w:t>
      </w:r>
      <w:r w:rsidRPr="00750B4C">
        <w:rPr>
          <w:lang w:val="en-US"/>
        </w:rPr>
        <w:t xml:space="preserve"> </w:t>
      </w:r>
      <w:r>
        <w:rPr>
          <w:lang w:val="en-US"/>
        </w:rPr>
        <w:t>thông qua API</w:t>
      </w:r>
    </w:p>
    <w:p w14:paraId="77449421" w14:textId="77777777" w:rsidR="009114A2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t>Bước 4: Controller nhận gói tin và chuyển dữ liệu xuống Domain</w:t>
      </w:r>
    </w:p>
    <w:p w14:paraId="1CF3AA0E" w14:textId="77777777" w:rsidR="009114A2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t>Bước 5: Domain kiểm tra tính đúng đắn của dữ liệu và yêu cầu Repository thực hiện query insert</w:t>
      </w:r>
    </w:p>
    <w:p w14:paraId="4ACF9C7F" w14:textId="77777777" w:rsidR="009114A2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t>Bước 6: Repository thực hiện insert và trả kết quả về cho Domain</w:t>
      </w:r>
    </w:p>
    <w:p w14:paraId="19B3A3EF" w14:textId="77777777" w:rsidR="009114A2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t>Bước 7: Domain chuyển kết quả cho Controller</w:t>
      </w:r>
    </w:p>
    <w:p w14:paraId="1BA4BB9A" w14:textId="77777777" w:rsidR="009114A2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t>Bước 8: Controller chuyển gói tin thông báo “Lập</w:t>
      </w:r>
      <w:r w:rsidRPr="0074098A">
        <w:rPr>
          <w:noProof/>
          <w:szCs w:val="24"/>
        </w:rPr>
        <w:t xml:space="preserve"> </w:t>
      </w:r>
      <w:r w:rsidRPr="001B2A64">
        <w:rPr>
          <w:noProof/>
          <w:szCs w:val="24"/>
        </w:rPr>
        <w:t>phiếu mượn sách</w:t>
      </w:r>
      <w:r>
        <w:rPr>
          <w:lang w:val="en-US"/>
        </w:rPr>
        <w:t xml:space="preserve"> thành công” thành json và trả về DataService</w:t>
      </w:r>
    </w:p>
    <w:p w14:paraId="19BDCA21" w14:textId="77777777" w:rsidR="009114A2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t>Bước 9: DataService chuyển dữ liệu lên Presentation</w:t>
      </w:r>
    </w:p>
    <w:p w14:paraId="21001CE5" w14:textId="77777777" w:rsidR="009114A2" w:rsidRPr="00F4409E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t>Bước 10: Presentation đưa lên giao diện cho người dùng</w:t>
      </w:r>
    </w:p>
    <w:p w14:paraId="1C614CEB" w14:textId="77777777" w:rsidR="009114A2" w:rsidRDefault="009114A2" w:rsidP="009114A2">
      <w:pPr>
        <w:pStyle w:val="Heading4"/>
        <w:spacing w:line="360" w:lineRule="auto"/>
        <w:jc w:val="both"/>
        <w:rPr>
          <w:lang w:val="en-US"/>
        </w:rPr>
      </w:pPr>
      <w:r>
        <w:t>Các dòng sự kiện khác</w:t>
      </w:r>
    </w:p>
    <w:p w14:paraId="5BD09109" w14:textId="77777777" w:rsidR="009114A2" w:rsidRDefault="009114A2" w:rsidP="009114A2">
      <w:pPr>
        <w:ind w:firstLine="720"/>
        <w:rPr>
          <w:lang w:val="en-US"/>
        </w:rPr>
      </w:pPr>
      <w:r>
        <w:rPr>
          <w:lang w:val="en-US"/>
        </w:rPr>
        <w:t>Dòng phụ:</w:t>
      </w:r>
    </w:p>
    <w:p w14:paraId="6B58F2EA" w14:textId="77777777" w:rsidR="009114A2" w:rsidRDefault="009114A2" w:rsidP="009114A2">
      <w:pPr>
        <w:ind w:firstLine="720"/>
        <w:rPr>
          <w:lang w:val="en-US"/>
        </w:rPr>
      </w:pPr>
      <w:r>
        <w:rPr>
          <w:lang w:val="en-US"/>
        </w:rPr>
        <w:t>Không có</w:t>
      </w:r>
    </w:p>
    <w:p w14:paraId="4E6BE362" w14:textId="77777777" w:rsidR="009114A2" w:rsidRDefault="009114A2" w:rsidP="009114A2">
      <w:pPr>
        <w:ind w:firstLine="720"/>
        <w:rPr>
          <w:lang w:val="en-US"/>
        </w:rPr>
      </w:pPr>
    </w:p>
    <w:p w14:paraId="1BFF017E" w14:textId="77777777" w:rsidR="009114A2" w:rsidRDefault="009114A2" w:rsidP="009114A2">
      <w:pPr>
        <w:ind w:firstLine="720"/>
        <w:rPr>
          <w:lang w:val="en-US"/>
        </w:rPr>
      </w:pPr>
      <w:r>
        <w:rPr>
          <w:lang w:val="en-US"/>
        </w:rPr>
        <w:t>Dòng ngoại lệ (Alternative Flow):</w:t>
      </w:r>
    </w:p>
    <w:p w14:paraId="20E8FEEA" w14:textId="77777777" w:rsidR="009114A2" w:rsidRDefault="009114A2" w:rsidP="009114A2">
      <w:pPr>
        <w:ind w:firstLine="720"/>
        <w:rPr>
          <w:lang w:val="en-US"/>
        </w:rPr>
      </w:pPr>
      <w:r>
        <w:rPr>
          <w:lang w:val="en-US"/>
        </w:rPr>
        <w:t>Bước A.5: Nếu dữ liệu không hợp lệ thì gửi về cho Controller thông báo lỗi, bỏ qua bước 6, 7</w:t>
      </w:r>
    </w:p>
    <w:p w14:paraId="25881D11" w14:textId="77777777" w:rsidR="009114A2" w:rsidRDefault="009114A2" w:rsidP="009114A2">
      <w:pPr>
        <w:ind w:firstLine="720"/>
        <w:rPr>
          <w:lang w:val="en-US"/>
        </w:rPr>
      </w:pPr>
      <w:r>
        <w:rPr>
          <w:lang w:val="en-US"/>
        </w:rPr>
        <w:t>Bước A.6: Nếu quá trình insert xảy ra lỗi trả kết quả lỗi về cho Domain</w:t>
      </w:r>
    </w:p>
    <w:p w14:paraId="71CFE8A5" w14:textId="77777777" w:rsidR="009114A2" w:rsidRDefault="009114A2" w:rsidP="009114A2">
      <w:pPr>
        <w:ind w:firstLine="720"/>
        <w:rPr>
          <w:lang w:val="en-US"/>
        </w:rPr>
      </w:pPr>
      <w:r>
        <w:rPr>
          <w:lang w:val="en-US"/>
        </w:rPr>
        <w:t>Bước A.7: Nếu Domain trả kết quả lỗi thì ghi log lỗi và trả thông báo “Có lỗi xảy ra ở phía Server” cho Controller</w:t>
      </w:r>
    </w:p>
    <w:p w14:paraId="501CE91E" w14:textId="77777777" w:rsidR="009114A2" w:rsidRPr="00F4409E" w:rsidRDefault="009114A2" w:rsidP="009114A2">
      <w:pPr>
        <w:ind w:firstLine="720"/>
        <w:rPr>
          <w:lang w:val="en-US"/>
        </w:rPr>
      </w:pPr>
      <w:r>
        <w:rPr>
          <w:lang w:val="en-US"/>
        </w:rPr>
        <w:t>Bước A.10: Nếu dữ liệu là thông báo lỗi thì hiển thị thông báo lỗi lên cho người dùng</w:t>
      </w:r>
    </w:p>
    <w:p w14:paraId="00280263" w14:textId="77777777" w:rsidR="009114A2" w:rsidRDefault="009114A2" w:rsidP="009114A2">
      <w:pPr>
        <w:pStyle w:val="Heading3"/>
        <w:spacing w:line="360" w:lineRule="auto"/>
        <w:jc w:val="both"/>
      </w:pPr>
      <w:r>
        <w:t>Các yêu cầu đặc biệt</w:t>
      </w:r>
    </w:p>
    <w:p w14:paraId="19F04551" w14:textId="77777777" w:rsidR="009114A2" w:rsidRPr="00C4145D" w:rsidRDefault="009114A2" w:rsidP="009114A2">
      <w:pPr>
        <w:pStyle w:val="BodyText"/>
        <w:jc w:val="both"/>
      </w:pPr>
      <w:r w:rsidRPr="00C4145D">
        <w:t>Không có</w:t>
      </w:r>
    </w:p>
    <w:p w14:paraId="319FF47E" w14:textId="77777777" w:rsidR="009114A2" w:rsidRDefault="009114A2" w:rsidP="009114A2">
      <w:pPr>
        <w:pStyle w:val="Heading3"/>
        <w:spacing w:line="360" w:lineRule="auto"/>
        <w:jc w:val="both"/>
      </w:pPr>
      <w:r w:rsidRPr="0037628A">
        <w:t>Trạng thái hệ thống khi bắt đầu thực hiện Use-case</w:t>
      </w:r>
    </w:p>
    <w:p w14:paraId="6073533B" w14:textId="77777777" w:rsidR="009114A2" w:rsidRPr="00461B58" w:rsidRDefault="009114A2" w:rsidP="009114A2">
      <w:pPr>
        <w:pStyle w:val="BodyText"/>
        <w:jc w:val="both"/>
      </w:pPr>
      <w:r w:rsidRPr="006E56ED">
        <w:t xml:space="preserve">Người dùng phải đăng nhập với Role là </w:t>
      </w:r>
      <w:r w:rsidRPr="00461B58">
        <w:t>quản lý của thư viện</w:t>
      </w:r>
    </w:p>
    <w:p w14:paraId="434CD919" w14:textId="77777777" w:rsidR="009114A2" w:rsidRPr="00D166E9" w:rsidRDefault="009114A2" w:rsidP="009114A2">
      <w:pPr>
        <w:pStyle w:val="BodyText"/>
        <w:jc w:val="both"/>
      </w:pPr>
      <w:r w:rsidRPr="006E56ED">
        <w:t xml:space="preserve">Use case được kích hoạt khi </w:t>
      </w:r>
      <w:r w:rsidRPr="00D166E9">
        <w:t>người dùng đang trong trang quản lý và ấn nút Nhập sách ở Sidebar</w:t>
      </w:r>
    </w:p>
    <w:p w14:paraId="763165AD" w14:textId="77777777" w:rsidR="009114A2" w:rsidRDefault="009114A2" w:rsidP="009114A2">
      <w:pPr>
        <w:pStyle w:val="Heading3"/>
        <w:spacing w:line="360" w:lineRule="auto"/>
        <w:jc w:val="both"/>
      </w:pPr>
      <w:r>
        <w:rPr>
          <w:lang w:val="en-US"/>
        </w:rPr>
        <w:t>Trạng thái hệ thống sau khi thực hiện Use-case</w:t>
      </w:r>
    </w:p>
    <w:p w14:paraId="601696A1" w14:textId="77777777" w:rsidR="009114A2" w:rsidRPr="009C44A3" w:rsidRDefault="009114A2" w:rsidP="009114A2">
      <w:pPr>
        <w:pStyle w:val="BodyText"/>
        <w:jc w:val="both"/>
      </w:pPr>
      <w:r w:rsidRPr="006E56ED">
        <w:t xml:space="preserve">Thành công: </w:t>
      </w:r>
      <w:r w:rsidRPr="008208DC">
        <w:t>Trả về thông báo “</w:t>
      </w:r>
      <w:r w:rsidRPr="00084705">
        <w:t>Lập</w:t>
      </w:r>
      <w:r w:rsidRPr="0074098A">
        <w:rPr>
          <w:noProof/>
          <w:szCs w:val="24"/>
        </w:rPr>
        <w:t xml:space="preserve"> </w:t>
      </w:r>
      <w:r w:rsidRPr="001B2A64">
        <w:rPr>
          <w:noProof/>
          <w:szCs w:val="24"/>
        </w:rPr>
        <w:t>phiếu mượn sách</w:t>
      </w:r>
      <w:r w:rsidRPr="00084705">
        <w:t xml:space="preserve"> thành công</w:t>
      </w:r>
      <w:r w:rsidRPr="008208DC">
        <w:t xml:space="preserve">” và </w:t>
      </w:r>
      <w:r w:rsidRPr="009C44A3">
        <w:t>thêm một dòng dữ liệu vào bảng Phiếu mượn sách.</w:t>
      </w:r>
    </w:p>
    <w:p w14:paraId="5D9D9732" w14:textId="77777777" w:rsidR="009114A2" w:rsidRPr="00681B11" w:rsidRDefault="009114A2" w:rsidP="009114A2">
      <w:pPr>
        <w:pStyle w:val="BodyText"/>
        <w:jc w:val="both"/>
      </w:pPr>
      <w:r w:rsidRPr="006E56ED">
        <w:t xml:space="preserve">Thất bại: Màn hình sẽ pop-up hiển thị thông báo </w:t>
      </w:r>
      <w:r w:rsidRPr="00C27FF2">
        <w:t>“</w:t>
      </w:r>
      <w:r w:rsidRPr="00681B11">
        <w:t>Có lỗi xảy ra ở phía Server”</w:t>
      </w:r>
    </w:p>
    <w:p w14:paraId="01BE4AE9" w14:textId="77777777" w:rsidR="009114A2" w:rsidRDefault="009114A2" w:rsidP="009114A2">
      <w:pPr>
        <w:pStyle w:val="Heading3"/>
        <w:spacing w:line="360" w:lineRule="auto"/>
        <w:jc w:val="both"/>
        <w:rPr>
          <w:lang w:val="en-US"/>
        </w:rPr>
      </w:pPr>
      <w:r>
        <w:rPr>
          <w:lang w:val="en-US"/>
        </w:rPr>
        <w:t>Điểm mở rộng</w:t>
      </w:r>
    </w:p>
    <w:p w14:paraId="7C4C75C7" w14:textId="77777777" w:rsidR="009114A2" w:rsidRPr="00487C6C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t>Không có</w:t>
      </w:r>
    </w:p>
    <w:p w14:paraId="1C4F48C9" w14:textId="77777777" w:rsidR="009114A2" w:rsidRPr="00F4409E" w:rsidRDefault="009114A2" w:rsidP="009114A2">
      <w:pPr>
        <w:pStyle w:val="Heading2"/>
        <w:spacing w:line="360" w:lineRule="auto"/>
        <w:jc w:val="both"/>
        <w:rPr>
          <w:lang w:val="en-US"/>
        </w:rPr>
      </w:pPr>
      <w:bookmarkStart w:id="40" w:name="_Toc44862043"/>
      <w:r>
        <w:rPr>
          <w:lang w:val="en-US"/>
        </w:rPr>
        <w:t xml:space="preserve">Đặc tả Use-case </w:t>
      </w:r>
      <w:r w:rsidRPr="001B2A64">
        <w:rPr>
          <w:noProof/>
          <w:szCs w:val="24"/>
        </w:rPr>
        <w:t>Lập phiếu trả sách</w:t>
      </w:r>
      <w:bookmarkEnd w:id="40"/>
    </w:p>
    <w:p w14:paraId="28A80A62" w14:textId="77777777" w:rsidR="009114A2" w:rsidRDefault="009114A2" w:rsidP="009114A2">
      <w:pPr>
        <w:pStyle w:val="Heading3"/>
        <w:spacing w:line="360" w:lineRule="auto"/>
        <w:jc w:val="both"/>
      </w:pPr>
      <w:r>
        <w:t>Tóm tắt</w:t>
      </w:r>
    </w:p>
    <w:p w14:paraId="51A31064" w14:textId="77777777" w:rsidR="009114A2" w:rsidRDefault="009114A2" w:rsidP="009114A2">
      <w:pPr>
        <w:pStyle w:val="BodyText"/>
        <w:jc w:val="both"/>
        <w:rPr>
          <w:snapToGrid w:val="0"/>
          <w:lang w:val="en-US"/>
        </w:rPr>
      </w:pPr>
      <w:r w:rsidRPr="00F4409E">
        <w:rPr>
          <w:snapToGrid w:val="0"/>
          <w:lang w:val="en-US"/>
        </w:rPr>
        <w:t>Actor:</w:t>
      </w:r>
      <w:r>
        <w:rPr>
          <w:snapToGrid w:val="0"/>
          <w:lang w:val="en-US"/>
        </w:rPr>
        <w:t xml:space="preserve"> </w:t>
      </w:r>
      <w:r>
        <w:rPr>
          <w:snapToGrid w:val="0"/>
        </w:rPr>
        <w:t>Quản lý thư viện</w:t>
      </w:r>
    </w:p>
    <w:p w14:paraId="77B8AE68" w14:textId="77777777" w:rsidR="009114A2" w:rsidRPr="00F4409E" w:rsidRDefault="009114A2" w:rsidP="009114A2">
      <w:pPr>
        <w:pStyle w:val="BodyText"/>
        <w:jc w:val="both"/>
        <w:rPr>
          <w:lang w:val="en-US"/>
        </w:rPr>
      </w:pPr>
      <w:r>
        <w:rPr>
          <w:snapToGrid w:val="0"/>
          <w:lang w:val="en-US"/>
        </w:rPr>
        <w:t xml:space="preserve">Mô tả: </w:t>
      </w:r>
      <w:r w:rsidRPr="00FE23E4">
        <w:rPr>
          <w:noProof/>
          <w:szCs w:val="24"/>
        </w:rPr>
        <w:t>Lập phiếu cho độc giả trả sách</w:t>
      </w:r>
    </w:p>
    <w:p w14:paraId="0307C312" w14:textId="77777777" w:rsidR="009114A2" w:rsidRDefault="009114A2" w:rsidP="009114A2">
      <w:pPr>
        <w:pStyle w:val="Heading3"/>
        <w:spacing w:line="360" w:lineRule="auto"/>
        <w:jc w:val="both"/>
      </w:pPr>
      <w:r>
        <w:lastRenderedPageBreak/>
        <w:t>Dòng sự kiện</w:t>
      </w:r>
    </w:p>
    <w:p w14:paraId="5BD3439B" w14:textId="77777777" w:rsidR="009114A2" w:rsidRDefault="009114A2" w:rsidP="009114A2">
      <w:pPr>
        <w:pStyle w:val="Heading4"/>
        <w:spacing w:line="360" w:lineRule="auto"/>
        <w:jc w:val="both"/>
      </w:pPr>
      <w:r>
        <w:t>Dòng sự kiện chính</w:t>
      </w:r>
    </w:p>
    <w:p w14:paraId="52D588BF" w14:textId="77777777" w:rsidR="009114A2" w:rsidRDefault="009114A2" w:rsidP="009114A2">
      <w:pPr>
        <w:pStyle w:val="BodyText"/>
        <w:jc w:val="both"/>
      </w:pPr>
      <w:r w:rsidRPr="006E56ED">
        <w:t xml:space="preserve">Bước 1: </w:t>
      </w:r>
      <w:r w:rsidRPr="00B00101">
        <w:t xml:space="preserve">Người dùng điền các thông tin </w:t>
      </w:r>
      <w:r w:rsidRPr="001B2A64">
        <w:rPr>
          <w:noProof/>
          <w:szCs w:val="24"/>
        </w:rPr>
        <w:t>phiếu mượn sách</w:t>
      </w:r>
      <w:r w:rsidRPr="00B00101">
        <w:t>:</w:t>
      </w:r>
    </w:p>
    <w:p w14:paraId="64EBE665" w14:textId="77777777" w:rsidR="009114A2" w:rsidRPr="00684E26" w:rsidRDefault="009114A2" w:rsidP="009114A2">
      <w:pPr>
        <w:pStyle w:val="BodyText"/>
        <w:numPr>
          <w:ilvl w:val="0"/>
          <w:numId w:val="50"/>
        </w:numPr>
        <w:jc w:val="both"/>
      </w:pPr>
      <w:r>
        <w:rPr>
          <w:lang w:val="en-US"/>
        </w:rPr>
        <w:t>ID người trả</w:t>
      </w:r>
    </w:p>
    <w:p w14:paraId="48F296D2" w14:textId="77777777" w:rsidR="009114A2" w:rsidRPr="00684E26" w:rsidRDefault="009114A2" w:rsidP="009114A2">
      <w:pPr>
        <w:pStyle w:val="BodyText"/>
        <w:numPr>
          <w:ilvl w:val="0"/>
          <w:numId w:val="50"/>
        </w:numPr>
        <w:jc w:val="both"/>
      </w:pPr>
      <w:r>
        <w:rPr>
          <w:lang w:val="en-US"/>
        </w:rPr>
        <w:t>Tên người trả</w:t>
      </w:r>
    </w:p>
    <w:p w14:paraId="1D90BFDF" w14:textId="77777777" w:rsidR="009114A2" w:rsidRPr="00B00101" w:rsidRDefault="009114A2" w:rsidP="009114A2">
      <w:pPr>
        <w:pStyle w:val="BodyText"/>
        <w:numPr>
          <w:ilvl w:val="0"/>
          <w:numId w:val="50"/>
        </w:numPr>
        <w:jc w:val="both"/>
      </w:pPr>
      <w:r w:rsidRPr="00B53B28">
        <w:t xml:space="preserve">Danh sách </w:t>
      </w:r>
      <w:r w:rsidRPr="00240B5C">
        <w:t>trả</w:t>
      </w:r>
      <w:r w:rsidRPr="00B53B28">
        <w:t>: (Mã sách</w:t>
      </w:r>
      <w:r w:rsidRPr="000F1442">
        <w:t>,</w:t>
      </w:r>
      <w:r w:rsidRPr="003A4B45">
        <w:t xml:space="preserve"> </w:t>
      </w:r>
      <w:r w:rsidRPr="003267E5">
        <w:t>Tên sách</w:t>
      </w:r>
      <w:r w:rsidRPr="003A4B45">
        <w:t>)</w:t>
      </w:r>
    </w:p>
    <w:p w14:paraId="551D8FB9" w14:textId="77777777" w:rsidR="009114A2" w:rsidRPr="00240B5C" w:rsidRDefault="009114A2" w:rsidP="009114A2">
      <w:pPr>
        <w:pStyle w:val="BodyText"/>
        <w:numPr>
          <w:ilvl w:val="0"/>
          <w:numId w:val="50"/>
        </w:numPr>
        <w:jc w:val="both"/>
      </w:pPr>
      <w:r>
        <w:rPr>
          <w:lang w:val="en-US"/>
        </w:rPr>
        <w:t>Ngày ngày trả</w:t>
      </w:r>
    </w:p>
    <w:p w14:paraId="6A1F9182" w14:textId="77777777" w:rsidR="009114A2" w:rsidRDefault="009114A2" w:rsidP="009114A2">
      <w:pPr>
        <w:pStyle w:val="BodyText"/>
        <w:jc w:val="both"/>
      </w:pPr>
      <w:r w:rsidRPr="00B00101">
        <w:t xml:space="preserve">Bước 2: </w:t>
      </w:r>
      <w:r w:rsidRPr="003267E5">
        <w:t xml:space="preserve">Người dùng bấm nút </w:t>
      </w:r>
      <w:r w:rsidRPr="001B2A64">
        <w:rPr>
          <w:noProof/>
          <w:szCs w:val="24"/>
        </w:rPr>
        <w:t xml:space="preserve">Lập phiếu </w:t>
      </w:r>
      <w:r w:rsidRPr="003F12B6">
        <w:rPr>
          <w:noProof/>
          <w:szCs w:val="24"/>
        </w:rPr>
        <w:t>trả</w:t>
      </w:r>
      <w:r w:rsidRPr="001B2A64">
        <w:rPr>
          <w:noProof/>
          <w:szCs w:val="24"/>
        </w:rPr>
        <w:t xml:space="preserve"> sách</w:t>
      </w:r>
    </w:p>
    <w:p w14:paraId="581E183E" w14:textId="77777777" w:rsidR="009114A2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t xml:space="preserve">Bước2: Presentation sẽ đóng gói và gửi thông tin </w:t>
      </w:r>
      <w:r w:rsidRPr="001B2A64">
        <w:rPr>
          <w:noProof/>
          <w:szCs w:val="24"/>
        </w:rPr>
        <w:t xml:space="preserve">phiếu </w:t>
      </w:r>
      <w:r>
        <w:rPr>
          <w:noProof/>
          <w:szCs w:val="24"/>
          <w:lang w:val="en-US"/>
        </w:rPr>
        <w:t>trả</w:t>
      </w:r>
      <w:r w:rsidRPr="001B2A64">
        <w:rPr>
          <w:noProof/>
          <w:szCs w:val="24"/>
        </w:rPr>
        <w:t xml:space="preserve"> sách</w:t>
      </w:r>
      <w:r>
        <w:rPr>
          <w:lang w:val="en-US"/>
        </w:rPr>
        <w:t xml:space="preserve"> xuống Dataservice</w:t>
      </w:r>
    </w:p>
    <w:p w14:paraId="1594F192" w14:textId="77777777" w:rsidR="009114A2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t>Bước 3: DataService chuyển thành json và gửi cho Controller</w:t>
      </w:r>
      <w:r w:rsidRPr="00750B4C">
        <w:rPr>
          <w:lang w:val="en-US"/>
        </w:rPr>
        <w:t xml:space="preserve"> </w:t>
      </w:r>
      <w:r>
        <w:rPr>
          <w:lang w:val="en-US"/>
        </w:rPr>
        <w:t>thông qua API</w:t>
      </w:r>
    </w:p>
    <w:p w14:paraId="0E0428DC" w14:textId="77777777" w:rsidR="009114A2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t>Bước 4: Controller nhận gói tin và chuyển dữ liệu xuống Domain</w:t>
      </w:r>
    </w:p>
    <w:p w14:paraId="50A049F3" w14:textId="77777777" w:rsidR="009114A2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t>Bước 5: Domain kiểm tra tính đúng đắn của dữ liệu và yêu cầu Repository thực hiện query insert</w:t>
      </w:r>
    </w:p>
    <w:p w14:paraId="3041DACD" w14:textId="77777777" w:rsidR="009114A2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t>Bước 6: Repository thực hiện insert và trả kết quả về cho Domain</w:t>
      </w:r>
    </w:p>
    <w:p w14:paraId="6973B70C" w14:textId="77777777" w:rsidR="009114A2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t>Bước 7: Domain chuyển kết quả cho Controller</w:t>
      </w:r>
    </w:p>
    <w:p w14:paraId="174239A1" w14:textId="77777777" w:rsidR="009114A2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t>Bước 8: Controller chuyển gói tin thông báo “Lập</w:t>
      </w:r>
      <w:r w:rsidRPr="0074098A">
        <w:rPr>
          <w:noProof/>
          <w:szCs w:val="24"/>
        </w:rPr>
        <w:t xml:space="preserve"> </w:t>
      </w:r>
      <w:r w:rsidRPr="001B2A64">
        <w:rPr>
          <w:noProof/>
          <w:szCs w:val="24"/>
        </w:rPr>
        <w:t xml:space="preserve">phiếu </w:t>
      </w:r>
      <w:r>
        <w:rPr>
          <w:noProof/>
          <w:szCs w:val="24"/>
          <w:lang w:val="en-US"/>
        </w:rPr>
        <w:t>trả</w:t>
      </w:r>
      <w:r w:rsidRPr="001B2A64">
        <w:rPr>
          <w:noProof/>
          <w:szCs w:val="24"/>
        </w:rPr>
        <w:t xml:space="preserve"> sách</w:t>
      </w:r>
      <w:r>
        <w:rPr>
          <w:lang w:val="en-US"/>
        </w:rPr>
        <w:t xml:space="preserve"> thành công” thành json và trả về DataService</w:t>
      </w:r>
    </w:p>
    <w:p w14:paraId="62A9890A" w14:textId="77777777" w:rsidR="009114A2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t>Bước 9: DataService chuyển dữ liệu lên Presentation</w:t>
      </w:r>
    </w:p>
    <w:p w14:paraId="1CFB1D47" w14:textId="77777777" w:rsidR="009114A2" w:rsidRPr="00F4409E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t>Bước 10: Presentation đưa lên giao diện cho người dùng</w:t>
      </w:r>
    </w:p>
    <w:p w14:paraId="689EDBB2" w14:textId="77777777" w:rsidR="009114A2" w:rsidRDefault="009114A2" w:rsidP="009114A2">
      <w:pPr>
        <w:pStyle w:val="Heading4"/>
        <w:spacing w:line="360" w:lineRule="auto"/>
        <w:jc w:val="both"/>
        <w:rPr>
          <w:lang w:val="en-US"/>
        </w:rPr>
      </w:pPr>
      <w:r>
        <w:t>Các dòng sự kiện khác</w:t>
      </w:r>
    </w:p>
    <w:p w14:paraId="315F30A1" w14:textId="77777777" w:rsidR="009114A2" w:rsidRDefault="009114A2" w:rsidP="009114A2">
      <w:pPr>
        <w:ind w:firstLine="720"/>
        <w:rPr>
          <w:lang w:val="en-US"/>
        </w:rPr>
      </w:pPr>
      <w:r>
        <w:rPr>
          <w:lang w:val="en-US"/>
        </w:rPr>
        <w:t>Dòng phụ:</w:t>
      </w:r>
    </w:p>
    <w:p w14:paraId="2BD958B9" w14:textId="77777777" w:rsidR="009114A2" w:rsidRDefault="009114A2" w:rsidP="009114A2">
      <w:pPr>
        <w:ind w:firstLine="720"/>
        <w:rPr>
          <w:lang w:val="en-US"/>
        </w:rPr>
      </w:pPr>
      <w:r>
        <w:rPr>
          <w:lang w:val="en-US"/>
        </w:rPr>
        <w:t>Không có</w:t>
      </w:r>
    </w:p>
    <w:p w14:paraId="4C2D6894" w14:textId="77777777" w:rsidR="009114A2" w:rsidRDefault="009114A2" w:rsidP="009114A2">
      <w:pPr>
        <w:ind w:firstLine="720"/>
        <w:rPr>
          <w:lang w:val="en-US"/>
        </w:rPr>
      </w:pPr>
    </w:p>
    <w:p w14:paraId="0511D886" w14:textId="77777777" w:rsidR="009114A2" w:rsidRDefault="009114A2" w:rsidP="009114A2">
      <w:pPr>
        <w:ind w:firstLine="720"/>
        <w:rPr>
          <w:lang w:val="en-US"/>
        </w:rPr>
      </w:pPr>
      <w:r>
        <w:rPr>
          <w:lang w:val="en-US"/>
        </w:rPr>
        <w:t>Dòng ngoại lệ (Alternative Flow):</w:t>
      </w:r>
    </w:p>
    <w:p w14:paraId="18AC4F98" w14:textId="77777777" w:rsidR="009114A2" w:rsidRDefault="009114A2" w:rsidP="009114A2">
      <w:pPr>
        <w:ind w:firstLine="720"/>
        <w:rPr>
          <w:lang w:val="en-US"/>
        </w:rPr>
      </w:pPr>
      <w:r>
        <w:rPr>
          <w:lang w:val="en-US"/>
        </w:rPr>
        <w:t>Bước A.5: Nếu dữ liệu không hợp lệ thì gửi về cho Controller thông báo lỗi, bỏ qua bước 6, 7</w:t>
      </w:r>
    </w:p>
    <w:p w14:paraId="25763590" w14:textId="77777777" w:rsidR="009114A2" w:rsidRDefault="009114A2" w:rsidP="009114A2">
      <w:pPr>
        <w:ind w:firstLine="720"/>
        <w:rPr>
          <w:lang w:val="en-US"/>
        </w:rPr>
      </w:pPr>
      <w:r>
        <w:rPr>
          <w:lang w:val="en-US"/>
        </w:rPr>
        <w:t>Bước A.6: Nếu quá trình insert xảy ra lỗi trả kết quả lỗi về cho Domain</w:t>
      </w:r>
    </w:p>
    <w:p w14:paraId="42F1A9C2" w14:textId="77777777" w:rsidR="009114A2" w:rsidRDefault="009114A2" w:rsidP="009114A2">
      <w:pPr>
        <w:ind w:firstLine="720"/>
        <w:rPr>
          <w:lang w:val="en-US"/>
        </w:rPr>
      </w:pPr>
      <w:r>
        <w:rPr>
          <w:lang w:val="en-US"/>
        </w:rPr>
        <w:t>Bước A.7: Nếu Domain trả kết quả lỗi thì ghi log lỗi và trả thông báo “Có lỗi xảy ra ở phía Server” cho Controller</w:t>
      </w:r>
    </w:p>
    <w:p w14:paraId="4C0A4627" w14:textId="77777777" w:rsidR="009114A2" w:rsidRPr="00F4409E" w:rsidRDefault="009114A2" w:rsidP="009114A2">
      <w:pPr>
        <w:ind w:firstLine="720"/>
        <w:rPr>
          <w:lang w:val="en-US"/>
        </w:rPr>
      </w:pPr>
      <w:r>
        <w:rPr>
          <w:lang w:val="en-US"/>
        </w:rPr>
        <w:t>Bước A.10: Nếu dữ liệu là thông báo lỗi thì hiển thị thông báo lỗi lên cho người dùng</w:t>
      </w:r>
    </w:p>
    <w:p w14:paraId="4132155E" w14:textId="77777777" w:rsidR="009114A2" w:rsidRDefault="009114A2" w:rsidP="009114A2">
      <w:pPr>
        <w:pStyle w:val="Heading3"/>
        <w:spacing w:line="360" w:lineRule="auto"/>
        <w:jc w:val="both"/>
      </w:pPr>
      <w:r>
        <w:t>Các yêu cầu đặc biệt</w:t>
      </w:r>
    </w:p>
    <w:p w14:paraId="396A90C3" w14:textId="77777777" w:rsidR="009114A2" w:rsidRPr="00C4145D" w:rsidRDefault="009114A2" w:rsidP="009114A2">
      <w:pPr>
        <w:pStyle w:val="BodyText"/>
        <w:jc w:val="both"/>
      </w:pPr>
      <w:r w:rsidRPr="00C4145D">
        <w:t>Không có</w:t>
      </w:r>
    </w:p>
    <w:p w14:paraId="48406BF8" w14:textId="77777777" w:rsidR="009114A2" w:rsidRDefault="009114A2" w:rsidP="009114A2">
      <w:pPr>
        <w:pStyle w:val="Heading3"/>
        <w:spacing w:line="360" w:lineRule="auto"/>
        <w:jc w:val="both"/>
      </w:pPr>
      <w:r w:rsidRPr="0037628A">
        <w:t>Trạng thái hệ thống khi bắt đầu thực hiện Use-case</w:t>
      </w:r>
    </w:p>
    <w:p w14:paraId="6A7AEED8" w14:textId="77777777" w:rsidR="009114A2" w:rsidRPr="00461B58" w:rsidRDefault="009114A2" w:rsidP="009114A2">
      <w:pPr>
        <w:pStyle w:val="BodyText"/>
        <w:jc w:val="both"/>
      </w:pPr>
      <w:r w:rsidRPr="006E56ED">
        <w:t xml:space="preserve">Người dùng phải đăng nhập với Role là </w:t>
      </w:r>
      <w:r w:rsidRPr="00461B58">
        <w:t>quản lý của thư viện</w:t>
      </w:r>
    </w:p>
    <w:p w14:paraId="0929C7F0" w14:textId="77777777" w:rsidR="009114A2" w:rsidRPr="00D166E9" w:rsidRDefault="009114A2" w:rsidP="009114A2">
      <w:pPr>
        <w:pStyle w:val="BodyText"/>
        <w:jc w:val="both"/>
      </w:pPr>
      <w:r w:rsidRPr="006E56ED">
        <w:t xml:space="preserve">Use case được kích hoạt khi </w:t>
      </w:r>
      <w:r w:rsidRPr="00D166E9">
        <w:t>người dùng đang trong trang quản lý và ấn nút Nhập sách ở Sidebar</w:t>
      </w:r>
    </w:p>
    <w:p w14:paraId="22E7F225" w14:textId="77777777" w:rsidR="009114A2" w:rsidRDefault="009114A2" w:rsidP="009114A2">
      <w:pPr>
        <w:pStyle w:val="Heading3"/>
        <w:spacing w:line="360" w:lineRule="auto"/>
        <w:jc w:val="both"/>
      </w:pPr>
      <w:r>
        <w:rPr>
          <w:lang w:val="en-US"/>
        </w:rPr>
        <w:lastRenderedPageBreak/>
        <w:t>Trạng thái hệ thống sau khi thực hiện Use-case</w:t>
      </w:r>
    </w:p>
    <w:p w14:paraId="37413282" w14:textId="77777777" w:rsidR="009114A2" w:rsidRPr="009C44A3" w:rsidRDefault="009114A2" w:rsidP="009114A2">
      <w:pPr>
        <w:pStyle w:val="BodyText"/>
        <w:jc w:val="both"/>
      </w:pPr>
      <w:r w:rsidRPr="006E56ED">
        <w:t xml:space="preserve">Thành công: </w:t>
      </w:r>
      <w:r w:rsidRPr="008208DC">
        <w:t>Trả về thông báo “</w:t>
      </w:r>
      <w:r w:rsidRPr="00084705">
        <w:t>Lập</w:t>
      </w:r>
      <w:r w:rsidRPr="0074098A">
        <w:rPr>
          <w:noProof/>
          <w:szCs w:val="24"/>
        </w:rPr>
        <w:t xml:space="preserve"> </w:t>
      </w:r>
      <w:r w:rsidRPr="001B2A64">
        <w:rPr>
          <w:noProof/>
          <w:szCs w:val="24"/>
        </w:rPr>
        <w:t xml:space="preserve">phiếu </w:t>
      </w:r>
      <w:r w:rsidRPr="00C85FAA">
        <w:rPr>
          <w:noProof/>
          <w:szCs w:val="24"/>
        </w:rPr>
        <w:t>trả</w:t>
      </w:r>
      <w:r w:rsidRPr="001B2A64">
        <w:rPr>
          <w:noProof/>
          <w:szCs w:val="24"/>
        </w:rPr>
        <w:t xml:space="preserve"> sách</w:t>
      </w:r>
      <w:r w:rsidRPr="00084705">
        <w:t xml:space="preserve"> thành công</w:t>
      </w:r>
      <w:r w:rsidRPr="008208DC">
        <w:t xml:space="preserve">” và </w:t>
      </w:r>
      <w:r w:rsidRPr="009C44A3">
        <w:t>thêm một dòng dữ liệu vào bảng Phiếu mượn sách.</w:t>
      </w:r>
    </w:p>
    <w:p w14:paraId="5B3B807D" w14:textId="77777777" w:rsidR="009114A2" w:rsidRPr="00681B11" w:rsidRDefault="009114A2" w:rsidP="009114A2">
      <w:pPr>
        <w:pStyle w:val="BodyText"/>
        <w:jc w:val="both"/>
      </w:pPr>
      <w:r w:rsidRPr="006E56ED">
        <w:t xml:space="preserve">Thất bại: Màn hình sẽ pop-up hiển thị thông báo </w:t>
      </w:r>
      <w:r w:rsidRPr="00C27FF2">
        <w:t>“</w:t>
      </w:r>
      <w:r w:rsidRPr="00681B11">
        <w:t>Có lỗi xảy ra ở phía Server”</w:t>
      </w:r>
    </w:p>
    <w:p w14:paraId="14BD1E65" w14:textId="77777777" w:rsidR="009114A2" w:rsidRDefault="009114A2" w:rsidP="009114A2">
      <w:pPr>
        <w:pStyle w:val="Heading3"/>
        <w:spacing w:line="360" w:lineRule="auto"/>
        <w:jc w:val="both"/>
        <w:rPr>
          <w:lang w:val="en-US"/>
        </w:rPr>
      </w:pPr>
      <w:r>
        <w:rPr>
          <w:lang w:val="en-US"/>
        </w:rPr>
        <w:t>Điểm mở rộng</w:t>
      </w:r>
    </w:p>
    <w:p w14:paraId="3643BA25" w14:textId="77777777" w:rsidR="009114A2" w:rsidRPr="00487C6C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t>Không có</w:t>
      </w:r>
    </w:p>
    <w:p w14:paraId="5F48F2C8" w14:textId="77777777" w:rsidR="009114A2" w:rsidRPr="00F4409E" w:rsidRDefault="009114A2" w:rsidP="009114A2">
      <w:pPr>
        <w:pStyle w:val="Heading2"/>
        <w:spacing w:line="360" w:lineRule="auto"/>
        <w:jc w:val="both"/>
        <w:rPr>
          <w:lang w:val="en-US"/>
        </w:rPr>
      </w:pPr>
      <w:bookmarkStart w:id="41" w:name="_Toc44862044"/>
      <w:r>
        <w:rPr>
          <w:lang w:val="en-US"/>
        </w:rPr>
        <w:t xml:space="preserve">Đặc tả Use-case </w:t>
      </w:r>
      <w:r w:rsidRPr="001B2A64">
        <w:rPr>
          <w:noProof/>
          <w:szCs w:val="24"/>
        </w:rPr>
        <w:t>Lập phiếu đền sách</w:t>
      </w:r>
      <w:bookmarkEnd w:id="41"/>
    </w:p>
    <w:p w14:paraId="0C96DE97" w14:textId="77777777" w:rsidR="009114A2" w:rsidRDefault="009114A2" w:rsidP="009114A2">
      <w:pPr>
        <w:pStyle w:val="Heading3"/>
        <w:spacing w:line="360" w:lineRule="auto"/>
        <w:jc w:val="both"/>
      </w:pPr>
      <w:r>
        <w:t>Tóm tắt</w:t>
      </w:r>
    </w:p>
    <w:p w14:paraId="12E60AF8" w14:textId="77777777" w:rsidR="009114A2" w:rsidRDefault="009114A2" w:rsidP="009114A2">
      <w:pPr>
        <w:pStyle w:val="BodyText"/>
        <w:jc w:val="both"/>
        <w:rPr>
          <w:snapToGrid w:val="0"/>
          <w:lang w:val="en-US"/>
        </w:rPr>
      </w:pPr>
      <w:r w:rsidRPr="00F4409E">
        <w:rPr>
          <w:snapToGrid w:val="0"/>
          <w:lang w:val="en-US"/>
        </w:rPr>
        <w:t>Actor:</w:t>
      </w:r>
      <w:r>
        <w:rPr>
          <w:snapToGrid w:val="0"/>
          <w:lang w:val="en-US"/>
        </w:rPr>
        <w:t xml:space="preserve"> </w:t>
      </w:r>
      <w:r>
        <w:rPr>
          <w:snapToGrid w:val="0"/>
        </w:rPr>
        <w:t>Quản lý thư viện</w:t>
      </w:r>
    </w:p>
    <w:p w14:paraId="1E3F83D8" w14:textId="77777777" w:rsidR="009114A2" w:rsidRPr="00F4409E" w:rsidRDefault="009114A2" w:rsidP="009114A2">
      <w:pPr>
        <w:pStyle w:val="BodyText"/>
        <w:jc w:val="both"/>
        <w:rPr>
          <w:lang w:val="en-US"/>
        </w:rPr>
      </w:pPr>
      <w:r>
        <w:rPr>
          <w:snapToGrid w:val="0"/>
          <w:lang w:val="en-US"/>
        </w:rPr>
        <w:t xml:space="preserve">Mô tả: </w:t>
      </w:r>
      <w:r w:rsidRPr="00FE23E4">
        <w:rPr>
          <w:noProof/>
          <w:szCs w:val="24"/>
        </w:rPr>
        <w:t>Lập phiếu đền trả lại sách đã mất</w:t>
      </w:r>
    </w:p>
    <w:p w14:paraId="05B1AE58" w14:textId="77777777" w:rsidR="009114A2" w:rsidRDefault="009114A2" w:rsidP="009114A2">
      <w:pPr>
        <w:pStyle w:val="Heading3"/>
        <w:spacing w:line="360" w:lineRule="auto"/>
        <w:jc w:val="both"/>
      </w:pPr>
      <w:r>
        <w:t>Dòng sự kiện</w:t>
      </w:r>
    </w:p>
    <w:p w14:paraId="0C7A1447" w14:textId="77777777" w:rsidR="009114A2" w:rsidRDefault="009114A2" w:rsidP="009114A2">
      <w:pPr>
        <w:pStyle w:val="Heading4"/>
        <w:spacing w:line="360" w:lineRule="auto"/>
        <w:jc w:val="both"/>
      </w:pPr>
      <w:r>
        <w:t>Dòng sự kiện chính</w:t>
      </w:r>
    </w:p>
    <w:p w14:paraId="4268A502" w14:textId="77777777" w:rsidR="009114A2" w:rsidRDefault="009114A2" w:rsidP="009114A2">
      <w:pPr>
        <w:pStyle w:val="BodyText"/>
        <w:jc w:val="both"/>
      </w:pPr>
      <w:r w:rsidRPr="006E56ED">
        <w:t xml:space="preserve">Bước 1: </w:t>
      </w:r>
      <w:r w:rsidRPr="00B00101">
        <w:t xml:space="preserve">Người dùng điền các thông tin </w:t>
      </w:r>
      <w:r w:rsidRPr="001B2A64">
        <w:rPr>
          <w:noProof/>
          <w:szCs w:val="24"/>
        </w:rPr>
        <w:t xml:space="preserve">phiếu </w:t>
      </w:r>
      <w:r w:rsidRPr="00D63CD5">
        <w:rPr>
          <w:noProof/>
          <w:szCs w:val="24"/>
        </w:rPr>
        <w:t>đền</w:t>
      </w:r>
      <w:r w:rsidRPr="001B2A64">
        <w:rPr>
          <w:noProof/>
          <w:szCs w:val="24"/>
        </w:rPr>
        <w:t xml:space="preserve"> sách</w:t>
      </w:r>
      <w:r w:rsidRPr="00B00101">
        <w:t>:</w:t>
      </w:r>
    </w:p>
    <w:p w14:paraId="438F26ED" w14:textId="77777777" w:rsidR="009114A2" w:rsidRPr="00684E26" w:rsidRDefault="009114A2" w:rsidP="009114A2">
      <w:pPr>
        <w:pStyle w:val="BodyText"/>
        <w:numPr>
          <w:ilvl w:val="0"/>
          <w:numId w:val="50"/>
        </w:numPr>
        <w:jc w:val="both"/>
      </w:pPr>
      <w:r>
        <w:rPr>
          <w:lang w:val="en-US"/>
        </w:rPr>
        <w:t>ID người làm mất</w:t>
      </w:r>
    </w:p>
    <w:p w14:paraId="65D52CD5" w14:textId="77777777" w:rsidR="009114A2" w:rsidRPr="00684E26" w:rsidRDefault="009114A2" w:rsidP="009114A2">
      <w:pPr>
        <w:pStyle w:val="BodyText"/>
        <w:numPr>
          <w:ilvl w:val="0"/>
          <w:numId w:val="50"/>
        </w:numPr>
        <w:jc w:val="both"/>
      </w:pPr>
      <w:r>
        <w:rPr>
          <w:lang w:val="en-US"/>
        </w:rPr>
        <w:t>Tên người làm mất</w:t>
      </w:r>
    </w:p>
    <w:p w14:paraId="3E25E64F" w14:textId="77777777" w:rsidR="009114A2" w:rsidRPr="00B00101" w:rsidRDefault="009114A2" w:rsidP="009114A2">
      <w:pPr>
        <w:pStyle w:val="BodyText"/>
        <w:numPr>
          <w:ilvl w:val="0"/>
          <w:numId w:val="50"/>
        </w:numPr>
        <w:jc w:val="both"/>
      </w:pPr>
      <w:r w:rsidRPr="00B53B28">
        <w:t xml:space="preserve">Danh sách </w:t>
      </w:r>
      <w:r w:rsidRPr="00D63CD5">
        <w:t>bị mất</w:t>
      </w:r>
      <w:r w:rsidRPr="00B53B28">
        <w:t>: (Mã sách</w:t>
      </w:r>
      <w:r w:rsidRPr="000F1442">
        <w:t>,</w:t>
      </w:r>
      <w:r w:rsidRPr="003A4B45">
        <w:t xml:space="preserve"> </w:t>
      </w:r>
      <w:r w:rsidRPr="003267E5">
        <w:t>Tên sách</w:t>
      </w:r>
      <w:r w:rsidRPr="003A4B45">
        <w:t>)</w:t>
      </w:r>
    </w:p>
    <w:p w14:paraId="4F013300" w14:textId="77777777" w:rsidR="009114A2" w:rsidRPr="00240B5C" w:rsidRDefault="009114A2" w:rsidP="009114A2">
      <w:pPr>
        <w:pStyle w:val="BodyText"/>
        <w:numPr>
          <w:ilvl w:val="0"/>
          <w:numId w:val="50"/>
        </w:numPr>
        <w:jc w:val="both"/>
      </w:pPr>
      <w:r>
        <w:rPr>
          <w:lang w:val="en-US"/>
        </w:rPr>
        <w:t>Ngày ngày mất</w:t>
      </w:r>
    </w:p>
    <w:p w14:paraId="7C0E59B8" w14:textId="77777777" w:rsidR="009114A2" w:rsidRDefault="009114A2" w:rsidP="009114A2">
      <w:pPr>
        <w:pStyle w:val="BodyText"/>
        <w:jc w:val="both"/>
      </w:pPr>
      <w:r w:rsidRPr="00B00101">
        <w:t xml:space="preserve">Bước 2: </w:t>
      </w:r>
      <w:r w:rsidRPr="003267E5">
        <w:t xml:space="preserve">Người dùng bấm nút </w:t>
      </w:r>
      <w:r w:rsidRPr="001B2A64">
        <w:rPr>
          <w:noProof/>
          <w:szCs w:val="24"/>
        </w:rPr>
        <w:t xml:space="preserve">Lập </w:t>
      </w:r>
      <w:r w:rsidRPr="00865EA5">
        <w:rPr>
          <w:noProof/>
          <w:szCs w:val="24"/>
        </w:rPr>
        <w:t>phiếu đền</w:t>
      </w:r>
      <w:r w:rsidRPr="001B2A64">
        <w:rPr>
          <w:noProof/>
          <w:szCs w:val="24"/>
        </w:rPr>
        <w:t xml:space="preserve"> sách</w:t>
      </w:r>
    </w:p>
    <w:p w14:paraId="4D94D610" w14:textId="77777777" w:rsidR="009114A2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t xml:space="preserve">Bước2: Presentation sẽ đóng gói và gửi thông tin </w:t>
      </w:r>
      <w:r w:rsidRPr="001B2A64">
        <w:rPr>
          <w:noProof/>
          <w:szCs w:val="24"/>
        </w:rPr>
        <w:t xml:space="preserve">phiếu </w:t>
      </w:r>
      <w:r>
        <w:rPr>
          <w:noProof/>
          <w:szCs w:val="24"/>
          <w:lang w:val="en-US"/>
        </w:rPr>
        <w:t>đền</w:t>
      </w:r>
      <w:r w:rsidRPr="001B2A64">
        <w:rPr>
          <w:noProof/>
          <w:szCs w:val="24"/>
        </w:rPr>
        <w:t xml:space="preserve"> sách</w:t>
      </w:r>
      <w:r>
        <w:rPr>
          <w:lang w:val="en-US"/>
        </w:rPr>
        <w:t xml:space="preserve"> xuống Dataservice</w:t>
      </w:r>
    </w:p>
    <w:p w14:paraId="61E50525" w14:textId="77777777" w:rsidR="009114A2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t>Bước 3: DataService chuyển thành json và gửi cho Controller</w:t>
      </w:r>
      <w:r w:rsidRPr="00750B4C">
        <w:rPr>
          <w:lang w:val="en-US"/>
        </w:rPr>
        <w:t xml:space="preserve"> </w:t>
      </w:r>
      <w:r>
        <w:rPr>
          <w:lang w:val="en-US"/>
        </w:rPr>
        <w:t>thông qua API</w:t>
      </w:r>
    </w:p>
    <w:p w14:paraId="2A033469" w14:textId="77777777" w:rsidR="009114A2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t>Bước 4: Controller nhận gói tin và chuyển dữ liệu xuống Domain</w:t>
      </w:r>
    </w:p>
    <w:p w14:paraId="57FE5D0F" w14:textId="77777777" w:rsidR="009114A2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t>Bước 5: Domain kiểm tra tính đúng đắn của dữ liệu và yêu cầu Repository thực hiện query insert</w:t>
      </w:r>
    </w:p>
    <w:p w14:paraId="5444FC23" w14:textId="77777777" w:rsidR="009114A2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t>Bước 6: Repository thực hiện insert và trả kết quả về cho Domain</w:t>
      </w:r>
    </w:p>
    <w:p w14:paraId="7589B5EF" w14:textId="77777777" w:rsidR="009114A2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t>Bước 7: Domain chuyển kết quả cho Controller</w:t>
      </w:r>
    </w:p>
    <w:p w14:paraId="3F158F41" w14:textId="77777777" w:rsidR="009114A2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t>Bước 8: Controller chuyển gói tin thông báo “Lập</w:t>
      </w:r>
      <w:r w:rsidRPr="0074098A">
        <w:rPr>
          <w:noProof/>
          <w:szCs w:val="24"/>
        </w:rPr>
        <w:t xml:space="preserve"> </w:t>
      </w:r>
      <w:r w:rsidRPr="001B2A64">
        <w:rPr>
          <w:noProof/>
          <w:szCs w:val="24"/>
        </w:rPr>
        <w:t xml:space="preserve">phiếu </w:t>
      </w:r>
      <w:r>
        <w:rPr>
          <w:noProof/>
          <w:szCs w:val="24"/>
          <w:lang w:val="en-US"/>
        </w:rPr>
        <w:t>đền</w:t>
      </w:r>
      <w:r w:rsidRPr="001B2A64">
        <w:rPr>
          <w:noProof/>
          <w:szCs w:val="24"/>
        </w:rPr>
        <w:t xml:space="preserve"> sách</w:t>
      </w:r>
      <w:r>
        <w:rPr>
          <w:lang w:val="en-US"/>
        </w:rPr>
        <w:t xml:space="preserve"> thành công” thành json và trả về DataService</w:t>
      </w:r>
    </w:p>
    <w:p w14:paraId="39258D27" w14:textId="77777777" w:rsidR="009114A2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t>Bước 9: DataService chuyển dữ liệu lên Presentation</w:t>
      </w:r>
    </w:p>
    <w:p w14:paraId="70A4D127" w14:textId="77777777" w:rsidR="009114A2" w:rsidRPr="00F4409E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t>Bước 10: Presentation đưa lên giao diện cho người dùng</w:t>
      </w:r>
    </w:p>
    <w:p w14:paraId="7DF8CA03" w14:textId="77777777" w:rsidR="009114A2" w:rsidRDefault="009114A2" w:rsidP="009114A2">
      <w:pPr>
        <w:pStyle w:val="Heading4"/>
        <w:spacing w:line="360" w:lineRule="auto"/>
        <w:jc w:val="both"/>
        <w:rPr>
          <w:lang w:val="en-US"/>
        </w:rPr>
      </w:pPr>
      <w:r>
        <w:t>Các dòng sự kiện khác</w:t>
      </w:r>
    </w:p>
    <w:p w14:paraId="4C6AD73D" w14:textId="77777777" w:rsidR="009114A2" w:rsidRDefault="009114A2" w:rsidP="009114A2">
      <w:pPr>
        <w:ind w:firstLine="720"/>
        <w:rPr>
          <w:lang w:val="en-US"/>
        </w:rPr>
      </w:pPr>
      <w:r>
        <w:rPr>
          <w:lang w:val="en-US"/>
        </w:rPr>
        <w:t>Dòng phụ:</w:t>
      </w:r>
    </w:p>
    <w:p w14:paraId="39D02CA2" w14:textId="77777777" w:rsidR="009114A2" w:rsidRDefault="009114A2" w:rsidP="009114A2">
      <w:pPr>
        <w:ind w:firstLine="720"/>
        <w:rPr>
          <w:lang w:val="en-US"/>
        </w:rPr>
      </w:pPr>
      <w:r>
        <w:rPr>
          <w:lang w:val="en-US"/>
        </w:rPr>
        <w:t>Không có</w:t>
      </w:r>
    </w:p>
    <w:p w14:paraId="024D04CB" w14:textId="77777777" w:rsidR="009114A2" w:rsidRDefault="009114A2" w:rsidP="009114A2">
      <w:pPr>
        <w:ind w:firstLine="720"/>
        <w:rPr>
          <w:lang w:val="en-US"/>
        </w:rPr>
      </w:pPr>
    </w:p>
    <w:p w14:paraId="5FBD8D3A" w14:textId="77777777" w:rsidR="009114A2" w:rsidRDefault="009114A2" w:rsidP="009114A2">
      <w:pPr>
        <w:ind w:firstLine="720"/>
        <w:rPr>
          <w:lang w:val="en-US"/>
        </w:rPr>
      </w:pPr>
      <w:r>
        <w:rPr>
          <w:lang w:val="en-US"/>
        </w:rPr>
        <w:t>Dòng ngoại lệ (Alternative Flow):</w:t>
      </w:r>
    </w:p>
    <w:p w14:paraId="05DFCDBB" w14:textId="77777777" w:rsidR="009114A2" w:rsidRDefault="009114A2" w:rsidP="009114A2">
      <w:pPr>
        <w:ind w:firstLine="720"/>
        <w:rPr>
          <w:lang w:val="en-US"/>
        </w:rPr>
      </w:pPr>
      <w:r>
        <w:rPr>
          <w:lang w:val="en-US"/>
        </w:rPr>
        <w:t>Bước A.5: Nếu dữ liệu không hợp lệ thì gửi về cho Controller thông báo lỗi, bỏ qua bước 6, 7</w:t>
      </w:r>
    </w:p>
    <w:p w14:paraId="75E43960" w14:textId="77777777" w:rsidR="009114A2" w:rsidRDefault="009114A2" w:rsidP="009114A2">
      <w:pPr>
        <w:ind w:firstLine="720"/>
        <w:rPr>
          <w:lang w:val="en-US"/>
        </w:rPr>
      </w:pPr>
      <w:r>
        <w:rPr>
          <w:lang w:val="en-US"/>
        </w:rPr>
        <w:lastRenderedPageBreak/>
        <w:t>Bước A.6: Nếu quá trình insert xảy ra lỗi trả kết quả lỗi về cho Domain</w:t>
      </w:r>
    </w:p>
    <w:p w14:paraId="4F7A0BCA" w14:textId="77777777" w:rsidR="009114A2" w:rsidRDefault="009114A2" w:rsidP="009114A2">
      <w:pPr>
        <w:ind w:firstLine="720"/>
        <w:rPr>
          <w:lang w:val="en-US"/>
        </w:rPr>
      </w:pPr>
      <w:r>
        <w:rPr>
          <w:lang w:val="en-US"/>
        </w:rPr>
        <w:t>Bước A.7: Nếu Domain trả kết quả lỗi thì ghi log lỗi và trả thông báo “Có lỗi xảy ra ở phía Server” cho Controller</w:t>
      </w:r>
    </w:p>
    <w:p w14:paraId="18231E39" w14:textId="77777777" w:rsidR="009114A2" w:rsidRPr="00F4409E" w:rsidRDefault="009114A2" w:rsidP="009114A2">
      <w:pPr>
        <w:ind w:firstLine="720"/>
        <w:rPr>
          <w:lang w:val="en-US"/>
        </w:rPr>
      </w:pPr>
      <w:r>
        <w:rPr>
          <w:lang w:val="en-US"/>
        </w:rPr>
        <w:t>Bước A.10: Nếu dữ liệu là thông báo lỗi thì hiển thị thông báo lỗi lên cho người dùng</w:t>
      </w:r>
    </w:p>
    <w:p w14:paraId="164B4262" w14:textId="77777777" w:rsidR="009114A2" w:rsidRDefault="009114A2" w:rsidP="009114A2">
      <w:pPr>
        <w:pStyle w:val="Heading3"/>
        <w:spacing w:line="360" w:lineRule="auto"/>
        <w:jc w:val="both"/>
      </w:pPr>
      <w:r>
        <w:t>Các yêu cầu đặc biệt</w:t>
      </w:r>
    </w:p>
    <w:p w14:paraId="603E5CA0" w14:textId="77777777" w:rsidR="009114A2" w:rsidRPr="00C4145D" w:rsidRDefault="009114A2" w:rsidP="009114A2">
      <w:pPr>
        <w:pStyle w:val="BodyText"/>
        <w:jc w:val="both"/>
      </w:pPr>
      <w:r w:rsidRPr="00C4145D">
        <w:t>Không có</w:t>
      </w:r>
    </w:p>
    <w:p w14:paraId="53745AB6" w14:textId="77777777" w:rsidR="009114A2" w:rsidRDefault="009114A2" w:rsidP="009114A2">
      <w:pPr>
        <w:pStyle w:val="Heading3"/>
        <w:spacing w:line="360" w:lineRule="auto"/>
        <w:jc w:val="both"/>
      </w:pPr>
      <w:r w:rsidRPr="0037628A">
        <w:t>Trạng thái hệ thống khi bắt đầu thực hiện Use-case</w:t>
      </w:r>
    </w:p>
    <w:p w14:paraId="31C8EA3C" w14:textId="77777777" w:rsidR="009114A2" w:rsidRPr="00461B58" w:rsidRDefault="009114A2" w:rsidP="009114A2">
      <w:pPr>
        <w:pStyle w:val="BodyText"/>
        <w:jc w:val="both"/>
      </w:pPr>
      <w:r w:rsidRPr="006E56ED">
        <w:t xml:space="preserve">Người dùng phải đăng nhập với Role là </w:t>
      </w:r>
      <w:r w:rsidRPr="00461B58">
        <w:t>quản lý của thư viện</w:t>
      </w:r>
    </w:p>
    <w:p w14:paraId="03CECBC7" w14:textId="77777777" w:rsidR="009114A2" w:rsidRPr="00D166E9" w:rsidRDefault="009114A2" w:rsidP="009114A2">
      <w:pPr>
        <w:pStyle w:val="BodyText"/>
        <w:jc w:val="both"/>
      </w:pPr>
      <w:r w:rsidRPr="006E56ED">
        <w:t xml:space="preserve">Use case được kích hoạt khi </w:t>
      </w:r>
      <w:r w:rsidRPr="00D166E9">
        <w:t>người dùng đang trong trang quản lý và ấn nút Nhập sách ở Sidebar</w:t>
      </w:r>
    </w:p>
    <w:p w14:paraId="2F6C4BD0" w14:textId="77777777" w:rsidR="009114A2" w:rsidRDefault="009114A2" w:rsidP="009114A2">
      <w:pPr>
        <w:pStyle w:val="Heading3"/>
        <w:spacing w:line="360" w:lineRule="auto"/>
        <w:jc w:val="both"/>
      </w:pPr>
      <w:r>
        <w:rPr>
          <w:lang w:val="en-US"/>
        </w:rPr>
        <w:t>Trạng thái hệ thống sau khi thực hiện Use-case</w:t>
      </w:r>
    </w:p>
    <w:p w14:paraId="68A53F14" w14:textId="77777777" w:rsidR="009114A2" w:rsidRPr="009C44A3" w:rsidRDefault="009114A2" w:rsidP="009114A2">
      <w:pPr>
        <w:pStyle w:val="BodyText"/>
        <w:jc w:val="both"/>
      </w:pPr>
      <w:r w:rsidRPr="006E56ED">
        <w:t xml:space="preserve">Thành công: </w:t>
      </w:r>
      <w:r w:rsidRPr="008208DC">
        <w:t>Trả về thông báo “</w:t>
      </w:r>
      <w:r w:rsidRPr="00084705">
        <w:t>Lập</w:t>
      </w:r>
      <w:r w:rsidRPr="0074098A">
        <w:rPr>
          <w:noProof/>
          <w:szCs w:val="24"/>
        </w:rPr>
        <w:t xml:space="preserve"> </w:t>
      </w:r>
      <w:r w:rsidRPr="001B2A64">
        <w:rPr>
          <w:noProof/>
          <w:szCs w:val="24"/>
        </w:rPr>
        <w:t xml:space="preserve">phiếu </w:t>
      </w:r>
      <w:r w:rsidRPr="00C31D79">
        <w:rPr>
          <w:noProof/>
          <w:szCs w:val="24"/>
        </w:rPr>
        <w:t>đền</w:t>
      </w:r>
      <w:r w:rsidRPr="001B2A64">
        <w:rPr>
          <w:noProof/>
          <w:szCs w:val="24"/>
        </w:rPr>
        <w:t xml:space="preserve"> sách</w:t>
      </w:r>
      <w:r w:rsidRPr="00084705">
        <w:t xml:space="preserve"> thành công</w:t>
      </w:r>
      <w:r w:rsidRPr="008208DC">
        <w:t xml:space="preserve">” và </w:t>
      </w:r>
      <w:r w:rsidRPr="009C44A3">
        <w:t>thêm một dòng dữ liệu vào bảng Phiếu mượn sách.</w:t>
      </w:r>
    </w:p>
    <w:p w14:paraId="2671DE46" w14:textId="77777777" w:rsidR="009114A2" w:rsidRPr="00681B11" w:rsidRDefault="009114A2" w:rsidP="009114A2">
      <w:pPr>
        <w:pStyle w:val="BodyText"/>
        <w:jc w:val="both"/>
      </w:pPr>
      <w:r w:rsidRPr="006E56ED">
        <w:t xml:space="preserve">Thất bại: Màn hình sẽ pop-up hiển thị thông báo </w:t>
      </w:r>
      <w:r w:rsidRPr="00C27FF2">
        <w:t>“</w:t>
      </w:r>
      <w:r w:rsidRPr="00681B11">
        <w:t>Có lỗi xảy ra ở phía Server”</w:t>
      </w:r>
    </w:p>
    <w:p w14:paraId="7968EE81" w14:textId="77777777" w:rsidR="009114A2" w:rsidRDefault="009114A2" w:rsidP="009114A2">
      <w:pPr>
        <w:pStyle w:val="Heading3"/>
        <w:spacing w:line="360" w:lineRule="auto"/>
        <w:jc w:val="both"/>
        <w:rPr>
          <w:lang w:val="en-US"/>
        </w:rPr>
      </w:pPr>
      <w:r>
        <w:rPr>
          <w:lang w:val="en-US"/>
        </w:rPr>
        <w:t>Điểm mở rộng</w:t>
      </w:r>
    </w:p>
    <w:p w14:paraId="4992CB37" w14:textId="77777777" w:rsidR="009114A2" w:rsidRPr="00487C6C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t>Không có</w:t>
      </w:r>
    </w:p>
    <w:p w14:paraId="1F8ADCAB" w14:textId="77777777" w:rsidR="009114A2" w:rsidRPr="00F4409E" w:rsidRDefault="009114A2" w:rsidP="009114A2">
      <w:pPr>
        <w:pStyle w:val="Heading2"/>
        <w:spacing w:line="360" w:lineRule="auto"/>
        <w:jc w:val="both"/>
        <w:rPr>
          <w:lang w:val="en-US"/>
        </w:rPr>
      </w:pPr>
      <w:bookmarkStart w:id="42" w:name="_Toc44862045"/>
      <w:r>
        <w:rPr>
          <w:lang w:val="en-US"/>
        </w:rPr>
        <w:t xml:space="preserve">Đặc tả Use-case </w:t>
      </w:r>
      <w:r w:rsidRPr="001B2A64">
        <w:rPr>
          <w:noProof/>
          <w:szCs w:val="24"/>
        </w:rPr>
        <w:t>Tìm kiếm độc giả theo tên sách</w:t>
      </w:r>
      <w:bookmarkEnd w:id="42"/>
    </w:p>
    <w:p w14:paraId="2D403DE0" w14:textId="77777777" w:rsidR="009114A2" w:rsidRDefault="009114A2" w:rsidP="009114A2">
      <w:pPr>
        <w:pStyle w:val="Heading3"/>
        <w:spacing w:line="360" w:lineRule="auto"/>
        <w:jc w:val="both"/>
      </w:pPr>
      <w:r>
        <w:t>Tóm tắt</w:t>
      </w:r>
    </w:p>
    <w:p w14:paraId="1492853B" w14:textId="77777777" w:rsidR="009114A2" w:rsidRDefault="009114A2" w:rsidP="009114A2">
      <w:pPr>
        <w:pStyle w:val="BodyText"/>
        <w:jc w:val="both"/>
        <w:rPr>
          <w:snapToGrid w:val="0"/>
          <w:lang w:val="en-US"/>
        </w:rPr>
      </w:pPr>
      <w:r w:rsidRPr="00F4409E">
        <w:rPr>
          <w:snapToGrid w:val="0"/>
          <w:lang w:val="en-US"/>
        </w:rPr>
        <w:t>Actor:</w:t>
      </w:r>
      <w:r>
        <w:rPr>
          <w:snapToGrid w:val="0"/>
          <w:lang w:val="en-US"/>
        </w:rPr>
        <w:t xml:space="preserve"> Quản lý thư viện</w:t>
      </w:r>
    </w:p>
    <w:p w14:paraId="540DED84" w14:textId="77777777" w:rsidR="009114A2" w:rsidRPr="00F4409E" w:rsidRDefault="009114A2" w:rsidP="009114A2">
      <w:pPr>
        <w:pStyle w:val="BodyText"/>
        <w:jc w:val="both"/>
        <w:rPr>
          <w:lang w:val="en-US"/>
        </w:rPr>
      </w:pPr>
      <w:r>
        <w:rPr>
          <w:snapToGrid w:val="0"/>
          <w:lang w:val="en-US"/>
        </w:rPr>
        <w:t xml:space="preserve">Mô tả: </w:t>
      </w:r>
      <w:r w:rsidRPr="00FE23E4">
        <w:rPr>
          <w:noProof/>
          <w:szCs w:val="24"/>
        </w:rPr>
        <w:t>Tìm kiếm thông tin độc giả dựa theo tên sách đang mượn</w:t>
      </w:r>
    </w:p>
    <w:p w14:paraId="355DCCED" w14:textId="77777777" w:rsidR="009114A2" w:rsidRDefault="009114A2" w:rsidP="009114A2">
      <w:pPr>
        <w:pStyle w:val="Heading3"/>
        <w:spacing w:line="360" w:lineRule="auto"/>
        <w:jc w:val="both"/>
      </w:pPr>
      <w:r>
        <w:t>Dòng sự kiện</w:t>
      </w:r>
    </w:p>
    <w:p w14:paraId="6A8B701E" w14:textId="77777777" w:rsidR="009114A2" w:rsidRDefault="009114A2" w:rsidP="009114A2">
      <w:pPr>
        <w:pStyle w:val="Heading4"/>
        <w:spacing w:line="360" w:lineRule="auto"/>
        <w:jc w:val="both"/>
      </w:pPr>
      <w:r>
        <w:t>Dòng sự kiện chính</w:t>
      </w:r>
    </w:p>
    <w:p w14:paraId="02592ECE" w14:textId="77777777" w:rsidR="009114A2" w:rsidRPr="00F21EE8" w:rsidRDefault="009114A2" w:rsidP="009114A2">
      <w:pPr>
        <w:pStyle w:val="BodyText"/>
        <w:jc w:val="both"/>
      </w:pPr>
      <w:r w:rsidRPr="006E56ED">
        <w:t xml:space="preserve">Bước 1: </w:t>
      </w:r>
      <w:r w:rsidRPr="00FE2449">
        <w:t xml:space="preserve">Người dùng nhập </w:t>
      </w:r>
      <w:r w:rsidRPr="00FE23E4">
        <w:rPr>
          <w:noProof/>
          <w:szCs w:val="24"/>
        </w:rPr>
        <w:t>tên sách</w:t>
      </w:r>
      <w:r w:rsidRPr="00386F54">
        <w:rPr>
          <w:noProof/>
          <w:szCs w:val="24"/>
        </w:rPr>
        <w:t xml:space="preserve"> đang mượn</w:t>
      </w:r>
    </w:p>
    <w:p w14:paraId="32654AA3" w14:textId="77777777" w:rsidR="009114A2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t xml:space="preserve">Bước 2: Presentation sẽ đóng gói và gửi </w:t>
      </w:r>
      <w:r w:rsidRPr="00FE23E4">
        <w:rPr>
          <w:noProof/>
          <w:szCs w:val="24"/>
        </w:rPr>
        <w:t>tên sách</w:t>
      </w:r>
      <w:r w:rsidRPr="00386F54">
        <w:rPr>
          <w:noProof/>
          <w:szCs w:val="24"/>
        </w:rPr>
        <w:t xml:space="preserve"> đang mượn</w:t>
      </w:r>
      <w:r>
        <w:rPr>
          <w:lang w:val="en-US"/>
        </w:rPr>
        <w:t xml:space="preserve"> xuống Dataservice</w:t>
      </w:r>
    </w:p>
    <w:p w14:paraId="72ED12BA" w14:textId="77777777" w:rsidR="009114A2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t>Bước 3: DataService chuyển thành json và gửi API cho Controller</w:t>
      </w:r>
    </w:p>
    <w:p w14:paraId="0BF44D4E" w14:textId="77777777" w:rsidR="009114A2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t>Bước 4: Controller nhận gói tin và chuyển dữ liệu xuống Domain</w:t>
      </w:r>
    </w:p>
    <w:p w14:paraId="364653D2" w14:textId="77777777" w:rsidR="009114A2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t>Bước 5: Domain chuyển dữ liệu và  yêu cầu Repository</w:t>
      </w:r>
    </w:p>
    <w:p w14:paraId="430A78C1" w14:textId="77777777" w:rsidR="009114A2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t>Bước 6: Repository truy xuất thông tin người đang mượn sách và đóng gói thành danh sách Model, chuyển về cho Domain</w:t>
      </w:r>
    </w:p>
    <w:p w14:paraId="03C75950" w14:textId="77777777" w:rsidR="009114A2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t>Bước 7: Domain chuyển thành danh sách các ViewModel và chuyển cho Controller</w:t>
      </w:r>
    </w:p>
    <w:p w14:paraId="11B9F355" w14:textId="77777777" w:rsidR="009114A2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t>Bước 8: Controller chuyển thành json và trả về DataService</w:t>
      </w:r>
    </w:p>
    <w:p w14:paraId="25B8D03C" w14:textId="77777777" w:rsidR="009114A2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t>Bước 9: DataService chuyển dữ liệu lên Presentation</w:t>
      </w:r>
    </w:p>
    <w:p w14:paraId="3E1944CB" w14:textId="77777777" w:rsidR="009114A2" w:rsidRPr="00F4409E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t>Bước 10: Presentation đưa lên giao diện cho người dùng</w:t>
      </w:r>
    </w:p>
    <w:p w14:paraId="6A710605" w14:textId="77777777" w:rsidR="009114A2" w:rsidRDefault="009114A2" w:rsidP="009114A2">
      <w:pPr>
        <w:pStyle w:val="Heading4"/>
        <w:spacing w:line="360" w:lineRule="auto"/>
        <w:jc w:val="both"/>
        <w:rPr>
          <w:lang w:val="en-US"/>
        </w:rPr>
      </w:pPr>
      <w:r>
        <w:t>Các dòng sự kiện khác</w:t>
      </w:r>
    </w:p>
    <w:p w14:paraId="0D00EBB3" w14:textId="77777777" w:rsidR="009114A2" w:rsidRDefault="009114A2" w:rsidP="009114A2">
      <w:pPr>
        <w:ind w:firstLine="720"/>
        <w:rPr>
          <w:lang w:val="en-US"/>
        </w:rPr>
      </w:pPr>
      <w:r>
        <w:rPr>
          <w:lang w:val="en-US"/>
        </w:rPr>
        <w:t>Dòng phụ:</w:t>
      </w:r>
    </w:p>
    <w:p w14:paraId="775EEB7F" w14:textId="77777777" w:rsidR="009114A2" w:rsidRDefault="009114A2" w:rsidP="009114A2">
      <w:pPr>
        <w:ind w:firstLine="720"/>
        <w:rPr>
          <w:lang w:val="en-US"/>
        </w:rPr>
      </w:pPr>
      <w:r>
        <w:rPr>
          <w:lang w:val="en-US"/>
        </w:rPr>
        <w:t>Không có</w:t>
      </w:r>
    </w:p>
    <w:p w14:paraId="0F7D4D31" w14:textId="77777777" w:rsidR="009114A2" w:rsidRDefault="009114A2" w:rsidP="009114A2">
      <w:pPr>
        <w:ind w:firstLine="720"/>
        <w:rPr>
          <w:lang w:val="en-US"/>
        </w:rPr>
      </w:pPr>
    </w:p>
    <w:p w14:paraId="55071390" w14:textId="77777777" w:rsidR="009114A2" w:rsidRDefault="009114A2" w:rsidP="009114A2">
      <w:pPr>
        <w:ind w:firstLine="720"/>
        <w:rPr>
          <w:lang w:val="en-US"/>
        </w:rPr>
      </w:pPr>
      <w:r>
        <w:rPr>
          <w:lang w:val="en-US"/>
        </w:rPr>
        <w:t>Dòng ngoại lệ (Alternative Flow):</w:t>
      </w:r>
    </w:p>
    <w:p w14:paraId="0B864F16" w14:textId="77777777" w:rsidR="009114A2" w:rsidRDefault="009114A2" w:rsidP="009114A2">
      <w:pPr>
        <w:ind w:firstLine="720"/>
        <w:rPr>
          <w:lang w:val="en-US"/>
        </w:rPr>
      </w:pPr>
      <w:r>
        <w:rPr>
          <w:lang w:val="en-US"/>
        </w:rPr>
        <w:t>Bước A.6: Nếu không có dữ liệu nào phù hợp, trả về NULL</w:t>
      </w:r>
    </w:p>
    <w:p w14:paraId="3A94B551" w14:textId="77777777" w:rsidR="009114A2" w:rsidRDefault="009114A2" w:rsidP="009114A2">
      <w:pPr>
        <w:ind w:firstLine="720"/>
        <w:rPr>
          <w:lang w:val="en-US"/>
        </w:rPr>
      </w:pPr>
      <w:r>
        <w:rPr>
          <w:lang w:val="en-US"/>
        </w:rPr>
        <w:t>Bước A.7: Nếu dữ liệu là NULL thì gửi về thông báo lỗi cho Controller</w:t>
      </w:r>
    </w:p>
    <w:p w14:paraId="75FCB259" w14:textId="77777777" w:rsidR="009114A2" w:rsidRPr="00F4409E" w:rsidRDefault="009114A2" w:rsidP="009114A2">
      <w:pPr>
        <w:ind w:firstLine="720"/>
        <w:rPr>
          <w:lang w:val="en-US"/>
        </w:rPr>
      </w:pPr>
      <w:r>
        <w:rPr>
          <w:lang w:val="en-US"/>
        </w:rPr>
        <w:t>Bước A.10: Nếu dữ liệu là thông báo lỗi thì hiển thị thông báo lỗi lên cho người dùng</w:t>
      </w:r>
    </w:p>
    <w:p w14:paraId="7A52FCEF" w14:textId="77777777" w:rsidR="009114A2" w:rsidRDefault="009114A2" w:rsidP="009114A2">
      <w:pPr>
        <w:pStyle w:val="Heading3"/>
        <w:spacing w:line="360" w:lineRule="auto"/>
        <w:jc w:val="both"/>
      </w:pPr>
      <w:r>
        <w:t>Các yêu cầu đặc biệt</w:t>
      </w:r>
    </w:p>
    <w:p w14:paraId="5CBE5FB9" w14:textId="77777777" w:rsidR="009114A2" w:rsidRPr="00C4145D" w:rsidRDefault="009114A2" w:rsidP="009114A2">
      <w:pPr>
        <w:pStyle w:val="BodyText"/>
        <w:jc w:val="both"/>
      </w:pPr>
      <w:r w:rsidRPr="00C4145D">
        <w:t>Không có</w:t>
      </w:r>
    </w:p>
    <w:p w14:paraId="0E6B22A3" w14:textId="77777777" w:rsidR="009114A2" w:rsidRDefault="009114A2" w:rsidP="009114A2">
      <w:pPr>
        <w:pStyle w:val="Heading3"/>
        <w:spacing w:line="360" w:lineRule="auto"/>
        <w:jc w:val="both"/>
      </w:pPr>
      <w:r w:rsidRPr="0037628A">
        <w:t>Trạng thái hệ thống khi bắt đầu thực hiện Use-case</w:t>
      </w:r>
    </w:p>
    <w:p w14:paraId="3F1C864E" w14:textId="77777777" w:rsidR="009114A2" w:rsidRPr="00FE2449" w:rsidRDefault="009114A2" w:rsidP="009114A2">
      <w:pPr>
        <w:pStyle w:val="BodyText"/>
        <w:jc w:val="both"/>
      </w:pPr>
      <w:r w:rsidRPr="006E56ED">
        <w:t xml:space="preserve">Người dùng phải đăng nhập với Role là </w:t>
      </w:r>
      <w:r w:rsidRPr="00FE2449">
        <w:t>Quản Lý thư viện</w:t>
      </w:r>
    </w:p>
    <w:p w14:paraId="445935ED" w14:textId="77777777" w:rsidR="009114A2" w:rsidRPr="00FE2449" w:rsidRDefault="009114A2" w:rsidP="009114A2">
      <w:pPr>
        <w:pStyle w:val="BodyText"/>
        <w:jc w:val="both"/>
      </w:pPr>
      <w:r w:rsidRPr="006E56ED">
        <w:t xml:space="preserve">Use case được kích hoạt khi </w:t>
      </w:r>
      <w:r w:rsidRPr="00FE2449">
        <w:t xml:space="preserve">người dùng có nhu cầu xem </w:t>
      </w:r>
      <w:r w:rsidRPr="00FE23E4">
        <w:rPr>
          <w:noProof/>
          <w:szCs w:val="24"/>
        </w:rPr>
        <w:t xml:space="preserve">thông tin độc giả </w:t>
      </w:r>
      <w:r w:rsidRPr="00707CEE">
        <w:rPr>
          <w:noProof/>
          <w:szCs w:val="24"/>
        </w:rPr>
        <w:t>đ</w:t>
      </w:r>
      <w:r w:rsidRPr="00062FFD">
        <w:rPr>
          <w:noProof/>
          <w:szCs w:val="24"/>
        </w:rPr>
        <w:t xml:space="preserve">ang </w:t>
      </w:r>
      <w:r w:rsidRPr="00FE23E4">
        <w:rPr>
          <w:noProof/>
          <w:szCs w:val="24"/>
        </w:rPr>
        <w:t>mượn sách</w:t>
      </w:r>
    </w:p>
    <w:p w14:paraId="2D76ABE7" w14:textId="77777777" w:rsidR="009114A2" w:rsidRDefault="009114A2" w:rsidP="009114A2">
      <w:pPr>
        <w:pStyle w:val="Heading3"/>
        <w:spacing w:line="360" w:lineRule="auto"/>
        <w:jc w:val="both"/>
      </w:pPr>
      <w:r>
        <w:rPr>
          <w:lang w:val="en-US"/>
        </w:rPr>
        <w:t>Trạng thái hệ thống sau khi thực hiện Use-case</w:t>
      </w:r>
    </w:p>
    <w:p w14:paraId="3CAD787D" w14:textId="77777777" w:rsidR="009114A2" w:rsidRPr="006E56ED" w:rsidRDefault="009114A2" w:rsidP="009114A2">
      <w:pPr>
        <w:pStyle w:val="BodyText"/>
        <w:jc w:val="both"/>
      </w:pPr>
      <w:r w:rsidRPr="006E56ED">
        <w:t>Thành công: Màn hình tương tác người dù</w:t>
      </w:r>
      <w:r>
        <w:t xml:space="preserve">ng sẽ hiển thị </w:t>
      </w:r>
      <w:r w:rsidRPr="00FE23E4">
        <w:rPr>
          <w:noProof/>
          <w:szCs w:val="24"/>
        </w:rPr>
        <w:t>thông tin độc giả dựa theo tên sách đang mượn</w:t>
      </w:r>
    </w:p>
    <w:p w14:paraId="65F41665" w14:textId="77777777" w:rsidR="009114A2" w:rsidRPr="006E56ED" w:rsidRDefault="009114A2" w:rsidP="009114A2">
      <w:pPr>
        <w:pStyle w:val="BodyText"/>
        <w:jc w:val="both"/>
      </w:pPr>
      <w:r w:rsidRPr="006E56ED">
        <w:t>Thất bại: Màn hình sẽ pop-up hiển thị thông báo “Không có dữ liệu”</w:t>
      </w:r>
    </w:p>
    <w:p w14:paraId="600C095D" w14:textId="77777777" w:rsidR="009114A2" w:rsidRDefault="009114A2" w:rsidP="009114A2">
      <w:pPr>
        <w:pStyle w:val="Heading3"/>
        <w:spacing w:line="360" w:lineRule="auto"/>
        <w:jc w:val="both"/>
        <w:rPr>
          <w:lang w:val="en-US"/>
        </w:rPr>
      </w:pPr>
      <w:r>
        <w:rPr>
          <w:lang w:val="en-US"/>
        </w:rPr>
        <w:t>Điểm mở rộng</w:t>
      </w:r>
    </w:p>
    <w:p w14:paraId="48D02B79" w14:textId="77777777" w:rsidR="009114A2" w:rsidRPr="00487C6C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t>Không có</w:t>
      </w:r>
    </w:p>
    <w:p w14:paraId="75209001" w14:textId="77777777" w:rsidR="009114A2" w:rsidRPr="00F4409E" w:rsidRDefault="009114A2" w:rsidP="009114A2">
      <w:pPr>
        <w:pStyle w:val="Heading2"/>
        <w:spacing w:line="360" w:lineRule="auto"/>
        <w:jc w:val="both"/>
        <w:rPr>
          <w:lang w:val="en-US"/>
        </w:rPr>
      </w:pPr>
      <w:bookmarkStart w:id="43" w:name="_Toc44862046"/>
      <w:r>
        <w:rPr>
          <w:lang w:val="en-US"/>
        </w:rPr>
        <w:t xml:space="preserve">Đặc tả Use-case </w:t>
      </w:r>
      <w:r w:rsidRPr="001B2A64">
        <w:rPr>
          <w:noProof/>
          <w:szCs w:val="24"/>
        </w:rPr>
        <w:t>Tìm kiếm độc giả theo mã ISBN</w:t>
      </w:r>
      <w:bookmarkEnd w:id="43"/>
    </w:p>
    <w:p w14:paraId="7D416867" w14:textId="77777777" w:rsidR="009114A2" w:rsidRDefault="009114A2" w:rsidP="009114A2">
      <w:pPr>
        <w:pStyle w:val="Heading3"/>
        <w:spacing w:line="360" w:lineRule="auto"/>
        <w:jc w:val="both"/>
      </w:pPr>
      <w:r>
        <w:t>Tóm tắt</w:t>
      </w:r>
    </w:p>
    <w:p w14:paraId="514F22F0" w14:textId="77777777" w:rsidR="009114A2" w:rsidRDefault="009114A2" w:rsidP="009114A2">
      <w:pPr>
        <w:pStyle w:val="BodyText"/>
        <w:jc w:val="both"/>
        <w:rPr>
          <w:snapToGrid w:val="0"/>
          <w:lang w:val="en-US"/>
        </w:rPr>
      </w:pPr>
      <w:r w:rsidRPr="00F4409E">
        <w:rPr>
          <w:snapToGrid w:val="0"/>
          <w:lang w:val="en-US"/>
        </w:rPr>
        <w:t>Actor:</w:t>
      </w:r>
      <w:r>
        <w:rPr>
          <w:snapToGrid w:val="0"/>
          <w:lang w:val="en-US"/>
        </w:rPr>
        <w:t xml:space="preserve"> Quản lý thư viện</w:t>
      </w:r>
    </w:p>
    <w:p w14:paraId="63FC4433" w14:textId="77777777" w:rsidR="009114A2" w:rsidRPr="00F4409E" w:rsidRDefault="009114A2" w:rsidP="009114A2">
      <w:pPr>
        <w:pStyle w:val="BodyText"/>
        <w:jc w:val="both"/>
        <w:rPr>
          <w:lang w:val="en-US"/>
        </w:rPr>
      </w:pPr>
      <w:r>
        <w:rPr>
          <w:snapToGrid w:val="0"/>
          <w:lang w:val="en-US"/>
        </w:rPr>
        <w:t xml:space="preserve">Mô tả: </w:t>
      </w:r>
      <w:r w:rsidRPr="00FE23E4">
        <w:rPr>
          <w:noProof/>
          <w:szCs w:val="24"/>
        </w:rPr>
        <w:t>Tìm kiếm thông tin độc giả dựa theo mã ISBN của sách đang mượn</w:t>
      </w:r>
    </w:p>
    <w:p w14:paraId="5FD151C2" w14:textId="77777777" w:rsidR="009114A2" w:rsidRDefault="009114A2" w:rsidP="009114A2">
      <w:pPr>
        <w:pStyle w:val="Heading3"/>
        <w:spacing w:line="360" w:lineRule="auto"/>
        <w:jc w:val="both"/>
      </w:pPr>
      <w:r>
        <w:t>Dòng sự kiện</w:t>
      </w:r>
    </w:p>
    <w:p w14:paraId="7C3A7BA1" w14:textId="77777777" w:rsidR="009114A2" w:rsidRDefault="009114A2" w:rsidP="009114A2">
      <w:pPr>
        <w:pStyle w:val="Heading4"/>
        <w:spacing w:line="360" w:lineRule="auto"/>
        <w:jc w:val="both"/>
      </w:pPr>
      <w:r>
        <w:t>Dòng sự kiện chính</w:t>
      </w:r>
    </w:p>
    <w:p w14:paraId="6AA5CEDD" w14:textId="77777777" w:rsidR="009114A2" w:rsidRPr="00F21EE8" w:rsidRDefault="009114A2" w:rsidP="009114A2">
      <w:pPr>
        <w:pStyle w:val="BodyText"/>
        <w:jc w:val="both"/>
      </w:pPr>
      <w:r w:rsidRPr="006E56ED">
        <w:t xml:space="preserve">Bước 1: </w:t>
      </w:r>
      <w:r w:rsidRPr="00FE2449">
        <w:t xml:space="preserve">Người dùng nhập </w:t>
      </w:r>
      <w:r w:rsidRPr="00FE23E4">
        <w:rPr>
          <w:noProof/>
          <w:szCs w:val="24"/>
        </w:rPr>
        <w:t>mã ISBN của sách</w:t>
      </w:r>
      <w:r w:rsidRPr="00386F54">
        <w:rPr>
          <w:noProof/>
          <w:szCs w:val="24"/>
        </w:rPr>
        <w:t xml:space="preserve"> đang mượn</w:t>
      </w:r>
    </w:p>
    <w:p w14:paraId="75FDEC64" w14:textId="77777777" w:rsidR="009114A2" w:rsidRPr="002A1882" w:rsidRDefault="009114A2" w:rsidP="009114A2">
      <w:pPr>
        <w:pStyle w:val="BodyText"/>
        <w:jc w:val="both"/>
      </w:pPr>
      <w:r w:rsidRPr="002A1882">
        <w:t xml:space="preserve">Bước 2: Presentation sẽ đóng gói và gửi </w:t>
      </w:r>
      <w:r w:rsidRPr="00FE23E4">
        <w:rPr>
          <w:noProof/>
          <w:szCs w:val="24"/>
        </w:rPr>
        <w:t>mã ISBN của sách</w:t>
      </w:r>
      <w:r w:rsidRPr="00386F54">
        <w:rPr>
          <w:noProof/>
          <w:szCs w:val="24"/>
        </w:rPr>
        <w:t xml:space="preserve"> đang mượn</w:t>
      </w:r>
      <w:r w:rsidRPr="002A1882">
        <w:t xml:space="preserve"> xuống Dataservice</w:t>
      </w:r>
    </w:p>
    <w:p w14:paraId="2962BF0D" w14:textId="77777777" w:rsidR="009114A2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t>Bước 3: DataService chuyển thành json và gửi API cho Controller</w:t>
      </w:r>
    </w:p>
    <w:p w14:paraId="4C481FFA" w14:textId="77777777" w:rsidR="009114A2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t>Bước 4: Controller nhận gói tin và chuyển dữ liệu xuống Domain</w:t>
      </w:r>
    </w:p>
    <w:p w14:paraId="05FF93E3" w14:textId="77777777" w:rsidR="009114A2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t>Bước 5: Domain kiểm tra tính đúng đắn của dữ liệu và yêu cầu Repository</w:t>
      </w:r>
    </w:p>
    <w:p w14:paraId="38D92BAE" w14:textId="77777777" w:rsidR="009114A2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t>Bước 6: Repository truy xuất thông tin người đang mượn sách và đóng gói thành danh sách Model, chuyển về cho Domain</w:t>
      </w:r>
    </w:p>
    <w:p w14:paraId="7E6D7F3C" w14:textId="77777777" w:rsidR="009114A2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t>Bước 7: Domain chuyển thành danh sách các ViewModel và chuyển cho Controller</w:t>
      </w:r>
    </w:p>
    <w:p w14:paraId="49B71682" w14:textId="77777777" w:rsidR="009114A2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t>Bước 8: Controller chuyển thành json và trả về DataService</w:t>
      </w:r>
    </w:p>
    <w:p w14:paraId="0FE760DB" w14:textId="77777777" w:rsidR="009114A2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t>Bước 9: DataService chuyển dữ liệu lên Presentation</w:t>
      </w:r>
    </w:p>
    <w:p w14:paraId="3A7B6D0D" w14:textId="77777777" w:rsidR="009114A2" w:rsidRPr="00F4409E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t>Bước 10: Presentation đưa lên giao diện cho người dùng</w:t>
      </w:r>
    </w:p>
    <w:p w14:paraId="2C136E1B" w14:textId="77777777" w:rsidR="009114A2" w:rsidRDefault="009114A2" w:rsidP="009114A2">
      <w:pPr>
        <w:pStyle w:val="Heading4"/>
        <w:spacing w:line="360" w:lineRule="auto"/>
        <w:jc w:val="both"/>
        <w:rPr>
          <w:lang w:val="en-US"/>
        </w:rPr>
      </w:pPr>
      <w:r>
        <w:lastRenderedPageBreak/>
        <w:t>Các dòng sự kiện khác</w:t>
      </w:r>
    </w:p>
    <w:p w14:paraId="0073C83F" w14:textId="77777777" w:rsidR="009114A2" w:rsidRDefault="009114A2" w:rsidP="009114A2">
      <w:pPr>
        <w:ind w:firstLine="720"/>
        <w:rPr>
          <w:lang w:val="en-US"/>
        </w:rPr>
      </w:pPr>
      <w:r>
        <w:rPr>
          <w:lang w:val="en-US"/>
        </w:rPr>
        <w:t>Dòng phụ:</w:t>
      </w:r>
    </w:p>
    <w:p w14:paraId="74D5C278" w14:textId="77777777" w:rsidR="009114A2" w:rsidRDefault="009114A2" w:rsidP="009114A2">
      <w:pPr>
        <w:ind w:firstLine="720"/>
        <w:rPr>
          <w:lang w:val="en-US"/>
        </w:rPr>
      </w:pPr>
      <w:r>
        <w:rPr>
          <w:lang w:val="en-US"/>
        </w:rPr>
        <w:t>Không có</w:t>
      </w:r>
    </w:p>
    <w:p w14:paraId="5679B9C7" w14:textId="77777777" w:rsidR="009114A2" w:rsidRDefault="009114A2" w:rsidP="009114A2">
      <w:pPr>
        <w:pStyle w:val="Heading3"/>
        <w:spacing w:line="360" w:lineRule="auto"/>
        <w:jc w:val="both"/>
      </w:pPr>
      <w:r>
        <w:t>Các yêu cầu đặc biệt</w:t>
      </w:r>
    </w:p>
    <w:p w14:paraId="16D8DD63" w14:textId="77777777" w:rsidR="009114A2" w:rsidRPr="00C4145D" w:rsidRDefault="009114A2" w:rsidP="009114A2">
      <w:pPr>
        <w:pStyle w:val="BodyText"/>
        <w:jc w:val="both"/>
      </w:pPr>
      <w:r w:rsidRPr="00C4145D">
        <w:t>Không có</w:t>
      </w:r>
    </w:p>
    <w:p w14:paraId="18B1ED7E" w14:textId="77777777" w:rsidR="009114A2" w:rsidRDefault="009114A2" w:rsidP="009114A2">
      <w:pPr>
        <w:pStyle w:val="Heading3"/>
        <w:spacing w:line="360" w:lineRule="auto"/>
        <w:jc w:val="both"/>
      </w:pPr>
      <w:r w:rsidRPr="0037628A">
        <w:t>Trạng thái hệ thống khi bắt đầu thực hiện Use-case</w:t>
      </w:r>
    </w:p>
    <w:p w14:paraId="7CF0BC08" w14:textId="77777777" w:rsidR="009114A2" w:rsidRPr="00FE2449" w:rsidRDefault="009114A2" w:rsidP="009114A2">
      <w:pPr>
        <w:pStyle w:val="BodyText"/>
        <w:jc w:val="both"/>
      </w:pPr>
      <w:r w:rsidRPr="006E56ED">
        <w:t xml:space="preserve">Người dùng phải đăng nhập với Role là </w:t>
      </w:r>
      <w:r w:rsidRPr="00FE2449">
        <w:t>Quản Lý thư viện</w:t>
      </w:r>
    </w:p>
    <w:p w14:paraId="3A6A8720" w14:textId="77777777" w:rsidR="009114A2" w:rsidRPr="00FE2449" w:rsidRDefault="009114A2" w:rsidP="009114A2">
      <w:pPr>
        <w:pStyle w:val="BodyText"/>
        <w:jc w:val="both"/>
      </w:pPr>
      <w:r w:rsidRPr="006E56ED">
        <w:t xml:space="preserve">Use case được kích hoạt khi </w:t>
      </w:r>
      <w:r w:rsidRPr="00FE2449">
        <w:t xml:space="preserve">người dùng có nhu cầu xem </w:t>
      </w:r>
      <w:r w:rsidRPr="00FE23E4">
        <w:rPr>
          <w:noProof/>
          <w:szCs w:val="24"/>
        </w:rPr>
        <w:t xml:space="preserve">thông tin độc giả </w:t>
      </w:r>
      <w:r w:rsidRPr="00707CEE">
        <w:rPr>
          <w:noProof/>
          <w:szCs w:val="24"/>
        </w:rPr>
        <w:t>đ</w:t>
      </w:r>
      <w:r w:rsidRPr="00062FFD">
        <w:rPr>
          <w:noProof/>
          <w:szCs w:val="24"/>
        </w:rPr>
        <w:t xml:space="preserve">ang </w:t>
      </w:r>
      <w:r w:rsidRPr="00FE23E4">
        <w:rPr>
          <w:noProof/>
          <w:szCs w:val="24"/>
        </w:rPr>
        <w:t>mượn sách</w:t>
      </w:r>
    </w:p>
    <w:p w14:paraId="23CEB928" w14:textId="77777777" w:rsidR="009114A2" w:rsidRDefault="009114A2" w:rsidP="009114A2">
      <w:pPr>
        <w:pStyle w:val="Heading3"/>
        <w:spacing w:line="360" w:lineRule="auto"/>
        <w:jc w:val="both"/>
      </w:pPr>
      <w:r>
        <w:rPr>
          <w:lang w:val="en-US"/>
        </w:rPr>
        <w:t>Trạng thái hệ thống sau khi thực hiện Use-case</w:t>
      </w:r>
    </w:p>
    <w:p w14:paraId="4CA207E6" w14:textId="77777777" w:rsidR="009114A2" w:rsidRPr="006E56ED" w:rsidRDefault="009114A2" w:rsidP="009114A2">
      <w:pPr>
        <w:pStyle w:val="BodyText"/>
        <w:jc w:val="both"/>
      </w:pPr>
      <w:r w:rsidRPr="006E56ED">
        <w:t>Thành công: Màn hình tương tác người dù</w:t>
      </w:r>
      <w:r>
        <w:t xml:space="preserve">ng sẽ hiển thị </w:t>
      </w:r>
      <w:r w:rsidRPr="00FE23E4">
        <w:rPr>
          <w:noProof/>
          <w:szCs w:val="24"/>
        </w:rPr>
        <w:t>thông tin độc giả dựa theo mã ISBN của sách đang mượn</w:t>
      </w:r>
    </w:p>
    <w:p w14:paraId="7F15F09F" w14:textId="77777777" w:rsidR="009114A2" w:rsidRPr="006E56ED" w:rsidRDefault="009114A2" w:rsidP="009114A2">
      <w:pPr>
        <w:pStyle w:val="BodyText"/>
        <w:jc w:val="both"/>
      </w:pPr>
      <w:r w:rsidRPr="006E56ED">
        <w:t>Thất bại: Màn hình sẽ pop-up hiển</w:t>
      </w:r>
      <w:bookmarkStart w:id="44" w:name="_GoBack"/>
      <w:bookmarkEnd w:id="44"/>
      <w:r w:rsidRPr="006E56ED">
        <w:t xml:space="preserve"> thị thông báo “Không có dữ liệu”</w:t>
      </w:r>
    </w:p>
    <w:p w14:paraId="07BCFD73" w14:textId="77777777" w:rsidR="009114A2" w:rsidRDefault="009114A2" w:rsidP="009114A2">
      <w:pPr>
        <w:pStyle w:val="Heading3"/>
        <w:spacing w:line="360" w:lineRule="auto"/>
        <w:jc w:val="both"/>
        <w:rPr>
          <w:lang w:val="en-US"/>
        </w:rPr>
      </w:pPr>
      <w:r>
        <w:rPr>
          <w:lang w:val="en-US"/>
        </w:rPr>
        <w:t>Điểm mở rộng</w:t>
      </w:r>
    </w:p>
    <w:p w14:paraId="34DB0BDE" w14:textId="0B88B136" w:rsidR="008E6B4A" w:rsidRPr="00BE6849" w:rsidRDefault="009114A2" w:rsidP="00BE6849">
      <w:pPr>
        <w:pStyle w:val="BodyText"/>
        <w:jc w:val="both"/>
      </w:pPr>
      <w:r>
        <w:rPr>
          <w:lang w:val="en-US"/>
        </w:rPr>
        <w:t>Không có</w:t>
      </w:r>
    </w:p>
    <w:p w14:paraId="11069895" w14:textId="77777777" w:rsidR="00BD14B1" w:rsidRPr="00F4409E" w:rsidRDefault="00BD14B1" w:rsidP="00BD14B1">
      <w:pPr>
        <w:pStyle w:val="Heading2"/>
        <w:spacing w:line="360" w:lineRule="auto"/>
        <w:jc w:val="both"/>
        <w:rPr>
          <w:lang w:val="en-US"/>
        </w:rPr>
      </w:pPr>
      <w:bookmarkStart w:id="45" w:name="_Toc44862047"/>
      <w:r>
        <w:rPr>
          <w:lang w:val="en-US"/>
        </w:rPr>
        <w:t>Đặc tả Use-case Xem báo cáo sách mượn theo tháng</w:t>
      </w:r>
      <w:bookmarkEnd w:id="45"/>
    </w:p>
    <w:p w14:paraId="451841C7" w14:textId="77777777" w:rsidR="00BD14B1" w:rsidRDefault="00BD14B1" w:rsidP="00BD14B1">
      <w:pPr>
        <w:pStyle w:val="Heading3"/>
        <w:spacing w:line="360" w:lineRule="auto"/>
        <w:jc w:val="both"/>
      </w:pPr>
      <w:r>
        <w:t>Tóm tắt</w:t>
      </w:r>
    </w:p>
    <w:p w14:paraId="4EA04B3B" w14:textId="77777777" w:rsidR="00BD14B1" w:rsidRDefault="00BD14B1" w:rsidP="00BD14B1">
      <w:pPr>
        <w:pStyle w:val="BodyText"/>
        <w:jc w:val="both"/>
        <w:rPr>
          <w:snapToGrid w:val="0"/>
          <w:lang w:val="en-US"/>
        </w:rPr>
      </w:pPr>
      <w:r w:rsidRPr="00F4409E">
        <w:rPr>
          <w:snapToGrid w:val="0"/>
          <w:lang w:val="en-US"/>
        </w:rPr>
        <w:t>Actor:</w:t>
      </w:r>
      <w:r>
        <w:rPr>
          <w:snapToGrid w:val="0"/>
          <w:lang w:val="en-US"/>
        </w:rPr>
        <w:t xml:space="preserve"> Quản lý thư viện</w:t>
      </w:r>
    </w:p>
    <w:p w14:paraId="7672EB66" w14:textId="77777777" w:rsidR="00BD14B1" w:rsidRPr="00F4409E" w:rsidRDefault="00BD14B1" w:rsidP="00BD14B1">
      <w:pPr>
        <w:pStyle w:val="BodyText"/>
        <w:jc w:val="both"/>
        <w:rPr>
          <w:lang w:val="en-US"/>
        </w:rPr>
      </w:pPr>
      <w:r>
        <w:rPr>
          <w:snapToGrid w:val="0"/>
          <w:lang w:val="en-US"/>
        </w:rPr>
        <w:t>Mô tả: Xem danh sách các sách được mượn trong một tháng nhất định</w:t>
      </w:r>
    </w:p>
    <w:p w14:paraId="31BDA782" w14:textId="77777777" w:rsidR="00BD14B1" w:rsidRDefault="00BD14B1" w:rsidP="00BD14B1">
      <w:pPr>
        <w:pStyle w:val="Heading3"/>
        <w:spacing w:line="360" w:lineRule="auto"/>
        <w:jc w:val="both"/>
      </w:pPr>
      <w:r>
        <w:t>Dòng sự kiện</w:t>
      </w:r>
    </w:p>
    <w:p w14:paraId="53CFFF04" w14:textId="77777777" w:rsidR="00BD14B1" w:rsidRDefault="00BD14B1" w:rsidP="00BD14B1">
      <w:pPr>
        <w:pStyle w:val="Heading4"/>
        <w:spacing w:line="360" w:lineRule="auto"/>
        <w:jc w:val="both"/>
      </w:pPr>
      <w:r>
        <w:t>Dòng sự kiện chính</w:t>
      </w:r>
    </w:p>
    <w:p w14:paraId="6A5CDCD8" w14:textId="77777777" w:rsidR="007A5029" w:rsidRPr="000E0B8B" w:rsidRDefault="007A5029" w:rsidP="007A5029">
      <w:pPr>
        <w:pStyle w:val="BodyText"/>
        <w:jc w:val="both"/>
        <w:rPr>
          <w:lang w:val="en-US"/>
        </w:rPr>
      </w:pPr>
      <w:r w:rsidRPr="006E56ED">
        <w:t xml:space="preserve">Bước 1: </w:t>
      </w:r>
      <w:r>
        <w:rPr>
          <w:lang w:val="en-US"/>
        </w:rPr>
        <w:t>Người dùng chọn tháng cần báo cáo</w:t>
      </w:r>
    </w:p>
    <w:p w14:paraId="0791462E" w14:textId="77777777" w:rsidR="007A5029" w:rsidRDefault="007A5029" w:rsidP="007A5029">
      <w:pPr>
        <w:pStyle w:val="BodyText"/>
        <w:jc w:val="both"/>
        <w:rPr>
          <w:lang w:val="en-US"/>
        </w:rPr>
      </w:pPr>
      <w:r>
        <w:rPr>
          <w:lang w:val="en-US"/>
        </w:rPr>
        <w:t>Bước 2: Hệ thống tải báo cáo lên</w:t>
      </w:r>
    </w:p>
    <w:p w14:paraId="036D8974" w14:textId="77777777" w:rsidR="00BD14B1" w:rsidRDefault="00BD14B1" w:rsidP="00BD14B1">
      <w:pPr>
        <w:pStyle w:val="Heading4"/>
        <w:spacing w:line="360" w:lineRule="auto"/>
        <w:jc w:val="both"/>
        <w:rPr>
          <w:lang w:val="en-US"/>
        </w:rPr>
      </w:pPr>
      <w:r>
        <w:t>Các dòng sự kiện khác</w:t>
      </w:r>
    </w:p>
    <w:p w14:paraId="1C3ED1A1" w14:textId="77777777" w:rsidR="00BD14B1" w:rsidRDefault="00BD14B1" w:rsidP="00BD14B1">
      <w:pPr>
        <w:ind w:firstLine="720"/>
        <w:rPr>
          <w:lang w:val="en-US"/>
        </w:rPr>
      </w:pPr>
      <w:r>
        <w:rPr>
          <w:lang w:val="en-US"/>
        </w:rPr>
        <w:t>Dòng phụ:</w:t>
      </w:r>
    </w:p>
    <w:p w14:paraId="30FCC097" w14:textId="77777777" w:rsidR="00BD14B1" w:rsidRDefault="00BD14B1" w:rsidP="00BD14B1">
      <w:pPr>
        <w:ind w:firstLine="720"/>
        <w:rPr>
          <w:lang w:val="en-US"/>
        </w:rPr>
      </w:pPr>
      <w:r>
        <w:rPr>
          <w:lang w:val="en-US"/>
        </w:rPr>
        <w:t>Không có</w:t>
      </w:r>
    </w:p>
    <w:p w14:paraId="6B75360C" w14:textId="77777777" w:rsidR="00BD14B1" w:rsidRDefault="00BD14B1" w:rsidP="00BD14B1">
      <w:pPr>
        <w:ind w:firstLine="720"/>
        <w:rPr>
          <w:lang w:val="en-US"/>
        </w:rPr>
      </w:pPr>
    </w:p>
    <w:p w14:paraId="7E35CFAA" w14:textId="77777777" w:rsidR="00BD14B1" w:rsidRDefault="00BD14B1" w:rsidP="00BD14B1">
      <w:pPr>
        <w:pStyle w:val="Heading3"/>
        <w:spacing w:line="360" w:lineRule="auto"/>
        <w:jc w:val="both"/>
      </w:pPr>
      <w:r>
        <w:t>Các yêu cầu đặc biệt</w:t>
      </w:r>
    </w:p>
    <w:p w14:paraId="716CB9EC" w14:textId="77777777" w:rsidR="00BD14B1" w:rsidRPr="00C4145D" w:rsidRDefault="00BD14B1" w:rsidP="00BD14B1">
      <w:pPr>
        <w:pStyle w:val="BodyText"/>
        <w:jc w:val="both"/>
      </w:pPr>
      <w:r w:rsidRPr="00C4145D">
        <w:t>Không có</w:t>
      </w:r>
    </w:p>
    <w:p w14:paraId="732574AA" w14:textId="77777777" w:rsidR="00BD14B1" w:rsidRDefault="00BD14B1" w:rsidP="00BD14B1">
      <w:pPr>
        <w:pStyle w:val="Heading3"/>
        <w:spacing w:line="360" w:lineRule="auto"/>
        <w:jc w:val="both"/>
      </w:pPr>
      <w:r w:rsidRPr="0037628A">
        <w:t>Trạng thái hệ thống khi bắt đầu thực hiện Use-case</w:t>
      </w:r>
    </w:p>
    <w:p w14:paraId="7EF9872E" w14:textId="77777777" w:rsidR="00BD14B1" w:rsidRPr="009114A2" w:rsidRDefault="00BD14B1" w:rsidP="00BD14B1">
      <w:pPr>
        <w:pStyle w:val="BodyText"/>
        <w:jc w:val="both"/>
      </w:pPr>
      <w:r w:rsidRPr="006E56ED">
        <w:t xml:space="preserve">Người dùng phải đăng nhập với Role là </w:t>
      </w:r>
      <w:r w:rsidRPr="009114A2">
        <w:t>Quản Lý thư viện</w:t>
      </w:r>
    </w:p>
    <w:p w14:paraId="45C3DF6E" w14:textId="77777777" w:rsidR="00BD14B1" w:rsidRPr="009114A2" w:rsidRDefault="00BD14B1" w:rsidP="00BD14B1">
      <w:pPr>
        <w:pStyle w:val="BodyText"/>
        <w:jc w:val="both"/>
      </w:pPr>
      <w:r w:rsidRPr="006E56ED">
        <w:t xml:space="preserve">Use case được kích hoạt khi </w:t>
      </w:r>
      <w:r w:rsidRPr="009114A2">
        <w:t>người dùng có nhu cầu xem báo cáo về sách mượn</w:t>
      </w:r>
    </w:p>
    <w:p w14:paraId="065F5236" w14:textId="77777777" w:rsidR="00BD14B1" w:rsidRDefault="00BD14B1" w:rsidP="00BD14B1">
      <w:pPr>
        <w:pStyle w:val="Heading3"/>
        <w:spacing w:line="360" w:lineRule="auto"/>
        <w:jc w:val="both"/>
      </w:pPr>
      <w:r>
        <w:rPr>
          <w:lang w:val="en-US"/>
        </w:rPr>
        <w:t>Trạng thái hệ thống sau khi thực hiện Use-case</w:t>
      </w:r>
    </w:p>
    <w:p w14:paraId="11E18D87" w14:textId="77777777" w:rsidR="00BD14B1" w:rsidRPr="006E56ED" w:rsidRDefault="00BD14B1" w:rsidP="00BD14B1">
      <w:pPr>
        <w:pStyle w:val="BodyText"/>
        <w:jc w:val="both"/>
      </w:pPr>
      <w:r w:rsidRPr="006E56ED">
        <w:t>Thành công: Màn hình tương tác người dù</w:t>
      </w:r>
      <w:r>
        <w:t>ng sẽ hiển thị một hoặc một số sách được mượn trong thời giạn yêu cầu</w:t>
      </w:r>
    </w:p>
    <w:p w14:paraId="14FF3875" w14:textId="77777777" w:rsidR="00BD14B1" w:rsidRPr="006E56ED" w:rsidRDefault="00BD14B1" w:rsidP="00BD14B1">
      <w:pPr>
        <w:pStyle w:val="BodyText"/>
        <w:jc w:val="both"/>
      </w:pPr>
      <w:r w:rsidRPr="006E56ED">
        <w:lastRenderedPageBreak/>
        <w:t>Thất bại: Màn hình sẽ pop-up hiển thị thông báo “Không có dữ liệu”</w:t>
      </w:r>
    </w:p>
    <w:p w14:paraId="1E258DC3" w14:textId="77777777" w:rsidR="00BD14B1" w:rsidRDefault="00BD14B1" w:rsidP="00BD14B1">
      <w:pPr>
        <w:pStyle w:val="Heading3"/>
        <w:spacing w:line="360" w:lineRule="auto"/>
        <w:jc w:val="both"/>
        <w:rPr>
          <w:lang w:val="en-US"/>
        </w:rPr>
      </w:pPr>
      <w:r>
        <w:rPr>
          <w:lang w:val="en-US"/>
        </w:rPr>
        <w:t>Điểm mở rộng</w:t>
      </w:r>
    </w:p>
    <w:p w14:paraId="21BC4097" w14:textId="77777777" w:rsidR="00BD14B1" w:rsidRPr="00487C6C" w:rsidRDefault="00BD14B1" w:rsidP="00BD14B1">
      <w:pPr>
        <w:pStyle w:val="BodyText"/>
        <w:jc w:val="both"/>
        <w:rPr>
          <w:lang w:val="en-US"/>
        </w:rPr>
      </w:pPr>
      <w:r>
        <w:rPr>
          <w:lang w:val="en-US"/>
        </w:rPr>
        <w:t>Không có</w:t>
      </w:r>
    </w:p>
    <w:p w14:paraId="4E06B706" w14:textId="77777777" w:rsidR="00BD14B1" w:rsidRPr="00F4409E" w:rsidRDefault="00BD14B1" w:rsidP="00BD14B1">
      <w:pPr>
        <w:pStyle w:val="Heading2"/>
        <w:spacing w:line="360" w:lineRule="auto"/>
        <w:jc w:val="both"/>
        <w:rPr>
          <w:lang w:val="en-US"/>
        </w:rPr>
      </w:pPr>
      <w:bookmarkStart w:id="46" w:name="_Toc44862048"/>
      <w:r>
        <w:rPr>
          <w:lang w:val="en-US"/>
        </w:rPr>
        <w:t>Đặc tả Use-case Xem báo cáo sách trả theo tháng</w:t>
      </w:r>
      <w:bookmarkEnd w:id="46"/>
    </w:p>
    <w:p w14:paraId="72A836AC" w14:textId="77777777" w:rsidR="00BD14B1" w:rsidRDefault="00BD14B1" w:rsidP="00BD14B1">
      <w:pPr>
        <w:pStyle w:val="Heading3"/>
        <w:spacing w:line="360" w:lineRule="auto"/>
        <w:jc w:val="both"/>
      </w:pPr>
      <w:r>
        <w:t>Tóm tắt</w:t>
      </w:r>
    </w:p>
    <w:p w14:paraId="3A4647FD" w14:textId="77777777" w:rsidR="00BD14B1" w:rsidRDefault="00BD14B1" w:rsidP="00BD14B1">
      <w:pPr>
        <w:pStyle w:val="BodyText"/>
        <w:jc w:val="both"/>
        <w:rPr>
          <w:snapToGrid w:val="0"/>
          <w:lang w:val="en-US"/>
        </w:rPr>
      </w:pPr>
      <w:r w:rsidRPr="00F4409E">
        <w:rPr>
          <w:snapToGrid w:val="0"/>
          <w:lang w:val="en-US"/>
        </w:rPr>
        <w:t>Actor:</w:t>
      </w:r>
      <w:r>
        <w:rPr>
          <w:snapToGrid w:val="0"/>
          <w:lang w:val="en-US"/>
        </w:rPr>
        <w:t xml:space="preserve"> Quản lý thư viện</w:t>
      </w:r>
    </w:p>
    <w:p w14:paraId="35449724" w14:textId="77777777" w:rsidR="00BD14B1" w:rsidRPr="00F4409E" w:rsidRDefault="00BD14B1" w:rsidP="00BD14B1">
      <w:pPr>
        <w:pStyle w:val="BodyText"/>
        <w:jc w:val="both"/>
        <w:rPr>
          <w:lang w:val="en-US"/>
        </w:rPr>
      </w:pPr>
      <w:r>
        <w:rPr>
          <w:snapToGrid w:val="0"/>
          <w:lang w:val="en-US"/>
        </w:rPr>
        <w:t>Mô tả: Xem danh sách các sách được trả trong một tháng nhất định</w:t>
      </w:r>
    </w:p>
    <w:p w14:paraId="23671EF0" w14:textId="77777777" w:rsidR="00BD14B1" w:rsidRDefault="00BD14B1" w:rsidP="00BD14B1">
      <w:pPr>
        <w:pStyle w:val="Heading3"/>
        <w:spacing w:line="360" w:lineRule="auto"/>
        <w:jc w:val="both"/>
      </w:pPr>
      <w:r>
        <w:t>Dòng sự kiện</w:t>
      </w:r>
    </w:p>
    <w:p w14:paraId="461AB561" w14:textId="77777777" w:rsidR="00BD14B1" w:rsidRDefault="00BD14B1" w:rsidP="00BD14B1">
      <w:pPr>
        <w:pStyle w:val="Heading4"/>
        <w:spacing w:line="360" w:lineRule="auto"/>
        <w:jc w:val="both"/>
      </w:pPr>
      <w:r>
        <w:t>Dòng sự kiện chính</w:t>
      </w:r>
    </w:p>
    <w:p w14:paraId="19DEB7CD" w14:textId="77777777" w:rsidR="007A5029" w:rsidRPr="000E0B8B" w:rsidRDefault="007A5029" w:rsidP="007A5029">
      <w:pPr>
        <w:pStyle w:val="BodyText"/>
        <w:jc w:val="both"/>
        <w:rPr>
          <w:lang w:val="en-US"/>
        </w:rPr>
      </w:pPr>
      <w:r w:rsidRPr="006E56ED">
        <w:t xml:space="preserve">Bước 1: </w:t>
      </w:r>
      <w:r>
        <w:rPr>
          <w:lang w:val="en-US"/>
        </w:rPr>
        <w:t>Người dùng chọn tháng cần báo cáo</w:t>
      </w:r>
    </w:p>
    <w:p w14:paraId="103DEA19" w14:textId="77777777" w:rsidR="007A5029" w:rsidRDefault="007A5029" w:rsidP="007A5029">
      <w:pPr>
        <w:pStyle w:val="BodyText"/>
        <w:jc w:val="both"/>
        <w:rPr>
          <w:lang w:val="en-US"/>
        </w:rPr>
      </w:pPr>
      <w:r>
        <w:rPr>
          <w:lang w:val="en-US"/>
        </w:rPr>
        <w:t>Bước 2: Hệ thống tải báo cáo lên</w:t>
      </w:r>
    </w:p>
    <w:p w14:paraId="5AF45330" w14:textId="77777777" w:rsidR="00BD14B1" w:rsidRDefault="00BD14B1" w:rsidP="00BD14B1">
      <w:pPr>
        <w:pStyle w:val="Heading4"/>
        <w:spacing w:line="360" w:lineRule="auto"/>
        <w:jc w:val="both"/>
        <w:rPr>
          <w:lang w:val="en-US"/>
        </w:rPr>
      </w:pPr>
      <w:r>
        <w:t>Các dòng sự kiện khác</w:t>
      </w:r>
    </w:p>
    <w:p w14:paraId="6A284083" w14:textId="77777777" w:rsidR="00BD14B1" w:rsidRDefault="00BD14B1" w:rsidP="00BD14B1">
      <w:pPr>
        <w:ind w:firstLine="720"/>
        <w:rPr>
          <w:lang w:val="en-US"/>
        </w:rPr>
      </w:pPr>
      <w:r>
        <w:rPr>
          <w:lang w:val="en-US"/>
        </w:rPr>
        <w:t>Dòng phụ:</w:t>
      </w:r>
    </w:p>
    <w:p w14:paraId="253FC6E5" w14:textId="77777777" w:rsidR="00BD14B1" w:rsidRDefault="00BD14B1" w:rsidP="00BD14B1">
      <w:pPr>
        <w:ind w:firstLine="720"/>
        <w:rPr>
          <w:lang w:val="en-US"/>
        </w:rPr>
      </w:pPr>
      <w:r>
        <w:rPr>
          <w:lang w:val="en-US"/>
        </w:rPr>
        <w:t>Không có</w:t>
      </w:r>
    </w:p>
    <w:p w14:paraId="1ABE08D9" w14:textId="77777777" w:rsidR="00BD14B1" w:rsidRDefault="00BD14B1" w:rsidP="00BD14B1">
      <w:pPr>
        <w:ind w:firstLine="720"/>
        <w:rPr>
          <w:lang w:val="en-US"/>
        </w:rPr>
      </w:pPr>
    </w:p>
    <w:p w14:paraId="2EE28D9F" w14:textId="77777777" w:rsidR="00BD14B1" w:rsidRDefault="00BD14B1" w:rsidP="00BD14B1">
      <w:pPr>
        <w:pStyle w:val="Heading3"/>
        <w:spacing w:line="360" w:lineRule="auto"/>
        <w:jc w:val="both"/>
      </w:pPr>
      <w:r>
        <w:t>Các yêu cầu đặc biệt</w:t>
      </w:r>
    </w:p>
    <w:p w14:paraId="445FD8AA" w14:textId="77777777" w:rsidR="00BD14B1" w:rsidRPr="00C4145D" w:rsidRDefault="00BD14B1" w:rsidP="00BD14B1">
      <w:pPr>
        <w:pStyle w:val="BodyText"/>
        <w:jc w:val="both"/>
      </w:pPr>
      <w:r w:rsidRPr="00C4145D">
        <w:t>Không có</w:t>
      </w:r>
    </w:p>
    <w:p w14:paraId="2C07CBAC" w14:textId="77777777" w:rsidR="00BD14B1" w:rsidRDefault="00BD14B1" w:rsidP="00BD14B1">
      <w:pPr>
        <w:pStyle w:val="Heading3"/>
        <w:spacing w:line="360" w:lineRule="auto"/>
        <w:jc w:val="both"/>
      </w:pPr>
      <w:r w:rsidRPr="0037628A">
        <w:t>Trạng thái hệ thống khi bắt đầu thực hiện Use-case</w:t>
      </w:r>
    </w:p>
    <w:p w14:paraId="421D5E20" w14:textId="77777777" w:rsidR="00BD14B1" w:rsidRPr="009114A2" w:rsidRDefault="00BD14B1" w:rsidP="00BD14B1">
      <w:pPr>
        <w:pStyle w:val="BodyText"/>
        <w:jc w:val="both"/>
      </w:pPr>
      <w:r w:rsidRPr="006E56ED">
        <w:t xml:space="preserve">Người dùng phải đăng nhập với Role là </w:t>
      </w:r>
      <w:r w:rsidRPr="009114A2">
        <w:t>Quản Lý thư viện</w:t>
      </w:r>
    </w:p>
    <w:p w14:paraId="7BB0C6E4" w14:textId="77777777" w:rsidR="00BD14B1" w:rsidRPr="009114A2" w:rsidRDefault="00BD14B1" w:rsidP="00BD14B1">
      <w:pPr>
        <w:pStyle w:val="BodyText"/>
        <w:jc w:val="both"/>
      </w:pPr>
      <w:r w:rsidRPr="006E56ED">
        <w:t xml:space="preserve">Use case được kích hoạt khi </w:t>
      </w:r>
      <w:r w:rsidRPr="009114A2">
        <w:t>người dùng có nhu cầu xem báo cáo về sách trả</w:t>
      </w:r>
    </w:p>
    <w:p w14:paraId="47CB0DCB" w14:textId="77777777" w:rsidR="00BD14B1" w:rsidRDefault="00BD14B1" w:rsidP="00BD14B1">
      <w:pPr>
        <w:pStyle w:val="Heading3"/>
        <w:spacing w:line="360" w:lineRule="auto"/>
        <w:jc w:val="both"/>
      </w:pPr>
      <w:r>
        <w:rPr>
          <w:lang w:val="en-US"/>
        </w:rPr>
        <w:t>Trạng thái hệ thống sau khi thực hiện Use-case</w:t>
      </w:r>
    </w:p>
    <w:p w14:paraId="53DCED0D" w14:textId="77777777" w:rsidR="00BD14B1" w:rsidRPr="006E56ED" w:rsidRDefault="00BD14B1" w:rsidP="00BD14B1">
      <w:pPr>
        <w:pStyle w:val="BodyText"/>
        <w:jc w:val="both"/>
      </w:pPr>
      <w:r w:rsidRPr="006E56ED">
        <w:t>Thành công: Màn hình tương tác người dù</w:t>
      </w:r>
      <w:r>
        <w:t xml:space="preserve">ng sẽ hiển thị một hoặc một số sách được </w:t>
      </w:r>
      <w:r w:rsidRPr="009114A2">
        <w:t>trả</w:t>
      </w:r>
      <w:r>
        <w:t xml:space="preserve"> trong thời giạn yêu cầu</w:t>
      </w:r>
    </w:p>
    <w:p w14:paraId="5D7EF06D" w14:textId="77777777" w:rsidR="00BD14B1" w:rsidRPr="006E56ED" w:rsidRDefault="00BD14B1" w:rsidP="00BD14B1">
      <w:pPr>
        <w:pStyle w:val="BodyText"/>
        <w:jc w:val="both"/>
      </w:pPr>
      <w:r w:rsidRPr="006E56ED">
        <w:t>Thất bại: Màn hình sẽ pop-up hiển thị thông báo “Không có dữ liệu”</w:t>
      </w:r>
    </w:p>
    <w:p w14:paraId="69DA643B" w14:textId="77777777" w:rsidR="00BD14B1" w:rsidRDefault="00BD14B1" w:rsidP="00BD14B1">
      <w:pPr>
        <w:pStyle w:val="Heading3"/>
        <w:spacing w:line="360" w:lineRule="auto"/>
        <w:jc w:val="both"/>
        <w:rPr>
          <w:lang w:val="en-US"/>
        </w:rPr>
      </w:pPr>
      <w:r>
        <w:rPr>
          <w:lang w:val="en-US"/>
        </w:rPr>
        <w:t>Điểm mở rộng</w:t>
      </w:r>
    </w:p>
    <w:p w14:paraId="7A441514" w14:textId="77777777" w:rsidR="00BD14B1" w:rsidRPr="00487C6C" w:rsidRDefault="00BD14B1" w:rsidP="00BD14B1">
      <w:pPr>
        <w:pStyle w:val="BodyText"/>
        <w:jc w:val="both"/>
        <w:rPr>
          <w:lang w:val="en-US"/>
        </w:rPr>
      </w:pPr>
      <w:r>
        <w:rPr>
          <w:lang w:val="en-US"/>
        </w:rPr>
        <w:t>Không có</w:t>
      </w:r>
    </w:p>
    <w:p w14:paraId="20E9A4D1" w14:textId="77777777" w:rsidR="00BD14B1" w:rsidRPr="00F4409E" w:rsidRDefault="00BD14B1" w:rsidP="00BD14B1">
      <w:pPr>
        <w:pStyle w:val="Heading2"/>
        <w:spacing w:line="360" w:lineRule="auto"/>
        <w:jc w:val="both"/>
        <w:rPr>
          <w:lang w:val="en-US"/>
        </w:rPr>
      </w:pPr>
      <w:bookmarkStart w:id="47" w:name="_Toc44862049"/>
      <w:r>
        <w:rPr>
          <w:lang w:val="en-US"/>
        </w:rPr>
        <w:t>Đặc tả Use-case Xem báo cáo sách mượn theo tháng</w:t>
      </w:r>
      <w:bookmarkEnd w:id="47"/>
    </w:p>
    <w:p w14:paraId="3E64A5D7" w14:textId="77777777" w:rsidR="00BD14B1" w:rsidRDefault="00BD14B1" w:rsidP="00BD14B1">
      <w:pPr>
        <w:pStyle w:val="Heading3"/>
        <w:spacing w:line="360" w:lineRule="auto"/>
        <w:jc w:val="both"/>
      </w:pPr>
      <w:r>
        <w:t>Tóm tắt</w:t>
      </w:r>
    </w:p>
    <w:p w14:paraId="363B009F" w14:textId="77777777" w:rsidR="00BD14B1" w:rsidRDefault="00BD14B1" w:rsidP="00BD14B1">
      <w:pPr>
        <w:pStyle w:val="BodyText"/>
        <w:jc w:val="both"/>
        <w:rPr>
          <w:snapToGrid w:val="0"/>
          <w:lang w:val="en-US"/>
        </w:rPr>
      </w:pPr>
      <w:r w:rsidRPr="00F4409E">
        <w:rPr>
          <w:snapToGrid w:val="0"/>
          <w:lang w:val="en-US"/>
        </w:rPr>
        <w:t>Actor:</w:t>
      </w:r>
      <w:r>
        <w:rPr>
          <w:snapToGrid w:val="0"/>
          <w:lang w:val="en-US"/>
        </w:rPr>
        <w:t xml:space="preserve"> Quản lý thư viện</w:t>
      </w:r>
    </w:p>
    <w:p w14:paraId="1093B399" w14:textId="77777777" w:rsidR="00BD14B1" w:rsidRPr="00F4409E" w:rsidRDefault="00BD14B1" w:rsidP="00BD14B1">
      <w:pPr>
        <w:pStyle w:val="BodyText"/>
        <w:jc w:val="both"/>
        <w:rPr>
          <w:lang w:val="en-US"/>
        </w:rPr>
      </w:pPr>
      <w:r>
        <w:rPr>
          <w:snapToGrid w:val="0"/>
          <w:lang w:val="en-US"/>
        </w:rPr>
        <w:t>Mô tả: Xem danh sách các sách đã nhập vào hệ thống trong một tháng nhất định</w:t>
      </w:r>
    </w:p>
    <w:p w14:paraId="0D5DB446" w14:textId="77777777" w:rsidR="00BD14B1" w:rsidRDefault="00BD14B1" w:rsidP="00BD14B1">
      <w:pPr>
        <w:pStyle w:val="Heading3"/>
        <w:spacing w:line="360" w:lineRule="auto"/>
        <w:jc w:val="both"/>
      </w:pPr>
      <w:r>
        <w:t>Dòng sự kiện</w:t>
      </w:r>
    </w:p>
    <w:p w14:paraId="5ED9A40A" w14:textId="77777777" w:rsidR="00BD14B1" w:rsidRDefault="00BD14B1" w:rsidP="00BD14B1">
      <w:pPr>
        <w:pStyle w:val="Heading4"/>
        <w:spacing w:line="360" w:lineRule="auto"/>
        <w:jc w:val="both"/>
      </w:pPr>
      <w:r>
        <w:t>Dòng sự kiện chính</w:t>
      </w:r>
    </w:p>
    <w:p w14:paraId="1B6CE2E6" w14:textId="77777777" w:rsidR="007A5029" w:rsidRPr="000E0B8B" w:rsidRDefault="007A5029" w:rsidP="007A5029">
      <w:pPr>
        <w:pStyle w:val="BodyText"/>
        <w:jc w:val="both"/>
        <w:rPr>
          <w:lang w:val="en-US"/>
        </w:rPr>
      </w:pPr>
      <w:r w:rsidRPr="006E56ED">
        <w:t xml:space="preserve">Bước 1: </w:t>
      </w:r>
      <w:r>
        <w:rPr>
          <w:lang w:val="en-US"/>
        </w:rPr>
        <w:t>Người dùng chọn tháng cần báo cáo</w:t>
      </w:r>
    </w:p>
    <w:p w14:paraId="3B4940FC" w14:textId="77777777" w:rsidR="007A5029" w:rsidRDefault="007A5029" w:rsidP="007A5029">
      <w:pPr>
        <w:pStyle w:val="BodyText"/>
        <w:jc w:val="both"/>
        <w:rPr>
          <w:lang w:val="en-US"/>
        </w:rPr>
      </w:pPr>
      <w:r>
        <w:rPr>
          <w:lang w:val="en-US"/>
        </w:rPr>
        <w:t>Bước 2: Hệ thống tải báo cáo lên</w:t>
      </w:r>
    </w:p>
    <w:p w14:paraId="01D0BAF9" w14:textId="77777777" w:rsidR="00BD14B1" w:rsidRDefault="00BD14B1" w:rsidP="00BD14B1">
      <w:pPr>
        <w:pStyle w:val="Heading4"/>
        <w:spacing w:line="360" w:lineRule="auto"/>
        <w:jc w:val="both"/>
        <w:rPr>
          <w:lang w:val="en-US"/>
        </w:rPr>
      </w:pPr>
      <w:r>
        <w:lastRenderedPageBreak/>
        <w:t>Các dòng sự kiện khác</w:t>
      </w:r>
    </w:p>
    <w:p w14:paraId="3FA1A3B8" w14:textId="77777777" w:rsidR="00BD14B1" w:rsidRDefault="00BD14B1" w:rsidP="00BD14B1">
      <w:pPr>
        <w:ind w:firstLine="720"/>
        <w:rPr>
          <w:lang w:val="en-US"/>
        </w:rPr>
      </w:pPr>
      <w:r>
        <w:rPr>
          <w:lang w:val="en-US"/>
        </w:rPr>
        <w:t>Dòng phụ:</w:t>
      </w:r>
    </w:p>
    <w:p w14:paraId="3712ABB4" w14:textId="77777777" w:rsidR="00BD14B1" w:rsidRDefault="00BD14B1" w:rsidP="00BD14B1">
      <w:pPr>
        <w:ind w:firstLine="720"/>
        <w:rPr>
          <w:lang w:val="en-US"/>
        </w:rPr>
      </w:pPr>
      <w:r>
        <w:rPr>
          <w:lang w:val="en-US"/>
        </w:rPr>
        <w:t>Không có</w:t>
      </w:r>
    </w:p>
    <w:p w14:paraId="6251EB69" w14:textId="77777777" w:rsidR="00BD14B1" w:rsidRDefault="00BD14B1" w:rsidP="00BD14B1">
      <w:pPr>
        <w:ind w:firstLine="720"/>
        <w:rPr>
          <w:lang w:val="en-US"/>
        </w:rPr>
      </w:pPr>
    </w:p>
    <w:p w14:paraId="506994EC" w14:textId="77777777" w:rsidR="00BD14B1" w:rsidRDefault="00BD14B1" w:rsidP="00BD14B1">
      <w:pPr>
        <w:pStyle w:val="Heading3"/>
        <w:spacing w:line="360" w:lineRule="auto"/>
        <w:jc w:val="both"/>
      </w:pPr>
      <w:r>
        <w:t>Các yêu cầu đặc biệt</w:t>
      </w:r>
    </w:p>
    <w:p w14:paraId="7D82F26E" w14:textId="77777777" w:rsidR="00BD14B1" w:rsidRPr="00C4145D" w:rsidRDefault="00BD14B1" w:rsidP="00BD14B1">
      <w:pPr>
        <w:pStyle w:val="BodyText"/>
        <w:jc w:val="both"/>
      </w:pPr>
      <w:r w:rsidRPr="00C4145D">
        <w:t>Không có</w:t>
      </w:r>
    </w:p>
    <w:p w14:paraId="239B57DB" w14:textId="77777777" w:rsidR="00BD14B1" w:rsidRDefault="00BD14B1" w:rsidP="00BD14B1">
      <w:pPr>
        <w:pStyle w:val="Heading3"/>
        <w:spacing w:line="360" w:lineRule="auto"/>
        <w:jc w:val="both"/>
      </w:pPr>
      <w:r w:rsidRPr="0037628A">
        <w:t>Trạng thái hệ thống khi bắt đầu thực hiện Use-case</w:t>
      </w:r>
    </w:p>
    <w:p w14:paraId="198623A2" w14:textId="77777777" w:rsidR="00BD14B1" w:rsidRPr="009114A2" w:rsidRDefault="00BD14B1" w:rsidP="00BD14B1">
      <w:pPr>
        <w:pStyle w:val="BodyText"/>
        <w:jc w:val="both"/>
      </w:pPr>
      <w:r w:rsidRPr="006E56ED">
        <w:t xml:space="preserve">Người dùng phải đăng nhập với Role là </w:t>
      </w:r>
      <w:r w:rsidRPr="009114A2">
        <w:t>Quản Lý thư viện</w:t>
      </w:r>
    </w:p>
    <w:p w14:paraId="4A11C4BC" w14:textId="77777777" w:rsidR="00BD14B1" w:rsidRPr="009114A2" w:rsidRDefault="00BD14B1" w:rsidP="00BD14B1">
      <w:pPr>
        <w:pStyle w:val="BodyText"/>
        <w:jc w:val="both"/>
      </w:pPr>
      <w:r w:rsidRPr="006E56ED">
        <w:t xml:space="preserve">Use case được kích hoạt khi </w:t>
      </w:r>
      <w:r w:rsidRPr="009114A2">
        <w:t>người dùng có nhu cầu xem báo cáo về sách được nhập vào hệ thống</w:t>
      </w:r>
    </w:p>
    <w:p w14:paraId="26B533B2" w14:textId="77777777" w:rsidR="00BD14B1" w:rsidRDefault="00BD14B1" w:rsidP="00BD14B1">
      <w:pPr>
        <w:pStyle w:val="Heading3"/>
        <w:spacing w:line="360" w:lineRule="auto"/>
        <w:jc w:val="both"/>
      </w:pPr>
      <w:r>
        <w:rPr>
          <w:lang w:val="en-US"/>
        </w:rPr>
        <w:t>Trạng thái hệ thống sau khi thực hiện Use-case</w:t>
      </w:r>
    </w:p>
    <w:p w14:paraId="108CED83" w14:textId="77777777" w:rsidR="00BD14B1" w:rsidRPr="006E56ED" w:rsidRDefault="00BD14B1" w:rsidP="00BD14B1">
      <w:pPr>
        <w:pStyle w:val="BodyText"/>
        <w:jc w:val="both"/>
      </w:pPr>
      <w:r w:rsidRPr="006E56ED">
        <w:t>Thành công: Màn hình tương tác người dù</w:t>
      </w:r>
      <w:r>
        <w:t xml:space="preserve">ng sẽ hiển thị một hoặc một số sách được </w:t>
      </w:r>
      <w:r w:rsidRPr="009114A2">
        <w:t>nhập</w:t>
      </w:r>
      <w:r>
        <w:t xml:space="preserve"> trong thời giạn yêu cầu</w:t>
      </w:r>
    </w:p>
    <w:p w14:paraId="098076C3" w14:textId="77777777" w:rsidR="00BD14B1" w:rsidRPr="006E56ED" w:rsidRDefault="00BD14B1" w:rsidP="00BD14B1">
      <w:pPr>
        <w:pStyle w:val="BodyText"/>
        <w:jc w:val="both"/>
      </w:pPr>
      <w:r w:rsidRPr="006E56ED">
        <w:t>Thất bại: Màn hình sẽ pop-up hiển thị thông báo “Không có dữ liệu”</w:t>
      </w:r>
    </w:p>
    <w:p w14:paraId="2058C4D9" w14:textId="77777777" w:rsidR="00BD14B1" w:rsidRDefault="00BD14B1" w:rsidP="00BD14B1">
      <w:pPr>
        <w:pStyle w:val="Heading3"/>
        <w:spacing w:line="360" w:lineRule="auto"/>
        <w:jc w:val="both"/>
        <w:rPr>
          <w:lang w:val="en-US"/>
        </w:rPr>
      </w:pPr>
      <w:r>
        <w:rPr>
          <w:lang w:val="en-US"/>
        </w:rPr>
        <w:t>Điểm mở rộng</w:t>
      </w:r>
    </w:p>
    <w:p w14:paraId="0884808B" w14:textId="77777777" w:rsidR="00BD14B1" w:rsidRPr="00487C6C" w:rsidRDefault="00BD14B1" w:rsidP="00BD14B1">
      <w:pPr>
        <w:pStyle w:val="BodyText"/>
        <w:jc w:val="both"/>
        <w:rPr>
          <w:lang w:val="en-US"/>
        </w:rPr>
      </w:pPr>
      <w:r>
        <w:rPr>
          <w:lang w:val="en-US"/>
        </w:rPr>
        <w:t>Không có</w:t>
      </w:r>
    </w:p>
    <w:p w14:paraId="5E440174" w14:textId="77777777" w:rsidR="00BD14B1" w:rsidRPr="00F4409E" w:rsidRDefault="00BD14B1" w:rsidP="00BD14B1">
      <w:pPr>
        <w:pStyle w:val="Heading2"/>
        <w:spacing w:line="360" w:lineRule="auto"/>
        <w:jc w:val="both"/>
        <w:rPr>
          <w:lang w:val="en-US"/>
        </w:rPr>
      </w:pPr>
      <w:bookmarkStart w:id="48" w:name="_Toc44862050"/>
      <w:r>
        <w:rPr>
          <w:lang w:val="en-US"/>
        </w:rPr>
        <w:t>Đặc tả Use-case Xem báo cáo sách bị mất theo tháng</w:t>
      </w:r>
      <w:bookmarkEnd w:id="48"/>
    </w:p>
    <w:p w14:paraId="71F89861" w14:textId="77777777" w:rsidR="00BD14B1" w:rsidRDefault="00BD14B1" w:rsidP="00BD14B1">
      <w:pPr>
        <w:pStyle w:val="Heading3"/>
        <w:spacing w:line="360" w:lineRule="auto"/>
        <w:jc w:val="both"/>
      </w:pPr>
      <w:r>
        <w:t>Tóm tắt</w:t>
      </w:r>
    </w:p>
    <w:p w14:paraId="68FAA7E3" w14:textId="77777777" w:rsidR="00BD14B1" w:rsidRDefault="00BD14B1" w:rsidP="00BD14B1">
      <w:pPr>
        <w:pStyle w:val="BodyText"/>
        <w:jc w:val="both"/>
        <w:rPr>
          <w:snapToGrid w:val="0"/>
          <w:lang w:val="en-US"/>
        </w:rPr>
      </w:pPr>
      <w:r w:rsidRPr="00F4409E">
        <w:rPr>
          <w:snapToGrid w:val="0"/>
          <w:lang w:val="en-US"/>
        </w:rPr>
        <w:t>Actor:</w:t>
      </w:r>
      <w:r>
        <w:rPr>
          <w:snapToGrid w:val="0"/>
          <w:lang w:val="en-US"/>
        </w:rPr>
        <w:t xml:space="preserve"> Quản lý thư viện</w:t>
      </w:r>
    </w:p>
    <w:p w14:paraId="7307A9F8" w14:textId="77777777" w:rsidR="00BD14B1" w:rsidRPr="00F4409E" w:rsidRDefault="00BD14B1" w:rsidP="00BD14B1">
      <w:pPr>
        <w:pStyle w:val="BodyText"/>
        <w:jc w:val="both"/>
        <w:rPr>
          <w:lang w:val="en-US"/>
        </w:rPr>
      </w:pPr>
      <w:r>
        <w:rPr>
          <w:snapToGrid w:val="0"/>
          <w:lang w:val="en-US"/>
        </w:rPr>
        <w:t>Mô tả: Xem danh sách các sách bị mất vào hệ thống trong một tháng nhất định</w:t>
      </w:r>
    </w:p>
    <w:p w14:paraId="08108EA0" w14:textId="77777777" w:rsidR="00BD14B1" w:rsidRDefault="00BD14B1" w:rsidP="00BD14B1">
      <w:pPr>
        <w:pStyle w:val="Heading3"/>
        <w:spacing w:line="360" w:lineRule="auto"/>
        <w:jc w:val="both"/>
      </w:pPr>
      <w:r>
        <w:t>Dòng sự kiện</w:t>
      </w:r>
    </w:p>
    <w:p w14:paraId="7E3C4997" w14:textId="77777777" w:rsidR="00BD14B1" w:rsidRDefault="00BD14B1" w:rsidP="00BD14B1">
      <w:pPr>
        <w:pStyle w:val="Heading4"/>
        <w:spacing w:line="360" w:lineRule="auto"/>
        <w:jc w:val="both"/>
      </w:pPr>
      <w:r>
        <w:t>Dòng sự kiện chính</w:t>
      </w:r>
    </w:p>
    <w:p w14:paraId="6F649DDD" w14:textId="77777777" w:rsidR="007A5029" w:rsidRPr="000E0B8B" w:rsidRDefault="007A5029" w:rsidP="007A5029">
      <w:pPr>
        <w:pStyle w:val="BodyText"/>
        <w:jc w:val="both"/>
        <w:rPr>
          <w:lang w:val="en-US"/>
        </w:rPr>
      </w:pPr>
      <w:r w:rsidRPr="006E56ED">
        <w:t xml:space="preserve">Bước 1: </w:t>
      </w:r>
      <w:r>
        <w:rPr>
          <w:lang w:val="en-US"/>
        </w:rPr>
        <w:t>Người dùng chọn tháng cần báo cáo</w:t>
      </w:r>
    </w:p>
    <w:p w14:paraId="0209294A" w14:textId="77777777" w:rsidR="007A5029" w:rsidRDefault="007A5029" w:rsidP="007A5029">
      <w:pPr>
        <w:pStyle w:val="BodyText"/>
        <w:jc w:val="both"/>
        <w:rPr>
          <w:lang w:val="en-US"/>
        </w:rPr>
      </w:pPr>
      <w:r>
        <w:rPr>
          <w:lang w:val="en-US"/>
        </w:rPr>
        <w:t>Bước 2: Hệ thống tải báo cáo lên</w:t>
      </w:r>
    </w:p>
    <w:p w14:paraId="1D0468F1" w14:textId="77777777" w:rsidR="00BD14B1" w:rsidRDefault="00BD14B1" w:rsidP="00BD14B1">
      <w:pPr>
        <w:pStyle w:val="Heading4"/>
        <w:spacing w:line="360" w:lineRule="auto"/>
        <w:jc w:val="both"/>
        <w:rPr>
          <w:lang w:val="en-US"/>
        </w:rPr>
      </w:pPr>
      <w:r>
        <w:t>Các dòng sự kiện khác</w:t>
      </w:r>
    </w:p>
    <w:p w14:paraId="4D3AB93F" w14:textId="77777777" w:rsidR="00BD14B1" w:rsidRDefault="00BD14B1" w:rsidP="00BD14B1">
      <w:pPr>
        <w:ind w:firstLine="720"/>
        <w:rPr>
          <w:lang w:val="en-US"/>
        </w:rPr>
      </w:pPr>
      <w:r>
        <w:rPr>
          <w:lang w:val="en-US"/>
        </w:rPr>
        <w:t>Dòng phụ:</w:t>
      </w:r>
    </w:p>
    <w:p w14:paraId="60E1929B" w14:textId="77777777" w:rsidR="00BD14B1" w:rsidRDefault="00BD14B1" w:rsidP="00BD14B1">
      <w:pPr>
        <w:ind w:firstLine="720"/>
        <w:rPr>
          <w:lang w:val="en-US"/>
        </w:rPr>
      </w:pPr>
      <w:r>
        <w:rPr>
          <w:lang w:val="en-US"/>
        </w:rPr>
        <w:t>Không có</w:t>
      </w:r>
    </w:p>
    <w:p w14:paraId="48C233A7" w14:textId="77777777" w:rsidR="00BD14B1" w:rsidRDefault="00BD14B1" w:rsidP="00BD14B1">
      <w:pPr>
        <w:ind w:firstLine="720"/>
        <w:rPr>
          <w:lang w:val="en-US"/>
        </w:rPr>
      </w:pPr>
    </w:p>
    <w:p w14:paraId="15AEC856" w14:textId="77777777" w:rsidR="00BD14B1" w:rsidRDefault="00BD14B1" w:rsidP="00BD14B1">
      <w:pPr>
        <w:pStyle w:val="Heading3"/>
        <w:spacing w:line="360" w:lineRule="auto"/>
        <w:jc w:val="both"/>
      </w:pPr>
      <w:r>
        <w:t>Các yêu cầu đặc biệt</w:t>
      </w:r>
    </w:p>
    <w:p w14:paraId="6D48465C" w14:textId="77777777" w:rsidR="00BD14B1" w:rsidRPr="00C4145D" w:rsidRDefault="00BD14B1" w:rsidP="00BD14B1">
      <w:pPr>
        <w:pStyle w:val="BodyText"/>
        <w:jc w:val="both"/>
      </w:pPr>
      <w:r w:rsidRPr="00C4145D">
        <w:t>Không có</w:t>
      </w:r>
    </w:p>
    <w:p w14:paraId="08C01D54" w14:textId="77777777" w:rsidR="00BD14B1" w:rsidRDefault="00BD14B1" w:rsidP="00BD14B1">
      <w:pPr>
        <w:pStyle w:val="Heading3"/>
        <w:spacing w:line="360" w:lineRule="auto"/>
        <w:jc w:val="both"/>
      </w:pPr>
      <w:r w:rsidRPr="0037628A">
        <w:t>Trạng thái hệ thống khi bắt đầu thực hiện Use-case</w:t>
      </w:r>
    </w:p>
    <w:p w14:paraId="4D31D431" w14:textId="77777777" w:rsidR="00BD14B1" w:rsidRPr="009114A2" w:rsidRDefault="00BD14B1" w:rsidP="00BD14B1">
      <w:pPr>
        <w:pStyle w:val="BodyText"/>
        <w:jc w:val="both"/>
      </w:pPr>
      <w:r w:rsidRPr="006E56ED">
        <w:t xml:space="preserve">Người dùng phải đăng nhập với Role là </w:t>
      </w:r>
      <w:r w:rsidRPr="009114A2">
        <w:t>Quản Lý thư viện</w:t>
      </w:r>
    </w:p>
    <w:p w14:paraId="0BA629E1" w14:textId="77777777" w:rsidR="00BD14B1" w:rsidRPr="009114A2" w:rsidRDefault="00BD14B1" w:rsidP="00BD14B1">
      <w:pPr>
        <w:pStyle w:val="BodyText"/>
        <w:jc w:val="both"/>
      </w:pPr>
      <w:r w:rsidRPr="006E56ED">
        <w:t xml:space="preserve">Use case được kích hoạt khi </w:t>
      </w:r>
      <w:r w:rsidRPr="009114A2">
        <w:t>người dùng có nhu cầu xem báo cáo về sách bị mất</w:t>
      </w:r>
    </w:p>
    <w:p w14:paraId="00A15A8F" w14:textId="77777777" w:rsidR="00BD14B1" w:rsidRDefault="00BD14B1" w:rsidP="00BD14B1">
      <w:pPr>
        <w:pStyle w:val="Heading3"/>
        <w:spacing w:line="360" w:lineRule="auto"/>
        <w:jc w:val="both"/>
      </w:pPr>
      <w:r>
        <w:rPr>
          <w:lang w:val="en-US"/>
        </w:rPr>
        <w:t>Trạng thái hệ thống sau khi thực hiện Use-case</w:t>
      </w:r>
    </w:p>
    <w:p w14:paraId="491BCDCE" w14:textId="77777777" w:rsidR="00BD14B1" w:rsidRPr="006E56ED" w:rsidRDefault="00BD14B1" w:rsidP="00BD14B1">
      <w:pPr>
        <w:pStyle w:val="BodyText"/>
        <w:jc w:val="both"/>
      </w:pPr>
      <w:r w:rsidRPr="006E56ED">
        <w:t>Thành công: Màn hình tương tác người dù</w:t>
      </w:r>
      <w:r>
        <w:t xml:space="preserve">ng sẽ hiển thị một hoặc một số sách </w:t>
      </w:r>
      <w:r w:rsidRPr="009114A2">
        <w:t>bị mất</w:t>
      </w:r>
      <w:r>
        <w:t xml:space="preserve"> trong thời giạn yêu cầu</w:t>
      </w:r>
    </w:p>
    <w:p w14:paraId="4AB337F8" w14:textId="77777777" w:rsidR="00BD14B1" w:rsidRPr="006E56ED" w:rsidRDefault="00BD14B1" w:rsidP="00BD14B1">
      <w:pPr>
        <w:pStyle w:val="BodyText"/>
        <w:jc w:val="both"/>
      </w:pPr>
      <w:r w:rsidRPr="006E56ED">
        <w:lastRenderedPageBreak/>
        <w:t>Thất bại: Màn hình sẽ pop-up hiển thị thông báo “Không có dữ liệu”</w:t>
      </w:r>
    </w:p>
    <w:p w14:paraId="58770C1E" w14:textId="77777777" w:rsidR="00BD14B1" w:rsidRDefault="00BD14B1" w:rsidP="00BD14B1">
      <w:pPr>
        <w:pStyle w:val="Heading3"/>
        <w:spacing w:line="360" w:lineRule="auto"/>
        <w:jc w:val="both"/>
        <w:rPr>
          <w:lang w:val="en-US"/>
        </w:rPr>
      </w:pPr>
      <w:r>
        <w:rPr>
          <w:lang w:val="en-US"/>
        </w:rPr>
        <w:t>Điểm mở rộng</w:t>
      </w:r>
    </w:p>
    <w:p w14:paraId="6A18D1BC" w14:textId="77777777" w:rsidR="00BD14B1" w:rsidRPr="00487C6C" w:rsidRDefault="00BD14B1" w:rsidP="00BD14B1">
      <w:pPr>
        <w:pStyle w:val="BodyText"/>
        <w:jc w:val="both"/>
        <w:rPr>
          <w:lang w:val="en-US"/>
        </w:rPr>
      </w:pPr>
      <w:r>
        <w:rPr>
          <w:lang w:val="en-US"/>
        </w:rPr>
        <w:t>Không có</w:t>
      </w:r>
    </w:p>
    <w:p w14:paraId="5532F648" w14:textId="77777777" w:rsidR="00BD14B1" w:rsidRPr="00F4409E" w:rsidRDefault="00BD14B1" w:rsidP="00BD14B1">
      <w:pPr>
        <w:pStyle w:val="Heading2"/>
        <w:spacing w:line="360" w:lineRule="auto"/>
        <w:jc w:val="both"/>
        <w:rPr>
          <w:lang w:val="en-US"/>
        </w:rPr>
      </w:pPr>
      <w:bookmarkStart w:id="49" w:name="_Toc44862051"/>
      <w:r>
        <w:rPr>
          <w:lang w:val="en-US"/>
        </w:rPr>
        <w:t>Đặc tả Use-case Xem báo cáo sách được thanh lý theo tháng</w:t>
      </w:r>
      <w:bookmarkEnd w:id="49"/>
    </w:p>
    <w:p w14:paraId="1F1F11F5" w14:textId="77777777" w:rsidR="00BD14B1" w:rsidRDefault="00BD14B1" w:rsidP="00BD14B1">
      <w:pPr>
        <w:pStyle w:val="Heading3"/>
        <w:spacing w:line="360" w:lineRule="auto"/>
        <w:jc w:val="both"/>
      </w:pPr>
      <w:r>
        <w:t>Tóm tắt</w:t>
      </w:r>
    </w:p>
    <w:p w14:paraId="0600A9C4" w14:textId="77777777" w:rsidR="00BD14B1" w:rsidRDefault="00BD14B1" w:rsidP="00BD14B1">
      <w:pPr>
        <w:pStyle w:val="BodyText"/>
        <w:jc w:val="both"/>
        <w:rPr>
          <w:snapToGrid w:val="0"/>
          <w:lang w:val="en-US"/>
        </w:rPr>
      </w:pPr>
      <w:r w:rsidRPr="00F4409E">
        <w:rPr>
          <w:snapToGrid w:val="0"/>
          <w:lang w:val="en-US"/>
        </w:rPr>
        <w:t>Actor:</w:t>
      </w:r>
      <w:r>
        <w:rPr>
          <w:snapToGrid w:val="0"/>
          <w:lang w:val="en-US"/>
        </w:rPr>
        <w:t xml:space="preserve"> Quản lý thư viện</w:t>
      </w:r>
    </w:p>
    <w:p w14:paraId="627D7BCC" w14:textId="77777777" w:rsidR="00BD14B1" w:rsidRPr="00F4409E" w:rsidRDefault="00BD14B1" w:rsidP="00BD14B1">
      <w:pPr>
        <w:pStyle w:val="BodyText"/>
        <w:jc w:val="both"/>
        <w:rPr>
          <w:lang w:val="en-US"/>
        </w:rPr>
      </w:pPr>
      <w:r>
        <w:rPr>
          <w:snapToGrid w:val="0"/>
          <w:lang w:val="en-US"/>
        </w:rPr>
        <w:t>Mô tả: Xem danh sách các sách được thanh lý vào hệ thống trong một tháng nhất định</w:t>
      </w:r>
    </w:p>
    <w:p w14:paraId="030338C6" w14:textId="77777777" w:rsidR="00BD14B1" w:rsidRDefault="00BD14B1" w:rsidP="00BD14B1">
      <w:pPr>
        <w:pStyle w:val="Heading3"/>
        <w:spacing w:line="360" w:lineRule="auto"/>
        <w:jc w:val="both"/>
      </w:pPr>
      <w:r>
        <w:t>Dòng sự kiện</w:t>
      </w:r>
    </w:p>
    <w:p w14:paraId="2DA5BA7B" w14:textId="77777777" w:rsidR="00BD14B1" w:rsidRDefault="00BD14B1" w:rsidP="00BD14B1">
      <w:pPr>
        <w:pStyle w:val="Heading4"/>
        <w:spacing w:line="360" w:lineRule="auto"/>
        <w:jc w:val="both"/>
      </w:pPr>
      <w:r>
        <w:t>Dòng sự kiện chính</w:t>
      </w:r>
    </w:p>
    <w:p w14:paraId="49EFBD27" w14:textId="7C5AF438" w:rsidR="00BD14B1" w:rsidRPr="000E0B8B" w:rsidRDefault="00BD14B1" w:rsidP="00BD14B1">
      <w:pPr>
        <w:pStyle w:val="BodyText"/>
        <w:jc w:val="both"/>
        <w:rPr>
          <w:lang w:val="en-US"/>
        </w:rPr>
      </w:pPr>
      <w:r w:rsidRPr="006E56ED">
        <w:t xml:space="preserve">Bước 1: </w:t>
      </w:r>
      <w:r w:rsidR="000E0B8B">
        <w:rPr>
          <w:lang w:val="en-US"/>
        </w:rPr>
        <w:t xml:space="preserve">Người dùng chọn tháng </w:t>
      </w:r>
      <w:r w:rsidR="007A5029">
        <w:rPr>
          <w:lang w:val="en-US"/>
        </w:rPr>
        <w:t>cần báo cáo</w:t>
      </w:r>
    </w:p>
    <w:p w14:paraId="0D38620E" w14:textId="76CA3115" w:rsidR="00BD14B1" w:rsidRDefault="00BD14B1" w:rsidP="00BD14B1">
      <w:pPr>
        <w:pStyle w:val="BodyText"/>
        <w:jc w:val="both"/>
        <w:rPr>
          <w:lang w:val="en-US"/>
        </w:rPr>
      </w:pPr>
      <w:r>
        <w:rPr>
          <w:lang w:val="en-US"/>
        </w:rPr>
        <w:t xml:space="preserve">Bước 2: </w:t>
      </w:r>
      <w:r w:rsidR="007A5029">
        <w:rPr>
          <w:lang w:val="en-US"/>
        </w:rPr>
        <w:t>Hệ thống tải báo cáo lên</w:t>
      </w:r>
    </w:p>
    <w:p w14:paraId="6697E0B5" w14:textId="77777777" w:rsidR="00BD14B1" w:rsidRDefault="00BD14B1" w:rsidP="00BD14B1">
      <w:pPr>
        <w:pStyle w:val="Heading4"/>
        <w:spacing w:line="360" w:lineRule="auto"/>
        <w:jc w:val="both"/>
        <w:rPr>
          <w:lang w:val="en-US"/>
        </w:rPr>
      </w:pPr>
      <w:r>
        <w:t>Các dòng sự kiện khác</w:t>
      </w:r>
    </w:p>
    <w:p w14:paraId="6B947623" w14:textId="77777777" w:rsidR="00BD14B1" w:rsidRDefault="00BD14B1" w:rsidP="00BD14B1">
      <w:pPr>
        <w:ind w:firstLine="720"/>
        <w:rPr>
          <w:lang w:val="en-US"/>
        </w:rPr>
      </w:pPr>
      <w:r>
        <w:rPr>
          <w:lang w:val="en-US"/>
        </w:rPr>
        <w:t>Dòng phụ:</w:t>
      </w:r>
    </w:p>
    <w:p w14:paraId="39851C9E" w14:textId="77777777" w:rsidR="00BD14B1" w:rsidRDefault="00BD14B1" w:rsidP="00BD14B1">
      <w:pPr>
        <w:ind w:firstLine="720"/>
        <w:rPr>
          <w:lang w:val="en-US"/>
        </w:rPr>
      </w:pPr>
      <w:r>
        <w:rPr>
          <w:lang w:val="en-US"/>
        </w:rPr>
        <w:t>Không có</w:t>
      </w:r>
    </w:p>
    <w:p w14:paraId="42A7B5A3" w14:textId="77777777" w:rsidR="00BD14B1" w:rsidRDefault="00BD14B1" w:rsidP="00BD14B1">
      <w:pPr>
        <w:ind w:firstLine="720"/>
        <w:rPr>
          <w:lang w:val="en-US"/>
        </w:rPr>
      </w:pPr>
    </w:p>
    <w:p w14:paraId="177C0D7C" w14:textId="77777777" w:rsidR="00BD14B1" w:rsidRDefault="00BD14B1" w:rsidP="00BD14B1">
      <w:pPr>
        <w:pStyle w:val="Heading3"/>
        <w:spacing w:line="360" w:lineRule="auto"/>
        <w:jc w:val="both"/>
      </w:pPr>
      <w:r>
        <w:t>Các yêu cầu đặc biệt</w:t>
      </w:r>
    </w:p>
    <w:p w14:paraId="0D1E1E26" w14:textId="77777777" w:rsidR="00BD14B1" w:rsidRPr="00C4145D" w:rsidRDefault="00BD14B1" w:rsidP="00BD14B1">
      <w:pPr>
        <w:pStyle w:val="BodyText"/>
        <w:jc w:val="both"/>
      </w:pPr>
      <w:r w:rsidRPr="00C4145D">
        <w:t>Không có</w:t>
      </w:r>
    </w:p>
    <w:p w14:paraId="577751F3" w14:textId="77777777" w:rsidR="00BD14B1" w:rsidRDefault="00BD14B1" w:rsidP="00BD14B1">
      <w:pPr>
        <w:pStyle w:val="Heading3"/>
        <w:spacing w:line="360" w:lineRule="auto"/>
        <w:jc w:val="both"/>
      </w:pPr>
      <w:r w:rsidRPr="0037628A">
        <w:t>Trạng thái hệ thống khi bắt đầu thực hiện Use-case</w:t>
      </w:r>
    </w:p>
    <w:p w14:paraId="178FAF52" w14:textId="77777777" w:rsidR="00BD14B1" w:rsidRPr="009114A2" w:rsidRDefault="00BD14B1" w:rsidP="00BD14B1">
      <w:pPr>
        <w:pStyle w:val="BodyText"/>
        <w:jc w:val="both"/>
      </w:pPr>
      <w:r w:rsidRPr="006E56ED">
        <w:t xml:space="preserve">Người dùng phải đăng nhập với Role là </w:t>
      </w:r>
      <w:r w:rsidRPr="009114A2">
        <w:t>Quản Lý thư viện</w:t>
      </w:r>
    </w:p>
    <w:p w14:paraId="7E45A0AC" w14:textId="77777777" w:rsidR="00BD14B1" w:rsidRPr="009114A2" w:rsidRDefault="00BD14B1" w:rsidP="00BD14B1">
      <w:pPr>
        <w:pStyle w:val="BodyText"/>
        <w:jc w:val="both"/>
      </w:pPr>
      <w:r w:rsidRPr="006E56ED">
        <w:t xml:space="preserve">Use case được kích hoạt khi </w:t>
      </w:r>
      <w:r w:rsidRPr="009114A2">
        <w:t>người dùng có nhu cầu xem báo cáo về sách được thanh lý</w:t>
      </w:r>
    </w:p>
    <w:p w14:paraId="5031D60D" w14:textId="77777777" w:rsidR="00BD14B1" w:rsidRDefault="00BD14B1" w:rsidP="00BD14B1">
      <w:pPr>
        <w:pStyle w:val="Heading3"/>
        <w:spacing w:line="360" w:lineRule="auto"/>
        <w:jc w:val="both"/>
      </w:pPr>
      <w:r>
        <w:rPr>
          <w:lang w:val="en-US"/>
        </w:rPr>
        <w:t>Trạng thái hệ thống sau khi thực hiện Use-case</w:t>
      </w:r>
    </w:p>
    <w:p w14:paraId="22ED9C66" w14:textId="77777777" w:rsidR="00BD14B1" w:rsidRPr="006E56ED" w:rsidRDefault="00BD14B1" w:rsidP="00BD14B1">
      <w:pPr>
        <w:pStyle w:val="BodyText"/>
        <w:jc w:val="both"/>
      </w:pPr>
      <w:r w:rsidRPr="006E56ED">
        <w:t>Thành công: Màn hình tương tác người dù</w:t>
      </w:r>
      <w:r>
        <w:t xml:space="preserve">ng sẽ hiển thị một hoặc một số sách được </w:t>
      </w:r>
      <w:r w:rsidRPr="009114A2">
        <w:t>thanh lý</w:t>
      </w:r>
      <w:r>
        <w:t xml:space="preserve"> trong thời giạn yêu cầu</w:t>
      </w:r>
    </w:p>
    <w:p w14:paraId="1095A935" w14:textId="77777777" w:rsidR="00BD14B1" w:rsidRPr="006E56ED" w:rsidRDefault="00BD14B1" w:rsidP="00BD14B1">
      <w:pPr>
        <w:pStyle w:val="BodyText"/>
        <w:jc w:val="both"/>
      </w:pPr>
      <w:r w:rsidRPr="006E56ED">
        <w:t>Thất bại: Màn hình sẽ pop-up hiển thị thông báo “Không có dữ liệu”</w:t>
      </w:r>
    </w:p>
    <w:p w14:paraId="588919EA" w14:textId="77777777" w:rsidR="00BD14B1" w:rsidRDefault="00BD14B1" w:rsidP="00BD14B1">
      <w:pPr>
        <w:pStyle w:val="Heading3"/>
        <w:spacing w:line="360" w:lineRule="auto"/>
        <w:jc w:val="both"/>
        <w:rPr>
          <w:lang w:val="en-US"/>
        </w:rPr>
      </w:pPr>
      <w:r>
        <w:rPr>
          <w:lang w:val="en-US"/>
        </w:rPr>
        <w:t>Điểm mở rộng</w:t>
      </w:r>
    </w:p>
    <w:p w14:paraId="1EB400AC" w14:textId="77777777" w:rsidR="00BD14B1" w:rsidRPr="00487C6C" w:rsidRDefault="00BD14B1" w:rsidP="00BD14B1">
      <w:pPr>
        <w:pStyle w:val="BodyText"/>
        <w:jc w:val="both"/>
        <w:rPr>
          <w:lang w:val="en-US"/>
        </w:rPr>
      </w:pPr>
      <w:r>
        <w:rPr>
          <w:lang w:val="en-US"/>
        </w:rPr>
        <w:t>Không có</w:t>
      </w:r>
    </w:p>
    <w:p w14:paraId="7A8A9814" w14:textId="77777777" w:rsidR="00BD14B1" w:rsidRPr="00F4409E" w:rsidRDefault="00BD14B1" w:rsidP="00BD14B1">
      <w:pPr>
        <w:pStyle w:val="Heading2"/>
        <w:spacing w:line="360" w:lineRule="auto"/>
        <w:jc w:val="both"/>
        <w:rPr>
          <w:lang w:val="en-US"/>
        </w:rPr>
      </w:pPr>
      <w:bookmarkStart w:id="50" w:name="_Toc44862052"/>
      <w:r>
        <w:rPr>
          <w:lang w:val="en-US"/>
        </w:rPr>
        <w:t>Đặc tả Use-case Thêm nhà xuất bản</w:t>
      </w:r>
      <w:bookmarkEnd w:id="50"/>
    </w:p>
    <w:p w14:paraId="31F9300D" w14:textId="77777777" w:rsidR="00BD14B1" w:rsidRDefault="00BD14B1" w:rsidP="00BD14B1">
      <w:pPr>
        <w:pStyle w:val="Heading3"/>
        <w:spacing w:line="360" w:lineRule="auto"/>
        <w:jc w:val="both"/>
      </w:pPr>
      <w:r>
        <w:t>Tóm tắt</w:t>
      </w:r>
    </w:p>
    <w:p w14:paraId="3FB53512" w14:textId="77777777" w:rsidR="00BD14B1" w:rsidRDefault="00BD14B1" w:rsidP="00BD14B1">
      <w:pPr>
        <w:pStyle w:val="BodyText"/>
        <w:jc w:val="both"/>
        <w:rPr>
          <w:snapToGrid w:val="0"/>
          <w:lang w:val="en-US"/>
        </w:rPr>
      </w:pPr>
      <w:r w:rsidRPr="00F4409E">
        <w:rPr>
          <w:snapToGrid w:val="0"/>
          <w:lang w:val="en-US"/>
        </w:rPr>
        <w:t>Actor:</w:t>
      </w:r>
      <w:r>
        <w:rPr>
          <w:snapToGrid w:val="0"/>
          <w:lang w:val="en-US"/>
        </w:rPr>
        <w:t xml:space="preserve"> Quản lý thư viện</w:t>
      </w:r>
    </w:p>
    <w:p w14:paraId="25C1BEEB" w14:textId="77777777" w:rsidR="00BD14B1" w:rsidRPr="00F4409E" w:rsidRDefault="00BD14B1" w:rsidP="00BD14B1">
      <w:pPr>
        <w:pStyle w:val="BodyText"/>
        <w:jc w:val="both"/>
        <w:rPr>
          <w:lang w:val="en-US"/>
        </w:rPr>
      </w:pPr>
      <w:r>
        <w:rPr>
          <w:snapToGrid w:val="0"/>
          <w:lang w:val="en-US"/>
        </w:rPr>
        <w:t>Mô tả: Thêm tên nhà xuất bản vào hệ thống</w:t>
      </w:r>
    </w:p>
    <w:p w14:paraId="14C60CDF" w14:textId="77777777" w:rsidR="00BD14B1" w:rsidRDefault="00BD14B1" w:rsidP="00BD14B1">
      <w:pPr>
        <w:pStyle w:val="Heading3"/>
        <w:spacing w:line="360" w:lineRule="auto"/>
        <w:jc w:val="both"/>
      </w:pPr>
      <w:r>
        <w:t>Dòng sự kiện</w:t>
      </w:r>
    </w:p>
    <w:p w14:paraId="0CE89624" w14:textId="77777777" w:rsidR="00BD14B1" w:rsidRDefault="00BD14B1" w:rsidP="00BD14B1">
      <w:pPr>
        <w:pStyle w:val="Heading4"/>
        <w:spacing w:line="360" w:lineRule="auto"/>
        <w:jc w:val="both"/>
      </w:pPr>
      <w:r>
        <w:t>Dòng sự kiện chính</w:t>
      </w:r>
    </w:p>
    <w:p w14:paraId="268AE75B" w14:textId="0F9C0BD1" w:rsidR="00B6546E" w:rsidRPr="00B6546E" w:rsidRDefault="00B6546E" w:rsidP="00B6546E">
      <w:pPr>
        <w:pStyle w:val="BodyText"/>
        <w:jc w:val="both"/>
        <w:rPr>
          <w:lang w:val="en-US"/>
        </w:rPr>
      </w:pPr>
      <w:r w:rsidRPr="006E56ED">
        <w:t xml:space="preserve">Bước 1: </w:t>
      </w:r>
      <w:r w:rsidRPr="009114A2">
        <w:t xml:space="preserve">Người dùng nhập tên </w:t>
      </w:r>
      <w:r>
        <w:rPr>
          <w:lang w:val="en-US"/>
        </w:rPr>
        <w:t>nhà xuất bản</w:t>
      </w:r>
      <w:r>
        <w:rPr>
          <w:lang w:val="en-US"/>
        </w:rPr>
        <w:t xml:space="preserve"> và bấm nút Thêm</w:t>
      </w:r>
    </w:p>
    <w:p w14:paraId="39DA4A60" w14:textId="0F34E222" w:rsidR="00B6546E" w:rsidRDefault="00B6546E" w:rsidP="00B6546E">
      <w:pPr>
        <w:pStyle w:val="BodyText"/>
        <w:jc w:val="both"/>
        <w:rPr>
          <w:lang w:val="en-US"/>
        </w:rPr>
      </w:pPr>
      <w:r>
        <w:rPr>
          <w:lang w:val="en-US"/>
        </w:rPr>
        <w:lastRenderedPageBreak/>
        <w:t>Bước 2: H</w:t>
      </w:r>
      <w:r>
        <w:rPr>
          <w:lang w:val="en-US"/>
        </w:rPr>
        <w:t>ệ thống thêm nhà xuất bản</w:t>
      </w:r>
      <w:r>
        <w:rPr>
          <w:lang w:val="en-US"/>
        </w:rPr>
        <w:t xml:space="preserve"> vào cơ sở dữ liệu</w:t>
      </w:r>
    </w:p>
    <w:p w14:paraId="6E18C4B0" w14:textId="77777777" w:rsidR="00BD14B1" w:rsidRDefault="00BD14B1" w:rsidP="00BD14B1">
      <w:pPr>
        <w:pStyle w:val="Heading4"/>
        <w:spacing w:line="360" w:lineRule="auto"/>
        <w:jc w:val="both"/>
        <w:rPr>
          <w:lang w:val="en-US"/>
        </w:rPr>
      </w:pPr>
      <w:r>
        <w:t>Các dòng sự kiện khác</w:t>
      </w:r>
    </w:p>
    <w:p w14:paraId="473E98C9" w14:textId="77777777" w:rsidR="00BD14B1" w:rsidRDefault="00BD14B1" w:rsidP="00BD14B1">
      <w:pPr>
        <w:ind w:firstLine="720"/>
        <w:rPr>
          <w:lang w:val="en-US"/>
        </w:rPr>
      </w:pPr>
      <w:r>
        <w:rPr>
          <w:lang w:val="en-US"/>
        </w:rPr>
        <w:t>Dòng phụ:</w:t>
      </w:r>
    </w:p>
    <w:p w14:paraId="477832CE" w14:textId="77777777" w:rsidR="00BD14B1" w:rsidRDefault="00BD14B1" w:rsidP="00BD14B1">
      <w:pPr>
        <w:ind w:firstLine="720"/>
        <w:rPr>
          <w:lang w:val="en-US"/>
        </w:rPr>
      </w:pPr>
      <w:r>
        <w:rPr>
          <w:lang w:val="en-US"/>
        </w:rPr>
        <w:t>Không có</w:t>
      </w:r>
    </w:p>
    <w:p w14:paraId="6941F63B" w14:textId="77777777" w:rsidR="00BD14B1" w:rsidRDefault="00BD14B1" w:rsidP="00BD14B1">
      <w:pPr>
        <w:ind w:firstLine="720"/>
        <w:rPr>
          <w:lang w:val="en-US"/>
        </w:rPr>
      </w:pPr>
    </w:p>
    <w:p w14:paraId="229016C4" w14:textId="77777777" w:rsidR="00BD14B1" w:rsidRDefault="00BD14B1" w:rsidP="00BD14B1">
      <w:pPr>
        <w:ind w:firstLine="720"/>
        <w:rPr>
          <w:lang w:val="en-US"/>
        </w:rPr>
      </w:pPr>
      <w:r>
        <w:rPr>
          <w:lang w:val="en-US"/>
        </w:rPr>
        <w:t>Dòng ngoại lệ (Alternative Flow):</w:t>
      </w:r>
    </w:p>
    <w:p w14:paraId="2AF295E7" w14:textId="77777777" w:rsidR="00BD14B1" w:rsidRDefault="00BD14B1" w:rsidP="00BD14B1">
      <w:pPr>
        <w:pStyle w:val="Heading3"/>
        <w:spacing w:line="360" w:lineRule="auto"/>
        <w:jc w:val="both"/>
      </w:pPr>
      <w:r>
        <w:t>Các yêu cầu đặc biệt</w:t>
      </w:r>
    </w:p>
    <w:p w14:paraId="376D8C3F" w14:textId="77777777" w:rsidR="00BD14B1" w:rsidRPr="00C4145D" w:rsidRDefault="00BD14B1" w:rsidP="00BD14B1">
      <w:pPr>
        <w:pStyle w:val="BodyText"/>
        <w:jc w:val="both"/>
      </w:pPr>
      <w:r w:rsidRPr="00C4145D">
        <w:t>Không có</w:t>
      </w:r>
    </w:p>
    <w:p w14:paraId="00AA11C0" w14:textId="77777777" w:rsidR="00BD14B1" w:rsidRDefault="00BD14B1" w:rsidP="00BD14B1">
      <w:pPr>
        <w:pStyle w:val="Heading3"/>
        <w:spacing w:line="360" w:lineRule="auto"/>
        <w:jc w:val="both"/>
      </w:pPr>
      <w:r w:rsidRPr="0037628A">
        <w:t>Trạng thái hệ thống khi bắt đầu thực hiện Use-case</w:t>
      </w:r>
    </w:p>
    <w:p w14:paraId="1777A375" w14:textId="77777777" w:rsidR="00BD14B1" w:rsidRPr="009114A2" w:rsidRDefault="00BD14B1" w:rsidP="00BD14B1">
      <w:pPr>
        <w:pStyle w:val="BodyText"/>
        <w:jc w:val="both"/>
      </w:pPr>
      <w:r w:rsidRPr="006E56ED">
        <w:t xml:space="preserve">Người dùng phải đăng nhập với Role là </w:t>
      </w:r>
      <w:r w:rsidRPr="009114A2">
        <w:t>Quản lý thư viện</w:t>
      </w:r>
    </w:p>
    <w:p w14:paraId="63C67587" w14:textId="77777777" w:rsidR="00BD14B1" w:rsidRPr="009114A2" w:rsidRDefault="00BD14B1" w:rsidP="00BD14B1">
      <w:pPr>
        <w:pStyle w:val="BodyText"/>
        <w:jc w:val="both"/>
      </w:pPr>
      <w:r w:rsidRPr="006E56ED">
        <w:t xml:space="preserve">Use case được kích hoạt khi có </w:t>
      </w:r>
      <w:r w:rsidRPr="009114A2">
        <w:t>tác giả mới cần thêm vào hệ thống</w:t>
      </w:r>
    </w:p>
    <w:p w14:paraId="4F979FF6" w14:textId="77777777" w:rsidR="00BD14B1" w:rsidRDefault="00BD14B1" w:rsidP="00BD14B1">
      <w:pPr>
        <w:pStyle w:val="Heading3"/>
        <w:spacing w:line="360" w:lineRule="auto"/>
        <w:jc w:val="both"/>
      </w:pPr>
      <w:r>
        <w:rPr>
          <w:lang w:val="en-US"/>
        </w:rPr>
        <w:t>Trạng thái hệ thống sau khi thực hiện Use-case</w:t>
      </w:r>
    </w:p>
    <w:p w14:paraId="06E06F58" w14:textId="77777777" w:rsidR="00BD14B1" w:rsidRPr="009114A2" w:rsidRDefault="00BD14B1" w:rsidP="00BD14B1">
      <w:pPr>
        <w:pStyle w:val="BodyText"/>
        <w:jc w:val="both"/>
      </w:pPr>
      <w:r w:rsidRPr="006E56ED">
        <w:t>Thành công: Màn hình sẽ pop-up hiển thị thông báo “</w:t>
      </w:r>
      <w:r w:rsidRPr="009114A2">
        <w:t>Thêm thành công</w:t>
      </w:r>
      <w:r w:rsidRPr="006E56ED">
        <w:t>”</w:t>
      </w:r>
    </w:p>
    <w:p w14:paraId="6B1C47AD" w14:textId="77777777" w:rsidR="00BD14B1" w:rsidRPr="006E56ED" w:rsidRDefault="00BD14B1" w:rsidP="00BD14B1">
      <w:pPr>
        <w:pStyle w:val="BodyText"/>
        <w:jc w:val="both"/>
      </w:pPr>
      <w:r w:rsidRPr="006E56ED">
        <w:t>Thất bại: Màn hình sẽ pop-up hiển thị thông báo “</w:t>
      </w:r>
      <w:r w:rsidRPr="009114A2">
        <w:t>Thêm thất bại</w:t>
      </w:r>
      <w:r w:rsidRPr="006E56ED">
        <w:t>”</w:t>
      </w:r>
    </w:p>
    <w:p w14:paraId="36F6A758" w14:textId="77777777" w:rsidR="00BD14B1" w:rsidRDefault="00BD14B1" w:rsidP="00BD14B1">
      <w:pPr>
        <w:pStyle w:val="Heading3"/>
        <w:spacing w:line="360" w:lineRule="auto"/>
        <w:jc w:val="both"/>
        <w:rPr>
          <w:lang w:val="en-US"/>
        </w:rPr>
      </w:pPr>
      <w:r>
        <w:rPr>
          <w:lang w:val="en-US"/>
        </w:rPr>
        <w:t>Điểm mở rộng</w:t>
      </w:r>
    </w:p>
    <w:p w14:paraId="2F7E993C" w14:textId="77777777" w:rsidR="00BD14B1" w:rsidRPr="00487C6C" w:rsidRDefault="00BD14B1" w:rsidP="00BD14B1">
      <w:pPr>
        <w:pStyle w:val="BodyText"/>
        <w:jc w:val="both"/>
        <w:rPr>
          <w:lang w:val="en-US"/>
        </w:rPr>
      </w:pPr>
      <w:r>
        <w:rPr>
          <w:lang w:val="en-US"/>
        </w:rPr>
        <w:t>Không có</w:t>
      </w:r>
    </w:p>
    <w:p w14:paraId="26C96A77" w14:textId="77777777" w:rsidR="00BD14B1" w:rsidRPr="00F4409E" w:rsidRDefault="00BD14B1" w:rsidP="00BD14B1">
      <w:pPr>
        <w:pStyle w:val="Heading2"/>
        <w:spacing w:line="360" w:lineRule="auto"/>
        <w:jc w:val="both"/>
        <w:rPr>
          <w:lang w:val="en-US"/>
        </w:rPr>
      </w:pPr>
      <w:bookmarkStart w:id="51" w:name="_Toc44862053"/>
      <w:r>
        <w:rPr>
          <w:lang w:val="en-US"/>
        </w:rPr>
        <w:t>Đặc tả Use-case Xóa nhà xuất bản</w:t>
      </w:r>
      <w:bookmarkEnd w:id="51"/>
    </w:p>
    <w:p w14:paraId="18061EA4" w14:textId="77777777" w:rsidR="00BD14B1" w:rsidRDefault="00BD14B1" w:rsidP="00BD14B1">
      <w:pPr>
        <w:pStyle w:val="Heading3"/>
        <w:spacing w:line="360" w:lineRule="auto"/>
        <w:jc w:val="both"/>
      </w:pPr>
      <w:r>
        <w:t>Tóm tắt</w:t>
      </w:r>
    </w:p>
    <w:p w14:paraId="3DD23107" w14:textId="77777777" w:rsidR="00BD14B1" w:rsidRDefault="00BD14B1" w:rsidP="00BD14B1">
      <w:pPr>
        <w:pStyle w:val="BodyText"/>
        <w:jc w:val="both"/>
        <w:rPr>
          <w:snapToGrid w:val="0"/>
          <w:lang w:val="en-US"/>
        </w:rPr>
      </w:pPr>
      <w:r w:rsidRPr="00F4409E">
        <w:rPr>
          <w:snapToGrid w:val="0"/>
          <w:lang w:val="en-US"/>
        </w:rPr>
        <w:t>Actor:</w:t>
      </w:r>
      <w:r>
        <w:rPr>
          <w:snapToGrid w:val="0"/>
          <w:lang w:val="en-US"/>
        </w:rPr>
        <w:t xml:space="preserve"> Quản lý thư viện</w:t>
      </w:r>
    </w:p>
    <w:p w14:paraId="43AF9CE7" w14:textId="77777777" w:rsidR="00BD14B1" w:rsidRPr="00F4409E" w:rsidRDefault="00BD14B1" w:rsidP="00BD14B1">
      <w:pPr>
        <w:pStyle w:val="BodyText"/>
        <w:jc w:val="both"/>
        <w:rPr>
          <w:lang w:val="en-US"/>
        </w:rPr>
      </w:pPr>
      <w:r>
        <w:rPr>
          <w:snapToGrid w:val="0"/>
          <w:lang w:val="en-US"/>
        </w:rPr>
        <w:t>Mô tả: Xóa tên nhà xuất bản khỏi hệ thống</w:t>
      </w:r>
    </w:p>
    <w:p w14:paraId="43232F12" w14:textId="77777777" w:rsidR="00BD14B1" w:rsidRDefault="00BD14B1" w:rsidP="00BD14B1">
      <w:pPr>
        <w:pStyle w:val="Heading3"/>
        <w:spacing w:line="360" w:lineRule="auto"/>
        <w:jc w:val="both"/>
      </w:pPr>
      <w:r>
        <w:t>Dòng sự kiện</w:t>
      </w:r>
    </w:p>
    <w:p w14:paraId="37D1A79F" w14:textId="77777777" w:rsidR="00BD14B1" w:rsidRDefault="00BD14B1" w:rsidP="00BD14B1">
      <w:pPr>
        <w:pStyle w:val="Heading4"/>
        <w:spacing w:line="360" w:lineRule="auto"/>
        <w:jc w:val="both"/>
      </w:pPr>
      <w:r>
        <w:t>Dòng sự kiện chính</w:t>
      </w:r>
    </w:p>
    <w:p w14:paraId="4A7A9BF7" w14:textId="77777777" w:rsidR="00B6546E" w:rsidRDefault="00B6546E" w:rsidP="00B6546E">
      <w:pPr>
        <w:pStyle w:val="BodyText"/>
        <w:jc w:val="both"/>
        <w:rPr>
          <w:lang w:val="en-US"/>
        </w:rPr>
      </w:pPr>
      <w:r w:rsidRPr="006E56ED">
        <w:t xml:space="preserve">Bước 1: </w:t>
      </w:r>
      <w:r>
        <w:rPr>
          <w:lang w:val="en-US"/>
        </w:rPr>
        <w:t>Người dùng bấm vào nút xóa cuối thông tin tác giả</w:t>
      </w:r>
    </w:p>
    <w:p w14:paraId="5CBE2D9E" w14:textId="77777777" w:rsidR="00B6546E" w:rsidRPr="00BE27D7" w:rsidRDefault="00B6546E" w:rsidP="00B6546E">
      <w:pPr>
        <w:pStyle w:val="BodyText"/>
        <w:jc w:val="both"/>
        <w:rPr>
          <w:lang w:val="en-US"/>
        </w:rPr>
      </w:pPr>
      <w:r>
        <w:rPr>
          <w:lang w:val="en-US"/>
        </w:rPr>
        <w:t>Bước 2: Hệ thống hiển thị dialog xác nhận</w:t>
      </w:r>
    </w:p>
    <w:p w14:paraId="06E8ECE7" w14:textId="77777777" w:rsidR="00B6546E" w:rsidRDefault="00B6546E" w:rsidP="00B6546E">
      <w:pPr>
        <w:pStyle w:val="BodyText"/>
        <w:jc w:val="both"/>
        <w:rPr>
          <w:lang w:val="en-US"/>
        </w:rPr>
      </w:pPr>
      <w:r>
        <w:rPr>
          <w:lang w:val="en-US"/>
        </w:rPr>
        <w:t>Bước 3: Người dùng bấm OK để xác nhận</w:t>
      </w:r>
    </w:p>
    <w:p w14:paraId="5D54E069" w14:textId="4D60AF09" w:rsidR="00BD14B1" w:rsidRPr="00F4409E" w:rsidRDefault="00B6546E" w:rsidP="00B6546E">
      <w:pPr>
        <w:pStyle w:val="BodyText"/>
        <w:jc w:val="both"/>
        <w:rPr>
          <w:lang w:val="en-US"/>
        </w:rPr>
      </w:pPr>
      <w:r>
        <w:rPr>
          <w:lang w:val="en-US"/>
        </w:rPr>
        <w:t>Bước 4: Hệ thống xóa dữ liệu tác giả</w:t>
      </w:r>
    </w:p>
    <w:p w14:paraId="1C321109" w14:textId="77777777" w:rsidR="00BD14B1" w:rsidRDefault="00BD14B1" w:rsidP="00BD14B1">
      <w:pPr>
        <w:pStyle w:val="Heading4"/>
        <w:spacing w:line="360" w:lineRule="auto"/>
        <w:jc w:val="both"/>
        <w:rPr>
          <w:lang w:val="en-US"/>
        </w:rPr>
      </w:pPr>
      <w:r>
        <w:t>Các dòng sự kiện khác</w:t>
      </w:r>
    </w:p>
    <w:p w14:paraId="47C44788" w14:textId="77777777" w:rsidR="00BD14B1" w:rsidRDefault="00BD14B1" w:rsidP="00BD14B1">
      <w:pPr>
        <w:ind w:firstLine="720"/>
        <w:rPr>
          <w:lang w:val="en-US"/>
        </w:rPr>
      </w:pPr>
      <w:r>
        <w:rPr>
          <w:lang w:val="en-US"/>
        </w:rPr>
        <w:t>Dòng phụ:</w:t>
      </w:r>
    </w:p>
    <w:p w14:paraId="4FF90E43" w14:textId="77777777" w:rsidR="00BD14B1" w:rsidRDefault="00BD14B1" w:rsidP="00BD14B1">
      <w:pPr>
        <w:ind w:firstLine="720"/>
        <w:rPr>
          <w:lang w:val="en-US"/>
        </w:rPr>
      </w:pPr>
      <w:r>
        <w:rPr>
          <w:lang w:val="en-US"/>
        </w:rPr>
        <w:t>Không có</w:t>
      </w:r>
    </w:p>
    <w:p w14:paraId="20A502B9" w14:textId="77777777" w:rsidR="00BD14B1" w:rsidRDefault="00BD14B1" w:rsidP="00BD14B1">
      <w:pPr>
        <w:ind w:firstLine="720"/>
        <w:rPr>
          <w:lang w:val="en-US"/>
        </w:rPr>
      </w:pPr>
    </w:p>
    <w:p w14:paraId="756639A3" w14:textId="77777777" w:rsidR="00BD14B1" w:rsidRDefault="00BD14B1" w:rsidP="00BD14B1">
      <w:pPr>
        <w:ind w:firstLine="720"/>
        <w:rPr>
          <w:lang w:val="en-US"/>
        </w:rPr>
      </w:pPr>
      <w:r>
        <w:rPr>
          <w:lang w:val="en-US"/>
        </w:rPr>
        <w:t>Dòng ngoại lệ (Alternative Flow):</w:t>
      </w:r>
    </w:p>
    <w:p w14:paraId="6DBE1886" w14:textId="77777777" w:rsidR="00BD14B1" w:rsidRDefault="00BD14B1" w:rsidP="00BD14B1">
      <w:pPr>
        <w:ind w:firstLine="720"/>
        <w:rPr>
          <w:lang w:val="en-US"/>
        </w:rPr>
      </w:pPr>
      <w:r>
        <w:rPr>
          <w:lang w:val="en-US"/>
        </w:rPr>
        <w:t>Không có</w:t>
      </w:r>
    </w:p>
    <w:p w14:paraId="30BFC5B1" w14:textId="77777777" w:rsidR="00BD14B1" w:rsidRDefault="00BD14B1" w:rsidP="00BD14B1">
      <w:pPr>
        <w:pStyle w:val="Heading3"/>
        <w:spacing w:line="360" w:lineRule="auto"/>
        <w:jc w:val="both"/>
      </w:pPr>
      <w:r>
        <w:t>Các yêu cầu đặc biệt</w:t>
      </w:r>
    </w:p>
    <w:p w14:paraId="480FD843" w14:textId="77777777" w:rsidR="00BD14B1" w:rsidRPr="00C4145D" w:rsidRDefault="00BD14B1" w:rsidP="00BD14B1">
      <w:pPr>
        <w:pStyle w:val="BodyText"/>
        <w:jc w:val="both"/>
      </w:pPr>
      <w:r w:rsidRPr="00C4145D">
        <w:t>Không có</w:t>
      </w:r>
    </w:p>
    <w:p w14:paraId="22E86EB0" w14:textId="77777777" w:rsidR="00BD14B1" w:rsidRDefault="00BD14B1" w:rsidP="00BD14B1">
      <w:pPr>
        <w:pStyle w:val="Heading3"/>
        <w:spacing w:line="360" w:lineRule="auto"/>
        <w:jc w:val="both"/>
      </w:pPr>
      <w:r w:rsidRPr="0037628A">
        <w:t>Trạng thái hệ thống khi bắt đầu thực hiện Use-case</w:t>
      </w:r>
    </w:p>
    <w:p w14:paraId="49EB2270" w14:textId="77777777" w:rsidR="00BD14B1" w:rsidRPr="009114A2" w:rsidRDefault="00BD14B1" w:rsidP="00BD14B1">
      <w:pPr>
        <w:pStyle w:val="BodyText"/>
        <w:jc w:val="both"/>
      </w:pPr>
      <w:r w:rsidRPr="006E56ED">
        <w:t xml:space="preserve">Người dùng phải đăng nhập với Role là </w:t>
      </w:r>
      <w:r w:rsidRPr="009114A2">
        <w:t>Quản lý thư viện</w:t>
      </w:r>
    </w:p>
    <w:p w14:paraId="5C950DFC" w14:textId="77777777" w:rsidR="00BD14B1" w:rsidRPr="009114A2" w:rsidRDefault="00BD14B1" w:rsidP="00BD14B1">
      <w:pPr>
        <w:pStyle w:val="BodyText"/>
        <w:jc w:val="both"/>
      </w:pPr>
      <w:r w:rsidRPr="006E56ED">
        <w:lastRenderedPageBreak/>
        <w:t xml:space="preserve">Use case được kích hoạt khi </w:t>
      </w:r>
      <w:r w:rsidRPr="009114A2">
        <w:t>cần xóa nhà xuất bản khỏi hệ thống</w:t>
      </w:r>
    </w:p>
    <w:p w14:paraId="5D465A95" w14:textId="77777777" w:rsidR="00BD14B1" w:rsidRDefault="00BD14B1" w:rsidP="00BD14B1">
      <w:pPr>
        <w:pStyle w:val="Heading3"/>
        <w:spacing w:line="360" w:lineRule="auto"/>
        <w:jc w:val="both"/>
      </w:pPr>
      <w:r>
        <w:rPr>
          <w:lang w:val="en-US"/>
        </w:rPr>
        <w:t>Trạng thái hệ thống sau khi thực hiện Use-case</w:t>
      </w:r>
    </w:p>
    <w:p w14:paraId="6F0DDE64" w14:textId="77777777" w:rsidR="00BD14B1" w:rsidRPr="009114A2" w:rsidRDefault="00BD14B1" w:rsidP="00BD14B1">
      <w:pPr>
        <w:pStyle w:val="BodyText"/>
        <w:jc w:val="both"/>
      </w:pPr>
      <w:r w:rsidRPr="006E56ED">
        <w:t>Thành công: Màn hình sẽ pop-up hiển thị thông báo “</w:t>
      </w:r>
      <w:r w:rsidRPr="009114A2">
        <w:t>Thêm thành công</w:t>
      </w:r>
      <w:r w:rsidRPr="006E56ED">
        <w:t>”</w:t>
      </w:r>
    </w:p>
    <w:p w14:paraId="0219A17C" w14:textId="77777777" w:rsidR="00BD14B1" w:rsidRPr="006E56ED" w:rsidRDefault="00BD14B1" w:rsidP="00BD14B1">
      <w:pPr>
        <w:pStyle w:val="BodyText"/>
        <w:jc w:val="both"/>
      </w:pPr>
      <w:r w:rsidRPr="006E56ED">
        <w:t>Thất bại: Màn hình sẽ pop-up hiển thị thông báo “</w:t>
      </w:r>
      <w:r w:rsidRPr="009114A2">
        <w:t>Thêm thất bại</w:t>
      </w:r>
      <w:r w:rsidRPr="006E56ED">
        <w:t>”</w:t>
      </w:r>
    </w:p>
    <w:p w14:paraId="2C54CEF7" w14:textId="77777777" w:rsidR="00BD14B1" w:rsidRDefault="00BD14B1" w:rsidP="00BD14B1">
      <w:pPr>
        <w:pStyle w:val="Heading3"/>
        <w:spacing w:line="360" w:lineRule="auto"/>
        <w:jc w:val="both"/>
        <w:rPr>
          <w:lang w:val="en-US"/>
        </w:rPr>
      </w:pPr>
      <w:r>
        <w:rPr>
          <w:lang w:val="en-US"/>
        </w:rPr>
        <w:t>Điểm mở rộng</w:t>
      </w:r>
    </w:p>
    <w:p w14:paraId="4C94A70F" w14:textId="77777777" w:rsidR="00BD14B1" w:rsidRPr="00487C6C" w:rsidRDefault="00BD14B1" w:rsidP="00BD14B1">
      <w:pPr>
        <w:pStyle w:val="BodyText"/>
        <w:jc w:val="both"/>
        <w:rPr>
          <w:lang w:val="en-US"/>
        </w:rPr>
      </w:pPr>
      <w:r>
        <w:rPr>
          <w:lang w:val="en-US"/>
        </w:rPr>
        <w:t>Không có</w:t>
      </w:r>
    </w:p>
    <w:p w14:paraId="7DD9C64F" w14:textId="77777777" w:rsidR="00BD14B1" w:rsidRPr="00F4409E" w:rsidRDefault="00BD14B1" w:rsidP="00BD14B1">
      <w:pPr>
        <w:pStyle w:val="Heading2"/>
        <w:spacing w:line="360" w:lineRule="auto"/>
        <w:jc w:val="both"/>
        <w:rPr>
          <w:lang w:val="en-US"/>
        </w:rPr>
      </w:pPr>
      <w:bookmarkStart w:id="52" w:name="_Toc44862054"/>
      <w:r>
        <w:rPr>
          <w:lang w:val="en-US"/>
        </w:rPr>
        <w:t>Đặc tả Use-case Chỉnh sửa tên nhà xuất bản</w:t>
      </w:r>
      <w:bookmarkEnd w:id="52"/>
    </w:p>
    <w:p w14:paraId="2699B911" w14:textId="77777777" w:rsidR="00BD14B1" w:rsidRDefault="00BD14B1" w:rsidP="00BD14B1">
      <w:pPr>
        <w:pStyle w:val="Heading3"/>
        <w:spacing w:line="360" w:lineRule="auto"/>
        <w:jc w:val="both"/>
      </w:pPr>
      <w:r>
        <w:t>Tóm tắt</w:t>
      </w:r>
    </w:p>
    <w:p w14:paraId="725D7818" w14:textId="77777777" w:rsidR="00BD14B1" w:rsidRDefault="00BD14B1" w:rsidP="00BD14B1">
      <w:pPr>
        <w:pStyle w:val="BodyText"/>
        <w:jc w:val="both"/>
        <w:rPr>
          <w:snapToGrid w:val="0"/>
          <w:lang w:val="en-US"/>
        </w:rPr>
      </w:pPr>
      <w:r w:rsidRPr="00F4409E">
        <w:rPr>
          <w:snapToGrid w:val="0"/>
          <w:lang w:val="en-US"/>
        </w:rPr>
        <w:t>Actor:</w:t>
      </w:r>
      <w:r>
        <w:rPr>
          <w:snapToGrid w:val="0"/>
          <w:lang w:val="en-US"/>
        </w:rPr>
        <w:t xml:space="preserve"> Quản lý thư viện</w:t>
      </w:r>
    </w:p>
    <w:p w14:paraId="06D53665" w14:textId="77777777" w:rsidR="00BD14B1" w:rsidRPr="00F4409E" w:rsidRDefault="00BD14B1" w:rsidP="00BD14B1">
      <w:pPr>
        <w:pStyle w:val="BodyText"/>
        <w:jc w:val="both"/>
        <w:rPr>
          <w:lang w:val="en-US"/>
        </w:rPr>
      </w:pPr>
      <w:r>
        <w:rPr>
          <w:snapToGrid w:val="0"/>
          <w:lang w:val="en-US"/>
        </w:rPr>
        <w:t>Mô tả: Sửa tên nhà xuất bản trong hệ thống</w:t>
      </w:r>
    </w:p>
    <w:p w14:paraId="3C9475F7" w14:textId="77777777" w:rsidR="00BD14B1" w:rsidRDefault="00BD14B1" w:rsidP="00BD14B1">
      <w:pPr>
        <w:pStyle w:val="Heading3"/>
        <w:spacing w:line="360" w:lineRule="auto"/>
        <w:jc w:val="both"/>
      </w:pPr>
      <w:r>
        <w:t>Dòng sự kiện</w:t>
      </w:r>
    </w:p>
    <w:p w14:paraId="267E6431" w14:textId="77777777" w:rsidR="00BD14B1" w:rsidRDefault="00BD14B1" w:rsidP="00BD14B1">
      <w:pPr>
        <w:pStyle w:val="Heading4"/>
        <w:spacing w:line="360" w:lineRule="auto"/>
        <w:jc w:val="both"/>
      </w:pPr>
      <w:r>
        <w:t>Dòng sự kiện chính</w:t>
      </w:r>
    </w:p>
    <w:p w14:paraId="793B5AA6" w14:textId="1060D310" w:rsidR="00B6546E" w:rsidRDefault="00B6546E" w:rsidP="00B6546E">
      <w:pPr>
        <w:pStyle w:val="BodyText"/>
        <w:jc w:val="both"/>
        <w:rPr>
          <w:lang w:val="en-US"/>
        </w:rPr>
      </w:pPr>
      <w:r w:rsidRPr="006E56ED">
        <w:t xml:space="preserve">Bước 1: </w:t>
      </w:r>
      <w:r>
        <w:rPr>
          <w:lang w:val="en-US"/>
        </w:rPr>
        <w:t>N</w:t>
      </w:r>
      <w:r>
        <w:rPr>
          <w:lang w:val="en-US"/>
        </w:rPr>
        <w:t xml:space="preserve">gười dùng bấm vào tên nhà xuất bản </w:t>
      </w:r>
      <w:r>
        <w:rPr>
          <w:lang w:val="en-US"/>
        </w:rPr>
        <w:t>cần chỉnh sửa</w:t>
      </w:r>
    </w:p>
    <w:p w14:paraId="75119ABF" w14:textId="77777777" w:rsidR="00B6546E" w:rsidRDefault="00B6546E" w:rsidP="00B6546E">
      <w:pPr>
        <w:pStyle w:val="BodyText"/>
        <w:jc w:val="both"/>
        <w:rPr>
          <w:lang w:val="en-US"/>
        </w:rPr>
      </w:pPr>
      <w:r>
        <w:rPr>
          <w:lang w:val="en-US"/>
        </w:rPr>
        <w:t>Bước 2: Hệ thống mở trang chỉnh sửa và hiển thị</w:t>
      </w:r>
    </w:p>
    <w:p w14:paraId="3F6A88BF" w14:textId="77777777" w:rsidR="00B6546E" w:rsidRDefault="00B6546E" w:rsidP="00B6546E">
      <w:pPr>
        <w:pStyle w:val="BodyText"/>
        <w:jc w:val="both"/>
        <w:rPr>
          <w:lang w:val="en-US"/>
        </w:rPr>
      </w:pPr>
      <w:r>
        <w:rPr>
          <w:lang w:val="en-US"/>
        </w:rPr>
        <w:t>Bước 3: Người dùng nhập tên mới và bấm OK</w:t>
      </w:r>
    </w:p>
    <w:p w14:paraId="750CEEDC" w14:textId="77777777" w:rsidR="00B6546E" w:rsidRPr="00F4409E" w:rsidRDefault="00B6546E" w:rsidP="00B6546E">
      <w:pPr>
        <w:pStyle w:val="BodyText"/>
        <w:jc w:val="both"/>
        <w:rPr>
          <w:lang w:val="en-US"/>
        </w:rPr>
      </w:pPr>
      <w:r>
        <w:rPr>
          <w:lang w:val="en-US"/>
        </w:rPr>
        <w:t>Bước 4: Hệ thống cập nhập tên mới</w:t>
      </w:r>
    </w:p>
    <w:p w14:paraId="23FA2322" w14:textId="77777777" w:rsidR="00BD14B1" w:rsidRDefault="00BD14B1" w:rsidP="00BD14B1">
      <w:pPr>
        <w:pStyle w:val="Heading4"/>
        <w:spacing w:line="360" w:lineRule="auto"/>
        <w:jc w:val="both"/>
        <w:rPr>
          <w:lang w:val="en-US"/>
        </w:rPr>
      </w:pPr>
      <w:r>
        <w:t>Các dòng sự kiện khác</w:t>
      </w:r>
    </w:p>
    <w:p w14:paraId="4E22A525" w14:textId="77777777" w:rsidR="00BD14B1" w:rsidRDefault="00BD14B1" w:rsidP="00BD14B1">
      <w:pPr>
        <w:ind w:firstLine="720"/>
        <w:rPr>
          <w:lang w:val="en-US"/>
        </w:rPr>
      </w:pPr>
      <w:r>
        <w:rPr>
          <w:lang w:val="en-US"/>
        </w:rPr>
        <w:t>Dòng phụ:</w:t>
      </w:r>
    </w:p>
    <w:p w14:paraId="22265575" w14:textId="77777777" w:rsidR="00BD14B1" w:rsidRDefault="00BD14B1" w:rsidP="00BD14B1">
      <w:pPr>
        <w:ind w:firstLine="720"/>
        <w:rPr>
          <w:lang w:val="en-US"/>
        </w:rPr>
      </w:pPr>
      <w:r>
        <w:rPr>
          <w:lang w:val="en-US"/>
        </w:rPr>
        <w:t>Không có</w:t>
      </w:r>
    </w:p>
    <w:p w14:paraId="7E52E69B" w14:textId="4C658217" w:rsidR="00BD14B1" w:rsidRDefault="00BD14B1" w:rsidP="00B6546E">
      <w:pPr>
        <w:rPr>
          <w:lang w:val="en-US"/>
        </w:rPr>
      </w:pPr>
    </w:p>
    <w:p w14:paraId="526E767F" w14:textId="77777777" w:rsidR="00BD14B1" w:rsidRDefault="00BD14B1" w:rsidP="00BD14B1">
      <w:pPr>
        <w:pStyle w:val="Heading3"/>
        <w:spacing w:line="360" w:lineRule="auto"/>
        <w:jc w:val="both"/>
      </w:pPr>
      <w:r>
        <w:t>Các yêu cầu đặc biệt</w:t>
      </w:r>
    </w:p>
    <w:p w14:paraId="72C4B58F" w14:textId="77777777" w:rsidR="00BD14B1" w:rsidRPr="00C4145D" w:rsidRDefault="00BD14B1" w:rsidP="00BD14B1">
      <w:pPr>
        <w:pStyle w:val="BodyText"/>
        <w:jc w:val="both"/>
      </w:pPr>
      <w:r w:rsidRPr="00C4145D">
        <w:t>Không có</w:t>
      </w:r>
    </w:p>
    <w:p w14:paraId="7F761D77" w14:textId="77777777" w:rsidR="00BD14B1" w:rsidRDefault="00BD14B1" w:rsidP="00BD14B1">
      <w:pPr>
        <w:pStyle w:val="Heading3"/>
        <w:spacing w:line="360" w:lineRule="auto"/>
        <w:jc w:val="both"/>
      </w:pPr>
      <w:r w:rsidRPr="0037628A">
        <w:t>Trạng thái hệ thống khi bắt đầu thực hiện Use-case</w:t>
      </w:r>
    </w:p>
    <w:p w14:paraId="71555B6F" w14:textId="77777777" w:rsidR="00BD14B1" w:rsidRPr="009114A2" w:rsidRDefault="00BD14B1" w:rsidP="00BD14B1">
      <w:pPr>
        <w:pStyle w:val="BodyText"/>
        <w:jc w:val="both"/>
      </w:pPr>
      <w:r w:rsidRPr="006E56ED">
        <w:t xml:space="preserve">Người dùng phải đăng nhập với Role là </w:t>
      </w:r>
      <w:r w:rsidRPr="009114A2">
        <w:t>Quản lý thư viện</w:t>
      </w:r>
    </w:p>
    <w:p w14:paraId="72A19F3E" w14:textId="77777777" w:rsidR="00BD14B1" w:rsidRPr="009114A2" w:rsidRDefault="00BD14B1" w:rsidP="00BD14B1">
      <w:pPr>
        <w:pStyle w:val="BodyText"/>
        <w:jc w:val="both"/>
      </w:pPr>
      <w:r w:rsidRPr="006E56ED">
        <w:t>Use case được kích hoạt khi có</w:t>
      </w:r>
      <w:r w:rsidRPr="009114A2">
        <w:t xml:space="preserve"> tên</w:t>
      </w:r>
      <w:r w:rsidRPr="006E56ED">
        <w:t xml:space="preserve"> </w:t>
      </w:r>
      <w:r w:rsidRPr="009114A2">
        <w:t>nhà xuất bản bị sai và cần sửa tên mới trong hệ thống</w:t>
      </w:r>
    </w:p>
    <w:p w14:paraId="3D66F959" w14:textId="77777777" w:rsidR="00BD14B1" w:rsidRDefault="00BD14B1" w:rsidP="00BD14B1">
      <w:pPr>
        <w:pStyle w:val="Heading3"/>
        <w:spacing w:line="360" w:lineRule="auto"/>
        <w:jc w:val="both"/>
      </w:pPr>
      <w:r>
        <w:rPr>
          <w:lang w:val="en-US"/>
        </w:rPr>
        <w:t>Trạng thái hệ thống sau khi thực hiện Use-case</w:t>
      </w:r>
    </w:p>
    <w:p w14:paraId="32788D7F" w14:textId="77777777" w:rsidR="00BD14B1" w:rsidRPr="009114A2" w:rsidRDefault="00BD14B1" w:rsidP="00BD14B1">
      <w:pPr>
        <w:pStyle w:val="BodyText"/>
        <w:jc w:val="both"/>
      </w:pPr>
      <w:r w:rsidRPr="006E56ED">
        <w:t>Thành công: Màn hình sẽ pop-up hiển thị thông báo “</w:t>
      </w:r>
      <w:r w:rsidRPr="009114A2">
        <w:t>Thêm thành công</w:t>
      </w:r>
      <w:r w:rsidRPr="006E56ED">
        <w:t>”</w:t>
      </w:r>
    </w:p>
    <w:p w14:paraId="55D90386" w14:textId="77777777" w:rsidR="00BD14B1" w:rsidRPr="006E56ED" w:rsidRDefault="00BD14B1" w:rsidP="00BD14B1">
      <w:pPr>
        <w:pStyle w:val="BodyText"/>
        <w:jc w:val="both"/>
      </w:pPr>
      <w:r w:rsidRPr="006E56ED">
        <w:t>Thất bại: Màn hình sẽ pop-up hiển thị thông báo “</w:t>
      </w:r>
      <w:r w:rsidRPr="009114A2">
        <w:t>Thêm thất bại</w:t>
      </w:r>
      <w:r w:rsidRPr="006E56ED">
        <w:t>”</w:t>
      </w:r>
    </w:p>
    <w:p w14:paraId="016902FA" w14:textId="77777777" w:rsidR="00BD14B1" w:rsidRDefault="00BD14B1" w:rsidP="00BD14B1">
      <w:pPr>
        <w:pStyle w:val="Heading3"/>
        <w:spacing w:line="360" w:lineRule="auto"/>
        <w:jc w:val="both"/>
        <w:rPr>
          <w:lang w:val="en-US"/>
        </w:rPr>
      </w:pPr>
      <w:r>
        <w:rPr>
          <w:lang w:val="en-US"/>
        </w:rPr>
        <w:t>Điểm mở rộng</w:t>
      </w:r>
    </w:p>
    <w:p w14:paraId="34A3D563" w14:textId="77777777" w:rsidR="00BD14B1" w:rsidRPr="00487C6C" w:rsidRDefault="00BD14B1" w:rsidP="00BD14B1">
      <w:pPr>
        <w:pStyle w:val="BodyText"/>
        <w:jc w:val="both"/>
        <w:rPr>
          <w:lang w:val="en-US"/>
        </w:rPr>
      </w:pPr>
      <w:r>
        <w:rPr>
          <w:lang w:val="en-US"/>
        </w:rPr>
        <w:t>Không có</w:t>
      </w:r>
    </w:p>
    <w:p w14:paraId="0C3E0306" w14:textId="77777777" w:rsidR="00BD14B1" w:rsidRPr="00F4409E" w:rsidRDefault="00BD14B1" w:rsidP="00BD14B1">
      <w:pPr>
        <w:pStyle w:val="Heading2"/>
        <w:spacing w:line="360" w:lineRule="auto"/>
        <w:jc w:val="both"/>
        <w:rPr>
          <w:lang w:val="en-US"/>
        </w:rPr>
      </w:pPr>
      <w:bookmarkStart w:id="53" w:name="_Toc44862055"/>
      <w:r>
        <w:rPr>
          <w:lang w:val="en-US"/>
        </w:rPr>
        <w:t>Đặc tả Use-case Truy xuất danh sách tên nhà xuất bản</w:t>
      </w:r>
      <w:bookmarkEnd w:id="53"/>
    </w:p>
    <w:p w14:paraId="4206A3CE" w14:textId="77777777" w:rsidR="00BD14B1" w:rsidRDefault="00BD14B1" w:rsidP="00BD14B1">
      <w:pPr>
        <w:pStyle w:val="Heading3"/>
        <w:spacing w:line="360" w:lineRule="auto"/>
        <w:jc w:val="both"/>
      </w:pPr>
      <w:r>
        <w:t>Tóm tắt</w:t>
      </w:r>
    </w:p>
    <w:p w14:paraId="13C6F4E3" w14:textId="77777777" w:rsidR="00BD14B1" w:rsidRDefault="00BD14B1" w:rsidP="00BD14B1">
      <w:pPr>
        <w:pStyle w:val="BodyText"/>
        <w:jc w:val="both"/>
        <w:rPr>
          <w:snapToGrid w:val="0"/>
          <w:lang w:val="en-US"/>
        </w:rPr>
      </w:pPr>
      <w:r w:rsidRPr="00F4409E">
        <w:rPr>
          <w:snapToGrid w:val="0"/>
          <w:lang w:val="en-US"/>
        </w:rPr>
        <w:t>Actor:</w:t>
      </w:r>
      <w:r>
        <w:rPr>
          <w:snapToGrid w:val="0"/>
          <w:lang w:val="en-US"/>
        </w:rPr>
        <w:t xml:space="preserve"> Nhân viên thư viện</w:t>
      </w:r>
    </w:p>
    <w:p w14:paraId="52AD5891" w14:textId="77777777" w:rsidR="00BD14B1" w:rsidRPr="00F4409E" w:rsidRDefault="00BD14B1" w:rsidP="00BD14B1">
      <w:pPr>
        <w:pStyle w:val="BodyText"/>
        <w:jc w:val="both"/>
        <w:rPr>
          <w:lang w:val="en-US"/>
        </w:rPr>
      </w:pPr>
      <w:r>
        <w:rPr>
          <w:snapToGrid w:val="0"/>
          <w:lang w:val="en-US"/>
        </w:rPr>
        <w:lastRenderedPageBreak/>
        <w:t>Mô tả: Tra cứu thông tin của tất cả nhà xuất bản trong hệ thống</w:t>
      </w:r>
    </w:p>
    <w:p w14:paraId="5F2BA40A" w14:textId="77777777" w:rsidR="00BD14B1" w:rsidRDefault="00BD14B1" w:rsidP="00BD14B1">
      <w:pPr>
        <w:pStyle w:val="Heading3"/>
        <w:spacing w:line="360" w:lineRule="auto"/>
        <w:jc w:val="both"/>
      </w:pPr>
      <w:r>
        <w:t>Dòng sự kiện</w:t>
      </w:r>
    </w:p>
    <w:p w14:paraId="28410D05" w14:textId="77777777" w:rsidR="00BD14B1" w:rsidRDefault="00BD14B1" w:rsidP="00BD14B1">
      <w:pPr>
        <w:pStyle w:val="Heading4"/>
        <w:spacing w:line="360" w:lineRule="auto"/>
        <w:jc w:val="both"/>
      </w:pPr>
      <w:r>
        <w:t>Dòng sự kiện chính</w:t>
      </w:r>
    </w:p>
    <w:p w14:paraId="0DAC6B03" w14:textId="77777777" w:rsidR="00B6546E" w:rsidRPr="0089448F" w:rsidRDefault="00B6546E" w:rsidP="00B6546E">
      <w:pPr>
        <w:pStyle w:val="BodyText"/>
        <w:jc w:val="both"/>
        <w:rPr>
          <w:lang w:val="en-US"/>
        </w:rPr>
      </w:pPr>
      <w:r w:rsidRPr="009114A2">
        <w:t xml:space="preserve">Bước 1: Người dùng </w:t>
      </w:r>
      <w:r>
        <w:rPr>
          <w:lang w:val="en-US"/>
        </w:rPr>
        <w:t>truy cập vào trang quản lý</w:t>
      </w:r>
    </w:p>
    <w:p w14:paraId="2A92135B" w14:textId="419D44EC" w:rsidR="00B6546E" w:rsidRDefault="00B6546E" w:rsidP="00B6546E">
      <w:pPr>
        <w:pStyle w:val="BodyText"/>
        <w:jc w:val="both"/>
        <w:rPr>
          <w:lang w:val="en-US"/>
        </w:rPr>
      </w:pPr>
      <w:r>
        <w:rPr>
          <w:lang w:val="en-US"/>
        </w:rPr>
        <w:t>Bước 2: V</w:t>
      </w:r>
      <w:r>
        <w:rPr>
          <w:lang w:val="en-US"/>
        </w:rPr>
        <w:t>ào chức năng quản lý nhà xuất bản</w:t>
      </w:r>
    </w:p>
    <w:p w14:paraId="40FD458D" w14:textId="6EA079E5" w:rsidR="00B6546E" w:rsidRDefault="00B6546E" w:rsidP="00B6546E">
      <w:pPr>
        <w:pStyle w:val="BodyText"/>
        <w:jc w:val="both"/>
        <w:rPr>
          <w:lang w:val="en-US"/>
        </w:rPr>
      </w:pPr>
      <w:r>
        <w:rPr>
          <w:lang w:val="en-US"/>
        </w:rPr>
        <w:t>Bước 3: H</w:t>
      </w:r>
      <w:r>
        <w:rPr>
          <w:lang w:val="en-US"/>
        </w:rPr>
        <w:t xml:space="preserve">ệ thống tải nhà xuất bản </w:t>
      </w:r>
      <w:r>
        <w:rPr>
          <w:lang w:val="en-US"/>
        </w:rPr>
        <w:t>lên thành danh sách cho người dùng</w:t>
      </w:r>
    </w:p>
    <w:p w14:paraId="23466D97" w14:textId="77777777" w:rsidR="00BD14B1" w:rsidRDefault="00BD14B1" w:rsidP="00BD14B1">
      <w:pPr>
        <w:pStyle w:val="Heading4"/>
        <w:spacing w:line="360" w:lineRule="auto"/>
        <w:jc w:val="both"/>
        <w:rPr>
          <w:lang w:val="en-US"/>
        </w:rPr>
      </w:pPr>
      <w:r>
        <w:t>Các dòng sự kiện khác</w:t>
      </w:r>
    </w:p>
    <w:p w14:paraId="5FE7041C" w14:textId="77777777" w:rsidR="00BD14B1" w:rsidRDefault="00BD14B1" w:rsidP="00BD14B1">
      <w:pPr>
        <w:ind w:firstLine="720"/>
        <w:rPr>
          <w:lang w:val="en-US"/>
        </w:rPr>
      </w:pPr>
      <w:r>
        <w:rPr>
          <w:lang w:val="en-US"/>
        </w:rPr>
        <w:t>Dòng phụ:</w:t>
      </w:r>
    </w:p>
    <w:p w14:paraId="3C95803C" w14:textId="77777777" w:rsidR="00BD14B1" w:rsidRDefault="00BD14B1" w:rsidP="00BD14B1">
      <w:pPr>
        <w:ind w:firstLine="720"/>
        <w:rPr>
          <w:lang w:val="en-US"/>
        </w:rPr>
      </w:pPr>
      <w:r>
        <w:rPr>
          <w:lang w:val="en-US"/>
        </w:rPr>
        <w:t>Không có</w:t>
      </w:r>
    </w:p>
    <w:p w14:paraId="4E656460" w14:textId="77777777" w:rsidR="00BD14B1" w:rsidRDefault="00BD14B1" w:rsidP="00BD14B1">
      <w:pPr>
        <w:ind w:firstLine="720"/>
        <w:rPr>
          <w:lang w:val="en-US"/>
        </w:rPr>
      </w:pPr>
    </w:p>
    <w:p w14:paraId="22C883E7" w14:textId="77777777" w:rsidR="00BD14B1" w:rsidRDefault="00BD14B1" w:rsidP="00BD14B1">
      <w:pPr>
        <w:ind w:firstLine="720"/>
        <w:rPr>
          <w:lang w:val="en-US"/>
        </w:rPr>
      </w:pPr>
      <w:r>
        <w:rPr>
          <w:lang w:val="en-US"/>
        </w:rPr>
        <w:t>Dòng ngoại lệ (Alternative Flow):</w:t>
      </w:r>
    </w:p>
    <w:p w14:paraId="01790445" w14:textId="77777777" w:rsidR="00BD14B1" w:rsidRPr="00F4409E" w:rsidRDefault="00BD14B1" w:rsidP="00BD14B1">
      <w:pPr>
        <w:ind w:firstLine="720"/>
        <w:rPr>
          <w:lang w:val="en-US"/>
        </w:rPr>
      </w:pPr>
      <w:r>
        <w:rPr>
          <w:lang w:val="en-US"/>
        </w:rPr>
        <w:t>Không có</w:t>
      </w:r>
    </w:p>
    <w:p w14:paraId="1AA58C42" w14:textId="77777777" w:rsidR="00BD14B1" w:rsidRDefault="00BD14B1" w:rsidP="00BD14B1">
      <w:pPr>
        <w:pStyle w:val="Heading3"/>
        <w:spacing w:line="360" w:lineRule="auto"/>
        <w:jc w:val="both"/>
      </w:pPr>
      <w:r>
        <w:t>Các yêu cầu đặc biệt</w:t>
      </w:r>
    </w:p>
    <w:p w14:paraId="5C027480" w14:textId="77777777" w:rsidR="00BD14B1" w:rsidRPr="00C4145D" w:rsidRDefault="00BD14B1" w:rsidP="00BD14B1">
      <w:pPr>
        <w:pStyle w:val="BodyText"/>
        <w:jc w:val="both"/>
      </w:pPr>
      <w:r w:rsidRPr="00C4145D">
        <w:t>Không có</w:t>
      </w:r>
    </w:p>
    <w:p w14:paraId="653C4480" w14:textId="77777777" w:rsidR="00BD14B1" w:rsidRDefault="00BD14B1" w:rsidP="00BD14B1">
      <w:pPr>
        <w:pStyle w:val="Heading3"/>
        <w:spacing w:line="360" w:lineRule="auto"/>
        <w:jc w:val="both"/>
      </w:pPr>
      <w:r w:rsidRPr="0037628A">
        <w:t>Trạng thái hệ thống khi bắt đầu thực hiện Use-case</w:t>
      </w:r>
    </w:p>
    <w:p w14:paraId="541CDD88" w14:textId="77777777" w:rsidR="00BD14B1" w:rsidRPr="009114A2" w:rsidRDefault="00BD14B1" w:rsidP="00BD14B1">
      <w:pPr>
        <w:pStyle w:val="BodyText"/>
        <w:jc w:val="both"/>
      </w:pPr>
      <w:r w:rsidRPr="006E56ED">
        <w:t xml:space="preserve">Người dùng phải đăng nhập với </w:t>
      </w:r>
      <w:r w:rsidRPr="009114A2">
        <w:t>một trong các role của nhân viên thư viện</w:t>
      </w:r>
    </w:p>
    <w:p w14:paraId="726B8DFC" w14:textId="77777777" w:rsidR="00BD14B1" w:rsidRPr="009114A2" w:rsidRDefault="00BD14B1" w:rsidP="00BD14B1">
      <w:pPr>
        <w:pStyle w:val="BodyText"/>
        <w:jc w:val="both"/>
      </w:pPr>
      <w:r w:rsidRPr="006E56ED">
        <w:t xml:space="preserve">Use case được kích hoạt khi có </w:t>
      </w:r>
      <w:r w:rsidRPr="009114A2">
        <w:t>nhu cầu xem danh sách nhà xuất bản</w:t>
      </w:r>
    </w:p>
    <w:p w14:paraId="2332E5C0" w14:textId="77777777" w:rsidR="00BD14B1" w:rsidRDefault="00BD14B1" w:rsidP="00BD14B1">
      <w:pPr>
        <w:pStyle w:val="Heading3"/>
        <w:spacing w:line="360" w:lineRule="auto"/>
        <w:jc w:val="both"/>
      </w:pPr>
      <w:r>
        <w:rPr>
          <w:lang w:val="en-US"/>
        </w:rPr>
        <w:t>Trạng thái hệ thống sau khi thực hiện Use-case</w:t>
      </w:r>
    </w:p>
    <w:p w14:paraId="72A4AB1F" w14:textId="77777777" w:rsidR="00BD14B1" w:rsidRPr="009114A2" w:rsidRDefault="00BD14B1" w:rsidP="00BD14B1">
      <w:pPr>
        <w:pStyle w:val="BodyText"/>
        <w:jc w:val="both"/>
      </w:pPr>
      <w:r w:rsidRPr="006E56ED">
        <w:t xml:space="preserve">Thành công: Màn hình tương tác người dùng sẽ hiển thị </w:t>
      </w:r>
      <w:r w:rsidRPr="009114A2">
        <w:t>danh sách nhà xuất bản</w:t>
      </w:r>
    </w:p>
    <w:p w14:paraId="3245C331" w14:textId="77777777" w:rsidR="00BD14B1" w:rsidRPr="006E56ED" w:rsidRDefault="00BD14B1" w:rsidP="00BD14B1">
      <w:pPr>
        <w:pStyle w:val="BodyText"/>
        <w:jc w:val="both"/>
      </w:pPr>
      <w:r w:rsidRPr="006E56ED">
        <w:t>Thất bại: Màn hình sẽ pop-up hiển thị thông báo “Không có dữ liệu”</w:t>
      </w:r>
    </w:p>
    <w:p w14:paraId="395DFD40" w14:textId="77777777" w:rsidR="00BD14B1" w:rsidRDefault="00BD14B1" w:rsidP="00BD14B1">
      <w:pPr>
        <w:pStyle w:val="Heading3"/>
        <w:spacing w:line="360" w:lineRule="auto"/>
        <w:jc w:val="both"/>
        <w:rPr>
          <w:lang w:val="en-US"/>
        </w:rPr>
      </w:pPr>
      <w:r>
        <w:rPr>
          <w:lang w:val="en-US"/>
        </w:rPr>
        <w:t>Điểm mở rộng</w:t>
      </w:r>
    </w:p>
    <w:p w14:paraId="65C960E8" w14:textId="77777777" w:rsidR="00BD14B1" w:rsidRDefault="00BD14B1" w:rsidP="00BD14B1">
      <w:pPr>
        <w:pStyle w:val="BodyText"/>
        <w:jc w:val="both"/>
        <w:rPr>
          <w:lang w:val="en-US"/>
        </w:rPr>
      </w:pPr>
      <w:r>
        <w:rPr>
          <w:lang w:val="en-US"/>
        </w:rPr>
        <w:t>Xóa nhà xuất bản</w:t>
      </w:r>
    </w:p>
    <w:p w14:paraId="79978A41" w14:textId="77777777" w:rsidR="00BD14B1" w:rsidRDefault="00BD14B1" w:rsidP="00BD14B1">
      <w:pPr>
        <w:pStyle w:val="BodyText"/>
        <w:jc w:val="both"/>
        <w:rPr>
          <w:lang w:val="en-US"/>
        </w:rPr>
      </w:pPr>
      <w:r>
        <w:rPr>
          <w:lang w:val="en-US"/>
        </w:rPr>
        <w:t>Chỉnh sửa nhà xuất bản</w:t>
      </w:r>
    </w:p>
    <w:p w14:paraId="459FE7FC" w14:textId="77777777" w:rsidR="00BD14B1" w:rsidRPr="00487C6C" w:rsidRDefault="00BD14B1" w:rsidP="00BD14B1">
      <w:pPr>
        <w:pStyle w:val="BodyText"/>
        <w:jc w:val="both"/>
        <w:rPr>
          <w:lang w:val="en-US"/>
        </w:rPr>
      </w:pPr>
      <w:r>
        <w:rPr>
          <w:lang w:val="en-US"/>
        </w:rPr>
        <w:t>Tạo thông tin đầu sách mới</w:t>
      </w:r>
    </w:p>
    <w:p w14:paraId="22937881" w14:textId="77777777" w:rsidR="00BD14B1" w:rsidRPr="00F4409E" w:rsidRDefault="00BD14B1" w:rsidP="00BD14B1">
      <w:pPr>
        <w:pStyle w:val="Heading2"/>
        <w:spacing w:line="360" w:lineRule="auto"/>
        <w:jc w:val="both"/>
        <w:rPr>
          <w:lang w:val="en-US"/>
        </w:rPr>
      </w:pPr>
      <w:bookmarkStart w:id="54" w:name="_Toc44862056"/>
      <w:r>
        <w:rPr>
          <w:lang w:val="en-US"/>
        </w:rPr>
        <w:t>Đặc tả Use-case Thêm tác giả</w:t>
      </w:r>
      <w:bookmarkEnd w:id="54"/>
    </w:p>
    <w:p w14:paraId="0E82AB0F" w14:textId="77777777" w:rsidR="00BD14B1" w:rsidRDefault="00BD14B1" w:rsidP="00BD14B1">
      <w:pPr>
        <w:pStyle w:val="Heading3"/>
        <w:spacing w:line="360" w:lineRule="auto"/>
        <w:jc w:val="both"/>
      </w:pPr>
      <w:r>
        <w:t>Tóm tắt</w:t>
      </w:r>
    </w:p>
    <w:p w14:paraId="45E908C9" w14:textId="77777777" w:rsidR="00BD14B1" w:rsidRDefault="00BD14B1" w:rsidP="00BD14B1">
      <w:pPr>
        <w:pStyle w:val="BodyText"/>
        <w:jc w:val="both"/>
        <w:rPr>
          <w:snapToGrid w:val="0"/>
          <w:lang w:val="en-US"/>
        </w:rPr>
      </w:pPr>
      <w:r w:rsidRPr="00F4409E">
        <w:rPr>
          <w:snapToGrid w:val="0"/>
          <w:lang w:val="en-US"/>
        </w:rPr>
        <w:t>Actor:</w:t>
      </w:r>
      <w:r>
        <w:rPr>
          <w:snapToGrid w:val="0"/>
          <w:lang w:val="en-US"/>
        </w:rPr>
        <w:t xml:space="preserve"> Quản lý thư viện</w:t>
      </w:r>
    </w:p>
    <w:p w14:paraId="1802D28D" w14:textId="77777777" w:rsidR="00BD14B1" w:rsidRPr="00F4409E" w:rsidRDefault="00BD14B1" w:rsidP="00BD14B1">
      <w:pPr>
        <w:pStyle w:val="BodyText"/>
        <w:jc w:val="both"/>
        <w:rPr>
          <w:lang w:val="en-US"/>
        </w:rPr>
      </w:pPr>
      <w:r>
        <w:rPr>
          <w:snapToGrid w:val="0"/>
          <w:lang w:val="en-US"/>
        </w:rPr>
        <w:t>Mô tả: Thêm tên tác giả vào hệ thống</w:t>
      </w:r>
    </w:p>
    <w:p w14:paraId="3F54224C" w14:textId="77777777" w:rsidR="00BD14B1" w:rsidRDefault="00BD14B1" w:rsidP="00BD14B1">
      <w:pPr>
        <w:pStyle w:val="Heading3"/>
        <w:spacing w:line="360" w:lineRule="auto"/>
        <w:jc w:val="both"/>
      </w:pPr>
      <w:r>
        <w:t>Dòng sự kiện</w:t>
      </w:r>
    </w:p>
    <w:p w14:paraId="19B4847F" w14:textId="77777777" w:rsidR="00BD14B1" w:rsidRDefault="00BD14B1" w:rsidP="00BD14B1">
      <w:pPr>
        <w:pStyle w:val="Heading4"/>
        <w:spacing w:line="360" w:lineRule="auto"/>
        <w:jc w:val="both"/>
      </w:pPr>
      <w:r>
        <w:t>Dòng sự kiện chính</w:t>
      </w:r>
    </w:p>
    <w:p w14:paraId="3D4BA92B" w14:textId="35248994" w:rsidR="00BD14B1" w:rsidRPr="00B6546E" w:rsidRDefault="00BD14B1" w:rsidP="00BD14B1">
      <w:pPr>
        <w:pStyle w:val="BodyText"/>
        <w:jc w:val="both"/>
        <w:rPr>
          <w:lang w:val="en-US"/>
        </w:rPr>
      </w:pPr>
      <w:r w:rsidRPr="006E56ED">
        <w:t xml:space="preserve">Bước 1: </w:t>
      </w:r>
      <w:r w:rsidRPr="009114A2">
        <w:t>Người dùng nhập tên tác giả</w:t>
      </w:r>
      <w:r w:rsidR="00B6546E">
        <w:rPr>
          <w:lang w:val="en-US"/>
        </w:rPr>
        <w:t xml:space="preserve"> và bấm nút Thêm</w:t>
      </w:r>
    </w:p>
    <w:p w14:paraId="1AA5B6D5" w14:textId="0303C1FE" w:rsidR="00BD14B1" w:rsidRDefault="00BD14B1" w:rsidP="00BD14B1">
      <w:pPr>
        <w:pStyle w:val="BodyText"/>
        <w:jc w:val="both"/>
        <w:rPr>
          <w:lang w:val="en-US"/>
        </w:rPr>
      </w:pPr>
      <w:r>
        <w:rPr>
          <w:lang w:val="en-US"/>
        </w:rPr>
        <w:t xml:space="preserve">Bước 2: </w:t>
      </w:r>
      <w:r w:rsidR="00B6546E">
        <w:rPr>
          <w:lang w:val="en-US"/>
        </w:rPr>
        <w:t>Hệ thống thêm tác giả vào cơ sở dữ liệu</w:t>
      </w:r>
    </w:p>
    <w:p w14:paraId="6263C58B" w14:textId="77777777" w:rsidR="00BD14B1" w:rsidRDefault="00BD14B1" w:rsidP="00BD14B1">
      <w:pPr>
        <w:pStyle w:val="BodyText"/>
        <w:jc w:val="both"/>
        <w:rPr>
          <w:lang w:val="en-US"/>
        </w:rPr>
      </w:pPr>
      <w:r>
        <w:rPr>
          <w:lang w:val="en-US"/>
        </w:rPr>
        <w:t>Bước 3: Dataservice chuyển thành json và gọi API của Controller</w:t>
      </w:r>
    </w:p>
    <w:p w14:paraId="2D5B5293" w14:textId="77777777" w:rsidR="00BD14B1" w:rsidRDefault="00BD14B1" w:rsidP="00BD14B1">
      <w:pPr>
        <w:pStyle w:val="Heading4"/>
        <w:spacing w:line="360" w:lineRule="auto"/>
        <w:jc w:val="both"/>
        <w:rPr>
          <w:lang w:val="en-US"/>
        </w:rPr>
      </w:pPr>
      <w:r>
        <w:lastRenderedPageBreak/>
        <w:t>Các dòng sự kiện khác</w:t>
      </w:r>
    </w:p>
    <w:p w14:paraId="237BA4A6" w14:textId="77777777" w:rsidR="00BD14B1" w:rsidRDefault="00BD14B1" w:rsidP="00BD14B1">
      <w:pPr>
        <w:ind w:firstLine="720"/>
        <w:rPr>
          <w:lang w:val="en-US"/>
        </w:rPr>
      </w:pPr>
      <w:r>
        <w:rPr>
          <w:lang w:val="en-US"/>
        </w:rPr>
        <w:t>Dòng phụ:</w:t>
      </w:r>
    </w:p>
    <w:p w14:paraId="59684693" w14:textId="77777777" w:rsidR="00BD14B1" w:rsidRDefault="00BD14B1" w:rsidP="00BD14B1">
      <w:pPr>
        <w:ind w:firstLine="720"/>
        <w:rPr>
          <w:lang w:val="en-US"/>
        </w:rPr>
      </w:pPr>
      <w:r>
        <w:rPr>
          <w:lang w:val="en-US"/>
        </w:rPr>
        <w:t>Không có</w:t>
      </w:r>
    </w:p>
    <w:p w14:paraId="1068602E" w14:textId="77777777" w:rsidR="00BD14B1" w:rsidRDefault="00BD14B1" w:rsidP="00BD14B1">
      <w:pPr>
        <w:ind w:firstLine="720"/>
        <w:rPr>
          <w:lang w:val="en-US"/>
        </w:rPr>
      </w:pPr>
    </w:p>
    <w:p w14:paraId="0F3E71F9" w14:textId="77777777" w:rsidR="00BD14B1" w:rsidRDefault="00BD14B1" w:rsidP="00BD14B1">
      <w:pPr>
        <w:ind w:firstLine="720"/>
        <w:rPr>
          <w:lang w:val="en-US"/>
        </w:rPr>
      </w:pPr>
      <w:r>
        <w:rPr>
          <w:lang w:val="en-US"/>
        </w:rPr>
        <w:t>Dòng ngoại lệ (Alternative Flow):</w:t>
      </w:r>
    </w:p>
    <w:p w14:paraId="69A705D7" w14:textId="77777777" w:rsidR="00BD14B1" w:rsidRPr="00F4409E" w:rsidRDefault="00BD14B1" w:rsidP="00BD14B1">
      <w:pPr>
        <w:ind w:firstLine="720"/>
        <w:rPr>
          <w:lang w:val="en-US"/>
        </w:rPr>
      </w:pPr>
      <w:r>
        <w:rPr>
          <w:lang w:val="en-US"/>
        </w:rPr>
        <w:t>Bước A.5: Nếu dữ liệu không hợp lệ sẽ bỏ qua bước 6, 7 và gửi thông báo thất bại về Controller</w:t>
      </w:r>
    </w:p>
    <w:p w14:paraId="479805A3" w14:textId="77777777" w:rsidR="00BD14B1" w:rsidRDefault="00BD14B1" w:rsidP="00BD14B1">
      <w:pPr>
        <w:pStyle w:val="Heading3"/>
        <w:spacing w:line="360" w:lineRule="auto"/>
        <w:jc w:val="both"/>
      </w:pPr>
      <w:r>
        <w:t>Các yêu cầu đặc biệt</w:t>
      </w:r>
    </w:p>
    <w:p w14:paraId="2E1D13B6" w14:textId="77777777" w:rsidR="00BD14B1" w:rsidRPr="00C4145D" w:rsidRDefault="00BD14B1" w:rsidP="00BD14B1">
      <w:pPr>
        <w:pStyle w:val="BodyText"/>
        <w:jc w:val="both"/>
      </w:pPr>
      <w:r w:rsidRPr="00C4145D">
        <w:t>Không có</w:t>
      </w:r>
    </w:p>
    <w:p w14:paraId="2C89EA43" w14:textId="77777777" w:rsidR="00BD14B1" w:rsidRDefault="00BD14B1" w:rsidP="00BD14B1">
      <w:pPr>
        <w:pStyle w:val="Heading3"/>
        <w:spacing w:line="360" w:lineRule="auto"/>
        <w:jc w:val="both"/>
      </w:pPr>
      <w:r w:rsidRPr="0037628A">
        <w:t>Trạng thái hệ thống khi bắt đầu thực hiện Use-case</w:t>
      </w:r>
    </w:p>
    <w:p w14:paraId="41ECC835" w14:textId="77777777" w:rsidR="00BD14B1" w:rsidRPr="009114A2" w:rsidRDefault="00BD14B1" w:rsidP="00BD14B1">
      <w:pPr>
        <w:pStyle w:val="BodyText"/>
        <w:jc w:val="both"/>
      </w:pPr>
      <w:r w:rsidRPr="006E56ED">
        <w:t xml:space="preserve">Người dùng phải đăng nhập với Role là </w:t>
      </w:r>
      <w:r w:rsidRPr="009114A2">
        <w:t>Quản lý thư viện</w:t>
      </w:r>
    </w:p>
    <w:p w14:paraId="33C9781D" w14:textId="77777777" w:rsidR="00BD14B1" w:rsidRPr="009114A2" w:rsidRDefault="00BD14B1" w:rsidP="00BD14B1">
      <w:pPr>
        <w:pStyle w:val="BodyText"/>
        <w:jc w:val="both"/>
      </w:pPr>
      <w:r w:rsidRPr="006E56ED">
        <w:t xml:space="preserve">Use case được kích hoạt khi có </w:t>
      </w:r>
      <w:r w:rsidRPr="009114A2">
        <w:t>tác giả mới cần thêm vào hệ thống</w:t>
      </w:r>
    </w:p>
    <w:p w14:paraId="5311C8BA" w14:textId="77777777" w:rsidR="00BD14B1" w:rsidRDefault="00BD14B1" w:rsidP="00BD14B1">
      <w:pPr>
        <w:pStyle w:val="Heading3"/>
        <w:spacing w:line="360" w:lineRule="auto"/>
        <w:jc w:val="both"/>
      </w:pPr>
      <w:r>
        <w:rPr>
          <w:lang w:val="en-US"/>
        </w:rPr>
        <w:t>Trạng thái hệ thống sau khi thực hiện Use-case</w:t>
      </w:r>
    </w:p>
    <w:p w14:paraId="6C4E5964" w14:textId="77777777" w:rsidR="00BD14B1" w:rsidRPr="009114A2" w:rsidRDefault="00BD14B1" w:rsidP="00BD14B1">
      <w:pPr>
        <w:pStyle w:val="BodyText"/>
        <w:jc w:val="both"/>
      </w:pPr>
      <w:r w:rsidRPr="006E56ED">
        <w:t>Thành công: Màn hình sẽ pop-up hiển thị thông báo “</w:t>
      </w:r>
      <w:r w:rsidRPr="009114A2">
        <w:t>Thêm thành công</w:t>
      </w:r>
      <w:r w:rsidRPr="006E56ED">
        <w:t>”</w:t>
      </w:r>
    </w:p>
    <w:p w14:paraId="14C838A8" w14:textId="77777777" w:rsidR="00BD14B1" w:rsidRPr="006E56ED" w:rsidRDefault="00BD14B1" w:rsidP="00BD14B1">
      <w:pPr>
        <w:pStyle w:val="BodyText"/>
        <w:jc w:val="both"/>
      </w:pPr>
      <w:r w:rsidRPr="006E56ED">
        <w:t>Thất bại: Màn hình sẽ pop-up hiển thị thông báo “</w:t>
      </w:r>
      <w:r w:rsidRPr="009114A2">
        <w:t>Thêm thất bại</w:t>
      </w:r>
      <w:r w:rsidRPr="006E56ED">
        <w:t>”</w:t>
      </w:r>
    </w:p>
    <w:p w14:paraId="60324B16" w14:textId="77777777" w:rsidR="00BD14B1" w:rsidRDefault="00BD14B1" w:rsidP="00BD14B1">
      <w:pPr>
        <w:pStyle w:val="Heading3"/>
        <w:spacing w:line="360" w:lineRule="auto"/>
        <w:jc w:val="both"/>
        <w:rPr>
          <w:lang w:val="en-US"/>
        </w:rPr>
      </w:pPr>
      <w:r>
        <w:rPr>
          <w:lang w:val="en-US"/>
        </w:rPr>
        <w:t>Điểm mở rộng</w:t>
      </w:r>
    </w:p>
    <w:p w14:paraId="047784D4" w14:textId="77777777" w:rsidR="00BD14B1" w:rsidRPr="00487C6C" w:rsidRDefault="00BD14B1" w:rsidP="00BD14B1">
      <w:pPr>
        <w:pStyle w:val="BodyText"/>
        <w:jc w:val="both"/>
        <w:rPr>
          <w:lang w:val="en-US"/>
        </w:rPr>
      </w:pPr>
      <w:r>
        <w:rPr>
          <w:lang w:val="en-US"/>
        </w:rPr>
        <w:t>Không có</w:t>
      </w:r>
    </w:p>
    <w:p w14:paraId="782F79D3" w14:textId="77777777" w:rsidR="00BD14B1" w:rsidRPr="00F4409E" w:rsidRDefault="00BD14B1" w:rsidP="00BD14B1">
      <w:pPr>
        <w:pStyle w:val="Heading2"/>
        <w:spacing w:line="360" w:lineRule="auto"/>
        <w:jc w:val="both"/>
        <w:rPr>
          <w:lang w:val="en-US"/>
        </w:rPr>
      </w:pPr>
      <w:bookmarkStart w:id="55" w:name="_Toc44862057"/>
      <w:r>
        <w:rPr>
          <w:lang w:val="en-US"/>
        </w:rPr>
        <w:t>Đặc tả Use-case Xóa tác giả</w:t>
      </w:r>
      <w:bookmarkEnd w:id="55"/>
    </w:p>
    <w:p w14:paraId="5061986D" w14:textId="77777777" w:rsidR="00BD14B1" w:rsidRDefault="00BD14B1" w:rsidP="00BD14B1">
      <w:pPr>
        <w:pStyle w:val="Heading3"/>
        <w:spacing w:line="360" w:lineRule="auto"/>
        <w:jc w:val="both"/>
      </w:pPr>
      <w:r>
        <w:t>Tóm tắt</w:t>
      </w:r>
    </w:p>
    <w:p w14:paraId="4B216257" w14:textId="77777777" w:rsidR="00BD14B1" w:rsidRDefault="00BD14B1" w:rsidP="00BD14B1">
      <w:pPr>
        <w:pStyle w:val="BodyText"/>
        <w:jc w:val="both"/>
        <w:rPr>
          <w:snapToGrid w:val="0"/>
          <w:lang w:val="en-US"/>
        </w:rPr>
      </w:pPr>
      <w:r w:rsidRPr="00F4409E">
        <w:rPr>
          <w:snapToGrid w:val="0"/>
          <w:lang w:val="en-US"/>
        </w:rPr>
        <w:t>Actor:</w:t>
      </w:r>
      <w:r>
        <w:rPr>
          <w:snapToGrid w:val="0"/>
          <w:lang w:val="en-US"/>
        </w:rPr>
        <w:t xml:space="preserve"> Quản lý thư viện</w:t>
      </w:r>
    </w:p>
    <w:p w14:paraId="5AC68E27" w14:textId="77777777" w:rsidR="00BD14B1" w:rsidRPr="00F4409E" w:rsidRDefault="00BD14B1" w:rsidP="00BD14B1">
      <w:pPr>
        <w:pStyle w:val="BodyText"/>
        <w:jc w:val="both"/>
        <w:rPr>
          <w:lang w:val="en-US"/>
        </w:rPr>
      </w:pPr>
      <w:r>
        <w:rPr>
          <w:snapToGrid w:val="0"/>
          <w:lang w:val="en-US"/>
        </w:rPr>
        <w:t>Mô tả: Xóa tên tác giả khỏi hệ thống</w:t>
      </w:r>
    </w:p>
    <w:p w14:paraId="0E485340" w14:textId="77777777" w:rsidR="00BD14B1" w:rsidRDefault="00BD14B1" w:rsidP="00BD14B1">
      <w:pPr>
        <w:pStyle w:val="Heading3"/>
        <w:spacing w:line="360" w:lineRule="auto"/>
        <w:jc w:val="both"/>
      </w:pPr>
      <w:r>
        <w:t>Dòng sự kiện</w:t>
      </w:r>
    </w:p>
    <w:p w14:paraId="07AE7301" w14:textId="77777777" w:rsidR="00BD14B1" w:rsidRDefault="00BD14B1" w:rsidP="00BD14B1">
      <w:pPr>
        <w:pStyle w:val="Heading4"/>
        <w:spacing w:line="360" w:lineRule="auto"/>
        <w:jc w:val="both"/>
      </w:pPr>
      <w:r>
        <w:t>Dòng sự kiện chính</w:t>
      </w:r>
    </w:p>
    <w:p w14:paraId="4A7E9C0B" w14:textId="41D59E6F" w:rsidR="00BD14B1" w:rsidRDefault="00BD14B1" w:rsidP="00BD14B1">
      <w:pPr>
        <w:pStyle w:val="BodyText"/>
        <w:jc w:val="both"/>
        <w:rPr>
          <w:lang w:val="en-US"/>
        </w:rPr>
      </w:pPr>
      <w:r w:rsidRPr="006E56ED">
        <w:t xml:space="preserve">Bước 1: </w:t>
      </w:r>
      <w:r w:rsidR="00F359C6">
        <w:rPr>
          <w:lang w:val="en-US"/>
        </w:rPr>
        <w:t>Người dùng bấm vào nút xóa cuối thông tin tác giả</w:t>
      </w:r>
    </w:p>
    <w:p w14:paraId="7635320D" w14:textId="7A994925" w:rsidR="00BD14B1" w:rsidRPr="00BE27D7" w:rsidRDefault="00BD14B1" w:rsidP="00BD14B1">
      <w:pPr>
        <w:pStyle w:val="BodyText"/>
        <w:jc w:val="both"/>
        <w:rPr>
          <w:lang w:val="en-US"/>
        </w:rPr>
      </w:pPr>
      <w:r>
        <w:rPr>
          <w:lang w:val="en-US"/>
        </w:rPr>
        <w:t xml:space="preserve">Bước 2: </w:t>
      </w:r>
      <w:r w:rsidR="00F359C6">
        <w:rPr>
          <w:lang w:val="en-US"/>
        </w:rPr>
        <w:t>Hệ thống hiển thị dialog xác nhận</w:t>
      </w:r>
    </w:p>
    <w:p w14:paraId="71CE17AD" w14:textId="6922E8B0" w:rsidR="00BD14B1" w:rsidRDefault="00BD14B1" w:rsidP="00BD14B1">
      <w:pPr>
        <w:pStyle w:val="BodyText"/>
        <w:jc w:val="both"/>
        <w:rPr>
          <w:lang w:val="en-US"/>
        </w:rPr>
      </w:pPr>
      <w:r>
        <w:rPr>
          <w:lang w:val="en-US"/>
        </w:rPr>
        <w:t xml:space="preserve">Bước 3: </w:t>
      </w:r>
      <w:r w:rsidR="00720999">
        <w:rPr>
          <w:lang w:val="en-US"/>
        </w:rPr>
        <w:t>Người dùng bấm OK để xác nhận</w:t>
      </w:r>
    </w:p>
    <w:p w14:paraId="473584B4" w14:textId="529F6B78" w:rsidR="00BD14B1" w:rsidRPr="00F4409E" w:rsidRDefault="00BD14B1" w:rsidP="00720999">
      <w:pPr>
        <w:pStyle w:val="BodyText"/>
        <w:jc w:val="both"/>
        <w:rPr>
          <w:lang w:val="en-US"/>
        </w:rPr>
      </w:pPr>
      <w:r>
        <w:rPr>
          <w:lang w:val="en-US"/>
        </w:rPr>
        <w:t xml:space="preserve">Bước 4: </w:t>
      </w:r>
      <w:r w:rsidR="00720999">
        <w:rPr>
          <w:lang w:val="en-US"/>
        </w:rPr>
        <w:t>Hệ thống xóa dữ liệu tác giả</w:t>
      </w:r>
    </w:p>
    <w:p w14:paraId="6B30D5EA" w14:textId="77777777" w:rsidR="00BD14B1" w:rsidRDefault="00BD14B1" w:rsidP="00BD14B1">
      <w:pPr>
        <w:pStyle w:val="Heading4"/>
        <w:spacing w:line="360" w:lineRule="auto"/>
        <w:jc w:val="both"/>
        <w:rPr>
          <w:lang w:val="en-US"/>
        </w:rPr>
      </w:pPr>
      <w:r>
        <w:t>Các dòng sự kiện khác</w:t>
      </w:r>
    </w:p>
    <w:p w14:paraId="4B8B5AC2" w14:textId="77777777" w:rsidR="00BD14B1" w:rsidRDefault="00BD14B1" w:rsidP="00BD14B1">
      <w:pPr>
        <w:ind w:firstLine="720"/>
        <w:rPr>
          <w:lang w:val="en-US"/>
        </w:rPr>
      </w:pPr>
      <w:r>
        <w:rPr>
          <w:lang w:val="en-US"/>
        </w:rPr>
        <w:t>Dòng phụ:</w:t>
      </w:r>
    </w:p>
    <w:p w14:paraId="3C259BEB" w14:textId="77777777" w:rsidR="00BD14B1" w:rsidRDefault="00BD14B1" w:rsidP="00BD14B1">
      <w:pPr>
        <w:ind w:firstLine="720"/>
        <w:rPr>
          <w:lang w:val="en-US"/>
        </w:rPr>
      </w:pPr>
      <w:r>
        <w:rPr>
          <w:lang w:val="en-US"/>
        </w:rPr>
        <w:t>Không có</w:t>
      </w:r>
    </w:p>
    <w:p w14:paraId="09DB5F3D" w14:textId="77777777" w:rsidR="00BD14B1" w:rsidRDefault="00BD14B1" w:rsidP="00BD14B1">
      <w:pPr>
        <w:ind w:firstLine="720"/>
        <w:rPr>
          <w:lang w:val="en-US"/>
        </w:rPr>
      </w:pPr>
    </w:p>
    <w:p w14:paraId="3FE16AF8" w14:textId="77777777" w:rsidR="00BD14B1" w:rsidRDefault="00BD14B1" w:rsidP="00BD14B1">
      <w:pPr>
        <w:ind w:firstLine="720"/>
        <w:rPr>
          <w:lang w:val="en-US"/>
        </w:rPr>
      </w:pPr>
      <w:r>
        <w:rPr>
          <w:lang w:val="en-US"/>
        </w:rPr>
        <w:t>Dòng ngoại lệ (Alternative Flow):</w:t>
      </w:r>
    </w:p>
    <w:p w14:paraId="45D194B2" w14:textId="77777777" w:rsidR="00BD14B1" w:rsidRDefault="00BD14B1" w:rsidP="00BD14B1">
      <w:pPr>
        <w:ind w:firstLine="720"/>
        <w:rPr>
          <w:lang w:val="en-US"/>
        </w:rPr>
      </w:pPr>
      <w:r>
        <w:rPr>
          <w:lang w:val="en-US"/>
        </w:rPr>
        <w:t>Không có</w:t>
      </w:r>
    </w:p>
    <w:p w14:paraId="14423A06" w14:textId="77777777" w:rsidR="00BD14B1" w:rsidRDefault="00BD14B1" w:rsidP="00BD14B1">
      <w:pPr>
        <w:pStyle w:val="Heading3"/>
        <w:spacing w:line="360" w:lineRule="auto"/>
        <w:jc w:val="both"/>
      </w:pPr>
      <w:r>
        <w:t>Các yêu cầu đặc biệt</w:t>
      </w:r>
    </w:p>
    <w:p w14:paraId="4BB8A4FD" w14:textId="77777777" w:rsidR="00BD14B1" w:rsidRPr="00C4145D" w:rsidRDefault="00BD14B1" w:rsidP="00BD14B1">
      <w:pPr>
        <w:pStyle w:val="BodyText"/>
        <w:jc w:val="both"/>
      </w:pPr>
      <w:r w:rsidRPr="00C4145D">
        <w:t>Không có</w:t>
      </w:r>
    </w:p>
    <w:p w14:paraId="059E4938" w14:textId="77777777" w:rsidR="00BD14B1" w:rsidRDefault="00BD14B1" w:rsidP="00BD14B1">
      <w:pPr>
        <w:pStyle w:val="Heading3"/>
        <w:spacing w:line="360" w:lineRule="auto"/>
        <w:jc w:val="both"/>
      </w:pPr>
      <w:r w:rsidRPr="0037628A">
        <w:lastRenderedPageBreak/>
        <w:t>Trạng thái hệ thống khi bắt đầu thực hiện Use-case</w:t>
      </w:r>
    </w:p>
    <w:p w14:paraId="246B8B83" w14:textId="77777777" w:rsidR="00BD14B1" w:rsidRPr="009114A2" w:rsidRDefault="00BD14B1" w:rsidP="00BD14B1">
      <w:pPr>
        <w:pStyle w:val="BodyText"/>
        <w:jc w:val="both"/>
      </w:pPr>
      <w:r w:rsidRPr="006E56ED">
        <w:t xml:space="preserve">Người dùng phải đăng nhập với Role là </w:t>
      </w:r>
      <w:r w:rsidRPr="009114A2">
        <w:t>Quản lý thư viện</w:t>
      </w:r>
    </w:p>
    <w:p w14:paraId="4CD3F3D6" w14:textId="77777777" w:rsidR="00BD14B1" w:rsidRPr="009114A2" w:rsidRDefault="00BD14B1" w:rsidP="00BD14B1">
      <w:pPr>
        <w:pStyle w:val="BodyText"/>
        <w:jc w:val="both"/>
      </w:pPr>
      <w:r w:rsidRPr="006E56ED">
        <w:t xml:space="preserve">Use case được kích hoạt khi </w:t>
      </w:r>
      <w:r w:rsidRPr="009114A2">
        <w:t>cần xóa tác giả khỏi hệ thống</w:t>
      </w:r>
    </w:p>
    <w:p w14:paraId="7A3E2B03" w14:textId="77777777" w:rsidR="00BD14B1" w:rsidRDefault="00BD14B1" w:rsidP="00BD14B1">
      <w:pPr>
        <w:pStyle w:val="Heading3"/>
        <w:spacing w:line="360" w:lineRule="auto"/>
        <w:jc w:val="both"/>
      </w:pPr>
      <w:r>
        <w:rPr>
          <w:lang w:val="en-US"/>
        </w:rPr>
        <w:t>Trạng thái hệ thống sau khi thực hiện Use-case</w:t>
      </w:r>
    </w:p>
    <w:p w14:paraId="3E04FCDD" w14:textId="77777777" w:rsidR="00BD14B1" w:rsidRPr="009114A2" w:rsidRDefault="00BD14B1" w:rsidP="00BD14B1">
      <w:pPr>
        <w:pStyle w:val="BodyText"/>
        <w:jc w:val="both"/>
      </w:pPr>
      <w:r w:rsidRPr="006E56ED">
        <w:t>Thành công: Màn hình sẽ pop-up hiển thị thông báo “</w:t>
      </w:r>
      <w:r w:rsidRPr="009114A2">
        <w:t>Thêm thành công</w:t>
      </w:r>
      <w:r w:rsidRPr="006E56ED">
        <w:t>”</w:t>
      </w:r>
    </w:p>
    <w:p w14:paraId="60657DFA" w14:textId="77777777" w:rsidR="00BD14B1" w:rsidRPr="006E56ED" w:rsidRDefault="00BD14B1" w:rsidP="00BD14B1">
      <w:pPr>
        <w:pStyle w:val="BodyText"/>
        <w:jc w:val="both"/>
      </w:pPr>
      <w:r w:rsidRPr="006E56ED">
        <w:t>Thất bại: Màn hình sẽ pop-up hiển thị thông báo “</w:t>
      </w:r>
      <w:r w:rsidRPr="009114A2">
        <w:t>Thêm thất bại</w:t>
      </w:r>
      <w:r w:rsidRPr="006E56ED">
        <w:t>”</w:t>
      </w:r>
    </w:p>
    <w:p w14:paraId="309EDBE7" w14:textId="77777777" w:rsidR="00BD14B1" w:rsidRDefault="00BD14B1" w:rsidP="00BD14B1">
      <w:pPr>
        <w:pStyle w:val="Heading3"/>
        <w:spacing w:line="360" w:lineRule="auto"/>
        <w:jc w:val="both"/>
        <w:rPr>
          <w:lang w:val="en-US"/>
        </w:rPr>
      </w:pPr>
      <w:r>
        <w:rPr>
          <w:lang w:val="en-US"/>
        </w:rPr>
        <w:t>Điểm mở rộng</w:t>
      </w:r>
    </w:p>
    <w:p w14:paraId="5966FEF7" w14:textId="77777777" w:rsidR="00BD14B1" w:rsidRPr="00487C6C" w:rsidRDefault="00BD14B1" w:rsidP="00BD14B1">
      <w:pPr>
        <w:pStyle w:val="BodyText"/>
        <w:jc w:val="both"/>
        <w:rPr>
          <w:lang w:val="en-US"/>
        </w:rPr>
      </w:pPr>
      <w:r>
        <w:rPr>
          <w:lang w:val="en-US"/>
        </w:rPr>
        <w:t>Không có</w:t>
      </w:r>
    </w:p>
    <w:p w14:paraId="5F501F99" w14:textId="77777777" w:rsidR="00BD14B1" w:rsidRPr="00F4409E" w:rsidRDefault="00BD14B1" w:rsidP="00BD14B1">
      <w:pPr>
        <w:pStyle w:val="Heading2"/>
        <w:spacing w:line="360" w:lineRule="auto"/>
        <w:jc w:val="both"/>
        <w:rPr>
          <w:lang w:val="en-US"/>
        </w:rPr>
      </w:pPr>
      <w:bookmarkStart w:id="56" w:name="_Toc44862058"/>
      <w:r>
        <w:rPr>
          <w:lang w:val="en-US"/>
        </w:rPr>
        <w:t>Đặc tả Use-case Chỉnh sửa tác giả</w:t>
      </w:r>
      <w:bookmarkEnd w:id="56"/>
    </w:p>
    <w:p w14:paraId="1FD91091" w14:textId="77777777" w:rsidR="00BD14B1" w:rsidRDefault="00BD14B1" w:rsidP="00BD14B1">
      <w:pPr>
        <w:pStyle w:val="Heading3"/>
        <w:spacing w:line="360" w:lineRule="auto"/>
        <w:jc w:val="both"/>
      </w:pPr>
      <w:r>
        <w:t>Tóm tắt</w:t>
      </w:r>
    </w:p>
    <w:p w14:paraId="655D584D" w14:textId="77777777" w:rsidR="00BD14B1" w:rsidRDefault="00BD14B1" w:rsidP="00BD14B1">
      <w:pPr>
        <w:pStyle w:val="BodyText"/>
        <w:jc w:val="both"/>
        <w:rPr>
          <w:snapToGrid w:val="0"/>
          <w:lang w:val="en-US"/>
        </w:rPr>
      </w:pPr>
      <w:r w:rsidRPr="00F4409E">
        <w:rPr>
          <w:snapToGrid w:val="0"/>
          <w:lang w:val="en-US"/>
        </w:rPr>
        <w:t>Actor:</w:t>
      </w:r>
      <w:r>
        <w:rPr>
          <w:snapToGrid w:val="0"/>
          <w:lang w:val="en-US"/>
        </w:rPr>
        <w:t xml:space="preserve"> Quản lý thư viện</w:t>
      </w:r>
    </w:p>
    <w:p w14:paraId="491162B4" w14:textId="77777777" w:rsidR="00BD14B1" w:rsidRPr="00F4409E" w:rsidRDefault="00BD14B1" w:rsidP="00BD14B1">
      <w:pPr>
        <w:pStyle w:val="BodyText"/>
        <w:jc w:val="both"/>
        <w:rPr>
          <w:lang w:val="en-US"/>
        </w:rPr>
      </w:pPr>
      <w:r>
        <w:rPr>
          <w:snapToGrid w:val="0"/>
          <w:lang w:val="en-US"/>
        </w:rPr>
        <w:t>Mô tả: Sửa tên tác giả trong hệ thống</w:t>
      </w:r>
    </w:p>
    <w:p w14:paraId="3B048056" w14:textId="77777777" w:rsidR="00BD14B1" w:rsidRDefault="00BD14B1" w:rsidP="00BD14B1">
      <w:pPr>
        <w:pStyle w:val="Heading3"/>
        <w:spacing w:line="360" w:lineRule="auto"/>
        <w:jc w:val="both"/>
      </w:pPr>
      <w:r>
        <w:t>Dòng sự kiện</w:t>
      </w:r>
    </w:p>
    <w:p w14:paraId="36BC4121" w14:textId="77777777" w:rsidR="00BD14B1" w:rsidRDefault="00BD14B1" w:rsidP="00BD14B1">
      <w:pPr>
        <w:pStyle w:val="Heading4"/>
        <w:spacing w:line="360" w:lineRule="auto"/>
        <w:jc w:val="both"/>
      </w:pPr>
      <w:r>
        <w:t>Dòng sự kiện chính</w:t>
      </w:r>
    </w:p>
    <w:p w14:paraId="1943F3A1" w14:textId="52E3DAC1" w:rsidR="00BD14B1" w:rsidRDefault="00BD14B1" w:rsidP="00540B8F">
      <w:pPr>
        <w:pStyle w:val="BodyText"/>
        <w:jc w:val="both"/>
        <w:rPr>
          <w:lang w:val="en-US"/>
        </w:rPr>
      </w:pPr>
      <w:r w:rsidRPr="006E56ED">
        <w:t xml:space="preserve">Bước 1: </w:t>
      </w:r>
      <w:r w:rsidR="00540B8F">
        <w:rPr>
          <w:lang w:val="en-US"/>
        </w:rPr>
        <w:t>Người dùng bấm vào tên tác giả cần chỉnh sửa</w:t>
      </w:r>
    </w:p>
    <w:p w14:paraId="0A4C0AC3" w14:textId="5DAFB113" w:rsidR="00540B8F" w:rsidRDefault="00540B8F" w:rsidP="00540B8F">
      <w:pPr>
        <w:pStyle w:val="BodyText"/>
        <w:jc w:val="both"/>
        <w:rPr>
          <w:lang w:val="en-US"/>
        </w:rPr>
      </w:pPr>
      <w:r>
        <w:rPr>
          <w:lang w:val="en-US"/>
        </w:rPr>
        <w:t>Bước 2: Hệ thống mở trang chỉnh sửa và hiển thị</w:t>
      </w:r>
    </w:p>
    <w:p w14:paraId="38291300" w14:textId="7277A25E" w:rsidR="00540B8F" w:rsidRDefault="00540B8F" w:rsidP="00540B8F">
      <w:pPr>
        <w:pStyle w:val="BodyText"/>
        <w:jc w:val="both"/>
        <w:rPr>
          <w:lang w:val="en-US"/>
        </w:rPr>
      </w:pPr>
      <w:r>
        <w:rPr>
          <w:lang w:val="en-US"/>
        </w:rPr>
        <w:t>Bước 3: Người dùng nhập tên mới và bấm OK</w:t>
      </w:r>
    </w:p>
    <w:p w14:paraId="41925419" w14:textId="060A94A0" w:rsidR="00540B8F" w:rsidRPr="00F4409E" w:rsidRDefault="00540B8F" w:rsidP="00540B8F">
      <w:pPr>
        <w:pStyle w:val="BodyText"/>
        <w:jc w:val="both"/>
        <w:rPr>
          <w:lang w:val="en-US"/>
        </w:rPr>
      </w:pPr>
      <w:r>
        <w:rPr>
          <w:lang w:val="en-US"/>
        </w:rPr>
        <w:t>Bước 4: Hệ thống cập nhập tên mới</w:t>
      </w:r>
    </w:p>
    <w:p w14:paraId="5EE61BA3" w14:textId="77777777" w:rsidR="00BD14B1" w:rsidRDefault="00BD14B1" w:rsidP="00BD14B1">
      <w:pPr>
        <w:pStyle w:val="Heading4"/>
        <w:spacing w:line="360" w:lineRule="auto"/>
        <w:jc w:val="both"/>
        <w:rPr>
          <w:lang w:val="en-US"/>
        </w:rPr>
      </w:pPr>
      <w:r>
        <w:t>Các dòng sự kiện khác</w:t>
      </w:r>
    </w:p>
    <w:p w14:paraId="3CBF263D" w14:textId="77777777" w:rsidR="00BD14B1" w:rsidRDefault="00BD14B1" w:rsidP="00BD14B1">
      <w:pPr>
        <w:ind w:firstLine="720"/>
        <w:rPr>
          <w:lang w:val="en-US"/>
        </w:rPr>
      </w:pPr>
      <w:r>
        <w:rPr>
          <w:lang w:val="en-US"/>
        </w:rPr>
        <w:t>Dòng phụ:</w:t>
      </w:r>
    </w:p>
    <w:p w14:paraId="0C2ACCD4" w14:textId="77777777" w:rsidR="00BD14B1" w:rsidRDefault="00BD14B1" w:rsidP="00BD14B1">
      <w:pPr>
        <w:ind w:firstLine="720"/>
        <w:rPr>
          <w:lang w:val="en-US"/>
        </w:rPr>
      </w:pPr>
      <w:r>
        <w:rPr>
          <w:lang w:val="en-US"/>
        </w:rPr>
        <w:t>Không có</w:t>
      </w:r>
    </w:p>
    <w:p w14:paraId="61008C3F" w14:textId="77777777" w:rsidR="00BD14B1" w:rsidRDefault="00BD14B1" w:rsidP="00BD14B1">
      <w:pPr>
        <w:ind w:firstLine="720"/>
        <w:rPr>
          <w:lang w:val="en-US"/>
        </w:rPr>
      </w:pPr>
    </w:p>
    <w:p w14:paraId="6D1145AB" w14:textId="77777777" w:rsidR="00BD14B1" w:rsidRDefault="00BD14B1" w:rsidP="00BD14B1">
      <w:pPr>
        <w:ind w:firstLine="720"/>
        <w:rPr>
          <w:lang w:val="en-US"/>
        </w:rPr>
      </w:pPr>
      <w:r>
        <w:rPr>
          <w:lang w:val="en-US"/>
        </w:rPr>
        <w:t>Dòng ngoại lệ (Alternative Flow):</w:t>
      </w:r>
    </w:p>
    <w:p w14:paraId="4AAAA9D5" w14:textId="77777777" w:rsidR="00BD14B1" w:rsidRPr="00F4409E" w:rsidRDefault="00BD14B1" w:rsidP="00BD14B1">
      <w:pPr>
        <w:ind w:firstLine="720"/>
        <w:rPr>
          <w:lang w:val="en-US"/>
        </w:rPr>
      </w:pPr>
      <w:r>
        <w:rPr>
          <w:lang w:val="en-US"/>
        </w:rPr>
        <w:t>Bước A.5: Nếu dữ liệu không hợp lệ sẽ bỏ qua bước 6, 7 và gửi thông báo thất bại về Controller</w:t>
      </w:r>
    </w:p>
    <w:p w14:paraId="10421BD6" w14:textId="77777777" w:rsidR="00BD14B1" w:rsidRDefault="00BD14B1" w:rsidP="00BD14B1">
      <w:pPr>
        <w:pStyle w:val="Heading3"/>
        <w:spacing w:line="360" w:lineRule="auto"/>
        <w:jc w:val="both"/>
      </w:pPr>
      <w:r>
        <w:t>Các yêu cầu đặc biệt</w:t>
      </w:r>
    </w:p>
    <w:p w14:paraId="533290D8" w14:textId="77777777" w:rsidR="00BD14B1" w:rsidRPr="00C4145D" w:rsidRDefault="00BD14B1" w:rsidP="00BD14B1">
      <w:pPr>
        <w:pStyle w:val="BodyText"/>
        <w:jc w:val="both"/>
      </w:pPr>
      <w:r w:rsidRPr="00C4145D">
        <w:t>Không có</w:t>
      </w:r>
    </w:p>
    <w:p w14:paraId="55EB9FD6" w14:textId="77777777" w:rsidR="00BD14B1" w:rsidRDefault="00BD14B1" w:rsidP="00BD14B1">
      <w:pPr>
        <w:pStyle w:val="Heading3"/>
        <w:spacing w:line="360" w:lineRule="auto"/>
        <w:jc w:val="both"/>
      </w:pPr>
      <w:r w:rsidRPr="0037628A">
        <w:t>Trạng thái hệ thống khi bắt đầu thực hiện Use-case</w:t>
      </w:r>
    </w:p>
    <w:p w14:paraId="4B5FA7C3" w14:textId="77777777" w:rsidR="00BD14B1" w:rsidRPr="009114A2" w:rsidRDefault="00BD14B1" w:rsidP="00BD14B1">
      <w:pPr>
        <w:pStyle w:val="BodyText"/>
        <w:jc w:val="both"/>
      </w:pPr>
      <w:r w:rsidRPr="006E56ED">
        <w:t xml:space="preserve">Người dùng phải đăng nhập với Role là </w:t>
      </w:r>
      <w:r w:rsidRPr="009114A2">
        <w:t>Quản lý thư viện</w:t>
      </w:r>
    </w:p>
    <w:p w14:paraId="2FB3C792" w14:textId="77777777" w:rsidR="00BD14B1" w:rsidRPr="009114A2" w:rsidRDefault="00BD14B1" w:rsidP="00BD14B1">
      <w:pPr>
        <w:pStyle w:val="BodyText"/>
        <w:jc w:val="both"/>
      </w:pPr>
      <w:r w:rsidRPr="006E56ED">
        <w:t>Use case được kích hoạt khi có</w:t>
      </w:r>
      <w:r w:rsidRPr="009114A2">
        <w:t xml:space="preserve"> tên</w:t>
      </w:r>
      <w:r w:rsidRPr="006E56ED">
        <w:t xml:space="preserve"> </w:t>
      </w:r>
      <w:r w:rsidRPr="009114A2">
        <w:t>tác giả bị sai và cần sửa tên mới trong hệ thống</w:t>
      </w:r>
    </w:p>
    <w:p w14:paraId="1EFBFCD0" w14:textId="77777777" w:rsidR="00BD14B1" w:rsidRDefault="00BD14B1" w:rsidP="00BD14B1">
      <w:pPr>
        <w:pStyle w:val="Heading3"/>
        <w:spacing w:line="360" w:lineRule="auto"/>
        <w:jc w:val="both"/>
      </w:pPr>
      <w:r>
        <w:rPr>
          <w:lang w:val="en-US"/>
        </w:rPr>
        <w:t>Trạng thái hệ thống sau khi thực hiện Use-case</w:t>
      </w:r>
    </w:p>
    <w:p w14:paraId="441E8A0F" w14:textId="77777777" w:rsidR="00BD14B1" w:rsidRPr="009114A2" w:rsidRDefault="00BD14B1" w:rsidP="00BD14B1">
      <w:pPr>
        <w:pStyle w:val="BodyText"/>
        <w:jc w:val="both"/>
      </w:pPr>
      <w:r w:rsidRPr="006E56ED">
        <w:t>Thành công: Màn hình sẽ pop-up hiển thị thông báo “</w:t>
      </w:r>
      <w:r w:rsidRPr="009114A2">
        <w:t>Thêm thành công</w:t>
      </w:r>
      <w:r w:rsidRPr="006E56ED">
        <w:t>”</w:t>
      </w:r>
    </w:p>
    <w:p w14:paraId="62A33AC3" w14:textId="77777777" w:rsidR="00BD14B1" w:rsidRPr="006E56ED" w:rsidRDefault="00BD14B1" w:rsidP="00BD14B1">
      <w:pPr>
        <w:pStyle w:val="BodyText"/>
        <w:jc w:val="both"/>
      </w:pPr>
      <w:r w:rsidRPr="006E56ED">
        <w:t>Thất bại: Màn hình sẽ pop-up hiển thị thông báo “</w:t>
      </w:r>
      <w:r w:rsidRPr="009114A2">
        <w:t>Thêm thất bại</w:t>
      </w:r>
      <w:r w:rsidRPr="006E56ED">
        <w:t>”</w:t>
      </w:r>
    </w:p>
    <w:p w14:paraId="2B123876" w14:textId="77777777" w:rsidR="00BD14B1" w:rsidRDefault="00BD14B1" w:rsidP="00BD14B1">
      <w:pPr>
        <w:pStyle w:val="Heading3"/>
        <w:spacing w:line="360" w:lineRule="auto"/>
        <w:jc w:val="both"/>
        <w:rPr>
          <w:lang w:val="en-US"/>
        </w:rPr>
      </w:pPr>
      <w:r>
        <w:rPr>
          <w:lang w:val="en-US"/>
        </w:rPr>
        <w:t>Điểm mở rộng</w:t>
      </w:r>
    </w:p>
    <w:p w14:paraId="750CD6BD" w14:textId="77777777" w:rsidR="00BD14B1" w:rsidRPr="00487C6C" w:rsidRDefault="00BD14B1" w:rsidP="00BD14B1">
      <w:pPr>
        <w:pStyle w:val="BodyText"/>
        <w:jc w:val="both"/>
        <w:rPr>
          <w:lang w:val="en-US"/>
        </w:rPr>
      </w:pPr>
      <w:r>
        <w:rPr>
          <w:lang w:val="en-US"/>
        </w:rPr>
        <w:t>Không có</w:t>
      </w:r>
    </w:p>
    <w:p w14:paraId="089702A1" w14:textId="77777777" w:rsidR="00BD14B1" w:rsidRPr="00F4409E" w:rsidRDefault="00BD14B1" w:rsidP="00BD14B1">
      <w:pPr>
        <w:pStyle w:val="Heading2"/>
        <w:spacing w:line="360" w:lineRule="auto"/>
        <w:jc w:val="both"/>
        <w:rPr>
          <w:lang w:val="en-US"/>
        </w:rPr>
      </w:pPr>
      <w:bookmarkStart w:id="57" w:name="_Toc44862059"/>
      <w:r>
        <w:rPr>
          <w:lang w:val="en-US"/>
        </w:rPr>
        <w:lastRenderedPageBreak/>
        <w:t>Đặc tả Use-case Truy xuất danh sách tác giả</w:t>
      </w:r>
      <w:bookmarkEnd w:id="57"/>
    </w:p>
    <w:p w14:paraId="244C989B" w14:textId="77777777" w:rsidR="00BD14B1" w:rsidRDefault="00BD14B1" w:rsidP="00BD14B1">
      <w:pPr>
        <w:pStyle w:val="Heading3"/>
        <w:spacing w:line="360" w:lineRule="auto"/>
        <w:jc w:val="both"/>
      </w:pPr>
      <w:r>
        <w:t>Tóm tắt</w:t>
      </w:r>
    </w:p>
    <w:p w14:paraId="29873C0A" w14:textId="77777777" w:rsidR="00BD14B1" w:rsidRDefault="00BD14B1" w:rsidP="00BD14B1">
      <w:pPr>
        <w:pStyle w:val="BodyText"/>
        <w:jc w:val="both"/>
        <w:rPr>
          <w:snapToGrid w:val="0"/>
          <w:lang w:val="en-US"/>
        </w:rPr>
      </w:pPr>
      <w:r w:rsidRPr="00F4409E">
        <w:rPr>
          <w:snapToGrid w:val="0"/>
          <w:lang w:val="en-US"/>
        </w:rPr>
        <w:t>Actor:</w:t>
      </w:r>
      <w:r>
        <w:rPr>
          <w:snapToGrid w:val="0"/>
          <w:lang w:val="en-US"/>
        </w:rPr>
        <w:t xml:space="preserve"> Nhân viên thư viện</w:t>
      </w:r>
    </w:p>
    <w:p w14:paraId="44171B48" w14:textId="77777777" w:rsidR="00BD14B1" w:rsidRPr="00F4409E" w:rsidRDefault="00BD14B1" w:rsidP="00BD14B1">
      <w:pPr>
        <w:pStyle w:val="BodyText"/>
        <w:jc w:val="both"/>
        <w:rPr>
          <w:lang w:val="en-US"/>
        </w:rPr>
      </w:pPr>
      <w:r>
        <w:rPr>
          <w:snapToGrid w:val="0"/>
          <w:lang w:val="en-US"/>
        </w:rPr>
        <w:t>Mô tả: Tra cứu thông tin của tất cả tác giả trong hệ thống</w:t>
      </w:r>
    </w:p>
    <w:p w14:paraId="457E7638" w14:textId="77777777" w:rsidR="00BD14B1" w:rsidRDefault="00BD14B1" w:rsidP="00BD14B1">
      <w:pPr>
        <w:pStyle w:val="Heading3"/>
        <w:spacing w:line="360" w:lineRule="auto"/>
        <w:jc w:val="both"/>
      </w:pPr>
      <w:r>
        <w:t>Dòng sự kiện</w:t>
      </w:r>
    </w:p>
    <w:p w14:paraId="1F8A0CC0" w14:textId="77777777" w:rsidR="00BD14B1" w:rsidRDefault="00BD14B1" w:rsidP="00BD14B1">
      <w:pPr>
        <w:pStyle w:val="Heading4"/>
        <w:spacing w:line="360" w:lineRule="auto"/>
        <w:jc w:val="both"/>
      </w:pPr>
      <w:r>
        <w:t>Dòng sự kiện chính</w:t>
      </w:r>
    </w:p>
    <w:p w14:paraId="0E17E364" w14:textId="050F99F8" w:rsidR="00BD14B1" w:rsidRPr="0089448F" w:rsidRDefault="00BD14B1" w:rsidP="00BD14B1">
      <w:pPr>
        <w:pStyle w:val="BodyText"/>
        <w:jc w:val="both"/>
        <w:rPr>
          <w:lang w:val="en-US"/>
        </w:rPr>
      </w:pPr>
      <w:r w:rsidRPr="009114A2">
        <w:t xml:space="preserve">Bước 1: Người dùng </w:t>
      </w:r>
      <w:r w:rsidR="0089448F">
        <w:rPr>
          <w:lang w:val="en-US"/>
        </w:rPr>
        <w:t>truy cập vào trang quản lý</w:t>
      </w:r>
    </w:p>
    <w:p w14:paraId="457B2B4D" w14:textId="60C0B04B" w:rsidR="00BD14B1" w:rsidRDefault="00BD14B1" w:rsidP="00BD14B1">
      <w:pPr>
        <w:pStyle w:val="BodyText"/>
        <w:jc w:val="both"/>
        <w:rPr>
          <w:lang w:val="en-US"/>
        </w:rPr>
      </w:pPr>
      <w:r>
        <w:rPr>
          <w:lang w:val="en-US"/>
        </w:rPr>
        <w:t xml:space="preserve">Bước 2: </w:t>
      </w:r>
      <w:r w:rsidR="0089448F">
        <w:rPr>
          <w:lang w:val="en-US"/>
        </w:rPr>
        <w:t>Vào chức năng quản lý tác giả</w:t>
      </w:r>
    </w:p>
    <w:p w14:paraId="5CC20F36" w14:textId="6920F85F" w:rsidR="0089448F" w:rsidRDefault="0089448F" w:rsidP="0089448F">
      <w:pPr>
        <w:pStyle w:val="BodyText"/>
        <w:jc w:val="both"/>
        <w:rPr>
          <w:lang w:val="en-US"/>
        </w:rPr>
      </w:pPr>
      <w:r>
        <w:rPr>
          <w:lang w:val="en-US"/>
        </w:rPr>
        <w:t>Bước 3: Hệ thống tải tác giả lên thành danh sách cho người dùng</w:t>
      </w:r>
    </w:p>
    <w:p w14:paraId="452883C9" w14:textId="77777777" w:rsidR="00BD14B1" w:rsidRDefault="00BD14B1" w:rsidP="00BD14B1">
      <w:pPr>
        <w:pStyle w:val="Heading4"/>
        <w:spacing w:line="360" w:lineRule="auto"/>
        <w:jc w:val="both"/>
        <w:rPr>
          <w:lang w:val="en-US"/>
        </w:rPr>
      </w:pPr>
      <w:r>
        <w:t>Các dòng sự kiện khác</w:t>
      </w:r>
    </w:p>
    <w:p w14:paraId="3E549BB3" w14:textId="77777777" w:rsidR="00BD14B1" w:rsidRDefault="00BD14B1" w:rsidP="00BD14B1">
      <w:pPr>
        <w:ind w:firstLine="720"/>
        <w:rPr>
          <w:lang w:val="en-US"/>
        </w:rPr>
      </w:pPr>
      <w:r>
        <w:rPr>
          <w:lang w:val="en-US"/>
        </w:rPr>
        <w:t>Dòng phụ:</w:t>
      </w:r>
    </w:p>
    <w:p w14:paraId="4EE5E829" w14:textId="77777777" w:rsidR="00BD14B1" w:rsidRDefault="00BD14B1" w:rsidP="00BD14B1">
      <w:pPr>
        <w:ind w:firstLine="720"/>
        <w:rPr>
          <w:lang w:val="en-US"/>
        </w:rPr>
      </w:pPr>
      <w:r>
        <w:rPr>
          <w:lang w:val="en-US"/>
        </w:rPr>
        <w:t>Không có</w:t>
      </w:r>
    </w:p>
    <w:p w14:paraId="65084755" w14:textId="77777777" w:rsidR="00BD14B1" w:rsidRDefault="00BD14B1" w:rsidP="00BD14B1">
      <w:pPr>
        <w:ind w:firstLine="720"/>
        <w:rPr>
          <w:lang w:val="en-US"/>
        </w:rPr>
      </w:pPr>
    </w:p>
    <w:p w14:paraId="09A56AF0" w14:textId="77777777" w:rsidR="00BD14B1" w:rsidRDefault="00BD14B1" w:rsidP="00BD14B1">
      <w:pPr>
        <w:ind w:firstLine="720"/>
        <w:rPr>
          <w:lang w:val="en-US"/>
        </w:rPr>
      </w:pPr>
      <w:r>
        <w:rPr>
          <w:lang w:val="en-US"/>
        </w:rPr>
        <w:t>Dòng ngoại lệ (Alternative Flow):</w:t>
      </w:r>
    </w:p>
    <w:p w14:paraId="2A04319C" w14:textId="77777777" w:rsidR="00BD14B1" w:rsidRPr="00F4409E" w:rsidRDefault="00BD14B1" w:rsidP="00BD14B1">
      <w:pPr>
        <w:ind w:firstLine="720"/>
        <w:rPr>
          <w:lang w:val="en-US"/>
        </w:rPr>
      </w:pPr>
      <w:r>
        <w:rPr>
          <w:lang w:val="en-US"/>
        </w:rPr>
        <w:t>Không có</w:t>
      </w:r>
    </w:p>
    <w:p w14:paraId="7DEFFEE4" w14:textId="77777777" w:rsidR="00BD14B1" w:rsidRDefault="00BD14B1" w:rsidP="00BD14B1">
      <w:pPr>
        <w:pStyle w:val="Heading3"/>
        <w:spacing w:line="360" w:lineRule="auto"/>
        <w:jc w:val="both"/>
      </w:pPr>
      <w:r>
        <w:t>Các yêu cầu đặc biệt</w:t>
      </w:r>
    </w:p>
    <w:p w14:paraId="7B126D22" w14:textId="77777777" w:rsidR="00BD14B1" w:rsidRPr="00C4145D" w:rsidRDefault="00BD14B1" w:rsidP="00BD14B1">
      <w:pPr>
        <w:pStyle w:val="BodyText"/>
        <w:jc w:val="both"/>
      </w:pPr>
      <w:r w:rsidRPr="00C4145D">
        <w:t>Không có</w:t>
      </w:r>
    </w:p>
    <w:p w14:paraId="0CF19862" w14:textId="77777777" w:rsidR="00BD14B1" w:rsidRDefault="00BD14B1" w:rsidP="00BD14B1">
      <w:pPr>
        <w:pStyle w:val="Heading3"/>
        <w:spacing w:line="360" w:lineRule="auto"/>
        <w:jc w:val="both"/>
      </w:pPr>
      <w:r w:rsidRPr="0037628A">
        <w:t>Trạng thái hệ thống khi bắt đầu thực hiện Use-case</w:t>
      </w:r>
    </w:p>
    <w:p w14:paraId="2B6F91CA" w14:textId="77777777" w:rsidR="00BD14B1" w:rsidRPr="009114A2" w:rsidRDefault="00BD14B1" w:rsidP="00BD14B1">
      <w:pPr>
        <w:pStyle w:val="BodyText"/>
        <w:jc w:val="both"/>
      </w:pPr>
      <w:r w:rsidRPr="006E56ED">
        <w:t xml:space="preserve">Người dùng phải đăng nhập với </w:t>
      </w:r>
      <w:r w:rsidRPr="009114A2">
        <w:t>một trong các role của nhân viên thư viện</w:t>
      </w:r>
    </w:p>
    <w:p w14:paraId="7238AFF9" w14:textId="77777777" w:rsidR="00BD14B1" w:rsidRPr="009114A2" w:rsidRDefault="00BD14B1" w:rsidP="00BD14B1">
      <w:pPr>
        <w:pStyle w:val="BodyText"/>
        <w:jc w:val="both"/>
      </w:pPr>
      <w:r w:rsidRPr="006E56ED">
        <w:t xml:space="preserve">Use case được kích hoạt khi có </w:t>
      </w:r>
      <w:r w:rsidRPr="009114A2">
        <w:t>nhu cầu xem danh sách tác giả</w:t>
      </w:r>
    </w:p>
    <w:p w14:paraId="03C3C924" w14:textId="77777777" w:rsidR="00BD14B1" w:rsidRDefault="00BD14B1" w:rsidP="00BD14B1">
      <w:pPr>
        <w:pStyle w:val="Heading3"/>
        <w:spacing w:line="360" w:lineRule="auto"/>
        <w:jc w:val="both"/>
      </w:pPr>
      <w:r>
        <w:rPr>
          <w:lang w:val="en-US"/>
        </w:rPr>
        <w:t>Trạng thái hệ thống sau khi thực hiện Use-case</w:t>
      </w:r>
    </w:p>
    <w:p w14:paraId="090809ED" w14:textId="77777777" w:rsidR="00BD14B1" w:rsidRPr="009114A2" w:rsidRDefault="00BD14B1" w:rsidP="00BD14B1">
      <w:pPr>
        <w:pStyle w:val="BodyText"/>
        <w:jc w:val="both"/>
      </w:pPr>
      <w:r w:rsidRPr="006E56ED">
        <w:t xml:space="preserve">Thành công: Màn hình tương tác người dùng sẽ hiển thị </w:t>
      </w:r>
      <w:r w:rsidRPr="009114A2">
        <w:t>danh sách tác giả</w:t>
      </w:r>
    </w:p>
    <w:p w14:paraId="14718425" w14:textId="77777777" w:rsidR="00BD14B1" w:rsidRPr="006E56ED" w:rsidRDefault="00BD14B1" w:rsidP="00BD14B1">
      <w:pPr>
        <w:pStyle w:val="BodyText"/>
        <w:jc w:val="both"/>
      </w:pPr>
      <w:r w:rsidRPr="006E56ED">
        <w:t>Thất bại: Màn hình sẽ pop-up hiển thị thông báo “Không có dữ liệu”</w:t>
      </w:r>
    </w:p>
    <w:p w14:paraId="61E73803" w14:textId="77777777" w:rsidR="00BD14B1" w:rsidRDefault="00BD14B1" w:rsidP="00BD14B1">
      <w:pPr>
        <w:pStyle w:val="Heading3"/>
        <w:spacing w:line="360" w:lineRule="auto"/>
        <w:jc w:val="both"/>
        <w:rPr>
          <w:lang w:val="en-US"/>
        </w:rPr>
      </w:pPr>
      <w:r>
        <w:rPr>
          <w:lang w:val="en-US"/>
        </w:rPr>
        <w:t>Điểm mở rộng</w:t>
      </w:r>
    </w:p>
    <w:p w14:paraId="7E5CAA3F" w14:textId="77777777" w:rsidR="00BD14B1" w:rsidRDefault="00BD14B1" w:rsidP="00BD14B1">
      <w:pPr>
        <w:pStyle w:val="BodyText"/>
        <w:jc w:val="both"/>
        <w:rPr>
          <w:lang w:val="en-US"/>
        </w:rPr>
      </w:pPr>
      <w:r>
        <w:rPr>
          <w:lang w:val="en-US"/>
        </w:rPr>
        <w:t>Xóa tác giả</w:t>
      </w:r>
    </w:p>
    <w:p w14:paraId="43FC26F3" w14:textId="77777777" w:rsidR="00BD14B1" w:rsidRDefault="00BD14B1" w:rsidP="00BD14B1">
      <w:pPr>
        <w:pStyle w:val="BodyText"/>
        <w:jc w:val="both"/>
        <w:rPr>
          <w:lang w:val="en-US"/>
        </w:rPr>
      </w:pPr>
      <w:r>
        <w:rPr>
          <w:lang w:val="en-US"/>
        </w:rPr>
        <w:t>Chỉnh sửa tác giả</w:t>
      </w:r>
    </w:p>
    <w:p w14:paraId="3B6F200E" w14:textId="77777777" w:rsidR="00BD14B1" w:rsidRPr="00487C6C" w:rsidRDefault="00BD14B1" w:rsidP="00BD14B1">
      <w:pPr>
        <w:pStyle w:val="BodyText"/>
        <w:jc w:val="both"/>
        <w:rPr>
          <w:lang w:val="en-US"/>
        </w:rPr>
      </w:pPr>
      <w:r>
        <w:rPr>
          <w:lang w:val="en-US"/>
        </w:rPr>
        <w:t>Tạo thông tin đầu sách mới</w:t>
      </w:r>
    </w:p>
    <w:p w14:paraId="312D8284" w14:textId="77777777" w:rsidR="00BD14B1" w:rsidRPr="00F4409E" w:rsidRDefault="00BD14B1" w:rsidP="00BD14B1">
      <w:pPr>
        <w:pStyle w:val="Heading2"/>
        <w:rPr>
          <w:lang w:val="en-US"/>
        </w:rPr>
      </w:pPr>
      <w:bookmarkStart w:id="58" w:name="_Toc44862060"/>
      <w:r>
        <w:rPr>
          <w:lang w:val="en-US"/>
        </w:rPr>
        <w:t xml:space="preserve">Đặc tả Use-case </w:t>
      </w:r>
      <w:r w:rsidRPr="00783AB6">
        <w:rPr>
          <w:lang w:val="en-US"/>
        </w:rPr>
        <w:t>Thay đổi thời hạn chung của thẻ</w:t>
      </w:r>
      <w:bookmarkEnd w:id="58"/>
    </w:p>
    <w:p w14:paraId="39F4DC18" w14:textId="77777777" w:rsidR="00BD14B1" w:rsidRDefault="00BD14B1" w:rsidP="00BD14B1">
      <w:pPr>
        <w:pStyle w:val="Heading3"/>
        <w:spacing w:line="360" w:lineRule="auto"/>
        <w:jc w:val="both"/>
      </w:pPr>
      <w:r>
        <w:t>Tóm tắt</w:t>
      </w:r>
    </w:p>
    <w:p w14:paraId="01AC4BE8" w14:textId="77777777" w:rsidR="00BD14B1" w:rsidRDefault="00BD14B1" w:rsidP="00BD14B1">
      <w:pPr>
        <w:pStyle w:val="BodyText"/>
        <w:jc w:val="both"/>
        <w:rPr>
          <w:snapToGrid w:val="0"/>
          <w:lang w:val="en-US"/>
        </w:rPr>
      </w:pPr>
      <w:r w:rsidRPr="00F4409E">
        <w:rPr>
          <w:snapToGrid w:val="0"/>
          <w:lang w:val="en-US"/>
        </w:rPr>
        <w:t>Actor:</w:t>
      </w:r>
      <w:r>
        <w:rPr>
          <w:snapToGrid w:val="0"/>
          <w:lang w:val="en-US"/>
        </w:rPr>
        <w:t xml:space="preserve"> Quản lý thư viện</w:t>
      </w:r>
    </w:p>
    <w:p w14:paraId="49E8A5D3" w14:textId="77777777" w:rsidR="00BD14B1" w:rsidRPr="00F4409E" w:rsidRDefault="00BD14B1" w:rsidP="00BD14B1">
      <w:pPr>
        <w:pStyle w:val="BodyText"/>
        <w:jc w:val="both"/>
        <w:rPr>
          <w:lang w:val="en-US"/>
        </w:rPr>
      </w:pPr>
      <w:r>
        <w:rPr>
          <w:snapToGrid w:val="0"/>
          <w:lang w:val="en-US"/>
        </w:rPr>
        <w:t>Mô tả: Thay đổi thời hạn của thẻ thư viện</w:t>
      </w:r>
    </w:p>
    <w:p w14:paraId="7D2E5F60" w14:textId="77777777" w:rsidR="00BD14B1" w:rsidRDefault="00BD14B1" w:rsidP="00BD14B1">
      <w:pPr>
        <w:pStyle w:val="Heading3"/>
        <w:spacing w:line="360" w:lineRule="auto"/>
        <w:jc w:val="both"/>
      </w:pPr>
      <w:r>
        <w:t>Dòng sự kiện</w:t>
      </w:r>
    </w:p>
    <w:p w14:paraId="770DE0E7" w14:textId="77777777" w:rsidR="00BD14B1" w:rsidRDefault="00BD14B1" w:rsidP="00BD14B1">
      <w:pPr>
        <w:pStyle w:val="Heading4"/>
        <w:spacing w:line="360" w:lineRule="auto"/>
        <w:jc w:val="both"/>
      </w:pPr>
      <w:r>
        <w:t>Dòng sự kiện chính</w:t>
      </w:r>
    </w:p>
    <w:p w14:paraId="564DB9AE" w14:textId="52310BFB" w:rsidR="00C1293C" w:rsidRPr="00C1293C" w:rsidRDefault="00C1293C" w:rsidP="00C1293C">
      <w:pPr>
        <w:pStyle w:val="BodyText"/>
        <w:jc w:val="both"/>
        <w:rPr>
          <w:lang w:val="en-US"/>
        </w:rPr>
      </w:pPr>
      <w:r w:rsidRPr="006E56ED">
        <w:t xml:space="preserve">Bước 1: </w:t>
      </w:r>
      <w:r>
        <w:t xml:space="preserve">Người dùng nhập số </w:t>
      </w:r>
      <w:r>
        <w:rPr>
          <w:lang w:val="en-US"/>
        </w:rPr>
        <w:t>thời gian chung</w:t>
      </w:r>
      <w:r>
        <w:t xml:space="preserve"> mới</w:t>
      </w:r>
      <w:r>
        <w:rPr>
          <w:lang w:val="en-US"/>
        </w:rPr>
        <w:t xml:space="preserve"> của thẻ</w:t>
      </w:r>
    </w:p>
    <w:p w14:paraId="5C78633E" w14:textId="77777777" w:rsidR="00C1293C" w:rsidRDefault="00C1293C" w:rsidP="00C1293C">
      <w:pPr>
        <w:pStyle w:val="BodyText"/>
        <w:jc w:val="both"/>
        <w:rPr>
          <w:lang w:val="en-US"/>
        </w:rPr>
      </w:pPr>
      <w:r>
        <w:rPr>
          <w:lang w:val="en-US"/>
        </w:rPr>
        <w:t>Bước 2: Người dùng bấm vào nút Cập nhật</w:t>
      </w:r>
    </w:p>
    <w:p w14:paraId="11843477" w14:textId="77777777" w:rsidR="00C1293C" w:rsidRDefault="00C1293C" w:rsidP="00C1293C">
      <w:pPr>
        <w:pStyle w:val="BodyText"/>
        <w:jc w:val="both"/>
        <w:rPr>
          <w:lang w:val="en-US"/>
        </w:rPr>
      </w:pPr>
      <w:r>
        <w:rPr>
          <w:lang w:val="en-US"/>
        </w:rPr>
        <w:lastRenderedPageBreak/>
        <w:t>Bước 3: Hệ thống cập nhật dữ liệu và gửi thông báo</w:t>
      </w:r>
    </w:p>
    <w:p w14:paraId="414003FC" w14:textId="77777777" w:rsidR="00BD14B1" w:rsidRDefault="00BD14B1" w:rsidP="00BD14B1">
      <w:pPr>
        <w:pStyle w:val="Heading4"/>
        <w:spacing w:line="360" w:lineRule="auto"/>
        <w:jc w:val="both"/>
        <w:rPr>
          <w:lang w:val="en-US"/>
        </w:rPr>
      </w:pPr>
      <w:r>
        <w:t>Các dòng sự kiện khác</w:t>
      </w:r>
    </w:p>
    <w:p w14:paraId="4FE5B463" w14:textId="77777777" w:rsidR="00BD14B1" w:rsidRDefault="00BD14B1" w:rsidP="00BD14B1">
      <w:pPr>
        <w:ind w:firstLine="720"/>
        <w:rPr>
          <w:lang w:val="en-US"/>
        </w:rPr>
      </w:pPr>
      <w:r>
        <w:rPr>
          <w:lang w:val="en-US"/>
        </w:rPr>
        <w:t>Dòng phụ:</w:t>
      </w:r>
    </w:p>
    <w:p w14:paraId="3A460BA3" w14:textId="77777777" w:rsidR="00BD14B1" w:rsidRDefault="00BD14B1" w:rsidP="00BD14B1">
      <w:pPr>
        <w:ind w:firstLine="720"/>
        <w:rPr>
          <w:lang w:val="en-US"/>
        </w:rPr>
      </w:pPr>
      <w:r>
        <w:rPr>
          <w:lang w:val="en-US"/>
        </w:rPr>
        <w:t>Không có</w:t>
      </w:r>
    </w:p>
    <w:p w14:paraId="2C39459B" w14:textId="77777777" w:rsidR="00BD14B1" w:rsidRDefault="00BD14B1" w:rsidP="00BD14B1">
      <w:pPr>
        <w:ind w:firstLine="720"/>
        <w:rPr>
          <w:lang w:val="en-US"/>
        </w:rPr>
      </w:pPr>
    </w:p>
    <w:p w14:paraId="2C301989" w14:textId="77777777" w:rsidR="00BD14B1" w:rsidRDefault="00BD14B1" w:rsidP="00BD14B1">
      <w:pPr>
        <w:ind w:firstLine="720"/>
        <w:rPr>
          <w:lang w:val="en-US"/>
        </w:rPr>
      </w:pPr>
      <w:r>
        <w:rPr>
          <w:lang w:val="en-US"/>
        </w:rPr>
        <w:t>Dòng ngoại lệ (Alternative Flow):</w:t>
      </w:r>
    </w:p>
    <w:p w14:paraId="4C506886" w14:textId="77777777" w:rsidR="00BD14B1" w:rsidRPr="00F4409E" w:rsidRDefault="00BD14B1" w:rsidP="00BD14B1">
      <w:pPr>
        <w:ind w:firstLine="720"/>
        <w:rPr>
          <w:lang w:val="en-US"/>
        </w:rPr>
      </w:pPr>
      <w:r>
        <w:rPr>
          <w:lang w:val="en-US"/>
        </w:rPr>
        <w:t>Không có</w:t>
      </w:r>
    </w:p>
    <w:p w14:paraId="43C6A8A8" w14:textId="77777777" w:rsidR="00BD14B1" w:rsidRDefault="00BD14B1" w:rsidP="00BD14B1">
      <w:pPr>
        <w:pStyle w:val="Heading3"/>
        <w:spacing w:line="360" w:lineRule="auto"/>
        <w:jc w:val="both"/>
      </w:pPr>
      <w:r>
        <w:t>Các yêu cầu đặc biệt</w:t>
      </w:r>
    </w:p>
    <w:p w14:paraId="374115EA" w14:textId="77777777" w:rsidR="00BD14B1" w:rsidRPr="00C4145D" w:rsidRDefault="00BD14B1" w:rsidP="00BD14B1">
      <w:pPr>
        <w:pStyle w:val="BodyText"/>
        <w:jc w:val="both"/>
      </w:pPr>
      <w:r w:rsidRPr="00C4145D">
        <w:t>Không có</w:t>
      </w:r>
    </w:p>
    <w:p w14:paraId="56F28687" w14:textId="77777777" w:rsidR="00BD14B1" w:rsidRDefault="00BD14B1" w:rsidP="00BD14B1">
      <w:pPr>
        <w:pStyle w:val="Heading3"/>
        <w:spacing w:line="360" w:lineRule="auto"/>
        <w:jc w:val="both"/>
      </w:pPr>
      <w:r w:rsidRPr="0037628A">
        <w:t>Trạng thái hệ thống khi bắt đầu thực hiện Use-case</w:t>
      </w:r>
    </w:p>
    <w:p w14:paraId="311FBEB0" w14:textId="77777777" w:rsidR="00BD14B1" w:rsidRPr="009114A2" w:rsidRDefault="00BD14B1" w:rsidP="00BD14B1">
      <w:pPr>
        <w:pStyle w:val="BodyText"/>
        <w:jc w:val="both"/>
      </w:pPr>
      <w:r w:rsidRPr="006E56ED">
        <w:t xml:space="preserve">Người dùng phải đăng nhập với Role là </w:t>
      </w:r>
      <w:r w:rsidRPr="009114A2">
        <w:t>Quản lý thư viện</w:t>
      </w:r>
    </w:p>
    <w:p w14:paraId="29E33104" w14:textId="77777777" w:rsidR="00BD14B1" w:rsidRPr="009114A2" w:rsidRDefault="00BD14B1" w:rsidP="00BD14B1">
      <w:pPr>
        <w:pStyle w:val="BodyText"/>
        <w:jc w:val="both"/>
      </w:pPr>
      <w:r w:rsidRPr="006E56ED">
        <w:t xml:space="preserve">Use case được kích hoạt khi có </w:t>
      </w:r>
      <w:r w:rsidRPr="009114A2">
        <w:t xml:space="preserve">yêu cầu thay đổi quy định về thời hạn chung của thẻ thư viện </w:t>
      </w:r>
    </w:p>
    <w:p w14:paraId="0BDC4072" w14:textId="77777777" w:rsidR="00BD14B1" w:rsidRDefault="00BD14B1" w:rsidP="00BD14B1">
      <w:pPr>
        <w:pStyle w:val="Heading3"/>
        <w:spacing w:line="360" w:lineRule="auto"/>
        <w:jc w:val="both"/>
      </w:pPr>
      <w:r>
        <w:rPr>
          <w:lang w:val="en-US"/>
        </w:rPr>
        <w:t>Trạng thái hệ thống sau khi thực hiện Use-case</w:t>
      </w:r>
    </w:p>
    <w:p w14:paraId="1BA10EA9" w14:textId="77777777" w:rsidR="00BD14B1" w:rsidRPr="009114A2" w:rsidRDefault="00BD14B1" w:rsidP="00BD14B1">
      <w:pPr>
        <w:pStyle w:val="BodyText"/>
        <w:jc w:val="both"/>
      </w:pPr>
      <w:r w:rsidRPr="006E56ED">
        <w:t>Thành công: Màn hình sẽ pop-up hiển thị thông báo “</w:t>
      </w:r>
      <w:r w:rsidRPr="009114A2">
        <w:t>Thêm thành công</w:t>
      </w:r>
      <w:r w:rsidRPr="006E56ED">
        <w:t>”</w:t>
      </w:r>
    </w:p>
    <w:p w14:paraId="0CBC3A8C" w14:textId="77777777" w:rsidR="00BD14B1" w:rsidRPr="006E56ED" w:rsidRDefault="00BD14B1" w:rsidP="00BD14B1">
      <w:pPr>
        <w:pStyle w:val="BodyText"/>
        <w:jc w:val="both"/>
      </w:pPr>
      <w:r w:rsidRPr="006E56ED">
        <w:t>Thất bại</w:t>
      </w:r>
      <w:r w:rsidRPr="009114A2">
        <w:t xml:space="preserve"> (do đường truyền)</w:t>
      </w:r>
      <w:r w:rsidRPr="006E56ED">
        <w:t>: Màn hình sẽ pop-up hiển thị thông báo “</w:t>
      </w:r>
      <w:r w:rsidRPr="009114A2">
        <w:t>Thêm thất bại</w:t>
      </w:r>
      <w:r w:rsidRPr="006E56ED">
        <w:t>”</w:t>
      </w:r>
    </w:p>
    <w:p w14:paraId="2C1EB579" w14:textId="77777777" w:rsidR="00BD14B1" w:rsidRDefault="00BD14B1" w:rsidP="00BD14B1">
      <w:pPr>
        <w:pStyle w:val="Heading3"/>
        <w:spacing w:line="360" w:lineRule="auto"/>
        <w:jc w:val="both"/>
        <w:rPr>
          <w:lang w:val="en-US"/>
        </w:rPr>
      </w:pPr>
      <w:r>
        <w:rPr>
          <w:lang w:val="en-US"/>
        </w:rPr>
        <w:t>Điểm mở rộng</w:t>
      </w:r>
    </w:p>
    <w:p w14:paraId="3124A7AB" w14:textId="77777777" w:rsidR="00BD14B1" w:rsidRPr="00487C6C" w:rsidRDefault="00BD14B1" w:rsidP="00BD14B1">
      <w:pPr>
        <w:pStyle w:val="BodyText"/>
        <w:jc w:val="both"/>
        <w:rPr>
          <w:lang w:val="en-US"/>
        </w:rPr>
      </w:pPr>
      <w:r>
        <w:rPr>
          <w:lang w:val="en-US"/>
        </w:rPr>
        <w:t>Không có</w:t>
      </w:r>
    </w:p>
    <w:p w14:paraId="66411440" w14:textId="77777777" w:rsidR="00BD14B1" w:rsidRPr="00F4409E" w:rsidRDefault="00BD14B1" w:rsidP="00BD14B1">
      <w:pPr>
        <w:pStyle w:val="Heading2"/>
        <w:rPr>
          <w:lang w:val="en-US"/>
        </w:rPr>
      </w:pPr>
      <w:bookmarkStart w:id="59" w:name="_Toc44862061"/>
      <w:r>
        <w:rPr>
          <w:lang w:val="en-US"/>
        </w:rPr>
        <w:t xml:space="preserve">Đặc tả Use-case </w:t>
      </w:r>
      <w:r w:rsidRPr="00D61918">
        <w:rPr>
          <w:lang w:val="en-US"/>
        </w:rPr>
        <w:t>Thay đổi số sách mượn tối đa</w:t>
      </w:r>
      <w:bookmarkEnd w:id="59"/>
    </w:p>
    <w:p w14:paraId="69B2BFE0" w14:textId="77777777" w:rsidR="00BD14B1" w:rsidRDefault="00BD14B1" w:rsidP="00BD14B1">
      <w:pPr>
        <w:pStyle w:val="Heading3"/>
        <w:spacing w:line="360" w:lineRule="auto"/>
        <w:jc w:val="both"/>
      </w:pPr>
      <w:r>
        <w:t>Tóm tắt</w:t>
      </w:r>
    </w:p>
    <w:p w14:paraId="0977F268" w14:textId="77777777" w:rsidR="00BD14B1" w:rsidRDefault="00BD14B1" w:rsidP="00BD14B1">
      <w:pPr>
        <w:pStyle w:val="BodyText"/>
        <w:jc w:val="both"/>
        <w:rPr>
          <w:snapToGrid w:val="0"/>
          <w:lang w:val="en-US"/>
        </w:rPr>
      </w:pPr>
      <w:r w:rsidRPr="00F4409E">
        <w:rPr>
          <w:snapToGrid w:val="0"/>
          <w:lang w:val="en-US"/>
        </w:rPr>
        <w:t>Actor:</w:t>
      </w:r>
      <w:r>
        <w:rPr>
          <w:snapToGrid w:val="0"/>
          <w:lang w:val="en-US"/>
        </w:rPr>
        <w:t xml:space="preserve"> Quản lý thư viện</w:t>
      </w:r>
    </w:p>
    <w:p w14:paraId="599B4730" w14:textId="77777777" w:rsidR="00BD14B1" w:rsidRPr="00F4409E" w:rsidRDefault="00BD14B1" w:rsidP="00BD14B1">
      <w:pPr>
        <w:pStyle w:val="BodyText"/>
        <w:jc w:val="both"/>
        <w:rPr>
          <w:lang w:val="en-US"/>
        </w:rPr>
      </w:pPr>
      <w:r>
        <w:rPr>
          <w:snapToGrid w:val="0"/>
          <w:lang w:val="en-US"/>
        </w:rPr>
        <w:t>Mô tả: Thay đổi số sách mượn tối đa</w:t>
      </w:r>
    </w:p>
    <w:p w14:paraId="3506DA40" w14:textId="77777777" w:rsidR="00BD14B1" w:rsidRDefault="00BD14B1" w:rsidP="00BD14B1">
      <w:pPr>
        <w:pStyle w:val="Heading3"/>
        <w:spacing w:line="360" w:lineRule="auto"/>
        <w:jc w:val="both"/>
      </w:pPr>
      <w:r>
        <w:t>Dòng sự kiện</w:t>
      </w:r>
    </w:p>
    <w:p w14:paraId="62EF8C9C" w14:textId="77777777" w:rsidR="00BD14B1" w:rsidRDefault="00BD14B1" w:rsidP="00BD14B1">
      <w:pPr>
        <w:pStyle w:val="Heading4"/>
        <w:spacing w:line="360" w:lineRule="auto"/>
        <w:jc w:val="both"/>
      </w:pPr>
      <w:r>
        <w:t>Dòng sự kiện chính</w:t>
      </w:r>
    </w:p>
    <w:p w14:paraId="481B602C" w14:textId="09CEF7CF" w:rsidR="00592561" w:rsidRPr="00592561" w:rsidRDefault="00592561" w:rsidP="00592561">
      <w:pPr>
        <w:pStyle w:val="BodyText"/>
        <w:jc w:val="both"/>
        <w:rPr>
          <w:lang w:val="en-US"/>
        </w:rPr>
      </w:pPr>
      <w:r w:rsidRPr="006E56ED">
        <w:t xml:space="preserve">Bước 1: </w:t>
      </w:r>
      <w:r>
        <w:t xml:space="preserve">Người dùng nhập số </w:t>
      </w:r>
      <w:r>
        <w:rPr>
          <w:lang w:val="en-US"/>
        </w:rPr>
        <w:t>sách</w:t>
      </w:r>
      <w:r>
        <w:t xml:space="preserve"> mượn tối đa mới</w:t>
      </w:r>
    </w:p>
    <w:p w14:paraId="5D45441C" w14:textId="77777777" w:rsidR="00592561" w:rsidRDefault="00592561" w:rsidP="00592561">
      <w:pPr>
        <w:pStyle w:val="BodyText"/>
        <w:jc w:val="both"/>
        <w:rPr>
          <w:lang w:val="en-US"/>
        </w:rPr>
      </w:pPr>
      <w:r>
        <w:rPr>
          <w:lang w:val="en-US"/>
        </w:rPr>
        <w:t>Bước 2: Người dùng bấm vào nút Cập nhật</w:t>
      </w:r>
    </w:p>
    <w:p w14:paraId="4552D4FE" w14:textId="77777777" w:rsidR="00592561" w:rsidRDefault="00592561" w:rsidP="00592561">
      <w:pPr>
        <w:pStyle w:val="BodyText"/>
        <w:jc w:val="both"/>
        <w:rPr>
          <w:lang w:val="en-US"/>
        </w:rPr>
      </w:pPr>
      <w:r>
        <w:rPr>
          <w:lang w:val="en-US"/>
        </w:rPr>
        <w:t>Bước 3: Hệ thống cập nhật dữ liệu và gửi thông báo</w:t>
      </w:r>
    </w:p>
    <w:p w14:paraId="575E5F7E" w14:textId="77777777" w:rsidR="00BD14B1" w:rsidRDefault="00BD14B1" w:rsidP="00BD14B1">
      <w:pPr>
        <w:pStyle w:val="Heading4"/>
        <w:spacing w:line="360" w:lineRule="auto"/>
        <w:jc w:val="both"/>
        <w:rPr>
          <w:lang w:val="en-US"/>
        </w:rPr>
      </w:pPr>
      <w:r>
        <w:t>Các dòng sự kiện khác</w:t>
      </w:r>
    </w:p>
    <w:p w14:paraId="5A825431" w14:textId="77777777" w:rsidR="00BD14B1" w:rsidRDefault="00BD14B1" w:rsidP="00BD14B1">
      <w:pPr>
        <w:ind w:firstLine="720"/>
        <w:rPr>
          <w:lang w:val="en-US"/>
        </w:rPr>
      </w:pPr>
      <w:r>
        <w:rPr>
          <w:lang w:val="en-US"/>
        </w:rPr>
        <w:t>Dòng phụ:</w:t>
      </w:r>
    </w:p>
    <w:p w14:paraId="54E4B976" w14:textId="77777777" w:rsidR="00BD14B1" w:rsidRDefault="00BD14B1" w:rsidP="00BD14B1">
      <w:pPr>
        <w:ind w:firstLine="720"/>
        <w:rPr>
          <w:lang w:val="en-US"/>
        </w:rPr>
      </w:pPr>
      <w:r>
        <w:rPr>
          <w:lang w:val="en-US"/>
        </w:rPr>
        <w:t>Không có</w:t>
      </w:r>
    </w:p>
    <w:p w14:paraId="65ABBFA7" w14:textId="77777777" w:rsidR="00BD14B1" w:rsidRDefault="00BD14B1" w:rsidP="00BD14B1">
      <w:pPr>
        <w:ind w:firstLine="720"/>
        <w:rPr>
          <w:lang w:val="en-US"/>
        </w:rPr>
      </w:pPr>
    </w:p>
    <w:p w14:paraId="08E45711" w14:textId="77777777" w:rsidR="00BD14B1" w:rsidRDefault="00BD14B1" w:rsidP="00BD14B1">
      <w:pPr>
        <w:ind w:firstLine="720"/>
        <w:rPr>
          <w:lang w:val="en-US"/>
        </w:rPr>
      </w:pPr>
      <w:r>
        <w:rPr>
          <w:lang w:val="en-US"/>
        </w:rPr>
        <w:t>Dòng ngoại lệ (Alternative Flow):</w:t>
      </w:r>
    </w:p>
    <w:p w14:paraId="3AECE225" w14:textId="77777777" w:rsidR="00BD14B1" w:rsidRPr="00F4409E" w:rsidRDefault="00BD14B1" w:rsidP="00BD14B1">
      <w:pPr>
        <w:ind w:firstLine="720"/>
        <w:rPr>
          <w:lang w:val="en-US"/>
        </w:rPr>
      </w:pPr>
      <w:r>
        <w:rPr>
          <w:lang w:val="en-US"/>
        </w:rPr>
        <w:t>Không có</w:t>
      </w:r>
    </w:p>
    <w:p w14:paraId="2CAC7D69" w14:textId="77777777" w:rsidR="00BD14B1" w:rsidRDefault="00BD14B1" w:rsidP="00BD14B1">
      <w:pPr>
        <w:pStyle w:val="Heading3"/>
        <w:spacing w:line="360" w:lineRule="auto"/>
        <w:jc w:val="both"/>
      </w:pPr>
      <w:r>
        <w:t>Các yêu cầu đặc biệt</w:t>
      </w:r>
    </w:p>
    <w:p w14:paraId="7053E20F" w14:textId="77777777" w:rsidR="00BD14B1" w:rsidRPr="00C4145D" w:rsidRDefault="00BD14B1" w:rsidP="00BD14B1">
      <w:pPr>
        <w:pStyle w:val="BodyText"/>
        <w:jc w:val="both"/>
      </w:pPr>
      <w:r w:rsidRPr="00C4145D">
        <w:t>Không có</w:t>
      </w:r>
    </w:p>
    <w:p w14:paraId="5D144D23" w14:textId="77777777" w:rsidR="00BD14B1" w:rsidRDefault="00BD14B1" w:rsidP="00BD14B1">
      <w:pPr>
        <w:pStyle w:val="Heading3"/>
        <w:spacing w:line="360" w:lineRule="auto"/>
        <w:jc w:val="both"/>
      </w:pPr>
      <w:r w:rsidRPr="0037628A">
        <w:lastRenderedPageBreak/>
        <w:t>Trạng thái hệ thống khi bắt đầu thực hiện Use-case</w:t>
      </w:r>
    </w:p>
    <w:p w14:paraId="6EE022EF" w14:textId="77777777" w:rsidR="00BD14B1" w:rsidRPr="009114A2" w:rsidRDefault="00BD14B1" w:rsidP="00BD14B1">
      <w:pPr>
        <w:pStyle w:val="BodyText"/>
        <w:jc w:val="both"/>
      </w:pPr>
      <w:r w:rsidRPr="006E56ED">
        <w:t xml:space="preserve">Người dùng phải đăng nhập với Role là </w:t>
      </w:r>
      <w:r w:rsidRPr="009114A2">
        <w:t>Quản lý thư viện</w:t>
      </w:r>
    </w:p>
    <w:p w14:paraId="27A92842" w14:textId="77777777" w:rsidR="00BD14B1" w:rsidRPr="009114A2" w:rsidRDefault="00BD14B1" w:rsidP="00BD14B1">
      <w:pPr>
        <w:pStyle w:val="BodyText"/>
        <w:jc w:val="both"/>
      </w:pPr>
      <w:r w:rsidRPr="006E56ED">
        <w:t xml:space="preserve">Use case được kích hoạt khi có </w:t>
      </w:r>
      <w:r w:rsidRPr="009114A2">
        <w:t xml:space="preserve">yêu cầu thay đổi quy định về </w:t>
      </w:r>
      <w:r w:rsidRPr="009114A2">
        <w:rPr>
          <w:snapToGrid w:val="0"/>
        </w:rPr>
        <w:t>số sách mượn tối đa</w:t>
      </w:r>
      <w:r w:rsidRPr="009114A2">
        <w:t xml:space="preserve"> </w:t>
      </w:r>
    </w:p>
    <w:p w14:paraId="1F7A2227" w14:textId="77777777" w:rsidR="00BD14B1" w:rsidRDefault="00BD14B1" w:rsidP="00BD14B1">
      <w:pPr>
        <w:pStyle w:val="Heading3"/>
        <w:spacing w:line="360" w:lineRule="auto"/>
        <w:jc w:val="both"/>
      </w:pPr>
      <w:r>
        <w:rPr>
          <w:lang w:val="en-US"/>
        </w:rPr>
        <w:t>Trạng thái hệ thống sau khi thực hiện Use-case</w:t>
      </w:r>
    </w:p>
    <w:p w14:paraId="2B7CF229" w14:textId="77777777" w:rsidR="00BD14B1" w:rsidRPr="009114A2" w:rsidRDefault="00BD14B1" w:rsidP="00BD14B1">
      <w:pPr>
        <w:pStyle w:val="BodyText"/>
        <w:jc w:val="both"/>
      </w:pPr>
      <w:r w:rsidRPr="006E56ED">
        <w:t>Thành công: Màn hình sẽ pop-up hiển thị thông báo “</w:t>
      </w:r>
      <w:r w:rsidRPr="009114A2">
        <w:t>Thêm thành công</w:t>
      </w:r>
      <w:r w:rsidRPr="006E56ED">
        <w:t>”</w:t>
      </w:r>
    </w:p>
    <w:p w14:paraId="7362C703" w14:textId="77777777" w:rsidR="00BD14B1" w:rsidRPr="006E56ED" w:rsidRDefault="00BD14B1" w:rsidP="00BD14B1">
      <w:pPr>
        <w:pStyle w:val="BodyText"/>
        <w:jc w:val="both"/>
      </w:pPr>
      <w:r w:rsidRPr="006E56ED">
        <w:t>Thất bại</w:t>
      </w:r>
      <w:r w:rsidRPr="009114A2">
        <w:t xml:space="preserve"> (do đường truyền)</w:t>
      </w:r>
      <w:r w:rsidRPr="006E56ED">
        <w:t>: Màn hình sẽ pop-up hiển thị thông báo “</w:t>
      </w:r>
      <w:r w:rsidRPr="009114A2">
        <w:t>Thêm thất bại</w:t>
      </w:r>
      <w:r w:rsidRPr="006E56ED">
        <w:t>”</w:t>
      </w:r>
    </w:p>
    <w:p w14:paraId="2F79C02B" w14:textId="77777777" w:rsidR="00BD14B1" w:rsidRDefault="00BD14B1" w:rsidP="00BD14B1">
      <w:pPr>
        <w:pStyle w:val="Heading3"/>
        <w:spacing w:line="360" w:lineRule="auto"/>
        <w:jc w:val="both"/>
        <w:rPr>
          <w:lang w:val="en-US"/>
        </w:rPr>
      </w:pPr>
      <w:r>
        <w:rPr>
          <w:lang w:val="en-US"/>
        </w:rPr>
        <w:t>Điểm mở rộng</w:t>
      </w:r>
    </w:p>
    <w:p w14:paraId="6CCDF1AF" w14:textId="77777777" w:rsidR="00BD14B1" w:rsidRPr="00487C6C" w:rsidRDefault="00BD14B1" w:rsidP="00BD14B1">
      <w:pPr>
        <w:pStyle w:val="BodyText"/>
        <w:jc w:val="both"/>
        <w:rPr>
          <w:lang w:val="en-US"/>
        </w:rPr>
      </w:pPr>
      <w:r>
        <w:rPr>
          <w:lang w:val="en-US"/>
        </w:rPr>
        <w:t>Không có</w:t>
      </w:r>
    </w:p>
    <w:p w14:paraId="33BDAC07" w14:textId="77777777" w:rsidR="00BD14B1" w:rsidRPr="00F4409E" w:rsidRDefault="00BD14B1" w:rsidP="00BD14B1">
      <w:pPr>
        <w:pStyle w:val="Heading2"/>
        <w:rPr>
          <w:lang w:val="en-US"/>
        </w:rPr>
      </w:pPr>
      <w:bookmarkStart w:id="60" w:name="_Toc44862062"/>
      <w:r>
        <w:rPr>
          <w:lang w:val="en-US"/>
        </w:rPr>
        <w:t xml:space="preserve">Đặc tả Use-case </w:t>
      </w:r>
      <w:r w:rsidRPr="00D61918">
        <w:rPr>
          <w:lang w:val="en-US"/>
        </w:rPr>
        <w:t>Thay đổi số ngày mượn tối đa</w:t>
      </w:r>
      <w:bookmarkEnd w:id="60"/>
    </w:p>
    <w:p w14:paraId="0E7D604A" w14:textId="77777777" w:rsidR="00BD14B1" w:rsidRDefault="00BD14B1" w:rsidP="00BD14B1">
      <w:pPr>
        <w:pStyle w:val="Heading3"/>
        <w:spacing w:line="360" w:lineRule="auto"/>
        <w:jc w:val="both"/>
      </w:pPr>
      <w:r>
        <w:t>Tóm tắt</w:t>
      </w:r>
    </w:p>
    <w:p w14:paraId="7AE39EE4" w14:textId="77777777" w:rsidR="00BD14B1" w:rsidRDefault="00BD14B1" w:rsidP="00BD14B1">
      <w:pPr>
        <w:pStyle w:val="BodyText"/>
        <w:jc w:val="both"/>
        <w:rPr>
          <w:snapToGrid w:val="0"/>
          <w:lang w:val="en-US"/>
        </w:rPr>
      </w:pPr>
      <w:r w:rsidRPr="00F4409E">
        <w:rPr>
          <w:snapToGrid w:val="0"/>
          <w:lang w:val="en-US"/>
        </w:rPr>
        <w:t>Actor:</w:t>
      </w:r>
      <w:r>
        <w:rPr>
          <w:snapToGrid w:val="0"/>
          <w:lang w:val="en-US"/>
        </w:rPr>
        <w:t xml:space="preserve"> Quản lý thư viện</w:t>
      </w:r>
    </w:p>
    <w:p w14:paraId="095390E2" w14:textId="77777777" w:rsidR="00BD14B1" w:rsidRPr="00F4409E" w:rsidRDefault="00BD14B1" w:rsidP="00BD14B1">
      <w:pPr>
        <w:pStyle w:val="BodyText"/>
        <w:jc w:val="both"/>
        <w:rPr>
          <w:lang w:val="en-US"/>
        </w:rPr>
      </w:pPr>
      <w:r>
        <w:rPr>
          <w:snapToGrid w:val="0"/>
          <w:lang w:val="en-US"/>
        </w:rPr>
        <w:t xml:space="preserve">Mô tả: Thay đổi </w:t>
      </w:r>
      <w:r w:rsidRPr="00D61918">
        <w:rPr>
          <w:snapToGrid w:val="0"/>
          <w:lang w:val="en-US"/>
        </w:rPr>
        <w:t>số ngày mượn tối đa</w:t>
      </w:r>
    </w:p>
    <w:p w14:paraId="65E9F1E9" w14:textId="77777777" w:rsidR="00BD14B1" w:rsidRDefault="00BD14B1" w:rsidP="00BD14B1">
      <w:pPr>
        <w:pStyle w:val="Heading3"/>
        <w:spacing w:line="360" w:lineRule="auto"/>
        <w:jc w:val="both"/>
      </w:pPr>
      <w:r>
        <w:t>Dòng sự kiện</w:t>
      </w:r>
    </w:p>
    <w:p w14:paraId="5AF2603E" w14:textId="77777777" w:rsidR="00BD14B1" w:rsidRDefault="00BD14B1" w:rsidP="00BD14B1">
      <w:pPr>
        <w:pStyle w:val="Heading4"/>
        <w:spacing w:line="360" w:lineRule="auto"/>
        <w:jc w:val="both"/>
      </w:pPr>
      <w:r>
        <w:t>Dòng sự kiện chính</w:t>
      </w:r>
    </w:p>
    <w:p w14:paraId="1F631A3E" w14:textId="41495BE4" w:rsidR="00BD14B1" w:rsidRPr="00592561" w:rsidRDefault="00BD14B1" w:rsidP="00BD14B1">
      <w:pPr>
        <w:pStyle w:val="BodyText"/>
        <w:jc w:val="both"/>
        <w:rPr>
          <w:lang w:val="en-US"/>
        </w:rPr>
      </w:pPr>
      <w:r w:rsidRPr="006E56ED">
        <w:t xml:space="preserve">Bước 1: </w:t>
      </w:r>
      <w:r w:rsidR="00592561">
        <w:t>Người dùng nhập số ngày mượn tối đa mới</w:t>
      </w:r>
    </w:p>
    <w:p w14:paraId="37F28FB2" w14:textId="51C4FE7C" w:rsidR="00BD14B1" w:rsidRDefault="00592561" w:rsidP="00BD14B1">
      <w:pPr>
        <w:pStyle w:val="BodyText"/>
        <w:jc w:val="both"/>
        <w:rPr>
          <w:lang w:val="en-US"/>
        </w:rPr>
      </w:pPr>
      <w:r>
        <w:rPr>
          <w:lang w:val="en-US"/>
        </w:rPr>
        <w:t>Bước 2: Người dùng bấm vào nút Cập nhật</w:t>
      </w:r>
    </w:p>
    <w:p w14:paraId="6F7F6AF7" w14:textId="4B39C422" w:rsidR="00BD14B1" w:rsidRDefault="00BD14B1" w:rsidP="00BD14B1">
      <w:pPr>
        <w:pStyle w:val="BodyText"/>
        <w:jc w:val="both"/>
        <w:rPr>
          <w:lang w:val="en-US"/>
        </w:rPr>
      </w:pPr>
      <w:r>
        <w:rPr>
          <w:lang w:val="en-US"/>
        </w:rPr>
        <w:t xml:space="preserve">Bước 3: </w:t>
      </w:r>
      <w:r w:rsidR="00592561">
        <w:rPr>
          <w:lang w:val="en-US"/>
        </w:rPr>
        <w:t>Hệ thống cập nhật dữ liệu và gửi thông báo</w:t>
      </w:r>
    </w:p>
    <w:p w14:paraId="022DE1C7" w14:textId="77777777" w:rsidR="00BD14B1" w:rsidRDefault="00BD14B1" w:rsidP="00BD14B1">
      <w:pPr>
        <w:pStyle w:val="Heading4"/>
        <w:spacing w:line="360" w:lineRule="auto"/>
        <w:jc w:val="both"/>
        <w:rPr>
          <w:lang w:val="en-US"/>
        </w:rPr>
      </w:pPr>
      <w:r>
        <w:t>Các dòng sự kiện khác</w:t>
      </w:r>
    </w:p>
    <w:p w14:paraId="353B4C6F" w14:textId="77777777" w:rsidR="00BD14B1" w:rsidRDefault="00BD14B1" w:rsidP="00BD14B1">
      <w:pPr>
        <w:ind w:firstLine="720"/>
        <w:rPr>
          <w:lang w:val="en-US"/>
        </w:rPr>
      </w:pPr>
      <w:r>
        <w:rPr>
          <w:lang w:val="en-US"/>
        </w:rPr>
        <w:t>Dòng phụ:</w:t>
      </w:r>
    </w:p>
    <w:p w14:paraId="3EF0208F" w14:textId="77777777" w:rsidR="00BD14B1" w:rsidRDefault="00BD14B1" w:rsidP="00BD14B1">
      <w:pPr>
        <w:ind w:firstLine="720"/>
        <w:rPr>
          <w:lang w:val="en-US"/>
        </w:rPr>
      </w:pPr>
      <w:r>
        <w:rPr>
          <w:lang w:val="en-US"/>
        </w:rPr>
        <w:t>Không có</w:t>
      </w:r>
    </w:p>
    <w:p w14:paraId="1D1DDD73" w14:textId="77777777" w:rsidR="00BD14B1" w:rsidRDefault="00BD14B1" w:rsidP="00BD14B1">
      <w:pPr>
        <w:ind w:firstLine="720"/>
        <w:rPr>
          <w:lang w:val="en-US"/>
        </w:rPr>
      </w:pPr>
    </w:p>
    <w:p w14:paraId="1DC553E7" w14:textId="77777777" w:rsidR="00BD14B1" w:rsidRDefault="00BD14B1" w:rsidP="00BD14B1">
      <w:pPr>
        <w:ind w:firstLine="720"/>
        <w:rPr>
          <w:lang w:val="en-US"/>
        </w:rPr>
      </w:pPr>
      <w:r>
        <w:rPr>
          <w:lang w:val="en-US"/>
        </w:rPr>
        <w:t>Dòng ngoại lệ (Alternative Flow):</w:t>
      </w:r>
    </w:p>
    <w:p w14:paraId="36309791" w14:textId="77777777" w:rsidR="00BD14B1" w:rsidRPr="00F4409E" w:rsidRDefault="00BD14B1" w:rsidP="00BD14B1">
      <w:pPr>
        <w:ind w:firstLine="720"/>
        <w:rPr>
          <w:lang w:val="en-US"/>
        </w:rPr>
      </w:pPr>
      <w:r>
        <w:rPr>
          <w:lang w:val="en-US"/>
        </w:rPr>
        <w:t>Không có</w:t>
      </w:r>
    </w:p>
    <w:p w14:paraId="01335691" w14:textId="77777777" w:rsidR="00BD14B1" w:rsidRDefault="00BD14B1" w:rsidP="00BD14B1">
      <w:pPr>
        <w:pStyle w:val="Heading3"/>
        <w:spacing w:line="360" w:lineRule="auto"/>
        <w:jc w:val="both"/>
      </w:pPr>
      <w:r>
        <w:t>Các yêu cầu đặc biệt</w:t>
      </w:r>
    </w:p>
    <w:p w14:paraId="298CB7B1" w14:textId="77777777" w:rsidR="00BD14B1" w:rsidRPr="00C4145D" w:rsidRDefault="00BD14B1" w:rsidP="00BD14B1">
      <w:pPr>
        <w:pStyle w:val="BodyText"/>
        <w:jc w:val="both"/>
      </w:pPr>
      <w:r w:rsidRPr="00C4145D">
        <w:t>Không có</w:t>
      </w:r>
    </w:p>
    <w:p w14:paraId="166FD1ED" w14:textId="77777777" w:rsidR="00BD14B1" w:rsidRDefault="00BD14B1" w:rsidP="00BD14B1">
      <w:pPr>
        <w:pStyle w:val="Heading3"/>
        <w:spacing w:line="360" w:lineRule="auto"/>
        <w:jc w:val="both"/>
      </w:pPr>
      <w:r w:rsidRPr="0037628A">
        <w:t>Trạng thái hệ thống khi bắt đầu thực hiện Use-case</w:t>
      </w:r>
    </w:p>
    <w:p w14:paraId="5AD54128" w14:textId="77777777" w:rsidR="00BD14B1" w:rsidRPr="009114A2" w:rsidRDefault="00BD14B1" w:rsidP="00BD14B1">
      <w:pPr>
        <w:pStyle w:val="BodyText"/>
        <w:jc w:val="both"/>
      </w:pPr>
      <w:r w:rsidRPr="006E56ED">
        <w:t xml:space="preserve">Người dùng phải đăng nhập với Role là </w:t>
      </w:r>
      <w:r w:rsidRPr="009114A2">
        <w:t>Quản lý thư viện</w:t>
      </w:r>
    </w:p>
    <w:p w14:paraId="42318BBD" w14:textId="77777777" w:rsidR="00BD14B1" w:rsidRPr="009114A2" w:rsidRDefault="00BD14B1" w:rsidP="00BD14B1">
      <w:pPr>
        <w:pStyle w:val="BodyText"/>
        <w:jc w:val="both"/>
      </w:pPr>
      <w:r w:rsidRPr="006E56ED">
        <w:t xml:space="preserve">Use case được kích hoạt khi có </w:t>
      </w:r>
      <w:r w:rsidRPr="009114A2">
        <w:t>yêu cầu thay đổi quy định về t</w:t>
      </w:r>
      <w:r w:rsidRPr="009114A2">
        <w:rPr>
          <w:snapToGrid w:val="0"/>
        </w:rPr>
        <w:t xml:space="preserve"> số ngày mượn tối đa</w:t>
      </w:r>
    </w:p>
    <w:p w14:paraId="01CA988C" w14:textId="77777777" w:rsidR="00BD14B1" w:rsidRDefault="00BD14B1" w:rsidP="00BD14B1">
      <w:pPr>
        <w:pStyle w:val="Heading3"/>
        <w:spacing w:line="360" w:lineRule="auto"/>
        <w:jc w:val="both"/>
      </w:pPr>
      <w:r>
        <w:rPr>
          <w:lang w:val="en-US"/>
        </w:rPr>
        <w:t>Trạng thái hệ thống sau khi thực hiện Use-case</w:t>
      </w:r>
    </w:p>
    <w:p w14:paraId="544ADFE4" w14:textId="77777777" w:rsidR="00BD14B1" w:rsidRPr="009114A2" w:rsidRDefault="00BD14B1" w:rsidP="00BD14B1">
      <w:pPr>
        <w:pStyle w:val="BodyText"/>
        <w:jc w:val="both"/>
      </w:pPr>
      <w:r w:rsidRPr="006E56ED">
        <w:t>Thành công: Màn hình sẽ pop-up hiển thị thông báo “</w:t>
      </w:r>
      <w:r w:rsidRPr="009114A2">
        <w:t>Thêm thành công</w:t>
      </w:r>
      <w:r w:rsidRPr="006E56ED">
        <w:t>”</w:t>
      </w:r>
    </w:p>
    <w:p w14:paraId="577C0E0A" w14:textId="77777777" w:rsidR="00BD14B1" w:rsidRPr="006E56ED" w:rsidRDefault="00BD14B1" w:rsidP="00BD14B1">
      <w:pPr>
        <w:pStyle w:val="BodyText"/>
        <w:jc w:val="both"/>
      </w:pPr>
      <w:r w:rsidRPr="006E56ED">
        <w:t>Thất bại</w:t>
      </w:r>
      <w:r w:rsidRPr="009114A2">
        <w:t xml:space="preserve"> (do đường truyền)</w:t>
      </w:r>
      <w:r w:rsidRPr="006E56ED">
        <w:t>: Màn hình sẽ pop-up hiển thị thông báo “</w:t>
      </w:r>
      <w:r w:rsidRPr="009114A2">
        <w:t>Thêm thất bại</w:t>
      </w:r>
      <w:r w:rsidRPr="006E56ED">
        <w:t>”</w:t>
      </w:r>
    </w:p>
    <w:p w14:paraId="4D3368CE" w14:textId="77777777" w:rsidR="00BD14B1" w:rsidRDefault="00BD14B1" w:rsidP="00BD14B1">
      <w:pPr>
        <w:pStyle w:val="Heading3"/>
        <w:spacing w:line="360" w:lineRule="auto"/>
        <w:jc w:val="both"/>
        <w:rPr>
          <w:lang w:val="en-US"/>
        </w:rPr>
      </w:pPr>
      <w:r>
        <w:rPr>
          <w:lang w:val="en-US"/>
        </w:rPr>
        <w:t>Điểm mở rộng</w:t>
      </w:r>
    </w:p>
    <w:p w14:paraId="48487224" w14:textId="77777777" w:rsidR="00BD14B1" w:rsidRPr="00487C6C" w:rsidRDefault="00BD14B1" w:rsidP="00BD14B1">
      <w:pPr>
        <w:pStyle w:val="BodyText"/>
        <w:jc w:val="both"/>
        <w:rPr>
          <w:lang w:val="en-US"/>
        </w:rPr>
      </w:pPr>
      <w:r>
        <w:rPr>
          <w:lang w:val="en-US"/>
        </w:rPr>
        <w:t>Không có</w:t>
      </w:r>
    </w:p>
    <w:p w14:paraId="1E4F979C" w14:textId="77777777" w:rsidR="00BD14B1" w:rsidRDefault="00BD14B1" w:rsidP="00BD14B1">
      <w:pPr>
        <w:pStyle w:val="Heading1"/>
        <w:rPr>
          <w:lang w:val="en-US"/>
        </w:rPr>
      </w:pPr>
      <w:bookmarkStart w:id="61" w:name="_Toc44862063"/>
      <w:r>
        <w:rPr>
          <w:lang w:val="en-US"/>
        </w:rPr>
        <w:lastRenderedPageBreak/>
        <w:t>Activity diagram và Sequence diagram</w:t>
      </w:r>
      <w:bookmarkEnd w:id="61"/>
    </w:p>
    <w:p w14:paraId="2DE03D79" w14:textId="77777777" w:rsidR="005D1C43" w:rsidRDefault="005D1C43" w:rsidP="005D1C43">
      <w:pPr>
        <w:pStyle w:val="Heading2"/>
        <w:rPr>
          <w:lang w:val="en-US"/>
        </w:rPr>
      </w:pPr>
      <w:bookmarkStart w:id="62" w:name="_Toc44862064"/>
      <w:r>
        <w:rPr>
          <w:lang w:val="en-US"/>
        </w:rPr>
        <w:t>Use case Đăng nhập</w:t>
      </w:r>
      <w:bookmarkEnd w:id="62"/>
    </w:p>
    <w:p w14:paraId="0EA30DA6" w14:textId="77777777" w:rsidR="005D1C43" w:rsidRDefault="005D1C43" w:rsidP="005D1C43">
      <w:pPr>
        <w:pStyle w:val="ListParagraph"/>
        <w:numPr>
          <w:ilvl w:val="0"/>
          <w:numId w:val="49"/>
        </w:numPr>
        <w:rPr>
          <w:lang w:val="en-US"/>
        </w:rPr>
      </w:pPr>
      <w:r>
        <w:rPr>
          <w:lang w:val="en-US"/>
        </w:rPr>
        <w:t>Activity diagram:</w:t>
      </w:r>
    </w:p>
    <w:p w14:paraId="204F3FBF" w14:textId="77777777" w:rsidR="005D1C43" w:rsidRDefault="005D1C43" w:rsidP="005D1C43">
      <w:pPr>
        <w:pStyle w:val="ListParagraph"/>
        <w:ind w:left="108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3649CFD" wp14:editId="75E78F37">
            <wp:extent cx="5732145" cy="5835650"/>
            <wp:effectExtent l="0" t="0" r="1905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583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D3CD5" w14:textId="77777777" w:rsidR="005D1C43" w:rsidRDefault="005D1C43" w:rsidP="005D1C43">
      <w:pPr>
        <w:pStyle w:val="ListParagraph"/>
        <w:ind w:left="1080"/>
        <w:rPr>
          <w:lang w:val="en-US"/>
        </w:rPr>
      </w:pPr>
    </w:p>
    <w:p w14:paraId="7D2384ED" w14:textId="77777777" w:rsidR="005D1C43" w:rsidRDefault="005D1C43" w:rsidP="005D1C43">
      <w:pPr>
        <w:pStyle w:val="ListParagraph"/>
        <w:numPr>
          <w:ilvl w:val="0"/>
          <w:numId w:val="49"/>
        </w:numPr>
        <w:rPr>
          <w:lang w:val="en-US"/>
        </w:rPr>
      </w:pPr>
      <w:r>
        <w:rPr>
          <w:lang w:val="en-US"/>
        </w:rPr>
        <w:t>Sequence diagram:</w:t>
      </w:r>
    </w:p>
    <w:p w14:paraId="56AF7839" w14:textId="77777777" w:rsidR="005D1C43" w:rsidRPr="006D27AD" w:rsidRDefault="005D1C43" w:rsidP="005D1C43">
      <w:pPr>
        <w:pStyle w:val="ListParagraph"/>
        <w:ind w:left="1080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F6E342E" wp14:editId="51D4A4A6">
            <wp:extent cx="4257675" cy="7286625"/>
            <wp:effectExtent l="0" t="0" r="9525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57675" cy="728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413ED" w14:textId="77777777" w:rsidR="005D1C43" w:rsidRDefault="005D1C43" w:rsidP="005D1C43">
      <w:pPr>
        <w:pStyle w:val="Heading2"/>
        <w:rPr>
          <w:lang w:val="en-US"/>
        </w:rPr>
      </w:pPr>
      <w:bookmarkStart w:id="63" w:name="_Toc44862065"/>
      <w:r>
        <w:rPr>
          <w:lang w:val="en-US"/>
        </w:rPr>
        <w:t>Use case Đăng xuất</w:t>
      </w:r>
      <w:bookmarkEnd w:id="63"/>
    </w:p>
    <w:p w14:paraId="459D302E" w14:textId="77777777" w:rsidR="005D1C43" w:rsidRDefault="005D1C43" w:rsidP="005D1C43">
      <w:pPr>
        <w:pStyle w:val="ListParagraph"/>
        <w:numPr>
          <w:ilvl w:val="0"/>
          <w:numId w:val="49"/>
        </w:numPr>
        <w:rPr>
          <w:lang w:val="en-US"/>
        </w:rPr>
      </w:pPr>
      <w:r>
        <w:rPr>
          <w:lang w:val="en-US"/>
        </w:rPr>
        <w:t>Activity diagram:</w:t>
      </w:r>
    </w:p>
    <w:p w14:paraId="3A4E40AF" w14:textId="77777777" w:rsidR="005D1C43" w:rsidRDefault="005D1C43" w:rsidP="005D1C43">
      <w:pPr>
        <w:pStyle w:val="ListParagraph"/>
        <w:ind w:left="1080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5BD4945" wp14:editId="29B0DB85">
            <wp:extent cx="5732145" cy="4237355"/>
            <wp:effectExtent l="0" t="0" r="1905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423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44998" w14:textId="77777777" w:rsidR="005D1C43" w:rsidRDefault="005D1C43" w:rsidP="005D1C43">
      <w:pPr>
        <w:pStyle w:val="ListParagraph"/>
        <w:ind w:left="1080"/>
        <w:rPr>
          <w:lang w:val="en-US"/>
        </w:rPr>
      </w:pPr>
    </w:p>
    <w:p w14:paraId="10584C20" w14:textId="77777777" w:rsidR="005D1C43" w:rsidRDefault="005D1C43" w:rsidP="005D1C43">
      <w:pPr>
        <w:pStyle w:val="ListParagraph"/>
        <w:numPr>
          <w:ilvl w:val="0"/>
          <w:numId w:val="49"/>
        </w:numPr>
        <w:rPr>
          <w:lang w:val="en-US"/>
        </w:rPr>
      </w:pPr>
      <w:r>
        <w:rPr>
          <w:lang w:val="en-US"/>
        </w:rPr>
        <w:t>Sequence diagram:</w:t>
      </w:r>
    </w:p>
    <w:p w14:paraId="266D1D6D" w14:textId="77777777" w:rsidR="005D1C43" w:rsidRPr="00684400" w:rsidRDefault="005D1C43" w:rsidP="005D1C43">
      <w:pPr>
        <w:pStyle w:val="ListParagraph"/>
        <w:ind w:left="108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0E25609" wp14:editId="060B4D26">
            <wp:extent cx="4200525" cy="2828925"/>
            <wp:effectExtent l="0" t="0" r="9525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00525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EA21C" w14:textId="77777777" w:rsidR="005D1C43" w:rsidRDefault="005D1C43" w:rsidP="005D1C43">
      <w:pPr>
        <w:pStyle w:val="Heading2"/>
        <w:rPr>
          <w:lang w:val="en-US"/>
        </w:rPr>
      </w:pPr>
      <w:bookmarkStart w:id="64" w:name="_Toc44862066"/>
      <w:r>
        <w:rPr>
          <w:lang w:val="en-US"/>
        </w:rPr>
        <w:t>Use case Tạo tài khoản cho nhân viên</w:t>
      </w:r>
      <w:bookmarkEnd w:id="64"/>
    </w:p>
    <w:p w14:paraId="236DD8E7" w14:textId="77777777" w:rsidR="005D1C43" w:rsidRDefault="005D1C43" w:rsidP="005D1C43">
      <w:pPr>
        <w:pStyle w:val="ListParagraph"/>
        <w:numPr>
          <w:ilvl w:val="0"/>
          <w:numId w:val="49"/>
        </w:numPr>
        <w:rPr>
          <w:lang w:val="en-US"/>
        </w:rPr>
      </w:pPr>
      <w:r>
        <w:rPr>
          <w:lang w:val="en-US"/>
        </w:rPr>
        <w:t>Activity diagram:</w:t>
      </w:r>
    </w:p>
    <w:p w14:paraId="4826C965" w14:textId="77777777" w:rsidR="005D1C43" w:rsidRDefault="005D1C43" w:rsidP="005D1C43">
      <w:pPr>
        <w:pStyle w:val="ListParagraph"/>
        <w:ind w:left="1080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A9B4EEB" wp14:editId="332F87D6">
            <wp:extent cx="5732145" cy="3278505"/>
            <wp:effectExtent l="0" t="0" r="190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7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8F95E" w14:textId="77777777" w:rsidR="005D1C43" w:rsidRDefault="005D1C43" w:rsidP="005D1C43">
      <w:pPr>
        <w:pStyle w:val="ListParagraph"/>
        <w:ind w:left="1080"/>
        <w:rPr>
          <w:lang w:val="en-US"/>
        </w:rPr>
      </w:pPr>
    </w:p>
    <w:p w14:paraId="5A533E2C" w14:textId="77777777" w:rsidR="005D1C43" w:rsidRDefault="005D1C43" w:rsidP="005D1C43">
      <w:pPr>
        <w:pStyle w:val="ListParagraph"/>
        <w:numPr>
          <w:ilvl w:val="0"/>
          <w:numId w:val="49"/>
        </w:numPr>
        <w:rPr>
          <w:lang w:val="en-US"/>
        </w:rPr>
      </w:pPr>
      <w:r>
        <w:rPr>
          <w:lang w:val="en-US"/>
        </w:rPr>
        <w:t>Sequence Diagram:</w:t>
      </w:r>
    </w:p>
    <w:p w14:paraId="46851293" w14:textId="77777777" w:rsidR="005D1C43" w:rsidRDefault="005D1C43" w:rsidP="005D1C43">
      <w:pPr>
        <w:pStyle w:val="ListParagraph"/>
        <w:ind w:left="1080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17AFE13" wp14:editId="2671F6DF">
            <wp:extent cx="5732145" cy="6485890"/>
            <wp:effectExtent l="0" t="0" r="190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648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65D27" w14:textId="77777777" w:rsidR="005D1C43" w:rsidRPr="00F930A0" w:rsidRDefault="005D1C43" w:rsidP="005D1C43">
      <w:pPr>
        <w:pStyle w:val="ListParagraph"/>
        <w:ind w:left="1080"/>
        <w:rPr>
          <w:lang w:val="en-US"/>
        </w:rPr>
      </w:pPr>
    </w:p>
    <w:p w14:paraId="2CD09383" w14:textId="77777777" w:rsidR="005D1C43" w:rsidRDefault="005D1C43" w:rsidP="005D1C43">
      <w:pPr>
        <w:pStyle w:val="Heading2"/>
        <w:rPr>
          <w:lang w:val="en-US"/>
        </w:rPr>
      </w:pPr>
      <w:bookmarkStart w:id="65" w:name="_Toc44862067"/>
      <w:r>
        <w:rPr>
          <w:lang w:val="en-US"/>
        </w:rPr>
        <w:t>Use case Thủ thư tạo tài khoản cho độc giả</w:t>
      </w:r>
      <w:bookmarkEnd w:id="65"/>
    </w:p>
    <w:p w14:paraId="58B7C342" w14:textId="77777777" w:rsidR="005D1C43" w:rsidRDefault="005D1C43" w:rsidP="005D1C43">
      <w:pPr>
        <w:pStyle w:val="ListParagraph"/>
        <w:numPr>
          <w:ilvl w:val="0"/>
          <w:numId w:val="49"/>
        </w:numPr>
        <w:rPr>
          <w:lang w:val="en-US"/>
        </w:rPr>
      </w:pPr>
      <w:r>
        <w:rPr>
          <w:lang w:val="en-US"/>
        </w:rPr>
        <w:t>Activity diagram:</w:t>
      </w:r>
    </w:p>
    <w:p w14:paraId="1CCA9D6F" w14:textId="77777777" w:rsidR="005D1C43" w:rsidRDefault="005D1C43" w:rsidP="005D1C43">
      <w:pPr>
        <w:pStyle w:val="ListParagraph"/>
        <w:ind w:left="1080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D1885ED" wp14:editId="30D6C8CA">
            <wp:extent cx="5732145" cy="3275330"/>
            <wp:effectExtent l="0" t="0" r="1905" b="127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7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678BA" w14:textId="77777777" w:rsidR="005D1C43" w:rsidRDefault="005D1C43" w:rsidP="005D1C43">
      <w:pPr>
        <w:pStyle w:val="ListParagraph"/>
        <w:ind w:left="1080"/>
        <w:rPr>
          <w:lang w:val="en-US"/>
        </w:rPr>
      </w:pPr>
    </w:p>
    <w:p w14:paraId="27524366" w14:textId="77777777" w:rsidR="005D1C43" w:rsidRDefault="005D1C43" w:rsidP="005D1C43">
      <w:pPr>
        <w:pStyle w:val="ListParagraph"/>
        <w:numPr>
          <w:ilvl w:val="0"/>
          <w:numId w:val="49"/>
        </w:numPr>
        <w:rPr>
          <w:lang w:val="en-US"/>
        </w:rPr>
      </w:pPr>
      <w:r>
        <w:rPr>
          <w:lang w:val="en-US"/>
        </w:rPr>
        <w:t>Sequence diagram:</w:t>
      </w:r>
    </w:p>
    <w:p w14:paraId="19F07301" w14:textId="77777777" w:rsidR="005D1C43" w:rsidRPr="00510584" w:rsidRDefault="005D1C43" w:rsidP="005D1C43">
      <w:pPr>
        <w:pStyle w:val="ListParagraph"/>
        <w:ind w:left="1080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AE1B23E" wp14:editId="7F7FCB96">
            <wp:extent cx="5732145" cy="6612890"/>
            <wp:effectExtent l="0" t="0" r="1905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661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8A3C3" w14:textId="77777777" w:rsidR="005D1C43" w:rsidRDefault="005D1C43" w:rsidP="005D1C43">
      <w:pPr>
        <w:pStyle w:val="Heading2"/>
        <w:rPr>
          <w:lang w:val="en-US"/>
        </w:rPr>
      </w:pPr>
      <w:bookmarkStart w:id="66" w:name="_Toc44862068"/>
      <w:r>
        <w:rPr>
          <w:lang w:val="en-US"/>
        </w:rPr>
        <w:t>Use case Khôi phục mật khẩu:</w:t>
      </w:r>
      <w:bookmarkEnd w:id="66"/>
    </w:p>
    <w:p w14:paraId="072F44BD" w14:textId="77777777" w:rsidR="005D1C43" w:rsidRDefault="005D1C43" w:rsidP="005D1C43">
      <w:pPr>
        <w:pStyle w:val="ListParagraph"/>
        <w:numPr>
          <w:ilvl w:val="0"/>
          <w:numId w:val="49"/>
        </w:numPr>
        <w:rPr>
          <w:lang w:val="en-US"/>
        </w:rPr>
      </w:pPr>
      <w:r>
        <w:rPr>
          <w:lang w:val="en-US"/>
        </w:rPr>
        <w:t>Activity diagram:</w:t>
      </w:r>
    </w:p>
    <w:p w14:paraId="3B6CB26B" w14:textId="77777777" w:rsidR="005D1C43" w:rsidRDefault="005D1C43" w:rsidP="005D1C43">
      <w:pPr>
        <w:pStyle w:val="ListParagraph"/>
        <w:ind w:left="1080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4B23C3D" wp14:editId="24BDEF04">
            <wp:extent cx="5732145" cy="2239010"/>
            <wp:effectExtent l="0" t="0" r="1905" b="889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23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58FB5" w14:textId="77777777" w:rsidR="005D1C43" w:rsidRDefault="005D1C43" w:rsidP="005D1C43">
      <w:pPr>
        <w:pStyle w:val="ListParagraph"/>
        <w:numPr>
          <w:ilvl w:val="0"/>
          <w:numId w:val="49"/>
        </w:numPr>
        <w:rPr>
          <w:lang w:val="en-US"/>
        </w:rPr>
      </w:pPr>
      <w:r>
        <w:rPr>
          <w:lang w:val="en-US"/>
        </w:rPr>
        <w:t>Sequence diagram:</w:t>
      </w:r>
    </w:p>
    <w:p w14:paraId="7466EE9D" w14:textId="77777777" w:rsidR="005D1C43" w:rsidRPr="00510584" w:rsidRDefault="005D1C43" w:rsidP="005D1C43">
      <w:pPr>
        <w:pStyle w:val="ListParagraph"/>
        <w:ind w:left="108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58733C9" wp14:editId="4EDA7CDC">
            <wp:extent cx="5732145" cy="5498465"/>
            <wp:effectExtent l="0" t="0" r="1905" b="698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549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CF166" w14:textId="77777777" w:rsidR="005D1C43" w:rsidRDefault="005D1C43" w:rsidP="005D1C43">
      <w:pPr>
        <w:pStyle w:val="Heading2"/>
        <w:rPr>
          <w:lang w:val="en-US"/>
        </w:rPr>
      </w:pPr>
      <w:bookmarkStart w:id="67" w:name="_Toc44862069"/>
      <w:r>
        <w:rPr>
          <w:lang w:val="en-US"/>
        </w:rPr>
        <w:t>Use case Xoá tài khoản</w:t>
      </w:r>
      <w:bookmarkEnd w:id="67"/>
    </w:p>
    <w:p w14:paraId="5625B357" w14:textId="77777777" w:rsidR="005D1C43" w:rsidRDefault="005D1C43" w:rsidP="005D1C43">
      <w:pPr>
        <w:pStyle w:val="ListParagraph"/>
        <w:numPr>
          <w:ilvl w:val="0"/>
          <w:numId w:val="49"/>
        </w:numPr>
        <w:rPr>
          <w:lang w:val="en-US"/>
        </w:rPr>
      </w:pPr>
      <w:r>
        <w:rPr>
          <w:lang w:val="en-US"/>
        </w:rPr>
        <w:t>Activity diagram:</w:t>
      </w:r>
    </w:p>
    <w:p w14:paraId="7F5DEFE9" w14:textId="77777777" w:rsidR="005D1C43" w:rsidRDefault="005D1C43" w:rsidP="005D1C43">
      <w:pPr>
        <w:pStyle w:val="ListParagraph"/>
        <w:ind w:left="1080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2EF4F1C5" wp14:editId="05EBD0FC">
            <wp:extent cx="5732145" cy="2393315"/>
            <wp:effectExtent l="0" t="0" r="1905" b="698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39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9BFA5" w14:textId="77777777" w:rsidR="005D1C43" w:rsidRDefault="005D1C43" w:rsidP="005D1C43">
      <w:pPr>
        <w:pStyle w:val="ListParagraph"/>
        <w:ind w:left="1080"/>
        <w:rPr>
          <w:lang w:val="en-US"/>
        </w:rPr>
      </w:pPr>
    </w:p>
    <w:p w14:paraId="43C9FC7A" w14:textId="77777777" w:rsidR="005D1C43" w:rsidRDefault="005D1C43" w:rsidP="005D1C43">
      <w:pPr>
        <w:pStyle w:val="ListParagraph"/>
        <w:numPr>
          <w:ilvl w:val="0"/>
          <w:numId w:val="49"/>
        </w:numPr>
        <w:rPr>
          <w:lang w:val="en-US"/>
        </w:rPr>
      </w:pPr>
      <w:r>
        <w:rPr>
          <w:lang w:val="en-US"/>
        </w:rPr>
        <w:t>Sequence diagram:</w:t>
      </w:r>
    </w:p>
    <w:p w14:paraId="36E79E80" w14:textId="77777777" w:rsidR="005D1C43" w:rsidRPr="003A21CC" w:rsidRDefault="005D1C43" w:rsidP="005D1C43">
      <w:pPr>
        <w:pStyle w:val="ListParagraph"/>
        <w:ind w:left="108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2BD12C9" wp14:editId="6A868E8C">
            <wp:extent cx="5732145" cy="5492115"/>
            <wp:effectExtent l="0" t="0" r="1905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549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86798" w14:textId="77777777" w:rsidR="005D1C43" w:rsidRDefault="005D1C43" w:rsidP="005D1C43">
      <w:pPr>
        <w:pStyle w:val="Heading2"/>
        <w:rPr>
          <w:lang w:val="en-US"/>
        </w:rPr>
      </w:pPr>
      <w:bookmarkStart w:id="68" w:name="_Toc44862070"/>
      <w:r>
        <w:rPr>
          <w:lang w:val="en-US"/>
        </w:rPr>
        <w:lastRenderedPageBreak/>
        <w:t>Use case Gia hạn tài khoản</w:t>
      </w:r>
      <w:bookmarkEnd w:id="68"/>
    </w:p>
    <w:p w14:paraId="336B1CEB" w14:textId="77777777" w:rsidR="005D1C43" w:rsidRDefault="005D1C43" w:rsidP="005D1C43">
      <w:pPr>
        <w:pStyle w:val="ListParagraph"/>
        <w:numPr>
          <w:ilvl w:val="0"/>
          <w:numId w:val="49"/>
        </w:numPr>
        <w:rPr>
          <w:lang w:val="en-US"/>
        </w:rPr>
      </w:pPr>
      <w:r>
        <w:rPr>
          <w:lang w:val="en-US"/>
        </w:rPr>
        <w:t>Activity diagram:</w:t>
      </w:r>
    </w:p>
    <w:p w14:paraId="2F413006" w14:textId="77777777" w:rsidR="005D1C43" w:rsidRDefault="005D1C43" w:rsidP="005D1C43">
      <w:pPr>
        <w:pStyle w:val="ListParagraph"/>
        <w:ind w:left="108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7176F6B" wp14:editId="691A3E8D">
            <wp:extent cx="5732145" cy="3420110"/>
            <wp:effectExtent l="0" t="0" r="1905" b="889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2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C290C" w14:textId="77777777" w:rsidR="005D1C43" w:rsidRDefault="005D1C43" w:rsidP="005D1C43">
      <w:pPr>
        <w:pStyle w:val="ListParagraph"/>
        <w:numPr>
          <w:ilvl w:val="0"/>
          <w:numId w:val="49"/>
        </w:numPr>
        <w:rPr>
          <w:lang w:val="en-US"/>
        </w:rPr>
      </w:pPr>
      <w:r>
        <w:rPr>
          <w:lang w:val="en-US"/>
        </w:rPr>
        <w:t>Sequence diagram:</w:t>
      </w:r>
    </w:p>
    <w:p w14:paraId="031FAD85" w14:textId="77777777" w:rsidR="005D1C43" w:rsidRPr="006206BC" w:rsidRDefault="005D1C43" w:rsidP="005D1C43">
      <w:pPr>
        <w:pStyle w:val="ListParagraph"/>
        <w:ind w:left="1080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2EDE8988" wp14:editId="2A4EE5DF">
            <wp:extent cx="5732145" cy="6456045"/>
            <wp:effectExtent l="0" t="0" r="1905" b="190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645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07A0A" w14:textId="77777777" w:rsidR="005D1C43" w:rsidRDefault="005D1C43" w:rsidP="005D1C43">
      <w:pPr>
        <w:pStyle w:val="Heading2"/>
        <w:rPr>
          <w:lang w:val="en-US"/>
        </w:rPr>
      </w:pPr>
      <w:bookmarkStart w:id="69" w:name="_Toc44862071"/>
      <w:r>
        <w:rPr>
          <w:lang w:val="en-US"/>
        </w:rPr>
        <w:t>Sửa thông tin tài khoản</w:t>
      </w:r>
      <w:bookmarkEnd w:id="69"/>
    </w:p>
    <w:p w14:paraId="3766D0B7" w14:textId="77777777" w:rsidR="005D1C43" w:rsidRDefault="005D1C43" w:rsidP="005D1C43">
      <w:pPr>
        <w:pStyle w:val="ListParagraph"/>
        <w:numPr>
          <w:ilvl w:val="0"/>
          <w:numId w:val="49"/>
        </w:numPr>
        <w:rPr>
          <w:lang w:val="en-US"/>
        </w:rPr>
      </w:pPr>
      <w:r>
        <w:rPr>
          <w:lang w:val="en-US"/>
        </w:rPr>
        <w:t>Activity diagram:</w:t>
      </w:r>
    </w:p>
    <w:p w14:paraId="7E61C96E" w14:textId="77777777" w:rsidR="005D1C43" w:rsidRDefault="005D1C43" w:rsidP="005D1C43">
      <w:pPr>
        <w:pStyle w:val="ListParagraph"/>
        <w:ind w:left="1080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2FD57015" wp14:editId="2A39A7D4">
            <wp:extent cx="5732145" cy="2761615"/>
            <wp:effectExtent l="0" t="0" r="1905" b="63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76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96FB5" w14:textId="77777777" w:rsidR="005D1C43" w:rsidRDefault="005D1C43" w:rsidP="005D1C43">
      <w:pPr>
        <w:pStyle w:val="ListParagraph"/>
        <w:numPr>
          <w:ilvl w:val="0"/>
          <w:numId w:val="49"/>
        </w:numPr>
        <w:rPr>
          <w:lang w:val="en-US"/>
        </w:rPr>
      </w:pPr>
      <w:r>
        <w:rPr>
          <w:lang w:val="en-US"/>
        </w:rPr>
        <w:t>Sequence diagram:</w:t>
      </w:r>
    </w:p>
    <w:p w14:paraId="35BF3837" w14:textId="77777777" w:rsidR="005D1C43" w:rsidRPr="006206BC" w:rsidRDefault="005D1C43" w:rsidP="005D1C43">
      <w:pPr>
        <w:pStyle w:val="ListParagraph"/>
        <w:ind w:left="1080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0E82D76" wp14:editId="6624B93E">
            <wp:extent cx="5732145" cy="5706745"/>
            <wp:effectExtent l="0" t="0" r="1905" b="825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570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C5812" w14:textId="77777777" w:rsidR="005D1C43" w:rsidRDefault="005D1C43" w:rsidP="005D1C43">
      <w:pPr>
        <w:pStyle w:val="Heading2"/>
        <w:rPr>
          <w:lang w:val="en-US"/>
        </w:rPr>
      </w:pPr>
      <w:bookmarkStart w:id="70" w:name="_Toc44862072"/>
      <w:r>
        <w:rPr>
          <w:lang w:val="en-US"/>
        </w:rPr>
        <w:t>Tìm kiếm thông tin tài khoản theo tên đăng nhập</w:t>
      </w:r>
      <w:bookmarkEnd w:id="70"/>
    </w:p>
    <w:p w14:paraId="372B65F5" w14:textId="77777777" w:rsidR="005D1C43" w:rsidRDefault="005D1C43" w:rsidP="005D1C43">
      <w:pPr>
        <w:pStyle w:val="ListParagraph"/>
        <w:numPr>
          <w:ilvl w:val="0"/>
          <w:numId w:val="49"/>
        </w:numPr>
        <w:rPr>
          <w:lang w:val="en-US"/>
        </w:rPr>
      </w:pPr>
      <w:r>
        <w:rPr>
          <w:lang w:val="en-US"/>
        </w:rPr>
        <w:t>Activity diagram:</w:t>
      </w:r>
    </w:p>
    <w:p w14:paraId="16F3436B" w14:textId="77777777" w:rsidR="005D1C43" w:rsidRDefault="005D1C43" w:rsidP="005D1C43">
      <w:pPr>
        <w:pStyle w:val="ListParagraph"/>
        <w:ind w:left="1080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29E37444" wp14:editId="15F0137F">
            <wp:extent cx="5732145" cy="4358005"/>
            <wp:effectExtent l="0" t="0" r="1905" b="444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435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E2A6E" w14:textId="77777777" w:rsidR="005D1C43" w:rsidRDefault="005D1C43" w:rsidP="005D1C43">
      <w:pPr>
        <w:pStyle w:val="ListParagraph"/>
        <w:numPr>
          <w:ilvl w:val="0"/>
          <w:numId w:val="49"/>
        </w:numPr>
        <w:rPr>
          <w:lang w:val="en-US"/>
        </w:rPr>
      </w:pPr>
      <w:r>
        <w:rPr>
          <w:lang w:val="en-US"/>
        </w:rPr>
        <w:t>Sequence diagram:</w:t>
      </w:r>
    </w:p>
    <w:p w14:paraId="565E672C" w14:textId="77777777" w:rsidR="005D1C43" w:rsidRPr="002E6010" w:rsidRDefault="005D1C43" w:rsidP="005D1C43">
      <w:pPr>
        <w:pStyle w:val="ListParagraph"/>
        <w:ind w:left="1080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628AADB" wp14:editId="512F647B">
            <wp:extent cx="5676900" cy="733425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733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8D913" w14:textId="77777777" w:rsidR="005D1C43" w:rsidRDefault="005D1C43" w:rsidP="005D1C43">
      <w:pPr>
        <w:pStyle w:val="Heading2"/>
        <w:rPr>
          <w:lang w:val="en-US"/>
        </w:rPr>
      </w:pPr>
      <w:bookmarkStart w:id="71" w:name="_Toc44862073"/>
      <w:r>
        <w:rPr>
          <w:lang w:val="en-US"/>
        </w:rPr>
        <w:t>Use case Tìm kiếm thông tin theo tên riêng</w:t>
      </w:r>
      <w:bookmarkEnd w:id="71"/>
    </w:p>
    <w:p w14:paraId="2E9CA2CB" w14:textId="77777777" w:rsidR="005D1C43" w:rsidRDefault="005D1C43" w:rsidP="005D1C43">
      <w:pPr>
        <w:pStyle w:val="ListParagraph"/>
        <w:numPr>
          <w:ilvl w:val="0"/>
          <w:numId w:val="49"/>
        </w:numPr>
        <w:rPr>
          <w:lang w:val="en-US"/>
        </w:rPr>
      </w:pPr>
      <w:r>
        <w:rPr>
          <w:lang w:val="en-US"/>
        </w:rPr>
        <w:t>Activity diagram:</w:t>
      </w:r>
    </w:p>
    <w:p w14:paraId="4A1E0702" w14:textId="77777777" w:rsidR="005D1C43" w:rsidRDefault="005D1C43" w:rsidP="005D1C43">
      <w:pPr>
        <w:pStyle w:val="ListParagraph"/>
        <w:ind w:left="1080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222EA31E" wp14:editId="723486F8">
            <wp:extent cx="5732145" cy="4202430"/>
            <wp:effectExtent l="0" t="0" r="1905" b="762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420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FB994" w14:textId="77777777" w:rsidR="005D1C43" w:rsidRDefault="005D1C43" w:rsidP="005D1C43">
      <w:pPr>
        <w:pStyle w:val="ListParagraph"/>
        <w:numPr>
          <w:ilvl w:val="0"/>
          <w:numId w:val="49"/>
        </w:numPr>
        <w:rPr>
          <w:lang w:val="en-US"/>
        </w:rPr>
      </w:pPr>
      <w:r>
        <w:rPr>
          <w:lang w:val="en-US"/>
        </w:rPr>
        <w:t>Sequence diagram:</w:t>
      </w:r>
    </w:p>
    <w:p w14:paraId="797F6B82" w14:textId="77777777" w:rsidR="005D1C43" w:rsidRPr="001F1297" w:rsidRDefault="005D1C43" w:rsidP="005D1C43">
      <w:pPr>
        <w:pStyle w:val="ListParagraph"/>
        <w:ind w:left="1080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42AC676" wp14:editId="580C8C22">
            <wp:extent cx="5676900" cy="733425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733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C4719" w14:textId="77777777" w:rsidR="005D1C43" w:rsidRDefault="005D1C43" w:rsidP="005D1C43">
      <w:pPr>
        <w:pStyle w:val="Heading2"/>
        <w:rPr>
          <w:lang w:val="en-US"/>
        </w:rPr>
      </w:pPr>
      <w:bookmarkStart w:id="72" w:name="_Toc44862074"/>
      <w:r>
        <w:rPr>
          <w:lang w:val="en-US"/>
        </w:rPr>
        <w:t>Use case Thêm thông tin sách</w:t>
      </w:r>
      <w:bookmarkEnd w:id="72"/>
    </w:p>
    <w:p w14:paraId="11506114" w14:textId="77777777" w:rsidR="005D1C43" w:rsidRDefault="005D1C43" w:rsidP="005D1C43">
      <w:pPr>
        <w:pStyle w:val="ListParagraph"/>
        <w:numPr>
          <w:ilvl w:val="0"/>
          <w:numId w:val="49"/>
        </w:numPr>
        <w:rPr>
          <w:lang w:val="en-US"/>
        </w:rPr>
      </w:pPr>
      <w:r>
        <w:rPr>
          <w:lang w:val="en-US"/>
        </w:rPr>
        <w:t>Activity diagram:</w:t>
      </w:r>
    </w:p>
    <w:p w14:paraId="53A8EB52" w14:textId="77777777" w:rsidR="005D1C43" w:rsidRDefault="005D1C43" w:rsidP="005D1C43">
      <w:pPr>
        <w:pStyle w:val="ListParagraph"/>
        <w:ind w:left="1080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468EA70" wp14:editId="77F6AEB7">
            <wp:extent cx="5732145" cy="3496310"/>
            <wp:effectExtent l="0" t="0" r="1905" b="889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9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88554" w14:textId="77777777" w:rsidR="005D1C43" w:rsidRDefault="005D1C43" w:rsidP="005D1C43">
      <w:pPr>
        <w:pStyle w:val="ListParagraph"/>
        <w:numPr>
          <w:ilvl w:val="0"/>
          <w:numId w:val="49"/>
        </w:numPr>
        <w:rPr>
          <w:lang w:val="en-US"/>
        </w:rPr>
      </w:pPr>
      <w:r>
        <w:rPr>
          <w:lang w:val="en-US"/>
        </w:rPr>
        <w:t>Sequence diagram:</w:t>
      </w:r>
    </w:p>
    <w:p w14:paraId="68FFA781" w14:textId="77777777" w:rsidR="005D1C43" w:rsidRPr="00983AE3" w:rsidRDefault="005D1C43" w:rsidP="005D1C43">
      <w:pPr>
        <w:pStyle w:val="ListParagraph"/>
        <w:ind w:left="1080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D998F33" wp14:editId="171786F3">
            <wp:extent cx="5353050" cy="6524625"/>
            <wp:effectExtent l="0" t="0" r="0" b="952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652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9DE59" w14:textId="77777777" w:rsidR="005D1C43" w:rsidRDefault="005D1C43" w:rsidP="005D1C43">
      <w:pPr>
        <w:pStyle w:val="Heading2"/>
        <w:rPr>
          <w:lang w:val="en-US"/>
        </w:rPr>
      </w:pPr>
      <w:bookmarkStart w:id="73" w:name="_Toc44862075"/>
      <w:r>
        <w:rPr>
          <w:lang w:val="en-US"/>
        </w:rPr>
        <w:t>Use case Chỉnh sửa thông tin sách</w:t>
      </w:r>
      <w:bookmarkEnd w:id="73"/>
    </w:p>
    <w:p w14:paraId="0563D80C" w14:textId="77777777" w:rsidR="005D1C43" w:rsidRDefault="005D1C43" w:rsidP="005D1C43">
      <w:pPr>
        <w:pStyle w:val="ListParagraph"/>
        <w:numPr>
          <w:ilvl w:val="0"/>
          <w:numId w:val="49"/>
        </w:numPr>
        <w:rPr>
          <w:lang w:val="en-US"/>
        </w:rPr>
      </w:pPr>
      <w:r>
        <w:rPr>
          <w:lang w:val="en-US"/>
        </w:rPr>
        <w:t>Activity diagram:</w:t>
      </w:r>
    </w:p>
    <w:p w14:paraId="6264046C" w14:textId="77777777" w:rsidR="005D1C43" w:rsidRDefault="005D1C43" w:rsidP="005D1C43">
      <w:pPr>
        <w:pStyle w:val="ListParagraph"/>
        <w:ind w:left="1080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CA0CF92" wp14:editId="40481631">
            <wp:extent cx="5732145" cy="2868295"/>
            <wp:effectExtent l="0" t="0" r="1905" b="825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86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A88B0" w14:textId="77777777" w:rsidR="005D1C43" w:rsidRDefault="005D1C43" w:rsidP="005D1C43">
      <w:pPr>
        <w:pStyle w:val="ListParagraph"/>
        <w:numPr>
          <w:ilvl w:val="0"/>
          <w:numId w:val="49"/>
        </w:numPr>
        <w:rPr>
          <w:lang w:val="en-US"/>
        </w:rPr>
      </w:pPr>
      <w:r>
        <w:rPr>
          <w:lang w:val="en-US"/>
        </w:rPr>
        <w:t>Sequence diagram:</w:t>
      </w:r>
    </w:p>
    <w:p w14:paraId="592A9F87" w14:textId="77777777" w:rsidR="005D1C43" w:rsidRPr="00983AE3" w:rsidRDefault="005D1C43" w:rsidP="005D1C43">
      <w:pPr>
        <w:pStyle w:val="ListParagraph"/>
        <w:ind w:left="108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8881CE9" wp14:editId="08C9D896">
            <wp:extent cx="5732145" cy="5513070"/>
            <wp:effectExtent l="0" t="0" r="1905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551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6E4D8" w14:textId="77777777" w:rsidR="005D1C43" w:rsidRDefault="005D1C43" w:rsidP="005D1C43">
      <w:pPr>
        <w:rPr>
          <w:lang w:val="en-US"/>
        </w:rPr>
      </w:pPr>
    </w:p>
    <w:p w14:paraId="7BF61466" w14:textId="77777777" w:rsidR="005D1C43" w:rsidRPr="00983AE3" w:rsidRDefault="005D1C43" w:rsidP="005D1C43">
      <w:pPr>
        <w:rPr>
          <w:lang w:val="en-US"/>
        </w:rPr>
      </w:pPr>
    </w:p>
    <w:p w14:paraId="2A797668" w14:textId="77777777" w:rsidR="005D1C43" w:rsidRDefault="005D1C43" w:rsidP="005D1C43">
      <w:pPr>
        <w:pStyle w:val="Heading2"/>
        <w:rPr>
          <w:lang w:val="en-US"/>
        </w:rPr>
      </w:pPr>
      <w:bookmarkStart w:id="74" w:name="_Toc44862076"/>
      <w:r>
        <w:rPr>
          <w:lang w:val="en-US"/>
        </w:rPr>
        <w:t>Use case Tìm kiếm sách theo tên</w:t>
      </w:r>
      <w:bookmarkEnd w:id="74"/>
    </w:p>
    <w:p w14:paraId="10C0363F" w14:textId="77777777" w:rsidR="005D1C43" w:rsidRDefault="005D1C43" w:rsidP="005D1C43">
      <w:pPr>
        <w:pStyle w:val="ListParagraph"/>
        <w:numPr>
          <w:ilvl w:val="0"/>
          <w:numId w:val="49"/>
        </w:numPr>
        <w:rPr>
          <w:lang w:val="en-US"/>
        </w:rPr>
      </w:pPr>
      <w:r>
        <w:rPr>
          <w:lang w:val="en-US"/>
        </w:rPr>
        <w:t>Activity diagram:</w:t>
      </w:r>
    </w:p>
    <w:p w14:paraId="38EDC6C9" w14:textId="77777777" w:rsidR="005D1C43" w:rsidRDefault="005D1C43" w:rsidP="005D1C43">
      <w:pPr>
        <w:pStyle w:val="ListParagraph"/>
        <w:ind w:left="108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2869FF9" wp14:editId="41B3F71D">
            <wp:extent cx="5732145" cy="4329430"/>
            <wp:effectExtent l="0" t="0" r="1905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432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FD3D4" w14:textId="77777777" w:rsidR="005D1C43" w:rsidRDefault="005D1C43" w:rsidP="005D1C43">
      <w:pPr>
        <w:pStyle w:val="ListParagraph"/>
        <w:numPr>
          <w:ilvl w:val="0"/>
          <w:numId w:val="49"/>
        </w:numPr>
        <w:rPr>
          <w:lang w:val="en-US"/>
        </w:rPr>
      </w:pPr>
      <w:r>
        <w:rPr>
          <w:lang w:val="en-US"/>
        </w:rPr>
        <w:t>Sequence diagram:</w:t>
      </w:r>
    </w:p>
    <w:p w14:paraId="4F9E3871" w14:textId="77777777" w:rsidR="005D1C43" w:rsidRPr="00983AE3" w:rsidRDefault="005D1C43" w:rsidP="005D1C43">
      <w:pPr>
        <w:pStyle w:val="ListParagraph"/>
        <w:ind w:left="1080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01BDD57" wp14:editId="38072939">
            <wp:extent cx="5715000" cy="7343775"/>
            <wp:effectExtent l="0" t="0" r="0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734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82B62" w14:textId="77777777" w:rsidR="005D1C43" w:rsidRDefault="005D1C43" w:rsidP="005D1C43">
      <w:pPr>
        <w:pStyle w:val="Heading2"/>
        <w:rPr>
          <w:lang w:val="en-US"/>
        </w:rPr>
      </w:pPr>
      <w:bookmarkStart w:id="75" w:name="_Toc44862077"/>
      <w:r>
        <w:rPr>
          <w:lang w:val="en-US"/>
        </w:rPr>
        <w:t>Use case Tìm kiếm sách theo mã ISBN:</w:t>
      </w:r>
      <w:bookmarkEnd w:id="75"/>
    </w:p>
    <w:p w14:paraId="7CD50A64" w14:textId="77777777" w:rsidR="005D1C43" w:rsidRDefault="005D1C43" w:rsidP="005D1C43">
      <w:pPr>
        <w:pStyle w:val="ListParagraph"/>
        <w:numPr>
          <w:ilvl w:val="0"/>
          <w:numId w:val="49"/>
        </w:numPr>
        <w:rPr>
          <w:lang w:val="en-US"/>
        </w:rPr>
      </w:pPr>
      <w:r>
        <w:rPr>
          <w:lang w:val="en-US"/>
        </w:rPr>
        <w:t>Activity diagram:</w:t>
      </w:r>
    </w:p>
    <w:p w14:paraId="13FC9C96" w14:textId="77777777" w:rsidR="005D1C43" w:rsidRDefault="005D1C43" w:rsidP="005D1C43">
      <w:pPr>
        <w:pStyle w:val="ListParagraph"/>
        <w:ind w:left="1080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5C548A7" wp14:editId="7C80D314">
            <wp:extent cx="5732145" cy="4307205"/>
            <wp:effectExtent l="0" t="0" r="1905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430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FDC84" w14:textId="77777777" w:rsidR="005D1C43" w:rsidRDefault="005D1C43" w:rsidP="005D1C43">
      <w:pPr>
        <w:pStyle w:val="ListParagraph"/>
        <w:numPr>
          <w:ilvl w:val="0"/>
          <w:numId w:val="49"/>
        </w:numPr>
        <w:rPr>
          <w:lang w:val="en-US"/>
        </w:rPr>
      </w:pPr>
      <w:r>
        <w:rPr>
          <w:lang w:val="en-US"/>
        </w:rPr>
        <w:t>Sequence diagram:</w:t>
      </w:r>
    </w:p>
    <w:p w14:paraId="448B8C5E" w14:textId="77777777" w:rsidR="005D1C43" w:rsidRPr="00983AE3" w:rsidRDefault="005D1C43" w:rsidP="005D1C43">
      <w:pPr>
        <w:pStyle w:val="ListParagraph"/>
        <w:ind w:left="1080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52EB11B" wp14:editId="1B4D48FB">
            <wp:extent cx="5715000" cy="7343775"/>
            <wp:effectExtent l="0" t="0" r="0" b="952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734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4D8E0" w14:textId="77777777" w:rsidR="005D1C43" w:rsidRDefault="005D1C43" w:rsidP="005D1C43">
      <w:pPr>
        <w:pStyle w:val="Heading2"/>
        <w:rPr>
          <w:lang w:val="en-US"/>
        </w:rPr>
      </w:pPr>
      <w:bookmarkStart w:id="76" w:name="_Toc44862078"/>
      <w:r>
        <w:rPr>
          <w:lang w:val="en-US"/>
        </w:rPr>
        <w:t>Use case Tìm kiếm sách theo tên tác giả</w:t>
      </w:r>
      <w:bookmarkEnd w:id="76"/>
    </w:p>
    <w:p w14:paraId="4150E457" w14:textId="77777777" w:rsidR="005D1C43" w:rsidRDefault="005D1C43" w:rsidP="005D1C43">
      <w:pPr>
        <w:pStyle w:val="ListParagraph"/>
        <w:numPr>
          <w:ilvl w:val="0"/>
          <w:numId w:val="49"/>
        </w:numPr>
        <w:rPr>
          <w:lang w:val="en-US"/>
        </w:rPr>
      </w:pPr>
      <w:r>
        <w:rPr>
          <w:lang w:val="en-US"/>
        </w:rPr>
        <w:t>Activity diagram:</w:t>
      </w:r>
    </w:p>
    <w:p w14:paraId="5754A4B6" w14:textId="77777777" w:rsidR="005D1C43" w:rsidRDefault="005D1C43" w:rsidP="005D1C43">
      <w:pPr>
        <w:pStyle w:val="ListParagraph"/>
        <w:ind w:left="1080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EF57582" wp14:editId="29AA0280">
            <wp:extent cx="5732145" cy="4322445"/>
            <wp:effectExtent l="0" t="0" r="1905" b="190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432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FC26A" w14:textId="77777777" w:rsidR="005D1C43" w:rsidRDefault="005D1C43" w:rsidP="005D1C43">
      <w:pPr>
        <w:pStyle w:val="ListParagraph"/>
        <w:numPr>
          <w:ilvl w:val="0"/>
          <w:numId w:val="49"/>
        </w:numPr>
        <w:rPr>
          <w:lang w:val="en-US"/>
        </w:rPr>
      </w:pPr>
      <w:r>
        <w:rPr>
          <w:lang w:val="en-US"/>
        </w:rPr>
        <w:t>Sequence diagram:</w:t>
      </w:r>
    </w:p>
    <w:p w14:paraId="5A1256B7" w14:textId="77777777" w:rsidR="005D1C43" w:rsidRPr="00983AE3" w:rsidRDefault="005D1C43" w:rsidP="005D1C43">
      <w:pPr>
        <w:pStyle w:val="ListParagraph"/>
        <w:ind w:left="1080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A2EAF27" wp14:editId="6C027662">
            <wp:extent cx="5715000" cy="7343775"/>
            <wp:effectExtent l="0" t="0" r="0" b="95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734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58E23" w14:textId="77777777" w:rsidR="005D1C43" w:rsidRPr="00983AE3" w:rsidRDefault="005D1C43" w:rsidP="005D1C43">
      <w:pPr>
        <w:rPr>
          <w:lang w:val="en-US"/>
        </w:rPr>
      </w:pPr>
    </w:p>
    <w:p w14:paraId="607A9E84" w14:textId="77777777" w:rsidR="005D1C43" w:rsidRDefault="005D1C43" w:rsidP="005D1C43">
      <w:pPr>
        <w:pStyle w:val="Heading2"/>
        <w:rPr>
          <w:lang w:val="en-US"/>
        </w:rPr>
      </w:pPr>
      <w:bookmarkStart w:id="77" w:name="_Toc44862079"/>
      <w:r>
        <w:rPr>
          <w:lang w:val="en-US"/>
        </w:rPr>
        <w:t>Use case Tìm kiếm sách theo mã sách</w:t>
      </w:r>
      <w:bookmarkEnd w:id="77"/>
    </w:p>
    <w:p w14:paraId="5B202AEF" w14:textId="77777777" w:rsidR="005D1C43" w:rsidRDefault="005D1C43" w:rsidP="005D1C43">
      <w:pPr>
        <w:pStyle w:val="ListParagraph"/>
        <w:numPr>
          <w:ilvl w:val="0"/>
          <w:numId w:val="49"/>
        </w:numPr>
        <w:rPr>
          <w:lang w:val="en-US"/>
        </w:rPr>
      </w:pPr>
      <w:r>
        <w:rPr>
          <w:lang w:val="en-US"/>
        </w:rPr>
        <w:t>Activity diagram:</w:t>
      </w:r>
    </w:p>
    <w:p w14:paraId="7C1BEBC3" w14:textId="77777777" w:rsidR="005D1C43" w:rsidRDefault="005D1C43" w:rsidP="005D1C43">
      <w:pPr>
        <w:pStyle w:val="ListParagraph"/>
        <w:ind w:left="1080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5847A53" wp14:editId="36558B35">
            <wp:extent cx="5732145" cy="4371975"/>
            <wp:effectExtent l="0" t="0" r="1905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437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088FB" w14:textId="77777777" w:rsidR="005D1C43" w:rsidRDefault="005D1C43" w:rsidP="005D1C43">
      <w:pPr>
        <w:pStyle w:val="ListParagraph"/>
        <w:numPr>
          <w:ilvl w:val="0"/>
          <w:numId w:val="49"/>
        </w:numPr>
        <w:rPr>
          <w:lang w:val="en-US"/>
        </w:rPr>
      </w:pPr>
      <w:r>
        <w:rPr>
          <w:lang w:val="en-US"/>
        </w:rPr>
        <w:t>Sequence diagram:</w:t>
      </w:r>
    </w:p>
    <w:p w14:paraId="1F03E9D1" w14:textId="77777777" w:rsidR="005D1C43" w:rsidRPr="00983AE3" w:rsidRDefault="005D1C43" w:rsidP="005D1C43">
      <w:pPr>
        <w:pStyle w:val="ListParagraph"/>
        <w:ind w:left="1080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ACA4DEB" wp14:editId="0E1BE5CC">
            <wp:extent cx="5715000" cy="7343775"/>
            <wp:effectExtent l="0" t="0" r="0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734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DA83A" w14:textId="77777777" w:rsidR="005D1C43" w:rsidRPr="00983AE3" w:rsidRDefault="005D1C43" w:rsidP="005D1C43">
      <w:pPr>
        <w:rPr>
          <w:lang w:val="en-US"/>
        </w:rPr>
      </w:pPr>
    </w:p>
    <w:p w14:paraId="169BA6D8" w14:textId="77777777" w:rsidR="005D1C43" w:rsidRDefault="005D1C43" w:rsidP="005D1C43">
      <w:pPr>
        <w:pStyle w:val="Heading2"/>
        <w:rPr>
          <w:lang w:val="en-US"/>
        </w:rPr>
      </w:pPr>
      <w:bookmarkStart w:id="78" w:name="_Toc44862080"/>
      <w:r>
        <w:rPr>
          <w:lang w:val="en-US"/>
        </w:rPr>
        <w:t>Use case Tìm kiếm sách theo nhà xuất bản</w:t>
      </w:r>
      <w:bookmarkEnd w:id="78"/>
    </w:p>
    <w:p w14:paraId="6C5C63FD" w14:textId="77777777" w:rsidR="005D1C43" w:rsidRDefault="005D1C43" w:rsidP="005D1C43">
      <w:pPr>
        <w:pStyle w:val="ListParagraph"/>
        <w:numPr>
          <w:ilvl w:val="0"/>
          <w:numId w:val="49"/>
        </w:numPr>
        <w:rPr>
          <w:lang w:val="en-US"/>
        </w:rPr>
      </w:pPr>
      <w:r>
        <w:rPr>
          <w:lang w:val="en-US"/>
        </w:rPr>
        <w:t>Activity diagram:</w:t>
      </w:r>
    </w:p>
    <w:p w14:paraId="2F74D19B" w14:textId="77777777" w:rsidR="005D1C43" w:rsidRDefault="005D1C43" w:rsidP="005D1C43">
      <w:pPr>
        <w:pStyle w:val="ListParagraph"/>
        <w:numPr>
          <w:ilvl w:val="0"/>
          <w:numId w:val="49"/>
        </w:num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F4B8A24" wp14:editId="6FFF6868">
            <wp:extent cx="5732145" cy="4349750"/>
            <wp:effectExtent l="0" t="0" r="1905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434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9E1FB" w14:textId="77777777" w:rsidR="005D1C43" w:rsidRDefault="005D1C43" w:rsidP="005D1C43">
      <w:pPr>
        <w:pStyle w:val="ListParagraph"/>
        <w:numPr>
          <w:ilvl w:val="0"/>
          <w:numId w:val="49"/>
        </w:numPr>
        <w:rPr>
          <w:lang w:val="en-US"/>
        </w:rPr>
      </w:pPr>
      <w:r>
        <w:rPr>
          <w:lang w:val="en-US"/>
        </w:rPr>
        <w:t>Sequence diagram:</w:t>
      </w:r>
    </w:p>
    <w:p w14:paraId="3D7F1647" w14:textId="77777777" w:rsidR="005D1C43" w:rsidRPr="00983AE3" w:rsidRDefault="005D1C43" w:rsidP="005D1C43">
      <w:pPr>
        <w:pStyle w:val="ListParagraph"/>
        <w:ind w:left="1080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4555C1D" wp14:editId="49BB819A">
            <wp:extent cx="5715000" cy="7343775"/>
            <wp:effectExtent l="0" t="0" r="0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734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66F31" w14:textId="77777777" w:rsidR="005D1C43" w:rsidRPr="00983AE3" w:rsidRDefault="005D1C43" w:rsidP="005D1C43">
      <w:pPr>
        <w:rPr>
          <w:lang w:val="en-US"/>
        </w:rPr>
      </w:pPr>
    </w:p>
    <w:p w14:paraId="67F67482" w14:textId="6D088F5F" w:rsidR="00BD14B1" w:rsidRDefault="00BD14B1" w:rsidP="00BD14B1">
      <w:pPr>
        <w:pStyle w:val="Heading2"/>
        <w:rPr>
          <w:lang w:val="en-US"/>
        </w:rPr>
      </w:pPr>
      <w:bookmarkStart w:id="79" w:name="_Toc44862081"/>
      <w:r>
        <w:rPr>
          <w:lang w:val="en-US"/>
        </w:rPr>
        <w:t xml:space="preserve">Use case </w:t>
      </w:r>
      <w:r w:rsidR="007719FA" w:rsidRPr="007719FA">
        <w:rPr>
          <w:lang w:val="en-US"/>
        </w:rPr>
        <w:t>Tìm kiếm thông tin sách theo năm xuất bản</w:t>
      </w:r>
      <w:bookmarkEnd w:id="79"/>
    </w:p>
    <w:p w14:paraId="7C7114D0" w14:textId="61576BB4" w:rsidR="00B87A38" w:rsidRPr="00B87A38" w:rsidRDefault="00B87A38" w:rsidP="00B87A38">
      <w:pPr>
        <w:ind w:left="720"/>
        <w:rPr>
          <w:lang w:val="en-US"/>
        </w:rPr>
      </w:pPr>
      <w:r>
        <w:rPr>
          <w:lang w:val="en-US"/>
        </w:rPr>
        <w:t>Activity Diagram:</w:t>
      </w:r>
    </w:p>
    <w:p w14:paraId="798F12BF" w14:textId="43B4A188" w:rsidR="00B87A38" w:rsidRDefault="00B87A38" w:rsidP="00B87A38">
      <w:pPr>
        <w:rPr>
          <w:lang w:val="en-US"/>
        </w:rPr>
      </w:pPr>
      <w:r w:rsidRPr="00B87A38">
        <w:rPr>
          <w:noProof/>
          <w:lang w:val="en-US"/>
        </w:rPr>
        <w:lastRenderedPageBreak/>
        <w:drawing>
          <wp:inline distT="0" distB="0" distL="0" distR="0" wp14:anchorId="449DA0FD" wp14:editId="13B22D0C">
            <wp:extent cx="5732145" cy="4098290"/>
            <wp:effectExtent l="0" t="0" r="1905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409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A5A9DD" w14:textId="5E7F8C48" w:rsidR="00B87A38" w:rsidRDefault="00B87A38" w:rsidP="00B87A38">
      <w:pPr>
        <w:rPr>
          <w:lang w:val="en-US"/>
        </w:rPr>
      </w:pPr>
    </w:p>
    <w:p w14:paraId="5E359D4A" w14:textId="6C1E3545" w:rsidR="00B87A38" w:rsidRDefault="00B87A38" w:rsidP="00B87A38">
      <w:pPr>
        <w:rPr>
          <w:lang w:val="en-US"/>
        </w:rPr>
      </w:pPr>
      <w:r>
        <w:rPr>
          <w:lang w:val="en-US"/>
        </w:rPr>
        <w:tab/>
        <w:t>Sequence Diagram:</w:t>
      </w:r>
    </w:p>
    <w:p w14:paraId="2CA86D0F" w14:textId="66A5FD85" w:rsidR="00B87A38" w:rsidRPr="00B87A38" w:rsidRDefault="00B87A38" w:rsidP="00B87A38">
      <w:pPr>
        <w:rPr>
          <w:lang w:val="en-US"/>
        </w:rPr>
      </w:pPr>
      <w:r w:rsidRPr="00B87A38">
        <w:rPr>
          <w:noProof/>
          <w:lang w:val="en-US"/>
        </w:rPr>
        <w:lastRenderedPageBreak/>
        <w:drawing>
          <wp:inline distT="0" distB="0" distL="0" distR="0" wp14:anchorId="316B5693" wp14:editId="630FB7BC">
            <wp:extent cx="5732145" cy="5208905"/>
            <wp:effectExtent l="0" t="0" r="1905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5208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E08E91" w14:textId="71CBBD04" w:rsidR="00BD14B1" w:rsidRDefault="00BD14B1" w:rsidP="00BD14B1">
      <w:pPr>
        <w:pStyle w:val="Heading2"/>
        <w:rPr>
          <w:lang w:val="en-US"/>
        </w:rPr>
      </w:pPr>
      <w:bookmarkStart w:id="80" w:name="_Toc44862082"/>
      <w:r>
        <w:rPr>
          <w:lang w:val="en-US"/>
        </w:rPr>
        <w:t xml:space="preserve">Use case </w:t>
      </w:r>
      <w:r w:rsidR="007719FA" w:rsidRPr="007719FA">
        <w:rPr>
          <w:lang w:val="en-US"/>
        </w:rPr>
        <w:t>Tìm kiếm thông tin sách theo thể loại</w:t>
      </w:r>
      <w:bookmarkEnd w:id="80"/>
    </w:p>
    <w:p w14:paraId="301F407C" w14:textId="003C86C9" w:rsidR="00B87A38" w:rsidRDefault="00B87A38" w:rsidP="00B87A38">
      <w:pPr>
        <w:ind w:left="720"/>
        <w:rPr>
          <w:lang w:val="en-US"/>
        </w:rPr>
      </w:pPr>
      <w:r>
        <w:rPr>
          <w:lang w:val="en-US"/>
        </w:rPr>
        <w:t>Activity Diagram:</w:t>
      </w:r>
    </w:p>
    <w:p w14:paraId="2D0B8C8F" w14:textId="2D8DEABA" w:rsidR="00B87A38" w:rsidRDefault="00376344" w:rsidP="00376344">
      <w:pPr>
        <w:rPr>
          <w:lang w:val="en-US"/>
        </w:rPr>
      </w:pPr>
      <w:r w:rsidRPr="00376344">
        <w:rPr>
          <w:noProof/>
          <w:lang w:val="en-US"/>
        </w:rPr>
        <w:lastRenderedPageBreak/>
        <w:drawing>
          <wp:inline distT="0" distB="0" distL="0" distR="0" wp14:anchorId="332DB3BA" wp14:editId="58B30D7E">
            <wp:extent cx="5732145" cy="4098290"/>
            <wp:effectExtent l="0" t="0" r="1905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409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C3DA5F" w14:textId="259D4DE6" w:rsidR="00B87A38" w:rsidRDefault="00B87A38" w:rsidP="00376344">
      <w:pPr>
        <w:rPr>
          <w:lang w:val="en-US"/>
        </w:rPr>
      </w:pPr>
    </w:p>
    <w:p w14:paraId="1EC22CCD" w14:textId="75CEAC79" w:rsidR="00B87A38" w:rsidRDefault="00B87A38" w:rsidP="00B87A38">
      <w:pPr>
        <w:ind w:left="720"/>
        <w:rPr>
          <w:lang w:val="en-US"/>
        </w:rPr>
      </w:pPr>
      <w:r>
        <w:rPr>
          <w:lang w:val="en-US"/>
        </w:rPr>
        <w:t>Sequence Diagram:</w:t>
      </w:r>
    </w:p>
    <w:p w14:paraId="005A9328" w14:textId="10FE3120" w:rsidR="00B87A38" w:rsidRDefault="00825CC1" w:rsidP="00376344">
      <w:pPr>
        <w:rPr>
          <w:lang w:val="en-US"/>
        </w:rPr>
      </w:pPr>
      <w:r w:rsidRPr="00825CC1">
        <w:rPr>
          <w:noProof/>
          <w:lang w:val="en-US"/>
        </w:rPr>
        <w:lastRenderedPageBreak/>
        <w:drawing>
          <wp:inline distT="0" distB="0" distL="0" distR="0" wp14:anchorId="2FF59F03" wp14:editId="080FC50E">
            <wp:extent cx="5732145" cy="5208905"/>
            <wp:effectExtent l="0" t="0" r="1905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5208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0BB53A" w14:textId="77777777" w:rsidR="00376344" w:rsidRPr="00B87A38" w:rsidRDefault="00376344" w:rsidP="00376344">
      <w:pPr>
        <w:rPr>
          <w:lang w:val="en-US"/>
        </w:rPr>
      </w:pPr>
    </w:p>
    <w:p w14:paraId="65CA4DBB" w14:textId="11799C1E" w:rsidR="00BD14B1" w:rsidRDefault="00BD14B1" w:rsidP="00BD14B1">
      <w:pPr>
        <w:pStyle w:val="Heading2"/>
        <w:rPr>
          <w:lang w:val="en-US"/>
        </w:rPr>
      </w:pPr>
      <w:bookmarkStart w:id="81" w:name="_Toc44862083"/>
      <w:r>
        <w:rPr>
          <w:lang w:val="en-US"/>
        </w:rPr>
        <w:t xml:space="preserve">Use case </w:t>
      </w:r>
      <w:r w:rsidR="007719FA" w:rsidRPr="007719FA">
        <w:rPr>
          <w:lang w:val="en-US"/>
        </w:rPr>
        <w:t>Xem danh sách các sách theo thông tin đầu sách</w:t>
      </w:r>
      <w:bookmarkEnd w:id="81"/>
    </w:p>
    <w:p w14:paraId="6225FDC7" w14:textId="77777777" w:rsidR="00B87A38" w:rsidRDefault="00B87A38" w:rsidP="00B87A38">
      <w:pPr>
        <w:ind w:left="720"/>
        <w:rPr>
          <w:lang w:val="en-US"/>
        </w:rPr>
      </w:pPr>
      <w:r>
        <w:rPr>
          <w:lang w:val="en-US"/>
        </w:rPr>
        <w:t>Activity Diagram:</w:t>
      </w:r>
    </w:p>
    <w:p w14:paraId="6685AEFB" w14:textId="34709A17" w:rsidR="00B87A38" w:rsidRDefault="00376344" w:rsidP="00376344">
      <w:pPr>
        <w:rPr>
          <w:lang w:val="en-US"/>
        </w:rPr>
      </w:pPr>
      <w:r w:rsidRPr="00376344">
        <w:rPr>
          <w:noProof/>
          <w:lang w:val="en-US"/>
        </w:rPr>
        <w:lastRenderedPageBreak/>
        <w:drawing>
          <wp:inline distT="0" distB="0" distL="0" distR="0" wp14:anchorId="3E7A7ADF" wp14:editId="6DA41B48">
            <wp:extent cx="5732145" cy="4098290"/>
            <wp:effectExtent l="0" t="0" r="1905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409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96C9DF" w14:textId="77777777" w:rsidR="00B87A38" w:rsidRDefault="00B87A38" w:rsidP="00376344">
      <w:pPr>
        <w:rPr>
          <w:lang w:val="en-US"/>
        </w:rPr>
      </w:pPr>
    </w:p>
    <w:p w14:paraId="00CB3F11" w14:textId="77777777" w:rsidR="00B87A38" w:rsidRDefault="00B87A38" w:rsidP="00B87A38">
      <w:pPr>
        <w:ind w:left="720"/>
        <w:rPr>
          <w:lang w:val="en-US"/>
        </w:rPr>
      </w:pPr>
      <w:r>
        <w:rPr>
          <w:lang w:val="en-US"/>
        </w:rPr>
        <w:t>Sequence Diagram:</w:t>
      </w:r>
    </w:p>
    <w:p w14:paraId="103F147E" w14:textId="731D43C0" w:rsidR="00B87A38" w:rsidRDefault="00825CC1" w:rsidP="00376344">
      <w:pPr>
        <w:rPr>
          <w:lang w:val="en-US"/>
        </w:rPr>
      </w:pPr>
      <w:r w:rsidRPr="00825CC1">
        <w:rPr>
          <w:noProof/>
          <w:lang w:val="en-US"/>
        </w:rPr>
        <w:lastRenderedPageBreak/>
        <w:drawing>
          <wp:inline distT="0" distB="0" distL="0" distR="0" wp14:anchorId="7640EA1A" wp14:editId="17AA8D67">
            <wp:extent cx="5732145" cy="5473700"/>
            <wp:effectExtent l="0" t="0" r="1905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547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66DC81" w14:textId="77777777" w:rsidR="00B87A38" w:rsidRPr="00B87A38" w:rsidRDefault="00B87A38" w:rsidP="00B87A38">
      <w:pPr>
        <w:rPr>
          <w:lang w:val="en-US"/>
        </w:rPr>
      </w:pPr>
    </w:p>
    <w:p w14:paraId="1D14DEEB" w14:textId="5F01EAC8" w:rsidR="00BD14B1" w:rsidRDefault="00BD14B1" w:rsidP="00BD14B1">
      <w:pPr>
        <w:pStyle w:val="Heading2"/>
        <w:rPr>
          <w:lang w:val="en-US"/>
        </w:rPr>
      </w:pPr>
      <w:bookmarkStart w:id="82" w:name="_Toc44862084"/>
      <w:r>
        <w:rPr>
          <w:lang w:val="en-US"/>
        </w:rPr>
        <w:t xml:space="preserve">Use case </w:t>
      </w:r>
      <w:r w:rsidR="007719FA" w:rsidRPr="007719FA">
        <w:rPr>
          <w:lang w:val="en-US"/>
        </w:rPr>
        <w:t>Xem chi tiết một thông tin đầu sách</w:t>
      </w:r>
      <w:bookmarkEnd w:id="82"/>
    </w:p>
    <w:p w14:paraId="708266A6" w14:textId="77777777" w:rsidR="00B87A38" w:rsidRDefault="00B87A38" w:rsidP="00B87A38">
      <w:pPr>
        <w:ind w:left="720"/>
        <w:rPr>
          <w:lang w:val="en-US"/>
        </w:rPr>
      </w:pPr>
      <w:r>
        <w:rPr>
          <w:lang w:val="en-US"/>
        </w:rPr>
        <w:t>Activity Diagram:</w:t>
      </w:r>
    </w:p>
    <w:p w14:paraId="55A8D794" w14:textId="04236D76" w:rsidR="00B87A38" w:rsidRDefault="00376344" w:rsidP="00F32A4A">
      <w:pPr>
        <w:rPr>
          <w:lang w:val="en-US"/>
        </w:rPr>
      </w:pPr>
      <w:r w:rsidRPr="00376344">
        <w:rPr>
          <w:noProof/>
          <w:lang w:val="en-US"/>
        </w:rPr>
        <w:lastRenderedPageBreak/>
        <w:drawing>
          <wp:inline distT="0" distB="0" distL="0" distR="0" wp14:anchorId="5B57FF27" wp14:editId="079F87BA">
            <wp:extent cx="5732145" cy="4098290"/>
            <wp:effectExtent l="0" t="0" r="1905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409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632A8C" w14:textId="77777777" w:rsidR="00B87A38" w:rsidRDefault="00B87A38" w:rsidP="00F32A4A">
      <w:pPr>
        <w:rPr>
          <w:lang w:val="en-US"/>
        </w:rPr>
      </w:pPr>
    </w:p>
    <w:p w14:paraId="7C641845" w14:textId="77777777" w:rsidR="00B87A38" w:rsidRDefault="00B87A38" w:rsidP="00B87A38">
      <w:pPr>
        <w:ind w:left="720"/>
        <w:rPr>
          <w:lang w:val="en-US"/>
        </w:rPr>
      </w:pPr>
      <w:r>
        <w:rPr>
          <w:lang w:val="en-US"/>
        </w:rPr>
        <w:t>Sequence Diagram:</w:t>
      </w:r>
    </w:p>
    <w:p w14:paraId="2703FFFC" w14:textId="6FF5EDC6" w:rsidR="00B87A38" w:rsidRDefault="00825CC1" w:rsidP="00F32A4A">
      <w:pPr>
        <w:rPr>
          <w:lang w:val="en-US"/>
        </w:rPr>
      </w:pPr>
      <w:r w:rsidRPr="00825CC1">
        <w:rPr>
          <w:noProof/>
          <w:lang w:val="en-US"/>
        </w:rPr>
        <w:lastRenderedPageBreak/>
        <w:drawing>
          <wp:inline distT="0" distB="0" distL="0" distR="0" wp14:anchorId="0AEF80EB" wp14:editId="6D46A3E8">
            <wp:extent cx="5732145" cy="5473700"/>
            <wp:effectExtent l="0" t="0" r="1905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547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98EB29" w14:textId="77777777" w:rsidR="00B87A38" w:rsidRPr="00B87A38" w:rsidRDefault="00B87A38" w:rsidP="00B87A38">
      <w:pPr>
        <w:rPr>
          <w:lang w:val="en-US"/>
        </w:rPr>
      </w:pPr>
    </w:p>
    <w:p w14:paraId="44B8AAFF" w14:textId="5F803632" w:rsidR="00BD14B1" w:rsidRDefault="00BD14B1" w:rsidP="00BD14B1">
      <w:pPr>
        <w:pStyle w:val="Heading2"/>
        <w:rPr>
          <w:lang w:val="en-US"/>
        </w:rPr>
      </w:pPr>
      <w:bookmarkStart w:id="83" w:name="_Toc44862085"/>
      <w:r>
        <w:rPr>
          <w:lang w:val="en-US"/>
        </w:rPr>
        <w:t xml:space="preserve">Use case </w:t>
      </w:r>
      <w:r w:rsidR="007719FA" w:rsidRPr="007719FA">
        <w:rPr>
          <w:lang w:val="en-US"/>
        </w:rPr>
        <w:t>Hiển thị danh sách các sách được xem mượn nhiều nhất</w:t>
      </w:r>
      <w:bookmarkEnd w:id="83"/>
    </w:p>
    <w:p w14:paraId="6484F079" w14:textId="77777777" w:rsidR="00B87A38" w:rsidRDefault="00B87A38" w:rsidP="00B87A38">
      <w:pPr>
        <w:ind w:left="720"/>
        <w:rPr>
          <w:lang w:val="en-US"/>
        </w:rPr>
      </w:pPr>
      <w:r>
        <w:rPr>
          <w:lang w:val="en-US"/>
        </w:rPr>
        <w:t>Activity Diagram:</w:t>
      </w:r>
    </w:p>
    <w:p w14:paraId="5B0A39F5" w14:textId="42D7C1CF" w:rsidR="00B87A38" w:rsidRDefault="00DB3171" w:rsidP="00F32A4A">
      <w:pPr>
        <w:rPr>
          <w:lang w:val="en-US"/>
        </w:rPr>
      </w:pPr>
      <w:r w:rsidRPr="00DB3171">
        <w:rPr>
          <w:noProof/>
          <w:lang w:val="en-US"/>
        </w:rPr>
        <w:lastRenderedPageBreak/>
        <w:drawing>
          <wp:inline distT="0" distB="0" distL="0" distR="0" wp14:anchorId="21EDB886" wp14:editId="52414013">
            <wp:extent cx="5732145" cy="4098290"/>
            <wp:effectExtent l="0" t="0" r="1905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409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5E4A57" w14:textId="77777777" w:rsidR="00B87A38" w:rsidRDefault="00B87A38" w:rsidP="00F32A4A">
      <w:pPr>
        <w:rPr>
          <w:lang w:val="en-US"/>
        </w:rPr>
      </w:pPr>
    </w:p>
    <w:p w14:paraId="6656B961" w14:textId="77777777" w:rsidR="00B87A38" w:rsidRDefault="00B87A38" w:rsidP="00B87A38">
      <w:pPr>
        <w:ind w:left="720"/>
        <w:rPr>
          <w:lang w:val="en-US"/>
        </w:rPr>
      </w:pPr>
      <w:r>
        <w:rPr>
          <w:lang w:val="en-US"/>
        </w:rPr>
        <w:t>Sequence Diagram:</w:t>
      </w:r>
    </w:p>
    <w:p w14:paraId="2812ACE9" w14:textId="1B1B8B2C" w:rsidR="00B87A38" w:rsidRDefault="00825CC1" w:rsidP="00F32A4A">
      <w:pPr>
        <w:rPr>
          <w:lang w:val="en-US"/>
        </w:rPr>
      </w:pPr>
      <w:r w:rsidRPr="00825CC1">
        <w:rPr>
          <w:noProof/>
          <w:lang w:val="en-US"/>
        </w:rPr>
        <w:lastRenderedPageBreak/>
        <w:drawing>
          <wp:inline distT="0" distB="0" distL="0" distR="0" wp14:anchorId="2478EBA2" wp14:editId="37C63FB8">
            <wp:extent cx="5732145" cy="5473700"/>
            <wp:effectExtent l="0" t="0" r="1905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547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ABF939" w14:textId="77777777" w:rsidR="00B87A38" w:rsidRPr="00B87A38" w:rsidRDefault="00B87A38" w:rsidP="00B87A38">
      <w:pPr>
        <w:rPr>
          <w:lang w:val="en-US"/>
        </w:rPr>
      </w:pPr>
    </w:p>
    <w:p w14:paraId="7B84D95E" w14:textId="6F8024FB" w:rsidR="00BD14B1" w:rsidRDefault="00BD14B1" w:rsidP="00BD14B1">
      <w:pPr>
        <w:pStyle w:val="Heading2"/>
        <w:rPr>
          <w:lang w:val="en-US"/>
        </w:rPr>
      </w:pPr>
      <w:bookmarkStart w:id="84" w:name="_Toc44862086"/>
      <w:r>
        <w:rPr>
          <w:lang w:val="en-US"/>
        </w:rPr>
        <w:t xml:space="preserve">Use case </w:t>
      </w:r>
      <w:r w:rsidR="007719FA" w:rsidRPr="007719FA">
        <w:rPr>
          <w:lang w:val="en-US"/>
        </w:rPr>
        <w:t>Hiển thị danh sách các sách mới về</w:t>
      </w:r>
      <w:bookmarkEnd w:id="84"/>
    </w:p>
    <w:p w14:paraId="02B4EC70" w14:textId="77777777" w:rsidR="00B87A38" w:rsidRDefault="00B87A38" w:rsidP="00B87A38">
      <w:pPr>
        <w:ind w:left="720"/>
        <w:rPr>
          <w:lang w:val="en-US"/>
        </w:rPr>
      </w:pPr>
      <w:r>
        <w:rPr>
          <w:lang w:val="en-US"/>
        </w:rPr>
        <w:t>Activity Diagram:</w:t>
      </w:r>
    </w:p>
    <w:p w14:paraId="71DF437A" w14:textId="59AA10E0" w:rsidR="00B87A38" w:rsidRDefault="00DB3171" w:rsidP="00F32A4A">
      <w:pPr>
        <w:rPr>
          <w:lang w:val="en-US"/>
        </w:rPr>
      </w:pPr>
      <w:r w:rsidRPr="00DB3171">
        <w:rPr>
          <w:noProof/>
          <w:lang w:val="en-US"/>
        </w:rPr>
        <w:lastRenderedPageBreak/>
        <w:drawing>
          <wp:inline distT="0" distB="0" distL="0" distR="0" wp14:anchorId="4DA459EB" wp14:editId="1710E177">
            <wp:extent cx="5732145" cy="4098290"/>
            <wp:effectExtent l="0" t="0" r="1905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409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2C8168" w14:textId="77777777" w:rsidR="00B87A38" w:rsidRDefault="00B87A38" w:rsidP="00F32A4A">
      <w:pPr>
        <w:rPr>
          <w:lang w:val="en-US"/>
        </w:rPr>
      </w:pPr>
    </w:p>
    <w:p w14:paraId="4F6D3458" w14:textId="77777777" w:rsidR="00B87A38" w:rsidRDefault="00B87A38" w:rsidP="00B87A38">
      <w:pPr>
        <w:ind w:left="720"/>
        <w:rPr>
          <w:lang w:val="en-US"/>
        </w:rPr>
      </w:pPr>
      <w:r>
        <w:rPr>
          <w:lang w:val="en-US"/>
        </w:rPr>
        <w:t>Sequence Diagram:</w:t>
      </w:r>
    </w:p>
    <w:p w14:paraId="2B7DEB56" w14:textId="346D41E1" w:rsidR="00B87A38" w:rsidRDefault="00825CC1" w:rsidP="00F32A4A">
      <w:pPr>
        <w:rPr>
          <w:lang w:val="en-US"/>
        </w:rPr>
      </w:pPr>
      <w:r w:rsidRPr="00825CC1">
        <w:rPr>
          <w:noProof/>
          <w:lang w:val="en-US"/>
        </w:rPr>
        <w:lastRenderedPageBreak/>
        <w:drawing>
          <wp:inline distT="0" distB="0" distL="0" distR="0" wp14:anchorId="6A9BD238" wp14:editId="25E0C857">
            <wp:extent cx="5732145" cy="5473700"/>
            <wp:effectExtent l="0" t="0" r="1905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547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17B62F" w14:textId="77777777" w:rsidR="00B87A38" w:rsidRPr="00B87A38" w:rsidRDefault="00B87A38" w:rsidP="00B87A38">
      <w:pPr>
        <w:rPr>
          <w:lang w:val="en-US"/>
        </w:rPr>
      </w:pPr>
    </w:p>
    <w:p w14:paraId="3293D818" w14:textId="5A3341F3" w:rsidR="00BD14B1" w:rsidRDefault="00BD14B1" w:rsidP="00BD14B1">
      <w:pPr>
        <w:pStyle w:val="Heading2"/>
        <w:rPr>
          <w:lang w:val="en-US"/>
        </w:rPr>
      </w:pPr>
      <w:bookmarkStart w:id="85" w:name="_Toc44862087"/>
      <w:r>
        <w:rPr>
          <w:lang w:val="en-US"/>
        </w:rPr>
        <w:t xml:space="preserve">Use case </w:t>
      </w:r>
      <w:r w:rsidR="007719FA" w:rsidRPr="007719FA">
        <w:rPr>
          <w:lang w:val="en-US"/>
        </w:rPr>
        <w:t>Thêm sách mới (nhập sách)</w:t>
      </w:r>
      <w:bookmarkEnd w:id="85"/>
    </w:p>
    <w:p w14:paraId="781881BA" w14:textId="77777777" w:rsidR="00B87A38" w:rsidRDefault="00B87A38" w:rsidP="00B87A38">
      <w:pPr>
        <w:ind w:left="720"/>
        <w:rPr>
          <w:lang w:val="en-US"/>
        </w:rPr>
      </w:pPr>
      <w:r>
        <w:rPr>
          <w:lang w:val="en-US"/>
        </w:rPr>
        <w:t>Activity Diagram:</w:t>
      </w:r>
    </w:p>
    <w:p w14:paraId="5F35AC70" w14:textId="6D669D90" w:rsidR="00B87A38" w:rsidRDefault="00DB3171" w:rsidP="00F32A4A">
      <w:pPr>
        <w:rPr>
          <w:lang w:val="en-US"/>
        </w:rPr>
      </w:pPr>
      <w:r w:rsidRPr="00DB3171">
        <w:rPr>
          <w:noProof/>
          <w:lang w:val="en-US"/>
        </w:rPr>
        <w:lastRenderedPageBreak/>
        <w:drawing>
          <wp:inline distT="0" distB="0" distL="0" distR="0" wp14:anchorId="4284015A" wp14:editId="20100FCF">
            <wp:extent cx="5732145" cy="4638675"/>
            <wp:effectExtent l="0" t="0" r="1905" b="952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463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2525DF" w14:textId="77777777" w:rsidR="00B87A38" w:rsidRDefault="00B87A38" w:rsidP="00F32A4A">
      <w:pPr>
        <w:rPr>
          <w:lang w:val="en-US"/>
        </w:rPr>
      </w:pPr>
    </w:p>
    <w:p w14:paraId="112AA60B" w14:textId="77777777" w:rsidR="00B87A38" w:rsidRDefault="00B87A38" w:rsidP="00B87A38">
      <w:pPr>
        <w:ind w:left="720"/>
        <w:rPr>
          <w:lang w:val="en-US"/>
        </w:rPr>
      </w:pPr>
      <w:r>
        <w:rPr>
          <w:lang w:val="en-US"/>
        </w:rPr>
        <w:t>Sequence Diagram:</w:t>
      </w:r>
    </w:p>
    <w:p w14:paraId="2C30B928" w14:textId="0B95E83B" w:rsidR="00B87A38" w:rsidRDefault="00825CC1" w:rsidP="00F32A4A">
      <w:pPr>
        <w:rPr>
          <w:lang w:val="en-US"/>
        </w:rPr>
      </w:pPr>
      <w:r w:rsidRPr="00825CC1">
        <w:rPr>
          <w:noProof/>
          <w:lang w:val="en-US"/>
        </w:rPr>
        <w:lastRenderedPageBreak/>
        <w:drawing>
          <wp:inline distT="0" distB="0" distL="0" distR="0" wp14:anchorId="3A3784CA" wp14:editId="6134C91E">
            <wp:extent cx="5732145" cy="5764530"/>
            <wp:effectExtent l="0" t="0" r="1905" b="762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576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75FA84" w14:textId="77777777" w:rsidR="00B87A38" w:rsidRPr="00B87A38" w:rsidRDefault="00B87A38" w:rsidP="00B87A38">
      <w:pPr>
        <w:rPr>
          <w:lang w:val="en-US"/>
        </w:rPr>
      </w:pPr>
    </w:p>
    <w:p w14:paraId="6CD5EEC0" w14:textId="643C001B" w:rsidR="00BD14B1" w:rsidRDefault="00BD14B1" w:rsidP="00BD14B1">
      <w:pPr>
        <w:pStyle w:val="Heading2"/>
        <w:rPr>
          <w:lang w:val="en-US"/>
        </w:rPr>
      </w:pPr>
      <w:bookmarkStart w:id="86" w:name="_Toc44862088"/>
      <w:r>
        <w:rPr>
          <w:lang w:val="en-US"/>
        </w:rPr>
        <w:t xml:space="preserve">Use case </w:t>
      </w:r>
      <w:r w:rsidR="007719FA" w:rsidRPr="007719FA">
        <w:rPr>
          <w:lang w:val="en-US"/>
        </w:rPr>
        <w:t>Xóa sách (thanh lý sách cũ)</w:t>
      </w:r>
      <w:bookmarkEnd w:id="86"/>
    </w:p>
    <w:p w14:paraId="750BF8D0" w14:textId="77777777" w:rsidR="00B87A38" w:rsidRDefault="00B87A38" w:rsidP="00B87A38">
      <w:pPr>
        <w:ind w:left="720"/>
        <w:rPr>
          <w:lang w:val="en-US"/>
        </w:rPr>
      </w:pPr>
      <w:r>
        <w:rPr>
          <w:lang w:val="en-US"/>
        </w:rPr>
        <w:t>Activity Diagram:</w:t>
      </w:r>
    </w:p>
    <w:p w14:paraId="67554290" w14:textId="076C44F6" w:rsidR="00B87A38" w:rsidRDefault="00DB3171" w:rsidP="00F32A4A">
      <w:pPr>
        <w:rPr>
          <w:lang w:val="en-US"/>
        </w:rPr>
      </w:pPr>
      <w:r w:rsidRPr="00DB3171">
        <w:rPr>
          <w:noProof/>
          <w:lang w:val="en-US"/>
        </w:rPr>
        <w:lastRenderedPageBreak/>
        <w:drawing>
          <wp:inline distT="0" distB="0" distL="0" distR="0" wp14:anchorId="2443B11E" wp14:editId="728E571B">
            <wp:extent cx="5732145" cy="4638675"/>
            <wp:effectExtent l="0" t="0" r="1905" b="952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463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E78A05" w14:textId="77777777" w:rsidR="00B87A38" w:rsidRDefault="00B87A38" w:rsidP="00F32A4A">
      <w:pPr>
        <w:rPr>
          <w:lang w:val="en-US"/>
        </w:rPr>
      </w:pPr>
    </w:p>
    <w:p w14:paraId="69A6B762" w14:textId="77777777" w:rsidR="00B87A38" w:rsidRDefault="00B87A38" w:rsidP="00B87A38">
      <w:pPr>
        <w:ind w:left="720"/>
        <w:rPr>
          <w:lang w:val="en-US"/>
        </w:rPr>
      </w:pPr>
      <w:r>
        <w:rPr>
          <w:lang w:val="en-US"/>
        </w:rPr>
        <w:t>Sequence Diagram:</w:t>
      </w:r>
    </w:p>
    <w:p w14:paraId="3BD61513" w14:textId="3EE23069" w:rsidR="00B87A38" w:rsidRDefault="00BA3F7A" w:rsidP="00F32A4A">
      <w:pPr>
        <w:rPr>
          <w:lang w:val="en-US"/>
        </w:rPr>
      </w:pPr>
      <w:r w:rsidRPr="00BA3F7A">
        <w:rPr>
          <w:noProof/>
          <w:lang w:val="en-US"/>
        </w:rPr>
        <w:lastRenderedPageBreak/>
        <w:drawing>
          <wp:inline distT="0" distB="0" distL="0" distR="0" wp14:anchorId="71C4D14D" wp14:editId="77C644D0">
            <wp:extent cx="5732145" cy="5770880"/>
            <wp:effectExtent l="0" t="0" r="1905" b="127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577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DCFE12" w14:textId="77777777" w:rsidR="00B87A38" w:rsidRPr="00B87A38" w:rsidRDefault="00B87A38" w:rsidP="00B87A38">
      <w:pPr>
        <w:rPr>
          <w:lang w:val="en-US"/>
        </w:rPr>
      </w:pPr>
    </w:p>
    <w:p w14:paraId="66353A60" w14:textId="1EF35804" w:rsidR="00BD14B1" w:rsidRDefault="00BD14B1" w:rsidP="00BD14B1">
      <w:pPr>
        <w:pStyle w:val="Heading2"/>
        <w:rPr>
          <w:lang w:val="en-US"/>
        </w:rPr>
      </w:pPr>
      <w:bookmarkStart w:id="87" w:name="_Toc44862089"/>
      <w:r>
        <w:rPr>
          <w:lang w:val="en-US"/>
        </w:rPr>
        <w:t xml:space="preserve">Use case </w:t>
      </w:r>
      <w:r w:rsidR="007719FA" w:rsidRPr="007719FA">
        <w:rPr>
          <w:lang w:val="en-US"/>
        </w:rPr>
        <w:t>Tìm kiếm sách theo trạng thái</w:t>
      </w:r>
      <w:bookmarkEnd w:id="87"/>
    </w:p>
    <w:p w14:paraId="062426D3" w14:textId="77777777" w:rsidR="00B87A38" w:rsidRDefault="00B87A38" w:rsidP="00B87A38">
      <w:pPr>
        <w:ind w:left="720"/>
        <w:rPr>
          <w:lang w:val="en-US"/>
        </w:rPr>
      </w:pPr>
      <w:r>
        <w:rPr>
          <w:lang w:val="en-US"/>
        </w:rPr>
        <w:t>Activity Diagram:</w:t>
      </w:r>
    </w:p>
    <w:p w14:paraId="33F22A05" w14:textId="059DB4A4" w:rsidR="00B87A38" w:rsidRDefault="00B43A55" w:rsidP="00F32A4A">
      <w:pPr>
        <w:rPr>
          <w:lang w:val="en-US"/>
        </w:rPr>
      </w:pPr>
      <w:r w:rsidRPr="00B43A55">
        <w:rPr>
          <w:noProof/>
          <w:lang w:val="en-US"/>
        </w:rPr>
        <w:lastRenderedPageBreak/>
        <w:drawing>
          <wp:inline distT="0" distB="0" distL="0" distR="0" wp14:anchorId="18C719EA" wp14:editId="310B6E7C">
            <wp:extent cx="5732145" cy="4098290"/>
            <wp:effectExtent l="0" t="0" r="1905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409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42D296" w14:textId="77777777" w:rsidR="00B87A38" w:rsidRDefault="00B87A38" w:rsidP="00F32A4A">
      <w:pPr>
        <w:rPr>
          <w:lang w:val="en-US"/>
        </w:rPr>
      </w:pPr>
    </w:p>
    <w:p w14:paraId="5A95BD5A" w14:textId="77777777" w:rsidR="00B87A38" w:rsidRDefault="00B87A38" w:rsidP="00B87A38">
      <w:pPr>
        <w:ind w:left="720"/>
        <w:rPr>
          <w:lang w:val="en-US"/>
        </w:rPr>
      </w:pPr>
      <w:r>
        <w:rPr>
          <w:lang w:val="en-US"/>
        </w:rPr>
        <w:t>Sequence Diagram:</w:t>
      </w:r>
    </w:p>
    <w:p w14:paraId="3D8DFF16" w14:textId="005BC582" w:rsidR="00B87A38" w:rsidRDefault="00BA3F7A" w:rsidP="00F32A4A">
      <w:pPr>
        <w:rPr>
          <w:lang w:val="en-US"/>
        </w:rPr>
      </w:pPr>
      <w:r w:rsidRPr="00BA3F7A">
        <w:rPr>
          <w:noProof/>
          <w:lang w:val="en-US"/>
        </w:rPr>
        <w:lastRenderedPageBreak/>
        <w:drawing>
          <wp:inline distT="0" distB="0" distL="0" distR="0" wp14:anchorId="35C1888D" wp14:editId="7969884C">
            <wp:extent cx="5732145" cy="5447665"/>
            <wp:effectExtent l="0" t="0" r="1905" b="635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5447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844A52" w14:textId="77777777" w:rsidR="00B87A38" w:rsidRPr="00B87A38" w:rsidRDefault="00B87A38" w:rsidP="00B87A38">
      <w:pPr>
        <w:rPr>
          <w:lang w:val="en-US"/>
        </w:rPr>
      </w:pPr>
    </w:p>
    <w:p w14:paraId="230D742E" w14:textId="36D0FC7C" w:rsidR="00BD14B1" w:rsidRDefault="00BD14B1" w:rsidP="00BD14B1">
      <w:pPr>
        <w:pStyle w:val="Heading2"/>
        <w:rPr>
          <w:lang w:val="en-US"/>
        </w:rPr>
      </w:pPr>
      <w:bookmarkStart w:id="88" w:name="_Toc44862090"/>
      <w:r>
        <w:rPr>
          <w:lang w:val="en-US"/>
        </w:rPr>
        <w:t xml:space="preserve">Use case </w:t>
      </w:r>
      <w:r w:rsidR="007719FA" w:rsidRPr="007719FA">
        <w:rPr>
          <w:lang w:val="en-US"/>
        </w:rPr>
        <w:t>Tìm kiếm sách theo mã thư viện</w:t>
      </w:r>
      <w:bookmarkEnd w:id="88"/>
    </w:p>
    <w:p w14:paraId="75D681BE" w14:textId="77777777" w:rsidR="00B87A38" w:rsidRDefault="00B87A38" w:rsidP="00B87A38">
      <w:pPr>
        <w:ind w:left="720"/>
        <w:rPr>
          <w:lang w:val="en-US"/>
        </w:rPr>
      </w:pPr>
      <w:r>
        <w:rPr>
          <w:lang w:val="en-US"/>
        </w:rPr>
        <w:t>Activity Diagram:</w:t>
      </w:r>
    </w:p>
    <w:p w14:paraId="413C39C1" w14:textId="5F764116" w:rsidR="00B87A38" w:rsidRDefault="00B43A55" w:rsidP="00F32A4A">
      <w:pPr>
        <w:rPr>
          <w:lang w:val="en-US"/>
        </w:rPr>
      </w:pPr>
      <w:r w:rsidRPr="00B43A55">
        <w:rPr>
          <w:noProof/>
          <w:lang w:val="en-US"/>
        </w:rPr>
        <w:lastRenderedPageBreak/>
        <w:drawing>
          <wp:inline distT="0" distB="0" distL="0" distR="0" wp14:anchorId="06077F0F" wp14:editId="6BC5BDB1">
            <wp:extent cx="5732145" cy="4098290"/>
            <wp:effectExtent l="0" t="0" r="1905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409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8071F6" w14:textId="77777777" w:rsidR="00B87A38" w:rsidRDefault="00B87A38" w:rsidP="00F32A4A">
      <w:pPr>
        <w:rPr>
          <w:lang w:val="en-US"/>
        </w:rPr>
      </w:pPr>
    </w:p>
    <w:p w14:paraId="60A0C3D4" w14:textId="77777777" w:rsidR="00B87A38" w:rsidRDefault="00B87A38" w:rsidP="00B87A38">
      <w:pPr>
        <w:ind w:left="720"/>
        <w:rPr>
          <w:lang w:val="en-US"/>
        </w:rPr>
      </w:pPr>
      <w:r>
        <w:rPr>
          <w:lang w:val="en-US"/>
        </w:rPr>
        <w:t>Sequence Diagram:</w:t>
      </w:r>
    </w:p>
    <w:p w14:paraId="12859793" w14:textId="3D4A8E53" w:rsidR="00B87A38" w:rsidRDefault="00BA3F7A" w:rsidP="00F32A4A">
      <w:pPr>
        <w:rPr>
          <w:lang w:val="en-US"/>
        </w:rPr>
      </w:pPr>
      <w:r w:rsidRPr="00BA3F7A">
        <w:rPr>
          <w:noProof/>
          <w:lang w:val="en-US"/>
        </w:rPr>
        <w:lastRenderedPageBreak/>
        <w:drawing>
          <wp:inline distT="0" distB="0" distL="0" distR="0" wp14:anchorId="319CB88C" wp14:editId="5059543E">
            <wp:extent cx="5732145" cy="5447665"/>
            <wp:effectExtent l="0" t="0" r="1905" b="635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5447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72EC0E" w14:textId="77777777" w:rsidR="00B87A38" w:rsidRPr="00B87A38" w:rsidRDefault="00B87A38" w:rsidP="00B87A38">
      <w:pPr>
        <w:rPr>
          <w:lang w:val="en-US"/>
        </w:rPr>
      </w:pPr>
    </w:p>
    <w:p w14:paraId="562ED37D" w14:textId="38766319" w:rsidR="00BD14B1" w:rsidRDefault="00BD14B1" w:rsidP="00BD14B1">
      <w:pPr>
        <w:pStyle w:val="Heading2"/>
        <w:rPr>
          <w:lang w:val="en-US"/>
        </w:rPr>
      </w:pPr>
      <w:bookmarkStart w:id="89" w:name="_Toc44862091"/>
      <w:r>
        <w:rPr>
          <w:lang w:val="en-US"/>
        </w:rPr>
        <w:t xml:space="preserve">Use case </w:t>
      </w:r>
      <w:r w:rsidR="007719FA" w:rsidRPr="007719FA">
        <w:rPr>
          <w:lang w:val="en-US"/>
        </w:rPr>
        <w:t>Tìm kiếm sách theo tên người mượn</w:t>
      </w:r>
      <w:bookmarkEnd w:id="89"/>
    </w:p>
    <w:p w14:paraId="7CC44594" w14:textId="77777777" w:rsidR="00B87A38" w:rsidRDefault="00B87A38" w:rsidP="00B87A38">
      <w:pPr>
        <w:ind w:left="720"/>
        <w:rPr>
          <w:lang w:val="en-US"/>
        </w:rPr>
      </w:pPr>
      <w:r>
        <w:rPr>
          <w:lang w:val="en-US"/>
        </w:rPr>
        <w:t>Activity Diagram:</w:t>
      </w:r>
    </w:p>
    <w:p w14:paraId="10AE46EA" w14:textId="2FD6E167" w:rsidR="00B87A38" w:rsidRDefault="00B43A55" w:rsidP="00F32A4A">
      <w:pPr>
        <w:rPr>
          <w:lang w:val="en-US"/>
        </w:rPr>
      </w:pPr>
      <w:r w:rsidRPr="00B43A55">
        <w:rPr>
          <w:noProof/>
          <w:lang w:val="en-US"/>
        </w:rPr>
        <w:lastRenderedPageBreak/>
        <w:drawing>
          <wp:inline distT="0" distB="0" distL="0" distR="0" wp14:anchorId="76326502" wp14:editId="751F6D4D">
            <wp:extent cx="5732145" cy="4098290"/>
            <wp:effectExtent l="0" t="0" r="1905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409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E33423" w14:textId="77777777" w:rsidR="00B87A38" w:rsidRDefault="00B87A38" w:rsidP="00F32A4A">
      <w:pPr>
        <w:rPr>
          <w:lang w:val="en-US"/>
        </w:rPr>
      </w:pPr>
    </w:p>
    <w:p w14:paraId="0F53CDE0" w14:textId="77777777" w:rsidR="00B87A38" w:rsidRDefault="00B87A38" w:rsidP="00B87A38">
      <w:pPr>
        <w:ind w:left="720"/>
        <w:rPr>
          <w:lang w:val="en-US"/>
        </w:rPr>
      </w:pPr>
      <w:r>
        <w:rPr>
          <w:lang w:val="en-US"/>
        </w:rPr>
        <w:t>Sequence Diagram:</w:t>
      </w:r>
    </w:p>
    <w:p w14:paraId="1D0DD5D5" w14:textId="4F989BDC" w:rsidR="00B87A38" w:rsidRDefault="00F72F94" w:rsidP="00F32A4A">
      <w:pPr>
        <w:rPr>
          <w:lang w:val="en-US"/>
        </w:rPr>
      </w:pPr>
      <w:r w:rsidRPr="00F72F94">
        <w:rPr>
          <w:noProof/>
          <w:lang w:val="en-US"/>
        </w:rPr>
        <w:lastRenderedPageBreak/>
        <w:drawing>
          <wp:inline distT="0" distB="0" distL="0" distR="0" wp14:anchorId="2021D474" wp14:editId="2283E79C">
            <wp:extent cx="5732145" cy="5447665"/>
            <wp:effectExtent l="0" t="0" r="1905" b="63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5447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C47B8B" w14:textId="77777777" w:rsidR="00B87A38" w:rsidRPr="00B87A38" w:rsidRDefault="00B87A38" w:rsidP="00B87A38">
      <w:pPr>
        <w:rPr>
          <w:lang w:val="en-US"/>
        </w:rPr>
      </w:pPr>
    </w:p>
    <w:p w14:paraId="5D7446E3" w14:textId="50789732" w:rsidR="00BD14B1" w:rsidRDefault="00BD14B1" w:rsidP="00BD14B1">
      <w:pPr>
        <w:pStyle w:val="Heading2"/>
        <w:rPr>
          <w:lang w:val="en-US"/>
        </w:rPr>
      </w:pPr>
      <w:bookmarkStart w:id="90" w:name="_Toc44862092"/>
      <w:r>
        <w:rPr>
          <w:lang w:val="en-US"/>
        </w:rPr>
        <w:t xml:space="preserve">Use case </w:t>
      </w:r>
      <w:r w:rsidR="007719FA" w:rsidRPr="007719FA">
        <w:rPr>
          <w:lang w:val="en-US"/>
        </w:rPr>
        <w:t>Tìm kiếm sách theo ID người mượn</w:t>
      </w:r>
      <w:bookmarkEnd w:id="90"/>
    </w:p>
    <w:p w14:paraId="592596F1" w14:textId="77777777" w:rsidR="00B87A38" w:rsidRDefault="00B87A38" w:rsidP="00B87A38">
      <w:pPr>
        <w:ind w:left="720"/>
        <w:rPr>
          <w:lang w:val="en-US"/>
        </w:rPr>
      </w:pPr>
      <w:r>
        <w:rPr>
          <w:lang w:val="en-US"/>
        </w:rPr>
        <w:t>Activity Diagram:</w:t>
      </w:r>
    </w:p>
    <w:p w14:paraId="121C8FC5" w14:textId="14441FF8" w:rsidR="00B87A38" w:rsidRDefault="00B43A55" w:rsidP="00F32A4A">
      <w:pPr>
        <w:rPr>
          <w:lang w:val="en-US"/>
        </w:rPr>
      </w:pPr>
      <w:r w:rsidRPr="00B43A55">
        <w:rPr>
          <w:noProof/>
          <w:lang w:val="en-US"/>
        </w:rPr>
        <w:lastRenderedPageBreak/>
        <w:drawing>
          <wp:inline distT="0" distB="0" distL="0" distR="0" wp14:anchorId="076305AD" wp14:editId="6A732AA2">
            <wp:extent cx="5732145" cy="4098290"/>
            <wp:effectExtent l="0" t="0" r="1905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409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C4217A" w14:textId="77777777" w:rsidR="00B87A38" w:rsidRDefault="00B87A38" w:rsidP="00F32A4A">
      <w:pPr>
        <w:rPr>
          <w:lang w:val="en-US"/>
        </w:rPr>
      </w:pPr>
    </w:p>
    <w:p w14:paraId="3B4525E7" w14:textId="77777777" w:rsidR="00B87A38" w:rsidRDefault="00B87A38" w:rsidP="00B87A38">
      <w:pPr>
        <w:ind w:left="720"/>
        <w:rPr>
          <w:lang w:val="en-US"/>
        </w:rPr>
      </w:pPr>
      <w:r>
        <w:rPr>
          <w:lang w:val="en-US"/>
        </w:rPr>
        <w:t>Sequence Diagram:</w:t>
      </w:r>
    </w:p>
    <w:p w14:paraId="66CBEE00" w14:textId="6914755C" w:rsidR="00B87A38" w:rsidRDefault="00F72F94" w:rsidP="00F32A4A">
      <w:pPr>
        <w:rPr>
          <w:lang w:val="en-US"/>
        </w:rPr>
      </w:pPr>
      <w:r w:rsidRPr="00F72F94">
        <w:rPr>
          <w:noProof/>
          <w:lang w:val="en-US"/>
        </w:rPr>
        <w:lastRenderedPageBreak/>
        <w:drawing>
          <wp:inline distT="0" distB="0" distL="0" distR="0" wp14:anchorId="420A9A62" wp14:editId="4DC35601">
            <wp:extent cx="5732145" cy="5447665"/>
            <wp:effectExtent l="0" t="0" r="1905" b="635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5447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4D4A3B" w14:textId="77777777" w:rsidR="00B87A38" w:rsidRPr="00B87A38" w:rsidRDefault="00B87A38" w:rsidP="00B87A38">
      <w:pPr>
        <w:rPr>
          <w:lang w:val="en-US"/>
        </w:rPr>
      </w:pPr>
    </w:p>
    <w:p w14:paraId="50D0628F" w14:textId="6B8D1485" w:rsidR="00BD14B1" w:rsidRDefault="00BD14B1" w:rsidP="00BD14B1">
      <w:pPr>
        <w:pStyle w:val="Heading2"/>
        <w:rPr>
          <w:lang w:val="en-US"/>
        </w:rPr>
      </w:pPr>
      <w:bookmarkStart w:id="91" w:name="_Toc44862093"/>
      <w:r>
        <w:rPr>
          <w:lang w:val="en-US"/>
        </w:rPr>
        <w:t xml:space="preserve">Use case </w:t>
      </w:r>
      <w:r w:rsidR="007719FA" w:rsidRPr="007719FA">
        <w:rPr>
          <w:lang w:val="en-US"/>
        </w:rPr>
        <w:t>Lập phiếu mượn sách</w:t>
      </w:r>
      <w:bookmarkEnd w:id="91"/>
    </w:p>
    <w:p w14:paraId="5B75F235" w14:textId="77777777" w:rsidR="00B87A38" w:rsidRDefault="00B87A38" w:rsidP="00B87A38">
      <w:pPr>
        <w:ind w:left="720"/>
        <w:rPr>
          <w:lang w:val="en-US"/>
        </w:rPr>
      </w:pPr>
      <w:r>
        <w:rPr>
          <w:lang w:val="en-US"/>
        </w:rPr>
        <w:t>Activity Diagram:</w:t>
      </w:r>
    </w:p>
    <w:p w14:paraId="56D9C44D" w14:textId="3A097327" w:rsidR="00B87A38" w:rsidRDefault="00B43A55" w:rsidP="00F32A4A">
      <w:pPr>
        <w:rPr>
          <w:lang w:val="en-US"/>
        </w:rPr>
      </w:pPr>
      <w:r w:rsidRPr="00B43A55">
        <w:rPr>
          <w:noProof/>
          <w:lang w:val="en-US"/>
        </w:rPr>
        <w:lastRenderedPageBreak/>
        <w:drawing>
          <wp:inline distT="0" distB="0" distL="0" distR="0" wp14:anchorId="5EBFEBA8" wp14:editId="2F438CFC">
            <wp:extent cx="5732145" cy="4638675"/>
            <wp:effectExtent l="0" t="0" r="1905" b="952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463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4CB122" w14:textId="77777777" w:rsidR="00B87A38" w:rsidRDefault="00B87A38" w:rsidP="00F32A4A">
      <w:pPr>
        <w:rPr>
          <w:lang w:val="en-US"/>
        </w:rPr>
      </w:pPr>
    </w:p>
    <w:p w14:paraId="48346C86" w14:textId="77777777" w:rsidR="00B87A38" w:rsidRDefault="00B87A38" w:rsidP="00B87A38">
      <w:pPr>
        <w:ind w:left="720"/>
        <w:rPr>
          <w:lang w:val="en-US"/>
        </w:rPr>
      </w:pPr>
      <w:r>
        <w:rPr>
          <w:lang w:val="en-US"/>
        </w:rPr>
        <w:t>Sequence Diagram:</w:t>
      </w:r>
    </w:p>
    <w:p w14:paraId="1E341E3C" w14:textId="154CFD8C" w:rsidR="00B87A38" w:rsidRDefault="00F72F94" w:rsidP="00F32A4A">
      <w:pPr>
        <w:rPr>
          <w:lang w:val="en-US"/>
        </w:rPr>
      </w:pPr>
      <w:r w:rsidRPr="00F72F94">
        <w:rPr>
          <w:noProof/>
          <w:lang w:val="en-US"/>
        </w:rPr>
        <w:lastRenderedPageBreak/>
        <w:drawing>
          <wp:inline distT="0" distB="0" distL="0" distR="0" wp14:anchorId="65BDF0A9" wp14:editId="6E3392F4">
            <wp:extent cx="5732145" cy="5764530"/>
            <wp:effectExtent l="0" t="0" r="1905" b="762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576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591B38" w14:textId="77777777" w:rsidR="00B87A38" w:rsidRPr="00B87A38" w:rsidRDefault="00B87A38" w:rsidP="00B87A38">
      <w:pPr>
        <w:rPr>
          <w:lang w:val="en-US"/>
        </w:rPr>
      </w:pPr>
    </w:p>
    <w:p w14:paraId="6561D799" w14:textId="5299A1D4" w:rsidR="00BD14B1" w:rsidRDefault="00BD14B1" w:rsidP="00BD14B1">
      <w:pPr>
        <w:pStyle w:val="Heading2"/>
        <w:rPr>
          <w:lang w:val="en-US"/>
        </w:rPr>
      </w:pPr>
      <w:bookmarkStart w:id="92" w:name="_Toc44862094"/>
      <w:r>
        <w:rPr>
          <w:lang w:val="en-US"/>
        </w:rPr>
        <w:t xml:space="preserve">Use case </w:t>
      </w:r>
      <w:r w:rsidR="007719FA" w:rsidRPr="007719FA">
        <w:rPr>
          <w:lang w:val="en-US"/>
        </w:rPr>
        <w:t>Lập phiếu trả sách</w:t>
      </w:r>
      <w:bookmarkEnd w:id="92"/>
    </w:p>
    <w:p w14:paraId="7EF7765E" w14:textId="77777777" w:rsidR="00B87A38" w:rsidRDefault="00B87A38" w:rsidP="00B87A38">
      <w:pPr>
        <w:ind w:left="720"/>
        <w:rPr>
          <w:lang w:val="en-US"/>
        </w:rPr>
      </w:pPr>
      <w:r>
        <w:rPr>
          <w:lang w:val="en-US"/>
        </w:rPr>
        <w:t>Activity Diagram:</w:t>
      </w:r>
    </w:p>
    <w:p w14:paraId="7684DE78" w14:textId="37DD7B06" w:rsidR="00B87A38" w:rsidRDefault="00B43A55" w:rsidP="00F32A4A">
      <w:pPr>
        <w:rPr>
          <w:lang w:val="en-US"/>
        </w:rPr>
      </w:pPr>
      <w:r w:rsidRPr="00B43A55">
        <w:rPr>
          <w:noProof/>
          <w:lang w:val="en-US"/>
        </w:rPr>
        <w:lastRenderedPageBreak/>
        <w:drawing>
          <wp:inline distT="0" distB="0" distL="0" distR="0" wp14:anchorId="0A9D9B17" wp14:editId="3F28B478">
            <wp:extent cx="5732145" cy="4638675"/>
            <wp:effectExtent l="0" t="0" r="1905" b="952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463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579834" w14:textId="77777777" w:rsidR="00B87A38" w:rsidRDefault="00B87A38" w:rsidP="00F32A4A">
      <w:pPr>
        <w:rPr>
          <w:lang w:val="en-US"/>
        </w:rPr>
      </w:pPr>
    </w:p>
    <w:p w14:paraId="5576F169" w14:textId="77777777" w:rsidR="00B87A38" w:rsidRDefault="00B87A38" w:rsidP="00B87A38">
      <w:pPr>
        <w:ind w:left="720"/>
        <w:rPr>
          <w:lang w:val="en-US"/>
        </w:rPr>
      </w:pPr>
      <w:r>
        <w:rPr>
          <w:lang w:val="en-US"/>
        </w:rPr>
        <w:t>Sequence Diagram:</w:t>
      </w:r>
    </w:p>
    <w:p w14:paraId="4F181FE9" w14:textId="568AFEFB" w:rsidR="00B87A38" w:rsidRDefault="00F72F94" w:rsidP="00F32A4A">
      <w:pPr>
        <w:rPr>
          <w:lang w:val="en-US"/>
        </w:rPr>
      </w:pPr>
      <w:r w:rsidRPr="00F72F94">
        <w:rPr>
          <w:noProof/>
          <w:lang w:val="en-US"/>
        </w:rPr>
        <w:lastRenderedPageBreak/>
        <w:drawing>
          <wp:inline distT="0" distB="0" distL="0" distR="0" wp14:anchorId="2DC79C7E" wp14:editId="27DE02C8">
            <wp:extent cx="5732145" cy="5764530"/>
            <wp:effectExtent l="0" t="0" r="1905" b="762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576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E21974" w14:textId="77777777" w:rsidR="00B87A38" w:rsidRPr="00B87A38" w:rsidRDefault="00B87A38" w:rsidP="00B87A38">
      <w:pPr>
        <w:rPr>
          <w:lang w:val="en-US"/>
        </w:rPr>
      </w:pPr>
    </w:p>
    <w:p w14:paraId="7598E5A4" w14:textId="05F5BE15" w:rsidR="00BD14B1" w:rsidRDefault="00BD14B1" w:rsidP="00BD14B1">
      <w:pPr>
        <w:pStyle w:val="Heading2"/>
        <w:rPr>
          <w:lang w:val="en-US"/>
        </w:rPr>
      </w:pPr>
      <w:bookmarkStart w:id="93" w:name="_Toc44862095"/>
      <w:r>
        <w:rPr>
          <w:lang w:val="en-US"/>
        </w:rPr>
        <w:t xml:space="preserve">Use case </w:t>
      </w:r>
      <w:r w:rsidR="007719FA" w:rsidRPr="007719FA">
        <w:rPr>
          <w:lang w:val="en-US"/>
        </w:rPr>
        <w:t>Lập phiếu đền sách</w:t>
      </w:r>
      <w:bookmarkEnd w:id="93"/>
    </w:p>
    <w:p w14:paraId="2740E07B" w14:textId="77777777" w:rsidR="00B87A38" w:rsidRDefault="00B87A38" w:rsidP="00B87A38">
      <w:pPr>
        <w:ind w:left="720"/>
        <w:rPr>
          <w:lang w:val="en-US"/>
        </w:rPr>
      </w:pPr>
      <w:r>
        <w:rPr>
          <w:lang w:val="en-US"/>
        </w:rPr>
        <w:t>Activity Diagram:</w:t>
      </w:r>
    </w:p>
    <w:p w14:paraId="7EF0A812" w14:textId="0C73F89F" w:rsidR="00B87A38" w:rsidRDefault="00B43A55" w:rsidP="00F32A4A">
      <w:pPr>
        <w:rPr>
          <w:lang w:val="en-US"/>
        </w:rPr>
      </w:pPr>
      <w:r w:rsidRPr="00B43A55">
        <w:rPr>
          <w:noProof/>
          <w:lang w:val="en-US"/>
        </w:rPr>
        <w:lastRenderedPageBreak/>
        <w:drawing>
          <wp:inline distT="0" distB="0" distL="0" distR="0" wp14:anchorId="0FC61C81" wp14:editId="411F4A14">
            <wp:extent cx="5732145" cy="4638675"/>
            <wp:effectExtent l="0" t="0" r="1905" b="952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463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6CAF20" w14:textId="77777777" w:rsidR="00B87A38" w:rsidRDefault="00B87A38" w:rsidP="00F32A4A">
      <w:pPr>
        <w:rPr>
          <w:lang w:val="en-US"/>
        </w:rPr>
      </w:pPr>
    </w:p>
    <w:p w14:paraId="718750BD" w14:textId="77777777" w:rsidR="00B87A38" w:rsidRDefault="00B87A38" w:rsidP="00B87A38">
      <w:pPr>
        <w:ind w:left="720"/>
        <w:rPr>
          <w:lang w:val="en-US"/>
        </w:rPr>
      </w:pPr>
      <w:r>
        <w:rPr>
          <w:lang w:val="en-US"/>
        </w:rPr>
        <w:t>Sequence Diagram:</w:t>
      </w:r>
    </w:p>
    <w:p w14:paraId="6F315513" w14:textId="7A8B0308" w:rsidR="00B87A38" w:rsidRDefault="00F72F94" w:rsidP="00F32A4A">
      <w:pPr>
        <w:rPr>
          <w:lang w:val="en-US"/>
        </w:rPr>
      </w:pPr>
      <w:r w:rsidRPr="00F72F94">
        <w:rPr>
          <w:noProof/>
          <w:lang w:val="en-US"/>
        </w:rPr>
        <w:lastRenderedPageBreak/>
        <w:drawing>
          <wp:inline distT="0" distB="0" distL="0" distR="0" wp14:anchorId="677D8248" wp14:editId="558FE708">
            <wp:extent cx="5732145" cy="5764530"/>
            <wp:effectExtent l="0" t="0" r="1905" b="762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576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89DF1B" w14:textId="77777777" w:rsidR="00B87A38" w:rsidRPr="00B87A38" w:rsidRDefault="00B87A38" w:rsidP="00B87A38">
      <w:pPr>
        <w:rPr>
          <w:lang w:val="en-US"/>
        </w:rPr>
      </w:pPr>
    </w:p>
    <w:p w14:paraId="05AEB559" w14:textId="52B3FF00" w:rsidR="00BD14B1" w:rsidRDefault="00BD14B1" w:rsidP="00BD14B1">
      <w:pPr>
        <w:pStyle w:val="Heading2"/>
        <w:rPr>
          <w:lang w:val="en-US"/>
        </w:rPr>
      </w:pPr>
      <w:bookmarkStart w:id="94" w:name="_Toc44862096"/>
      <w:r>
        <w:rPr>
          <w:lang w:val="en-US"/>
        </w:rPr>
        <w:t xml:space="preserve">Use case </w:t>
      </w:r>
      <w:r w:rsidR="007719FA" w:rsidRPr="007719FA">
        <w:rPr>
          <w:lang w:val="en-US"/>
        </w:rPr>
        <w:t>Tìm kiếm độc giả theo tên sách</w:t>
      </w:r>
      <w:bookmarkEnd w:id="94"/>
    </w:p>
    <w:p w14:paraId="6AFA51E5" w14:textId="77777777" w:rsidR="00B87A38" w:rsidRDefault="00B87A38" w:rsidP="00B87A38">
      <w:pPr>
        <w:ind w:left="720"/>
        <w:rPr>
          <w:lang w:val="en-US"/>
        </w:rPr>
      </w:pPr>
      <w:r>
        <w:rPr>
          <w:lang w:val="en-US"/>
        </w:rPr>
        <w:t>Activity Diagram:</w:t>
      </w:r>
    </w:p>
    <w:p w14:paraId="2024B568" w14:textId="576106DB" w:rsidR="00B87A38" w:rsidRDefault="006230EC" w:rsidP="00F32A4A">
      <w:pPr>
        <w:rPr>
          <w:lang w:val="en-US"/>
        </w:rPr>
      </w:pPr>
      <w:r w:rsidRPr="006230EC">
        <w:rPr>
          <w:noProof/>
          <w:lang w:val="en-US"/>
        </w:rPr>
        <w:lastRenderedPageBreak/>
        <w:drawing>
          <wp:inline distT="0" distB="0" distL="0" distR="0" wp14:anchorId="73FFF2F0" wp14:editId="75B7DFB6">
            <wp:extent cx="5732145" cy="4098290"/>
            <wp:effectExtent l="0" t="0" r="1905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409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5009F5" w14:textId="77777777" w:rsidR="00B87A38" w:rsidRDefault="00B87A38" w:rsidP="00F32A4A">
      <w:pPr>
        <w:rPr>
          <w:lang w:val="en-US"/>
        </w:rPr>
      </w:pPr>
    </w:p>
    <w:p w14:paraId="089AD82B" w14:textId="77777777" w:rsidR="00B87A38" w:rsidRDefault="00B87A38" w:rsidP="00B87A38">
      <w:pPr>
        <w:ind w:left="720"/>
        <w:rPr>
          <w:lang w:val="en-US"/>
        </w:rPr>
      </w:pPr>
      <w:r>
        <w:rPr>
          <w:lang w:val="en-US"/>
        </w:rPr>
        <w:t>Sequence Diagram:</w:t>
      </w:r>
    </w:p>
    <w:p w14:paraId="3763AD22" w14:textId="23D2A43A" w:rsidR="00B87A38" w:rsidRDefault="00F72F94" w:rsidP="00F32A4A">
      <w:pPr>
        <w:rPr>
          <w:lang w:val="en-US"/>
        </w:rPr>
      </w:pPr>
      <w:r w:rsidRPr="00F72F94">
        <w:rPr>
          <w:noProof/>
          <w:lang w:val="en-US"/>
        </w:rPr>
        <w:lastRenderedPageBreak/>
        <w:drawing>
          <wp:inline distT="0" distB="0" distL="0" distR="0" wp14:anchorId="5E7A2860" wp14:editId="1D930EB1">
            <wp:extent cx="5732145" cy="5208905"/>
            <wp:effectExtent l="0" t="0" r="1905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5208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4A7F16" w14:textId="77777777" w:rsidR="00B87A38" w:rsidRPr="00B87A38" w:rsidRDefault="00B87A38" w:rsidP="00B87A38">
      <w:pPr>
        <w:rPr>
          <w:lang w:val="en-US"/>
        </w:rPr>
      </w:pPr>
    </w:p>
    <w:p w14:paraId="1A6FD90C" w14:textId="0B7FBD39" w:rsidR="00BD14B1" w:rsidRDefault="00BD14B1" w:rsidP="00BD14B1">
      <w:pPr>
        <w:pStyle w:val="Heading2"/>
        <w:rPr>
          <w:lang w:val="en-US"/>
        </w:rPr>
      </w:pPr>
      <w:bookmarkStart w:id="95" w:name="_Toc44862097"/>
      <w:r>
        <w:rPr>
          <w:lang w:val="en-US"/>
        </w:rPr>
        <w:t xml:space="preserve">Use case </w:t>
      </w:r>
      <w:r w:rsidR="007719FA" w:rsidRPr="007719FA">
        <w:rPr>
          <w:lang w:val="en-US"/>
        </w:rPr>
        <w:t>Tìm kiếm độc giả theo mã ISBN</w:t>
      </w:r>
      <w:bookmarkEnd w:id="95"/>
    </w:p>
    <w:p w14:paraId="6FB7600F" w14:textId="77777777" w:rsidR="00B87A38" w:rsidRDefault="00B87A38" w:rsidP="00B87A38">
      <w:pPr>
        <w:ind w:left="720"/>
        <w:rPr>
          <w:lang w:val="en-US"/>
        </w:rPr>
      </w:pPr>
      <w:r>
        <w:rPr>
          <w:lang w:val="en-US"/>
        </w:rPr>
        <w:t>Activity Diagram:</w:t>
      </w:r>
    </w:p>
    <w:p w14:paraId="68ED0054" w14:textId="4993C736" w:rsidR="00B87A38" w:rsidRDefault="006230EC" w:rsidP="00F32A4A">
      <w:pPr>
        <w:rPr>
          <w:lang w:val="en-US"/>
        </w:rPr>
      </w:pPr>
      <w:r w:rsidRPr="006230EC">
        <w:rPr>
          <w:noProof/>
          <w:lang w:val="en-US"/>
        </w:rPr>
        <w:lastRenderedPageBreak/>
        <w:drawing>
          <wp:inline distT="0" distB="0" distL="0" distR="0" wp14:anchorId="28FFEE9A" wp14:editId="2BB265AF">
            <wp:extent cx="5732145" cy="4098290"/>
            <wp:effectExtent l="0" t="0" r="1905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409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329179" w14:textId="77777777" w:rsidR="00B87A38" w:rsidRDefault="00B87A38" w:rsidP="00F32A4A">
      <w:pPr>
        <w:rPr>
          <w:lang w:val="en-US"/>
        </w:rPr>
      </w:pPr>
    </w:p>
    <w:p w14:paraId="1A03AB92" w14:textId="77777777" w:rsidR="00B87A38" w:rsidRDefault="00B87A38" w:rsidP="00B87A38">
      <w:pPr>
        <w:ind w:left="720"/>
        <w:rPr>
          <w:lang w:val="en-US"/>
        </w:rPr>
      </w:pPr>
      <w:r>
        <w:rPr>
          <w:lang w:val="en-US"/>
        </w:rPr>
        <w:t>Sequence Diagram:</w:t>
      </w:r>
    </w:p>
    <w:p w14:paraId="19D9C700" w14:textId="76680B6A" w:rsidR="00B87A38" w:rsidRDefault="00F72F94" w:rsidP="00F32A4A">
      <w:pPr>
        <w:rPr>
          <w:lang w:val="en-US"/>
        </w:rPr>
      </w:pPr>
      <w:r w:rsidRPr="00F72F94">
        <w:rPr>
          <w:noProof/>
          <w:lang w:val="en-US"/>
        </w:rPr>
        <w:lastRenderedPageBreak/>
        <w:drawing>
          <wp:inline distT="0" distB="0" distL="0" distR="0" wp14:anchorId="7BE551E0" wp14:editId="42A54EBF">
            <wp:extent cx="5732145" cy="5357495"/>
            <wp:effectExtent l="0" t="0" r="1905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5357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8AD919" w14:textId="77777777" w:rsidR="00B87A38" w:rsidRPr="00B87A38" w:rsidRDefault="00B87A38" w:rsidP="00B87A38">
      <w:pPr>
        <w:rPr>
          <w:lang w:val="en-US"/>
        </w:rPr>
      </w:pPr>
    </w:p>
    <w:p w14:paraId="4FE6604C" w14:textId="77777777" w:rsidR="00BD14B1" w:rsidRDefault="00BD14B1" w:rsidP="00BD14B1">
      <w:pPr>
        <w:pStyle w:val="Heading2"/>
        <w:rPr>
          <w:lang w:val="en-US"/>
        </w:rPr>
      </w:pPr>
      <w:bookmarkStart w:id="96" w:name="_Toc44862098"/>
      <w:r>
        <w:rPr>
          <w:lang w:val="en-US"/>
        </w:rPr>
        <w:lastRenderedPageBreak/>
        <w:t>Use case Tìm kiểu độc giả theo mã sách</w:t>
      </w:r>
      <w:bookmarkEnd w:id="96"/>
    </w:p>
    <w:p w14:paraId="540933A0" w14:textId="77777777" w:rsidR="00BD14B1" w:rsidRDefault="00BD14B1" w:rsidP="00BD14B1">
      <w:pPr>
        <w:keepNext/>
      </w:pPr>
      <w:r>
        <w:rPr>
          <w:noProof/>
          <w:lang w:val="en-US"/>
        </w:rPr>
        <w:drawing>
          <wp:inline distT="0" distB="0" distL="0" distR="0" wp14:anchorId="2B35A10E" wp14:editId="43705121">
            <wp:extent cx="5724525" cy="3067050"/>
            <wp:effectExtent l="0" t="0" r="952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06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0E702C" w14:textId="77777777" w:rsidR="00BD14B1" w:rsidRDefault="00BD14B1" w:rsidP="00BD14B1">
      <w:pPr>
        <w:pStyle w:val="Caption"/>
        <w:rPr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6</w:t>
      </w:r>
      <w:r>
        <w:fldChar w:fldCharType="end"/>
      </w:r>
      <w:r>
        <w:rPr>
          <w:lang w:val="en-US"/>
        </w:rPr>
        <w:t xml:space="preserve"> Activity diagram cho use case 35</w:t>
      </w:r>
    </w:p>
    <w:p w14:paraId="44F202CE" w14:textId="77777777" w:rsidR="00BD14B1" w:rsidRDefault="00BD14B1" w:rsidP="00BD14B1">
      <w:pPr>
        <w:keepNext/>
      </w:pPr>
      <w:r>
        <w:rPr>
          <w:noProof/>
          <w:lang w:val="en-US"/>
        </w:rPr>
        <w:drawing>
          <wp:inline distT="0" distB="0" distL="0" distR="0" wp14:anchorId="46E53DEC" wp14:editId="638565E4">
            <wp:extent cx="5734050" cy="473392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4733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6262DF" w14:textId="77777777" w:rsidR="00BD14B1" w:rsidRPr="00B30E64" w:rsidRDefault="00BD14B1" w:rsidP="00BD14B1">
      <w:pPr>
        <w:pStyle w:val="Caption"/>
        <w:rPr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7</w:t>
      </w:r>
      <w:r>
        <w:fldChar w:fldCharType="end"/>
      </w:r>
      <w:r>
        <w:rPr>
          <w:lang w:val="en-US"/>
        </w:rPr>
        <w:t xml:space="preserve"> Sequence diagram cho use case 35</w:t>
      </w:r>
    </w:p>
    <w:p w14:paraId="4077B172" w14:textId="77777777" w:rsidR="00BD14B1" w:rsidRDefault="00BD14B1" w:rsidP="00BD14B1">
      <w:pPr>
        <w:pStyle w:val="Heading2"/>
        <w:rPr>
          <w:lang w:val="en-US"/>
        </w:rPr>
      </w:pPr>
      <w:bookmarkStart w:id="97" w:name="_Toc44862099"/>
      <w:r>
        <w:rPr>
          <w:lang w:val="en-US"/>
        </w:rPr>
        <w:lastRenderedPageBreak/>
        <w:t>Use case Xem báo cáo sách mượn theo tháng</w:t>
      </w:r>
      <w:bookmarkEnd w:id="97"/>
    </w:p>
    <w:p w14:paraId="4ADF313D" w14:textId="77777777" w:rsidR="00BD14B1" w:rsidRDefault="00BD14B1" w:rsidP="00BD14B1">
      <w:pPr>
        <w:keepNext/>
      </w:pPr>
      <w:r>
        <w:rPr>
          <w:noProof/>
          <w:lang w:val="en-US"/>
        </w:rPr>
        <w:drawing>
          <wp:inline distT="0" distB="0" distL="0" distR="0" wp14:anchorId="0FA2CFE5" wp14:editId="740E4587">
            <wp:extent cx="5724525" cy="2867025"/>
            <wp:effectExtent l="0" t="0" r="9525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86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70CE4B" w14:textId="77777777" w:rsidR="00BD14B1" w:rsidRDefault="00BD14B1" w:rsidP="00BD14B1">
      <w:pPr>
        <w:pStyle w:val="Caption"/>
        <w:rPr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8</w:t>
      </w:r>
      <w:r>
        <w:fldChar w:fldCharType="end"/>
      </w:r>
      <w:r>
        <w:rPr>
          <w:lang w:val="en-US"/>
        </w:rPr>
        <w:t xml:space="preserve"> Activity Diagram cho use case 36</w:t>
      </w:r>
    </w:p>
    <w:p w14:paraId="55A70AFB" w14:textId="77777777" w:rsidR="00BD14B1" w:rsidRDefault="00BD14B1" w:rsidP="00BD14B1">
      <w:pPr>
        <w:keepNext/>
      </w:pPr>
      <w:r>
        <w:rPr>
          <w:noProof/>
          <w:lang w:val="en-US"/>
        </w:rPr>
        <w:drawing>
          <wp:inline distT="0" distB="0" distL="0" distR="0" wp14:anchorId="628E34DE" wp14:editId="048F06FD">
            <wp:extent cx="5734050" cy="35718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571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5D2338" w14:textId="77777777" w:rsidR="00BD14B1" w:rsidRPr="00C01B0F" w:rsidRDefault="00BD14B1" w:rsidP="00BD14B1">
      <w:pPr>
        <w:pStyle w:val="Caption"/>
        <w:rPr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9</w:t>
      </w:r>
      <w:r>
        <w:fldChar w:fldCharType="end"/>
      </w:r>
      <w:r>
        <w:rPr>
          <w:lang w:val="en-US"/>
        </w:rPr>
        <w:t xml:space="preserve"> Sequence Diagram cho use case 36</w:t>
      </w:r>
    </w:p>
    <w:p w14:paraId="041CBB44" w14:textId="77777777" w:rsidR="00BD14B1" w:rsidRDefault="00BD14B1" w:rsidP="00BD14B1">
      <w:pPr>
        <w:pStyle w:val="Heading2"/>
        <w:rPr>
          <w:lang w:val="en-US"/>
        </w:rPr>
      </w:pPr>
      <w:bookmarkStart w:id="98" w:name="_Toc44862100"/>
      <w:r>
        <w:rPr>
          <w:lang w:val="en-US"/>
        </w:rPr>
        <w:lastRenderedPageBreak/>
        <w:t>Use case Xen báo cáo sách trả theo tháng</w:t>
      </w:r>
      <w:bookmarkEnd w:id="98"/>
    </w:p>
    <w:p w14:paraId="5D48E1B7" w14:textId="77777777" w:rsidR="00BD14B1" w:rsidRDefault="00BD14B1" w:rsidP="00BD14B1">
      <w:pPr>
        <w:keepNext/>
      </w:pPr>
      <w:r>
        <w:rPr>
          <w:noProof/>
          <w:lang w:val="en-US"/>
        </w:rPr>
        <w:drawing>
          <wp:inline distT="0" distB="0" distL="0" distR="0" wp14:anchorId="7E0BBF52" wp14:editId="23B79B76">
            <wp:extent cx="5724525" cy="2867025"/>
            <wp:effectExtent l="0" t="0" r="9525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86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08044B" w14:textId="77777777" w:rsidR="00BD14B1" w:rsidRDefault="00BD14B1" w:rsidP="00BD14B1">
      <w:pPr>
        <w:pStyle w:val="Caption"/>
        <w:rPr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10</w:t>
      </w:r>
      <w:r>
        <w:fldChar w:fldCharType="end"/>
      </w:r>
      <w:r>
        <w:rPr>
          <w:lang w:val="en-US"/>
        </w:rPr>
        <w:t xml:space="preserve"> Activity Diagram cho use case 37</w:t>
      </w:r>
    </w:p>
    <w:p w14:paraId="5E9990C7" w14:textId="77777777" w:rsidR="00BD14B1" w:rsidRDefault="00BD14B1" w:rsidP="00BD14B1">
      <w:pPr>
        <w:keepNext/>
      </w:pPr>
      <w:r>
        <w:rPr>
          <w:noProof/>
          <w:lang w:val="en-US"/>
        </w:rPr>
        <w:drawing>
          <wp:inline distT="0" distB="0" distL="0" distR="0" wp14:anchorId="55D3BC48" wp14:editId="36EAFBC3">
            <wp:extent cx="5732145" cy="3570688"/>
            <wp:effectExtent l="0" t="0" r="190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5706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5412D6" w14:textId="77777777" w:rsidR="00BD14B1" w:rsidRPr="00705530" w:rsidRDefault="00BD14B1" w:rsidP="00BD14B1">
      <w:pPr>
        <w:pStyle w:val="Caption"/>
        <w:rPr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11</w:t>
      </w:r>
      <w:r>
        <w:fldChar w:fldCharType="end"/>
      </w:r>
      <w:r>
        <w:rPr>
          <w:lang w:val="en-US"/>
        </w:rPr>
        <w:t xml:space="preserve"> Sequence Diagram cho use case 37</w:t>
      </w:r>
    </w:p>
    <w:p w14:paraId="68636ED6" w14:textId="77777777" w:rsidR="00BD14B1" w:rsidRDefault="00BD14B1" w:rsidP="00BD14B1">
      <w:pPr>
        <w:pStyle w:val="Heading2"/>
        <w:rPr>
          <w:lang w:val="en-US"/>
        </w:rPr>
      </w:pPr>
      <w:bookmarkStart w:id="99" w:name="_Toc44862101"/>
      <w:r>
        <w:rPr>
          <w:lang w:val="en-US"/>
        </w:rPr>
        <w:lastRenderedPageBreak/>
        <w:t>Use case Xem báo cáo sách được nhập vào hệ thống theo tháng</w:t>
      </w:r>
      <w:bookmarkEnd w:id="99"/>
    </w:p>
    <w:p w14:paraId="499FF271" w14:textId="77777777" w:rsidR="00BD14B1" w:rsidRDefault="00BD14B1" w:rsidP="00BD14B1">
      <w:pPr>
        <w:keepNext/>
      </w:pPr>
      <w:r>
        <w:rPr>
          <w:noProof/>
          <w:lang w:val="en-US"/>
        </w:rPr>
        <w:drawing>
          <wp:inline distT="0" distB="0" distL="0" distR="0" wp14:anchorId="6FC92700" wp14:editId="12EA2FED">
            <wp:extent cx="5724525" cy="2867025"/>
            <wp:effectExtent l="0" t="0" r="9525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86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24A5B5" w14:textId="77777777" w:rsidR="00BD14B1" w:rsidRDefault="00BD14B1" w:rsidP="00BD14B1">
      <w:pPr>
        <w:pStyle w:val="Caption"/>
        <w:rPr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12</w:t>
      </w:r>
      <w:r>
        <w:fldChar w:fldCharType="end"/>
      </w:r>
      <w:r>
        <w:rPr>
          <w:lang w:val="en-US"/>
        </w:rPr>
        <w:t xml:space="preserve"> Activity diagram cho use case 38</w:t>
      </w:r>
    </w:p>
    <w:p w14:paraId="50F5BD43" w14:textId="77777777" w:rsidR="00BD14B1" w:rsidRDefault="00BD14B1" w:rsidP="00BD14B1">
      <w:pPr>
        <w:keepNext/>
      </w:pPr>
      <w:r>
        <w:rPr>
          <w:noProof/>
          <w:lang w:val="en-US"/>
        </w:rPr>
        <w:drawing>
          <wp:inline distT="0" distB="0" distL="0" distR="0" wp14:anchorId="3D3D5391" wp14:editId="74BBAB8D">
            <wp:extent cx="5732145" cy="3570605"/>
            <wp:effectExtent l="0" t="0" r="190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570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6A8921" w14:textId="77777777" w:rsidR="00BD14B1" w:rsidRPr="006C7920" w:rsidRDefault="00BD14B1" w:rsidP="00BD14B1">
      <w:pPr>
        <w:pStyle w:val="Caption"/>
        <w:rPr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13</w:t>
      </w:r>
      <w:r>
        <w:fldChar w:fldCharType="end"/>
      </w:r>
      <w:r>
        <w:rPr>
          <w:lang w:val="en-US"/>
        </w:rPr>
        <w:t xml:space="preserve"> Sequence diagram cho use case 38</w:t>
      </w:r>
    </w:p>
    <w:p w14:paraId="581BB65D" w14:textId="77777777" w:rsidR="00BD14B1" w:rsidRDefault="00BD14B1" w:rsidP="00BD14B1">
      <w:pPr>
        <w:pStyle w:val="Heading2"/>
        <w:rPr>
          <w:lang w:val="en-US"/>
        </w:rPr>
      </w:pPr>
      <w:bookmarkStart w:id="100" w:name="_Toc44862102"/>
      <w:r>
        <w:rPr>
          <w:lang w:val="en-US"/>
        </w:rPr>
        <w:lastRenderedPageBreak/>
        <w:t>Use case Xem báo cáo sách bị mất theo tháng</w:t>
      </w:r>
      <w:bookmarkEnd w:id="100"/>
    </w:p>
    <w:p w14:paraId="3A3005E5" w14:textId="77777777" w:rsidR="00BD14B1" w:rsidRDefault="00BD14B1" w:rsidP="00BD14B1">
      <w:pPr>
        <w:keepNext/>
      </w:pPr>
      <w:r>
        <w:rPr>
          <w:noProof/>
          <w:lang w:val="en-US"/>
        </w:rPr>
        <w:drawing>
          <wp:inline distT="0" distB="0" distL="0" distR="0" wp14:anchorId="5EB1442B" wp14:editId="519120E1">
            <wp:extent cx="5724525" cy="2867025"/>
            <wp:effectExtent l="0" t="0" r="9525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86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5F028C" w14:textId="77777777" w:rsidR="00BD14B1" w:rsidRDefault="00BD14B1" w:rsidP="00BD14B1">
      <w:pPr>
        <w:pStyle w:val="Caption"/>
        <w:rPr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14</w:t>
      </w:r>
      <w:r>
        <w:fldChar w:fldCharType="end"/>
      </w:r>
      <w:r>
        <w:rPr>
          <w:lang w:val="en-US"/>
        </w:rPr>
        <w:t xml:space="preserve"> Activity diagram cho use case 39</w:t>
      </w:r>
    </w:p>
    <w:p w14:paraId="5AF1A553" w14:textId="77777777" w:rsidR="00BD14B1" w:rsidRDefault="00BD14B1" w:rsidP="00BD14B1">
      <w:pPr>
        <w:keepNext/>
      </w:pPr>
      <w:r>
        <w:rPr>
          <w:noProof/>
          <w:lang w:val="en-US"/>
        </w:rPr>
        <w:drawing>
          <wp:inline distT="0" distB="0" distL="0" distR="0" wp14:anchorId="47A729DC" wp14:editId="72FDB9C1">
            <wp:extent cx="5732145" cy="3570605"/>
            <wp:effectExtent l="0" t="0" r="190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570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6053A6" w14:textId="77777777" w:rsidR="00BD14B1" w:rsidRPr="002C6385" w:rsidRDefault="00BD14B1" w:rsidP="00BD14B1">
      <w:pPr>
        <w:pStyle w:val="Caption"/>
        <w:rPr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15</w:t>
      </w:r>
      <w:r>
        <w:fldChar w:fldCharType="end"/>
      </w:r>
      <w:r>
        <w:rPr>
          <w:lang w:val="en-US"/>
        </w:rPr>
        <w:t xml:space="preserve"> Sequence diagram cho use case 39</w:t>
      </w:r>
    </w:p>
    <w:p w14:paraId="2175A966" w14:textId="77777777" w:rsidR="00BD14B1" w:rsidRDefault="00BD14B1" w:rsidP="00BD14B1">
      <w:pPr>
        <w:pStyle w:val="Heading2"/>
        <w:rPr>
          <w:lang w:val="en-US"/>
        </w:rPr>
      </w:pPr>
      <w:bookmarkStart w:id="101" w:name="_Toc44862103"/>
      <w:r>
        <w:rPr>
          <w:lang w:val="en-US"/>
        </w:rPr>
        <w:lastRenderedPageBreak/>
        <w:t>Use case Xem báo cáo sách được thanh lý theo tháng</w:t>
      </w:r>
      <w:bookmarkEnd w:id="101"/>
    </w:p>
    <w:p w14:paraId="39F07A55" w14:textId="77777777" w:rsidR="00BD14B1" w:rsidRDefault="00BD14B1" w:rsidP="00BD14B1">
      <w:pPr>
        <w:keepNext/>
      </w:pPr>
      <w:r>
        <w:rPr>
          <w:noProof/>
          <w:lang w:val="en-US"/>
        </w:rPr>
        <w:drawing>
          <wp:inline distT="0" distB="0" distL="0" distR="0" wp14:anchorId="0ACC2358" wp14:editId="54748EC1">
            <wp:extent cx="5724525" cy="2867025"/>
            <wp:effectExtent l="0" t="0" r="9525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86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91E545" w14:textId="77777777" w:rsidR="00BD14B1" w:rsidRDefault="00BD14B1" w:rsidP="00BD14B1">
      <w:pPr>
        <w:pStyle w:val="Caption"/>
        <w:rPr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16</w:t>
      </w:r>
      <w:r>
        <w:fldChar w:fldCharType="end"/>
      </w:r>
      <w:r>
        <w:rPr>
          <w:lang w:val="en-US"/>
        </w:rPr>
        <w:t xml:space="preserve"> Activity diagram cho use case 40</w:t>
      </w:r>
    </w:p>
    <w:p w14:paraId="4D157277" w14:textId="77777777" w:rsidR="00BD14B1" w:rsidRDefault="00BD14B1" w:rsidP="00BD14B1">
      <w:pPr>
        <w:keepNext/>
      </w:pPr>
      <w:r>
        <w:rPr>
          <w:noProof/>
          <w:lang w:val="en-US"/>
        </w:rPr>
        <w:drawing>
          <wp:inline distT="0" distB="0" distL="0" distR="0" wp14:anchorId="16956D43" wp14:editId="7D8D736F">
            <wp:extent cx="5732145" cy="3570605"/>
            <wp:effectExtent l="0" t="0" r="190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570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D5165F" w14:textId="77777777" w:rsidR="00BD14B1" w:rsidRPr="002C6385" w:rsidRDefault="00BD14B1" w:rsidP="00BD14B1">
      <w:pPr>
        <w:pStyle w:val="Caption"/>
        <w:rPr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17</w:t>
      </w:r>
      <w:r>
        <w:fldChar w:fldCharType="end"/>
      </w:r>
      <w:r>
        <w:rPr>
          <w:lang w:val="en-US"/>
        </w:rPr>
        <w:t xml:space="preserve"> Sequence  diagram cho use case 40</w:t>
      </w:r>
    </w:p>
    <w:p w14:paraId="6BC81DDD" w14:textId="77777777" w:rsidR="00BD14B1" w:rsidRDefault="00BD14B1" w:rsidP="00BD14B1">
      <w:pPr>
        <w:pStyle w:val="Heading2"/>
        <w:rPr>
          <w:lang w:val="en-US"/>
        </w:rPr>
      </w:pPr>
      <w:bookmarkStart w:id="102" w:name="_Toc44862104"/>
      <w:r>
        <w:rPr>
          <w:lang w:val="en-US"/>
        </w:rPr>
        <w:lastRenderedPageBreak/>
        <w:t>Use case Thêm nhà xuất bản</w:t>
      </w:r>
      <w:bookmarkEnd w:id="102"/>
    </w:p>
    <w:p w14:paraId="772EA1F1" w14:textId="77777777" w:rsidR="00BD14B1" w:rsidRDefault="00BD14B1" w:rsidP="00BD14B1">
      <w:pPr>
        <w:keepNext/>
      </w:pPr>
      <w:r>
        <w:rPr>
          <w:noProof/>
          <w:lang w:val="en-US"/>
        </w:rPr>
        <w:drawing>
          <wp:inline distT="0" distB="0" distL="0" distR="0" wp14:anchorId="36927032" wp14:editId="2AE70635">
            <wp:extent cx="5724525" cy="2638425"/>
            <wp:effectExtent l="0" t="0" r="9525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638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0781BA" w14:textId="77777777" w:rsidR="00BD14B1" w:rsidRDefault="00BD14B1" w:rsidP="00BD14B1">
      <w:pPr>
        <w:pStyle w:val="Caption"/>
        <w:rPr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18</w:t>
      </w:r>
      <w:r>
        <w:fldChar w:fldCharType="end"/>
      </w:r>
      <w:r>
        <w:rPr>
          <w:lang w:val="en-US"/>
        </w:rPr>
        <w:t xml:space="preserve"> Activity diagram cho use case 41</w:t>
      </w:r>
    </w:p>
    <w:p w14:paraId="62089B0E" w14:textId="77777777" w:rsidR="00BD14B1" w:rsidRDefault="00BD14B1" w:rsidP="00BD14B1">
      <w:pPr>
        <w:keepNext/>
      </w:pPr>
      <w:r>
        <w:rPr>
          <w:noProof/>
          <w:lang w:val="en-US"/>
        </w:rPr>
        <w:drawing>
          <wp:inline distT="0" distB="0" distL="0" distR="0" wp14:anchorId="7BE5E323" wp14:editId="3D47A549">
            <wp:extent cx="5734050" cy="33528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3143CB" w14:textId="77777777" w:rsidR="00BD14B1" w:rsidRPr="00AB3A42" w:rsidRDefault="00BD14B1" w:rsidP="00BD14B1">
      <w:pPr>
        <w:pStyle w:val="Caption"/>
        <w:rPr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19</w:t>
      </w:r>
      <w:r>
        <w:fldChar w:fldCharType="end"/>
      </w:r>
      <w:r>
        <w:rPr>
          <w:lang w:val="en-US"/>
        </w:rPr>
        <w:t xml:space="preserve"> Sequence diagram cho use case 41</w:t>
      </w:r>
    </w:p>
    <w:p w14:paraId="2002CF8A" w14:textId="77777777" w:rsidR="00BD14B1" w:rsidRDefault="00BD14B1" w:rsidP="00BD14B1">
      <w:pPr>
        <w:pStyle w:val="Heading2"/>
        <w:rPr>
          <w:lang w:val="en-US"/>
        </w:rPr>
      </w:pPr>
      <w:bookmarkStart w:id="103" w:name="_Toc44862105"/>
      <w:r>
        <w:rPr>
          <w:lang w:val="en-US"/>
        </w:rPr>
        <w:lastRenderedPageBreak/>
        <w:t>Use case Xóa nhà xuất bản</w:t>
      </w:r>
      <w:bookmarkEnd w:id="103"/>
    </w:p>
    <w:p w14:paraId="26E0A04D" w14:textId="77777777" w:rsidR="00BD14B1" w:rsidRDefault="00BD14B1" w:rsidP="00BD14B1">
      <w:pPr>
        <w:keepNext/>
      </w:pPr>
      <w:r>
        <w:rPr>
          <w:noProof/>
          <w:lang w:val="en-US"/>
        </w:rPr>
        <w:drawing>
          <wp:inline distT="0" distB="0" distL="0" distR="0" wp14:anchorId="009CA6D5" wp14:editId="14B8ED88">
            <wp:extent cx="5724525" cy="2981325"/>
            <wp:effectExtent l="0" t="0" r="9525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98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72622C" w14:textId="77777777" w:rsidR="00BD14B1" w:rsidRDefault="00BD14B1" w:rsidP="00BD14B1">
      <w:pPr>
        <w:pStyle w:val="Caption"/>
        <w:rPr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20</w:t>
      </w:r>
      <w:r>
        <w:fldChar w:fldCharType="end"/>
      </w:r>
      <w:r>
        <w:rPr>
          <w:lang w:val="en-US"/>
        </w:rPr>
        <w:t xml:space="preserve"> Activity diagram cho use case 42</w:t>
      </w:r>
    </w:p>
    <w:p w14:paraId="492CEE4D" w14:textId="77777777" w:rsidR="00BD14B1" w:rsidRDefault="00BD14B1" w:rsidP="00BD14B1">
      <w:pPr>
        <w:keepNext/>
      </w:pPr>
      <w:r>
        <w:rPr>
          <w:noProof/>
          <w:lang w:val="en-US"/>
        </w:rPr>
        <w:drawing>
          <wp:inline distT="0" distB="0" distL="0" distR="0" wp14:anchorId="157D3E12" wp14:editId="00C2F858">
            <wp:extent cx="5724525" cy="3657600"/>
            <wp:effectExtent l="0" t="0" r="952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BEE247" w14:textId="77777777" w:rsidR="00BD14B1" w:rsidRPr="00AB3A42" w:rsidRDefault="00BD14B1" w:rsidP="00BD14B1">
      <w:pPr>
        <w:pStyle w:val="Caption"/>
        <w:rPr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21</w:t>
      </w:r>
      <w:r>
        <w:fldChar w:fldCharType="end"/>
      </w:r>
      <w:r>
        <w:rPr>
          <w:lang w:val="en-US"/>
        </w:rPr>
        <w:t xml:space="preserve"> Sequence diagram cho use case 42</w:t>
      </w:r>
    </w:p>
    <w:p w14:paraId="44FBA39F" w14:textId="77777777" w:rsidR="00BD14B1" w:rsidRDefault="00BD14B1" w:rsidP="00BD14B1">
      <w:pPr>
        <w:pStyle w:val="Heading2"/>
        <w:rPr>
          <w:lang w:val="en-US"/>
        </w:rPr>
      </w:pPr>
      <w:bookmarkStart w:id="104" w:name="_Toc44862106"/>
      <w:r>
        <w:rPr>
          <w:lang w:val="en-US"/>
        </w:rPr>
        <w:lastRenderedPageBreak/>
        <w:t>Use case Chỉnh sửa tên nhà xuất bản</w:t>
      </w:r>
      <w:bookmarkEnd w:id="104"/>
    </w:p>
    <w:p w14:paraId="04C0DED6" w14:textId="77777777" w:rsidR="00BD14B1" w:rsidRDefault="00BD14B1" w:rsidP="00BD14B1">
      <w:pPr>
        <w:keepNext/>
      </w:pPr>
      <w:r>
        <w:rPr>
          <w:noProof/>
          <w:lang w:val="en-US"/>
        </w:rPr>
        <w:drawing>
          <wp:inline distT="0" distB="0" distL="0" distR="0" wp14:anchorId="52BE01DA" wp14:editId="5E59DB07">
            <wp:extent cx="5734050" cy="298132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98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316392" w14:textId="77777777" w:rsidR="00BD14B1" w:rsidRDefault="00BD14B1" w:rsidP="00BD14B1">
      <w:pPr>
        <w:pStyle w:val="Caption"/>
        <w:rPr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22</w:t>
      </w:r>
      <w:r>
        <w:fldChar w:fldCharType="end"/>
      </w:r>
      <w:r>
        <w:rPr>
          <w:lang w:val="en-US"/>
        </w:rPr>
        <w:t xml:space="preserve"> Activity diagram cho use case 43</w:t>
      </w:r>
    </w:p>
    <w:p w14:paraId="5FC5E235" w14:textId="77777777" w:rsidR="00BD14B1" w:rsidRDefault="00BD14B1" w:rsidP="00BD14B1">
      <w:pPr>
        <w:keepNext/>
      </w:pPr>
      <w:r>
        <w:rPr>
          <w:noProof/>
          <w:lang w:val="en-US"/>
        </w:rPr>
        <w:drawing>
          <wp:inline distT="0" distB="0" distL="0" distR="0" wp14:anchorId="38348C89" wp14:editId="53003A50">
            <wp:extent cx="5724525" cy="3657600"/>
            <wp:effectExtent l="0" t="0" r="952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83E2FF" w14:textId="77777777" w:rsidR="00BD14B1" w:rsidRDefault="00BD14B1" w:rsidP="00BD14B1">
      <w:pPr>
        <w:pStyle w:val="Caption"/>
        <w:rPr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23</w:t>
      </w:r>
      <w:r>
        <w:fldChar w:fldCharType="end"/>
      </w:r>
      <w:r>
        <w:rPr>
          <w:lang w:val="en-US"/>
        </w:rPr>
        <w:t xml:space="preserve"> Sequence diagram cho use case 43</w:t>
      </w:r>
    </w:p>
    <w:p w14:paraId="6FA81F02" w14:textId="77777777" w:rsidR="00BD14B1" w:rsidRPr="0041175A" w:rsidRDefault="00BD14B1" w:rsidP="00BD14B1">
      <w:pPr>
        <w:rPr>
          <w:lang w:val="en-US"/>
        </w:rPr>
      </w:pPr>
    </w:p>
    <w:p w14:paraId="1FBA8FC8" w14:textId="77777777" w:rsidR="00BD14B1" w:rsidRDefault="00BD14B1" w:rsidP="00BD14B1">
      <w:pPr>
        <w:pStyle w:val="Heading2"/>
        <w:rPr>
          <w:lang w:val="en-US"/>
        </w:rPr>
      </w:pPr>
      <w:bookmarkStart w:id="105" w:name="_Toc44862107"/>
      <w:r>
        <w:rPr>
          <w:lang w:val="en-US"/>
        </w:rPr>
        <w:lastRenderedPageBreak/>
        <w:t>Use case Xem danh sách nhà xuất bản</w:t>
      </w:r>
      <w:bookmarkEnd w:id="105"/>
    </w:p>
    <w:p w14:paraId="532AAF77" w14:textId="77777777" w:rsidR="00BD14B1" w:rsidRDefault="00BD14B1" w:rsidP="00BD14B1">
      <w:pPr>
        <w:keepNext/>
      </w:pPr>
      <w:r>
        <w:rPr>
          <w:noProof/>
          <w:lang w:val="en-US"/>
        </w:rPr>
        <w:drawing>
          <wp:inline distT="0" distB="0" distL="0" distR="0" wp14:anchorId="4AC9E109" wp14:editId="3DCAE52B">
            <wp:extent cx="5734050" cy="18954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1895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9A50D5" w14:textId="77777777" w:rsidR="00BD14B1" w:rsidRDefault="00BD14B1" w:rsidP="00BD14B1">
      <w:pPr>
        <w:pStyle w:val="Caption"/>
        <w:rPr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24</w:t>
      </w:r>
      <w:r>
        <w:fldChar w:fldCharType="end"/>
      </w:r>
      <w:r>
        <w:rPr>
          <w:lang w:val="en-US"/>
        </w:rPr>
        <w:t xml:space="preserve"> Activity diagram cho use case 44</w:t>
      </w:r>
    </w:p>
    <w:p w14:paraId="661BC4BB" w14:textId="77777777" w:rsidR="00BD14B1" w:rsidRDefault="00BD14B1" w:rsidP="00BD14B1">
      <w:pPr>
        <w:keepNext/>
      </w:pPr>
      <w:r>
        <w:rPr>
          <w:noProof/>
          <w:lang w:val="en-US"/>
        </w:rPr>
        <w:drawing>
          <wp:inline distT="0" distB="0" distL="0" distR="0" wp14:anchorId="2BC686BA" wp14:editId="7A2B5AD1">
            <wp:extent cx="5724525" cy="2876550"/>
            <wp:effectExtent l="0" t="0" r="952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87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573377" w14:textId="77777777" w:rsidR="00BD14B1" w:rsidRPr="003324CA" w:rsidRDefault="00BD14B1" w:rsidP="00BD14B1">
      <w:pPr>
        <w:pStyle w:val="Caption"/>
        <w:rPr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25</w:t>
      </w:r>
      <w:r>
        <w:fldChar w:fldCharType="end"/>
      </w:r>
      <w:r>
        <w:rPr>
          <w:lang w:val="en-US"/>
        </w:rPr>
        <w:t xml:space="preserve"> Sequence diagram cho use case 44</w:t>
      </w:r>
    </w:p>
    <w:p w14:paraId="765E4DE5" w14:textId="77777777" w:rsidR="00BD14B1" w:rsidRDefault="00BD14B1" w:rsidP="00BD14B1">
      <w:pPr>
        <w:pStyle w:val="Heading2"/>
        <w:rPr>
          <w:lang w:val="en-US"/>
        </w:rPr>
      </w:pPr>
      <w:bookmarkStart w:id="106" w:name="_Toc44862108"/>
      <w:r>
        <w:rPr>
          <w:lang w:val="en-US"/>
        </w:rPr>
        <w:t>Use case Thêm tác giả</w:t>
      </w:r>
      <w:bookmarkEnd w:id="106"/>
    </w:p>
    <w:p w14:paraId="1ADF3916" w14:textId="77777777" w:rsidR="00BD14B1" w:rsidRDefault="00BD14B1" w:rsidP="00BD14B1">
      <w:pPr>
        <w:keepNext/>
      </w:pPr>
      <w:r>
        <w:rPr>
          <w:noProof/>
          <w:lang w:val="en-US"/>
        </w:rPr>
        <w:drawing>
          <wp:inline distT="0" distB="0" distL="0" distR="0" wp14:anchorId="6C480E8A" wp14:editId="2362C5D6">
            <wp:extent cx="5724525" cy="2638425"/>
            <wp:effectExtent l="0" t="0" r="9525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638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9DD43E" w14:textId="77777777" w:rsidR="00BD14B1" w:rsidRDefault="00BD14B1" w:rsidP="00BD14B1">
      <w:pPr>
        <w:pStyle w:val="Caption"/>
        <w:rPr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26</w:t>
      </w:r>
      <w:r>
        <w:fldChar w:fldCharType="end"/>
      </w:r>
      <w:r>
        <w:rPr>
          <w:lang w:val="en-US"/>
        </w:rPr>
        <w:t xml:space="preserve"> Activity diagram cho use case 45</w:t>
      </w:r>
    </w:p>
    <w:p w14:paraId="41E3FA6E" w14:textId="77777777" w:rsidR="00BD14B1" w:rsidRDefault="00BD14B1" w:rsidP="00BD14B1">
      <w:pPr>
        <w:keepNext/>
      </w:pPr>
      <w:r>
        <w:rPr>
          <w:noProof/>
          <w:lang w:val="en-US"/>
        </w:rPr>
        <w:lastRenderedPageBreak/>
        <w:drawing>
          <wp:inline distT="0" distB="0" distL="0" distR="0" wp14:anchorId="1F4C6668" wp14:editId="51015815">
            <wp:extent cx="5732145" cy="3351686"/>
            <wp:effectExtent l="0" t="0" r="1905" b="127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3516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0B38BC" w14:textId="77777777" w:rsidR="00BD14B1" w:rsidRPr="00085FB2" w:rsidRDefault="00BD14B1" w:rsidP="00BD14B1">
      <w:pPr>
        <w:pStyle w:val="Caption"/>
        <w:rPr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27</w:t>
      </w:r>
      <w:r>
        <w:fldChar w:fldCharType="end"/>
      </w:r>
      <w:r>
        <w:rPr>
          <w:lang w:val="en-US"/>
        </w:rPr>
        <w:t xml:space="preserve"> Sequence diagram cho use case 45</w:t>
      </w:r>
    </w:p>
    <w:p w14:paraId="638C6361" w14:textId="77777777" w:rsidR="00BD14B1" w:rsidRDefault="00BD14B1" w:rsidP="00BD14B1">
      <w:pPr>
        <w:pStyle w:val="Heading2"/>
        <w:rPr>
          <w:lang w:val="en-US"/>
        </w:rPr>
      </w:pPr>
      <w:bookmarkStart w:id="107" w:name="_Toc44862109"/>
      <w:r>
        <w:rPr>
          <w:lang w:val="en-US"/>
        </w:rPr>
        <w:t>Use case Xóa tác giả</w:t>
      </w:r>
      <w:bookmarkEnd w:id="107"/>
    </w:p>
    <w:p w14:paraId="1BCD6D56" w14:textId="77777777" w:rsidR="00BD14B1" w:rsidRDefault="00BD14B1" w:rsidP="00BD14B1">
      <w:pPr>
        <w:keepNext/>
      </w:pPr>
      <w:r>
        <w:rPr>
          <w:noProof/>
          <w:lang w:val="en-US"/>
        </w:rPr>
        <w:drawing>
          <wp:inline distT="0" distB="0" distL="0" distR="0" wp14:anchorId="3B9CEF3A" wp14:editId="0E92567F">
            <wp:extent cx="5724525" cy="2981325"/>
            <wp:effectExtent l="0" t="0" r="9525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98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E841B4" w14:textId="77777777" w:rsidR="00BD14B1" w:rsidRDefault="00BD14B1" w:rsidP="00BD14B1">
      <w:pPr>
        <w:pStyle w:val="Caption"/>
        <w:rPr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28</w:t>
      </w:r>
      <w:r>
        <w:fldChar w:fldCharType="end"/>
      </w:r>
      <w:r>
        <w:rPr>
          <w:lang w:val="en-US"/>
        </w:rPr>
        <w:t xml:space="preserve"> Activity diagram cho use case 46</w:t>
      </w:r>
    </w:p>
    <w:p w14:paraId="132D587B" w14:textId="77777777" w:rsidR="00BD14B1" w:rsidRDefault="00BD14B1" w:rsidP="00BD14B1">
      <w:pPr>
        <w:keepNext/>
      </w:pPr>
      <w:r>
        <w:rPr>
          <w:noProof/>
          <w:lang w:val="en-US"/>
        </w:rPr>
        <w:lastRenderedPageBreak/>
        <w:drawing>
          <wp:inline distT="0" distB="0" distL="0" distR="0" wp14:anchorId="1F0CF21F" wp14:editId="4EB15AA4">
            <wp:extent cx="5724525" cy="3657600"/>
            <wp:effectExtent l="0" t="0" r="9525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A8221A" w14:textId="77777777" w:rsidR="00BD14B1" w:rsidRPr="00085FB2" w:rsidRDefault="00BD14B1" w:rsidP="00BD14B1">
      <w:pPr>
        <w:pStyle w:val="Caption"/>
        <w:rPr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29</w:t>
      </w:r>
      <w:r>
        <w:fldChar w:fldCharType="end"/>
      </w:r>
      <w:r>
        <w:rPr>
          <w:lang w:val="en-US"/>
        </w:rPr>
        <w:t xml:space="preserve"> Sequence diagram cho use case 46</w:t>
      </w:r>
    </w:p>
    <w:p w14:paraId="46311ADC" w14:textId="77777777" w:rsidR="00BD14B1" w:rsidRDefault="00BD14B1" w:rsidP="00BD14B1">
      <w:pPr>
        <w:pStyle w:val="Heading2"/>
        <w:rPr>
          <w:lang w:val="en-US"/>
        </w:rPr>
      </w:pPr>
      <w:bookmarkStart w:id="108" w:name="_Toc44862110"/>
      <w:r>
        <w:rPr>
          <w:lang w:val="en-US"/>
        </w:rPr>
        <w:t>Use case Chỉnh sửa tên tác giả</w:t>
      </w:r>
      <w:bookmarkEnd w:id="108"/>
    </w:p>
    <w:p w14:paraId="64E03479" w14:textId="77777777" w:rsidR="00BD14B1" w:rsidRDefault="00BD14B1" w:rsidP="00BD14B1">
      <w:pPr>
        <w:keepNext/>
      </w:pPr>
      <w:r>
        <w:rPr>
          <w:noProof/>
          <w:lang w:val="en-US"/>
        </w:rPr>
        <w:drawing>
          <wp:inline distT="0" distB="0" distL="0" distR="0" wp14:anchorId="04EF1515" wp14:editId="63086F63">
            <wp:extent cx="5732145" cy="2980335"/>
            <wp:effectExtent l="0" t="0" r="1905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2980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49FBE6" w14:textId="77777777" w:rsidR="00BD14B1" w:rsidRDefault="00BD14B1" w:rsidP="00BD14B1">
      <w:pPr>
        <w:pStyle w:val="Caption"/>
        <w:rPr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30</w:t>
      </w:r>
      <w:r>
        <w:fldChar w:fldCharType="end"/>
      </w:r>
      <w:r>
        <w:rPr>
          <w:lang w:val="en-US"/>
        </w:rPr>
        <w:t xml:space="preserve"> Activity diagram cho use case 47</w:t>
      </w:r>
    </w:p>
    <w:p w14:paraId="19515649" w14:textId="77777777" w:rsidR="00BD14B1" w:rsidRDefault="00BD14B1" w:rsidP="00BD14B1">
      <w:pPr>
        <w:keepNext/>
      </w:pPr>
      <w:r>
        <w:rPr>
          <w:noProof/>
          <w:lang w:val="en-US"/>
        </w:rPr>
        <w:lastRenderedPageBreak/>
        <w:drawing>
          <wp:inline distT="0" distB="0" distL="0" distR="0" wp14:anchorId="55A621F9" wp14:editId="617234B5">
            <wp:extent cx="5724525" cy="3657600"/>
            <wp:effectExtent l="0" t="0" r="952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67FD0B" w14:textId="77777777" w:rsidR="00BD14B1" w:rsidRPr="00085FB2" w:rsidRDefault="00BD14B1" w:rsidP="00BD14B1">
      <w:pPr>
        <w:pStyle w:val="Caption"/>
        <w:rPr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31</w:t>
      </w:r>
      <w:r>
        <w:fldChar w:fldCharType="end"/>
      </w:r>
      <w:r>
        <w:rPr>
          <w:lang w:val="en-US"/>
        </w:rPr>
        <w:t xml:space="preserve"> Sequence diagram cho use case 47</w:t>
      </w:r>
    </w:p>
    <w:p w14:paraId="106376A0" w14:textId="77777777" w:rsidR="00BD14B1" w:rsidRDefault="00BD14B1" w:rsidP="00BD14B1">
      <w:pPr>
        <w:pStyle w:val="Heading2"/>
        <w:rPr>
          <w:lang w:val="en-US"/>
        </w:rPr>
      </w:pPr>
      <w:bookmarkStart w:id="109" w:name="_Toc44862111"/>
      <w:r>
        <w:rPr>
          <w:lang w:val="en-US"/>
        </w:rPr>
        <w:t>Use case Xem danh sách tác giả</w:t>
      </w:r>
      <w:bookmarkEnd w:id="109"/>
    </w:p>
    <w:p w14:paraId="52CA939E" w14:textId="77777777" w:rsidR="00BD14B1" w:rsidRDefault="00BD14B1" w:rsidP="00BD14B1">
      <w:pPr>
        <w:keepNext/>
      </w:pPr>
      <w:r>
        <w:rPr>
          <w:noProof/>
          <w:lang w:val="en-US"/>
        </w:rPr>
        <w:drawing>
          <wp:inline distT="0" distB="0" distL="0" distR="0" wp14:anchorId="755CE921" wp14:editId="08688DFA">
            <wp:extent cx="5732145" cy="1894845"/>
            <wp:effectExtent l="0" t="0" r="1905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1894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8DF6C8" w14:textId="77777777" w:rsidR="00BD14B1" w:rsidRDefault="00BD14B1" w:rsidP="00BD14B1">
      <w:pPr>
        <w:pStyle w:val="Caption"/>
        <w:rPr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32</w:t>
      </w:r>
      <w:r>
        <w:fldChar w:fldCharType="end"/>
      </w:r>
      <w:r>
        <w:rPr>
          <w:lang w:val="en-US"/>
        </w:rPr>
        <w:t xml:space="preserve"> Activity diagram cho use case 48</w:t>
      </w:r>
    </w:p>
    <w:p w14:paraId="21411D17" w14:textId="77777777" w:rsidR="00BD14B1" w:rsidRDefault="00BD14B1" w:rsidP="00BD14B1">
      <w:pPr>
        <w:keepNext/>
      </w:pPr>
      <w:r>
        <w:rPr>
          <w:noProof/>
          <w:lang w:val="en-US"/>
        </w:rPr>
        <w:lastRenderedPageBreak/>
        <w:drawing>
          <wp:inline distT="0" distB="0" distL="0" distR="0" wp14:anchorId="2E1B7462" wp14:editId="6E4C8ECB">
            <wp:extent cx="5724525" cy="2876550"/>
            <wp:effectExtent l="0" t="0" r="9525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87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05CB4D" w14:textId="77777777" w:rsidR="00BD14B1" w:rsidRPr="00085FB2" w:rsidRDefault="00BD14B1" w:rsidP="00BD14B1">
      <w:pPr>
        <w:pStyle w:val="Caption"/>
        <w:rPr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33</w:t>
      </w:r>
      <w:r>
        <w:fldChar w:fldCharType="end"/>
      </w:r>
      <w:r>
        <w:rPr>
          <w:lang w:val="en-US"/>
        </w:rPr>
        <w:t xml:space="preserve"> Sequence diagram cho use case 48</w:t>
      </w:r>
    </w:p>
    <w:p w14:paraId="2B5541E9" w14:textId="77777777" w:rsidR="00BD14B1" w:rsidRDefault="00BD14B1" w:rsidP="00BD14B1">
      <w:pPr>
        <w:pStyle w:val="Heading2"/>
        <w:rPr>
          <w:lang w:val="en-US"/>
        </w:rPr>
      </w:pPr>
      <w:bookmarkStart w:id="110" w:name="_Toc44862112"/>
      <w:r>
        <w:rPr>
          <w:lang w:val="en-US"/>
        </w:rPr>
        <w:t>Use case Thay đổi thời hạn thẻ thư viện</w:t>
      </w:r>
      <w:bookmarkEnd w:id="110"/>
    </w:p>
    <w:p w14:paraId="00CE4191" w14:textId="77777777" w:rsidR="00BD14B1" w:rsidRDefault="00BD14B1" w:rsidP="00BD14B1">
      <w:pPr>
        <w:keepNext/>
      </w:pPr>
      <w:r>
        <w:rPr>
          <w:noProof/>
          <w:lang w:val="en-US"/>
        </w:rPr>
        <w:drawing>
          <wp:inline distT="0" distB="0" distL="0" distR="0" wp14:anchorId="0A0EEE9F" wp14:editId="79E4FA63">
            <wp:extent cx="5724525" cy="1895475"/>
            <wp:effectExtent l="0" t="0" r="9525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1895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B61AD1" w14:textId="77777777" w:rsidR="00BD14B1" w:rsidRDefault="00BD14B1" w:rsidP="00BD14B1">
      <w:pPr>
        <w:pStyle w:val="Caption"/>
        <w:rPr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34</w:t>
      </w:r>
      <w:r>
        <w:fldChar w:fldCharType="end"/>
      </w:r>
      <w:r>
        <w:rPr>
          <w:lang w:val="en-US"/>
        </w:rPr>
        <w:t xml:space="preserve"> Activity diagram cho use case </w:t>
      </w:r>
      <w:r>
        <w:rPr>
          <w:noProof/>
          <w:lang w:val="en-US"/>
        </w:rPr>
        <w:t>49</w:t>
      </w:r>
    </w:p>
    <w:p w14:paraId="7C2F6DCF" w14:textId="77777777" w:rsidR="00BD14B1" w:rsidRDefault="00BD14B1" w:rsidP="00BD14B1">
      <w:pPr>
        <w:keepNext/>
      </w:pPr>
      <w:r>
        <w:rPr>
          <w:noProof/>
          <w:lang w:val="en-US"/>
        </w:rPr>
        <w:drawing>
          <wp:inline distT="0" distB="0" distL="0" distR="0" wp14:anchorId="6066A3BF" wp14:editId="5CA4B2EC">
            <wp:extent cx="5724525" cy="2828925"/>
            <wp:effectExtent l="0" t="0" r="9525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82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949824" w14:textId="77777777" w:rsidR="00BD14B1" w:rsidRPr="00630660" w:rsidRDefault="00BD14B1" w:rsidP="00BD14B1">
      <w:pPr>
        <w:pStyle w:val="Caption"/>
        <w:rPr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35</w:t>
      </w:r>
      <w:r>
        <w:fldChar w:fldCharType="end"/>
      </w:r>
      <w:r>
        <w:rPr>
          <w:lang w:val="en-US"/>
        </w:rPr>
        <w:t xml:space="preserve"> Sequence diagram cho use case 49</w:t>
      </w:r>
    </w:p>
    <w:p w14:paraId="599D73EB" w14:textId="77777777" w:rsidR="00BD14B1" w:rsidRDefault="00BD14B1" w:rsidP="00BD14B1">
      <w:pPr>
        <w:pStyle w:val="Heading2"/>
        <w:rPr>
          <w:lang w:val="en-US"/>
        </w:rPr>
      </w:pPr>
      <w:bookmarkStart w:id="111" w:name="_Toc44862113"/>
      <w:r>
        <w:rPr>
          <w:lang w:val="en-US"/>
        </w:rPr>
        <w:lastRenderedPageBreak/>
        <w:t>Use case Thay đổi thời gian tối đa mượn sách</w:t>
      </w:r>
      <w:bookmarkEnd w:id="111"/>
    </w:p>
    <w:p w14:paraId="0874EC38" w14:textId="77777777" w:rsidR="00BD14B1" w:rsidRDefault="00BD14B1" w:rsidP="00BD14B1">
      <w:pPr>
        <w:keepNext/>
      </w:pPr>
      <w:r>
        <w:rPr>
          <w:noProof/>
          <w:lang w:val="en-US"/>
        </w:rPr>
        <w:drawing>
          <wp:inline distT="0" distB="0" distL="0" distR="0" wp14:anchorId="3570EE16" wp14:editId="486AA07A">
            <wp:extent cx="5724525" cy="1895475"/>
            <wp:effectExtent l="0" t="0" r="9525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1895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96DEC3" w14:textId="77777777" w:rsidR="00BD14B1" w:rsidRDefault="00BD14B1" w:rsidP="00BD14B1">
      <w:pPr>
        <w:pStyle w:val="Caption"/>
        <w:rPr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36</w:t>
      </w:r>
      <w:r>
        <w:fldChar w:fldCharType="end"/>
      </w:r>
      <w:r w:rsidRPr="0020730B">
        <w:t>Activity diagram cho use case</w:t>
      </w:r>
      <w:r>
        <w:rPr>
          <w:lang w:val="en-US"/>
        </w:rPr>
        <w:t xml:space="preserve"> 50</w:t>
      </w:r>
    </w:p>
    <w:p w14:paraId="1EEC9E15" w14:textId="77777777" w:rsidR="00BD14B1" w:rsidRDefault="00BD14B1" w:rsidP="00BD14B1">
      <w:pPr>
        <w:keepNext/>
      </w:pPr>
      <w:r>
        <w:rPr>
          <w:noProof/>
          <w:lang w:val="en-US"/>
        </w:rPr>
        <w:drawing>
          <wp:inline distT="0" distB="0" distL="0" distR="0" wp14:anchorId="3D9B4408" wp14:editId="088DCD56">
            <wp:extent cx="5724525" cy="2828925"/>
            <wp:effectExtent l="0" t="0" r="9525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82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794ACA" w14:textId="77777777" w:rsidR="00BD14B1" w:rsidRPr="00630660" w:rsidRDefault="00BD14B1" w:rsidP="00BD14B1">
      <w:pPr>
        <w:pStyle w:val="Caption"/>
        <w:rPr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37</w:t>
      </w:r>
      <w:r>
        <w:fldChar w:fldCharType="end"/>
      </w:r>
      <w:r>
        <w:rPr>
          <w:lang w:val="en-US"/>
        </w:rPr>
        <w:t xml:space="preserve"> </w:t>
      </w:r>
      <w:r w:rsidRPr="00D37B82">
        <w:t>Sequence diagram c</w:t>
      </w:r>
      <w:r>
        <w:t xml:space="preserve">ho use case </w:t>
      </w:r>
      <w:r>
        <w:rPr>
          <w:lang w:val="en-US"/>
        </w:rPr>
        <w:t>50</w:t>
      </w:r>
    </w:p>
    <w:p w14:paraId="26372C4F" w14:textId="77777777" w:rsidR="00BD14B1" w:rsidRDefault="00BD14B1" w:rsidP="00BD14B1">
      <w:pPr>
        <w:pStyle w:val="Heading2"/>
        <w:rPr>
          <w:lang w:val="en-US"/>
        </w:rPr>
      </w:pPr>
      <w:bookmarkStart w:id="112" w:name="_Toc44862114"/>
      <w:r>
        <w:rPr>
          <w:lang w:val="en-US"/>
        </w:rPr>
        <w:t>Use case Thay đổi số sách tối đa mượn được</w:t>
      </w:r>
      <w:bookmarkEnd w:id="112"/>
    </w:p>
    <w:p w14:paraId="2DAB8F2B" w14:textId="77777777" w:rsidR="00BD14B1" w:rsidRDefault="00BD14B1" w:rsidP="00BD14B1">
      <w:pPr>
        <w:keepNext/>
      </w:pPr>
      <w:r>
        <w:rPr>
          <w:noProof/>
          <w:lang w:val="en-US"/>
        </w:rPr>
        <w:drawing>
          <wp:inline distT="0" distB="0" distL="0" distR="0" wp14:anchorId="430B1B55" wp14:editId="1C246379">
            <wp:extent cx="5724525" cy="1895475"/>
            <wp:effectExtent l="0" t="0" r="9525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1895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A02E81" w14:textId="77777777" w:rsidR="00BD14B1" w:rsidRDefault="00BD14B1" w:rsidP="00BD14B1">
      <w:pPr>
        <w:pStyle w:val="Caption"/>
        <w:rPr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38</w:t>
      </w:r>
      <w:r>
        <w:fldChar w:fldCharType="end"/>
      </w:r>
      <w:r w:rsidRPr="00DF7685">
        <w:t>Activity diagram cho use case</w:t>
      </w:r>
      <w:r>
        <w:rPr>
          <w:lang w:val="en-US"/>
        </w:rPr>
        <w:t xml:space="preserve"> 51</w:t>
      </w:r>
    </w:p>
    <w:p w14:paraId="0124C217" w14:textId="77777777" w:rsidR="00BD14B1" w:rsidRDefault="00BD14B1" w:rsidP="00BD14B1">
      <w:pPr>
        <w:keepNext/>
      </w:pPr>
      <w:r>
        <w:rPr>
          <w:noProof/>
          <w:lang w:val="en-US"/>
        </w:rPr>
        <w:lastRenderedPageBreak/>
        <w:drawing>
          <wp:inline distT="0" distB="0" distL="0" distR="0" wp14:anchorId="3B08D965" wp14:editId="5D88D99F">
            <wp:extent cx="5724525" cy="2828925"/>
            <wp:effectExtent l="0" t="0" r="9525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82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369ACF" w14:textId="77777777" w:rsidR="00BD14B1" w:rsidRPr="00630660" w:rsidRDefault="00BD14B1" w:rsidP="00BD14B1">
      <w:pPr>
        <w:pStyle w:val="Caption"/>
        <w:rPr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39</w:t>
      </w:r>
      <w:r>
        <w:fldChar w:fldCharType="end"/>
      </w:r>
      <w:r>
        <w:rPr>
          <w:lang w:val="en-US"/>
        </w:rPr>
        <w:t xml:space="preserve"> </w:t>
      </w:r>
      <w:r w:rsidRPr="0089643B">
        <w:t>S</w:t>
      </w:r>
      <w:r>
        <w:t xml:space="preserve">equence diagram cho use case </w:t>
      </w:r>
      <w:r>
        <w:rPr>
          <w:lang w:val="en-US"/>
        </w:rPr>
        <w:t>51</w:t>
      </w:r>
    </w:p>
    <w:p w14:paraId="2E4FF69C" w14:textId="67D824A9" w:rsidR="005E5E77" w:rsidRPr="005E5E77" w:rsidRDefault="005E5E77" w:rsidP="00BD14B1">
      <w:pPr>
        <w:pStyle w:val="Heading2"/>
        <w:numPr>
          <w:ilvl w:val="0"/>
          <w:numId w:val="0"/>
        </w:numPr>
        <w:spacing w:line="360" w:lineRule="auto"/>
        <w:jc w:val="both"/>
        <w:rPr>
          <w:lang w:val="en-US"/>
        </w:rPr>
      </w:pPr>
    </w:p>
    <w:sectPr w:rsidR="005E5E77" w:rsidRPr="005E5E77" w:rsidSect="00301562">
      <w:headerReference w:type="default" r:id="rId91"/>
      <w:footerReference w:type="default" r:id="rId92"/>
      <w:pgSz w:w="11907" w:h="16839" w:code="9"/>
      <w:pgMar w:top="1440" w:right="1440" w:bottom="1440" w:left="1440" w:header="720" w:footer="720" w:gutter="0"/>
      <w:pgNumType w:start="1"/>
      <w:cols w:space="720"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1A9F0B0A" w14:textId="77777777" w:rsidR="002B7C3D" w:rsidRDefault="002B7C3D">
      <w:r>
        <w:separator/>
      </w:r>
    </w:p>
  </w:endnote>
  <w:endnote w:type="continuationSeparator" w:id="0">
    <w:p w14:paraId="1431522C" w14:textId="77777777" w:rsidR="002B7C3D" w:rsidRDefault="002B7C3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Helvetica">
    <w:panose1 w:val="020B05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4878206" w14:textId="77777777" w:rsidR="00C1293C" w:rsidRDefault="00C1293C">
    <w:pPr>
      <w:pStyle w:val="Footer"/>
    </w:pPr>
    <w:r w:rsidRPr="004257CD">
      <w:rPr>
        <w:noProof/>
        <w:lang w:val="en-US"/>
      </w:rPr>
      <w:drawing>
        <wp:anchor distT="0" distB="0" distL="114300" distR="114300" simplePos="0" relativeHeight="251662848" behindDoc="0" locked="0" layoutInCell="1" allowOverlap="1" wp14:anchorId="189A9605" wp14:editId="7D7A0A2A">
          <wp:simplePos x="0" y="0"/>
          <wp:positionH relativeFrom="column">
            <wp:posOffset>-909955</wp:posOffset>
          </wp:positionH>
          <wp:positionV relativeFrom="paragraph">
            <wp:posOffset>-356870</wp:posOffset>
          </wp:positionV>
          <wp:extent cx="8323307" cy="992937"/>
          <wp:effectExtent l="0" t="0" r="0" b="0"/>
          <wp:wrapNone/>
          <wp:docPr id="4" name="Picture 8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footer.jpg"/>
                  <pic:cNvPicPr/>
                </pic:nvPicPr>
                <pic:blipFill rotWithShape="1">
                  <a:blip r:embed="rId1">
                    <a:clrChange>
                      <a:clrFrom>
                        <a:srgbClr val="FFFFFF"/>
                      </a:clrFrom>
                      <a:clrTo>
                        <a:srgbClr val="FFFFFF">
                          <a:alpha val="0"/>
                        </a:srgbClr>
                      </a:clrTo>
                    </a:clrChange>
                    <a:lum/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t="14656"/>
                  <a:stretch/>
                </pic:blipFill>
                <pic:spPr bwMode="auto">
                  <a:xfrm>
                    <a:off x="0" y="0"/>
                    <a:ext cx="8323307" cy="992937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W w:w="0" w:type="auto"/>
      <w:tblBorders>
        <w:top w:val="single" w:sz="6" w:space="0" w:color="auto"/>
        <w:left w:val="single" w:sz="6" w:space="0" w:color="auto"/>
        <w:bottom w:val="single" w:sz="6" w:space="0" w:color="auto"/>
        <w:right w:val="single" w:sz="6" w:space="0" w:color="auto"/>
        <w:insideH w:val="single" w:sz="6" w:space="0" w:color="auto"/>
        <w:insideV w:val="single" w:sz="6" w:space="0" w:color="auto"/>
      </w:tblBorders>
      <w:tblLayout w:type="fixed"/>
      <w:tblLook w:val="0000" w:firstRow="0" w:lastRow="0" w:firstColumn="0" w:lastColumn="0" w:noHBand="0" w:noVBand="0"/>
    </w:tblPr>
    <w:tblGrid>
      <w:gridCol w:w="6768"/>
      <w:gridCol w:w="2482"/>
    </w:tblGrid>
    <w:tr w:rsidR="00C1293C" w14:paraId="482722F3" w14:textId="77777777">
      <w:tc>
        <w:tcPr>
          <w:tcW w:w="6768" w:type="dxa"/>
          <w:tcBorders>
            <w:top w:val="nil"/>
            <w:left w:val="nil"/>
            <w:bottom w:val="nil"/>
            <w:right w:val="nil"/>
          </w:tcBorders>
        </w:tcPr>
        <w:p w14:paraId="166CB59E" w14:textId="77777777" w:rsidR="00C1293C" w:rsidRPr="007A1DE8" w:rsidRDefault="00C1293C" w:rsidP="00FC77E2">
          <w:pPr>
            <w:rPr>
              <w:lang w:val="en-US"/>
            </w:rPr>
          </w:pPr>
          <w:r w:rsidRPr="004257CD">
            <w:rPr>
              <w:noProof/>
              <w:lang w:val="en-US"/>
            </w:rPr>
            <w:drawing>
              <wp:anchor distT="0" distB="0" distL="114300" distR="114300" simplePos="0" relativeHeight="251666432" behindDoc="1" locked="0" layoutInCell="1" allowOverlap="1" wp14:anchorId="39E04D20" wp14:editId="6CFB9C37">
                <wp:simplePos x="0" y="0"/>
                <wp:positionH relativeFrom="column">
                  <wp:posOffset>-910961</wp:posOffset>
                </wp:positionH>
                <wp:positionV relativeFrom="paragraph">
                  <wp:posOffset>-93345</wp:posOffset>
                </wp:positionV>
                <wp:extent cx="8515350" cy="1025849"/>
                <wp:effectExtent l="0" t="0" r="0" b="3175"/>
                <wp:wrapNone/>
                <wp:docPr id="5" name="Picture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footer.jpg"/>
                        <pic:cNvPicPr/>
                      </pic:nvPicPr>
                      <pic:blipFill>
                        <a:blip r:embed="rId1">
                          <a:clrChange>
                            <a:clrFrom>
                              <a:srgbClr val="FFFFFF"/>
                            </a:clrFrom>
                            <a:clrTo>
                              <a:srgbClr val="FFFFFF">
                                <a:alpha val="0"/>
                              </a:srgbClr>
                            </a:clrTo>
                          </a:clrChange>
                          <a:lum/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 t="12245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8515350" cy="102584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</wp:anchor>
            </w:drawing>
          </w:r>
        </w:p>
      </w:tc>
      <w:tc>
        <w:tcPr>
          <w:tcW w:w="2482" w:type="dxa"/>
          <w:tcBorders>
            <w:top w:val="nil"/>
            <w:left w:val="nil"/>
            <w:bottom w:val="nil"/>
            <w:right w:val="nil"/>
          </w:tcBorders>
        </w:tcPr>
        <w:p w14:paraId="638032BB" w14:textId="7AE04079" w:rsidR="00C1293C" w:rsidRPr="00B871C5" w:rsidRDefault="00C1293C" w:rsidP="00D234F3">
          <w:pPr>
            <w:jc w:val="right"/>
            <w:rPr>
              <w:lang w:val="en-US"/>
            </w:rPr>
          </w:pPr>
          <w:r>
            <w:t xml:space="preserve">Trang </w:t>
          </w:r>
          <w:r>
            <w:rPr>
              <w:rStyle w:val="PageNumber"/>
            </w:rPr>
            <w:fldChar w:fldCharType="begin"/>
          </w:r>
          <w:r>
            <w:rPr>
              <w:rStyle w:val="PageNumber"/>
            </w:rPr>
            <w:instrText xml:space="preserve">page </w:instrText>
          </w:r>
          <w:r>
            <w:rPr>
              <w:rStyle w:val="PageNumber"/>
            </w:rPr>
            <w:fldChar w:fldCharType="separate"/>
          </w:r>
          <w:r w:rsidR="00BB7659">
            <w:rPr>
              <w:rStyle w:val="PageNumber"/>
              <w:noProof/>
            </w:rPr>
            <w:t>46</w:t>
          </w:r>
          <w:r>
            <w:rPr>
              <w:rStyle w:val="PageNumber"/>
            </w:rPr>
            <w:fldChar w:fldCharType="end"/>
          </w:r>
        </w:p>
      </w:tc>
    </w:tr>
  </w:tbl>
  <w:p w14:paraId="20749726" w14:textId="77777777" w:rsidR="00C1293C" w:rsidRDefault="00C1293C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046A3D50" w14:textId="77777777" w:rsidR="002B7C3D" w:rsidRDefault="002B7C3D">
      <w:r>
        <w:separator/>
      </w:r>
    </w:p>
  </w:footnote>
  <w:footnote w:type="continuationSeparator" w:id="0">
    <w:p w14:paraId="06AC54CF" w14:textId="77777777" w:rsidR="002B7C3D" w:rsidRDefault="002B7C3D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08BB735" w14:textId="77777777" w:rsidR="00C1293C" w:rsidRDefault="00C1293C" w:rsidP="00862EC5">
    <w:pPr>
      <w:pStyle w:val="Header"/>
    </w:pPr>
    <w:r>
      <w:rPr>
        <w:noProof/>
        <w:lang w:val="en-US"/>
      </w:rPr>
      <mc:AlternateContent>
        <mc:Choice Requires="wps">
          <w:drawing>
            <wp:anchor distT="0" distB="0" distL="114300" distR="114300" simplePos="0" relativeHeight="251660800" behindDoc="0" locked="0" layoutInCell="1" allowOverlap="1" wp14:anchorId="1BFC9F55" wp14:editId="457939E0">
              <wp:simplePos x="0" y="0"/>
              <wp:positionH relativeFrom="page">
                <wp:posOffset>-1</wp:posOffset>
              </wp:positionH>
              <wp:positionV relativeFrom="page">
                <wp:posOffset>1</wp:posOffset>
              </wp:positionV>
              <wp:extent cx="1183005" cy="10325100"/>
              <wp:effectExtent l="0" t="0" r="0" b="0"/>
              <wp:wrapNone/>
              <wp:docPr id="3" name="Freeform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 flipH="1">
                        <a:off x="0" y="0"/>
                        <a:ext cx="1183005" cy="10325100"/>
                      </a:xfrm>
                      <a:custGeom>
                        <a:avLst/>
                        <a:gdLst>
                          <a:gd name="T0" fmla="*/ 502 w 502"/>
                          <a:gd name="T1" fmla="*/ 0 h 3168"/>
                          <a:gd name="T2" fmla="*/ 93 w 502"/>
                          <a:gd name="T3" fmla="*/ 0 h 3168"/>
                          <a:gd name="T4" fmla="*/ 0 w 502"/>
                          <a:gd name="T5" fmla="*/ 3168 h 3168"/>
                          <a:gd name="T6" fmla="*/ 502 w 502"/>
                          <a:gd name="T7" fmla="*/ 3168 h 3168"/>
                          <a:gd name="T8" fmla="*/ 502 w 502"/>
                          <a:gd name="T9" fmla="*/ 0 h 3168"/>
                        </a:gdLst>
                        <a:ahLst/>
                        <a:cxnLst>
                          <a:cxn ang="0">
                            <a:pos x="T0" y="T1"/>
                          </a:cxn>
                          <a:cxn ang="0">
                            <a:pos x="T2" y="T3"/>
                          </a:cxn>
                          <a:cxn ang="0">
                            <a:pos x="T4" y="T5"/>
                          </a:cxn>
                          <a:cxn ang="0">
                            <a:pos x="T6" y="T7"/>
                          </a:cxn>
                          <a:cxn ang="0">
                            <a:pos x="T8" y="T9"/>
                          </a:cxn>
                        </a:cxnLst>
                        <a:rect l="0" t="0" r="r" b="b"/>
                        <a:pathLst>
                          <a:path w="502" h="3168">
                            <a:moveTo>
                              <a:pt x="502" y="0"/>
                            </a:moveTo>
                            <a:cubicBezTo>
                              <a:pt x="93" y="0"/>
                              <a:pt x="93" y="0"/>
                              <a:pt x="93" y="0"/>
                            </a:cubicBezTo>
                            <a:cubicBezTo>
                              <a:pt x="146" y="383"/>
                              <a:pt x="323" y="1900"/>
                              <a:pt x="0" y="3168"/>
                            </a:cubicBezTo>
                            <a:cubicBezTo>
                              <a:pt x="502" y="3168"/>
                              <a:pt x="502" y="3168"/>
                              <a:pt x="502" y="3168"/>
                            </a:cubicBezTo>
                            <a:lnTo>
                              <a:pt x="502" y="0"/>
                            </a:lnTo>
                            <a:close/>
                          </a:path>
                        </a:pathLst>
                      </a:custGeom>
                      <a:gradFill rotWithShape="1">
                        <a:gsLst>
                          <a:gs pos="0">
                            <a:srgbClr val="8DB3E2"/>
                          </a:gs>
                          <a:gs pos="100000">
                            <a:srgbClr val="1F497D"/>
                          </a:gs>
                        </a:gsLst>
                        <a:lin ang="5400000" scaled="1"/>
                      </a:gradFill>
                      <a:ln>
                        <a:noFill/>
                      </a:ln>
                      <a:effectLst/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212120"/>
                            </a:solidFill>
                            <a:round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C8682"/>
                              </a:outerShdw>
                            </a:effectLst>
                          </a14:hiddenEffects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C69E74E" id="Freeform 1" o:spid="_x0000_s1026" style="position:absolute;margin-left:0;margin-top:0;width:93.15pt;height:813pt;flip:x;z-index:2516608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502,31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" path="m502,c93,,93,,93,,146,383,323,1900,,3168v502,,502,,502,l502,xe" fillcolor="#8db3e2" stroked="f" strokecolor="#212120">
              <v:fill color2="#1f497d" rotate="t" focus="100%" type="gradient"/>
              <v:shadow color="#8c8682"/>
              <v:path arrowok="t" o:connecttype="custom" o:connectlocs="1183005,0;219162,0;0,10325100;1183005,10325100;1183005,0" o:connectangles="0,0,0,0,0"/>
              <w10:wrap anchorx="page" anchory="page"/>
            </v:shape>
          </w:pict>
        </mc:Fallback>
      </mc:AlternateContent>
    </w:r>
    <w:r w:rsidRPr="004257CD">
      <w:rPr>
        <w:noProof/>
        <w:lang w:val="en-US"/>
      </w:rPr>
      <w:drawing>
        <wp:anchor distT="0" distB="0" distL="114300" distR="114300" simplePos="0" relativeHeight="251661824" behindDoc="0" locked="0" layoutInCell="1" allowOverlap="1" wp14:anchorId="56AE107A" wp14:editId="6EBB0ACF">
          <wp:simplePos x="0" y="0"/>
          <wp:positionH relativeFrom="column">
            <wp:posOffset>-538642</wp:posOffset>
          </wp:positionH>
          <wp:positionV relativeFrom="paragraph">
            <wp:posOffset>-447040</wp:posOffset>
          </wp:positionV>
          <wp:extent cx="7188200" cy="967105"/>
          <wp:effectExtent l="0" t="0" r="0" b="0"/>
          <wp:wrapNone/>
          <wp:docPr id="1" name="Picture 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header.jpg"/>
                  <pic:cNvPicPr/>
                </pic:nvPicPr>
                <pic:blipFill>
                  <a:blip r:embed="rId1">
                    <a:clrChange>
                      <a:clrFrom>
                        <a:srgbClr val="FFFFFF"/>
                      </a:clrFrom>
                      <a:clrTo>
                        <a:srgbClr val="FFFFFF">
                          <a:alpha val="0"/>
                        </a:srgbClr>
                      </a:clrTo>
                    </a:clrChange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188200" cy="96710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  <w:p w14:paraId="6B004F62" w14:textId="77777777" w:rsidR="00C1293C" w:rsidRDefault="00C1293C" w:rsidP="00862EC5">
    <w:pPr>
      <w:pStyle w:val="Title"/>
      <w:rPr>
        <w:lang w:val="en-US"/>
      </w:rPr>
    </w:pPr>
  </w:p>
  <w:p w14:paraId="05F2485C" w14:textId="77777777" w:rsidR="00C1293C" w:rsidRPr="003B1A2B" w:rsidRDefault="00C1293C" w:rsidP="00862EC5">
    <w:pPr>
      <w:rPr>
        <w:lang w:val="en-US"/>
      </w:rPr>
    </w:pPr>
  </w:p>
  <w:p w14:paraId="3ACE984F" w14:textId="77777777" w:rsidR="00C1293C" w:rsidRPr="00F53DBB" w:rsidRDefault="00C1293C" w:rsidP="00862EC5">
    <w:pPr>
      <w:pStyle w:val="NormalWeb"/>
      <w:spacing w:before="0" w:beforeAutospacing="0" w:after="0" w:afterAutospacing="0"/>
      <w:jc w:val="center"/>
      <w:rPr>
        <w:rFonts w:ascii="Tahoma" w:eastAsia="Tahoma" w:hAnsi="Tahoma" w:cs="Tahoma"/>
        <w:b/>
        <w:bCs/>
        <w:color w:val="FF9900"/>
        <w:spacing w:val="10"/>
        <w:kern w:val="24"/>
        <w:sz w:val="34"/>
        <w:szCs w:val="72"/>
        <w14:shadow w14:blurRad="50800" w14:dist="38989" w14:dir="5460000" w14:sx="100000" w14:sy="100000" w14:kx="0" w14:ky="0" w14:algn="tl">
          <w14:srgbClr w14:val="000000">
            <w14:alpha w14:val="62000"/>
          </w14:srgbClr>
        </w14:shadow>
        <w14:reflection w14:blurRad="6350" w14:stA="55000" w14:stPos="0" w14:endA="300" w14:endPos="45500" w14:dist="0" w14:dir="5400000" w14:fadeDir="5400000" w14:sx="100000" w14:sy="-100000" w14:kx="0" w14:ky="0" w14:algn="bl"/>
        <w14:props3d w14:extrusionH="25400" w14:contourW="8890" w14:prstMaterial="warmMatte">
          <w14:bevelT w14:w="38100" w14:h="31750" w14:prst="circle"/>
          <w14:contourClr>
            <w14:schemeClr w14:val="accent2">
              <w14:shade w14:val="75000"/>
            </w14:schemeClr>
          </w14:contourClr>
        </w14:props3d>
      </w:rPr>
    </w:pPr>
    <w:r w:rsidRPr="00F53DBB">
      <w:rPr>
        <w:rFonts w:ascii="Tahoma" w:eastAsia="Tahoma" w:hAnsi="Tahoma" w:cs="Tahoma"/>
        <w:b/>
        <w:bCs/>
        <w:color w:val="FF9900"/>
        <w:spacing w:val="10"/>
        <w:kern w:val="24"/>
        <w:sz w:val="34"/>
        <w:szCs w:val="72"/>
        <w14:shadow w14:blurRad="50800" w14:dist="38989" w14:dir="5460000" w14:sx="100000" w14:sy="100000" w14:kx="0" w14:ky="0" w14:algn="tl">
          <w14:srgbClr w14:val="000000">
            <w14:alpha w14:val="62000"/>
          </w14:srgbClr>
        </w14:shadow>
        <w14:reflection w14:blurRad="6350" w14:stA="55000" w14:stPos="0" w14:endA="300" w14:endPos="45500" w14:dist="0" w14:dir="5400000" w14:fadeDir="5400000" w14:sx="100000" w14:sy="-100000" w14:kx="0" w14:ky="0" w14:algn="bl"/>
        <w14:props3d w14:extrusionH="25400" w14:contourW="8890" w14:prstMaterial="warmMatte">
          <w14:bevelT w14:w="38100" w14:h="31750" w14:prst="circle"/>
          <w14:contourClr>
            <w14:schemeClr w14:val="accent2">
              <w14:shade w14:val="75000"/>
            </w14:schemeClr>
          </w14:contourClr>
        </w14:props3d>
      </w:rPr>
      <w:t>Đồ án môn Phân tích và thiết kế phần mềm</w:t>
    </w:r>
  </w:p>
  <w:p w14:paraId="22B5F2F5" w14:textId="77777777" w:rsidR="00C1293C" w:rsidRPr="0040293A" w:rsidRDefault="00C1293C" w:rsidP="00862EC5">
    <w:pPr>
      <w:pStyle w:val="Header"/>
      <w:rPr>
        <w:rFonts w:eastAsia="Tahoma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6FB9DBB" w14:textId="77777777" w:rsidR="00C1293C" w:rsidRDefault="00C1293C">
    <w:r w:rsidRPr="004257CD">
      <w:rPr>
        <w:noProof/>
        <w:lang w:val="en-US"/>
      </w:rPr>
      <w:drawing>
        <wp:anchor distT="0" distB="0" distL="114300" distR="114300" simplePos="0" relativeHeight="251658240" behindDoc="1" locked="0" layoutInCell="1" allowOverlap="1" wp14:anchorId="4DE4F0FB" wp14:editId="62FDB39C">
          <wp:simplePos x="0" y="0"/>
          <wp:positionH relativeFrom="column">
            <wp:posOffset>-541655</wp:posOffset>
          </wp:positionH>
          <wp:positionV relativeFrom="paragraph">
            <wp:posOffset>-445506</wp:posOffset>
          </wp:positionV>
          <wp:extent cx="7188200" cy="967105"/>
          <wp:effectExtent l="0" t="0" r="0" b="0"/>
          <wp:wrapNone/>
          <wp:docPr id="6" name="Picture 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header.jpg"/>
                  <pic:cNvPicPr/>
                </pic:nvPicPr>
                <pic:blipFill>
                  <a:blip r:embed="rId1">
                    <a:clrChange>
                      <a:clrFrom>
                        <a:srgbClr val="FFFFFF"/>
                      </a:clrFrom>
                      <a:clrTo>
                        <a:srgbClr val="FFFFFF">
                          <a:alpha val="0"/>
                        </a:srgbClr>
                      </a:clrTo>
                    </a:clrChange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188200" cy="96710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  <w:tbl>
    <w:tblPr>
      <w:tblW w:w="9468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1E0" w:firstRow="1" w:lastRow="1" w:firstColumn="1" w:lastColumn="1" w:noHBand="0" w:noVBand="0"/>
    </w:tblPr>
    <w:tblGrid>
      <w:gridCol w:w="6623"/>
      <w:gridCol w:w="2845"/>
    </w:tblGrid>
    <w:tr w:rsidR="00C1293C" w14:paraId="796E0B50" w14:textId="77777777" w:rsidTr="008D3541">
      <w:tc>
        <w:tcPr>
          <w:tcW w:w="6623" w:type="dxa"/>
          <w:shd w:val="clear" w:color="auto" w:fill="auto"/>
        </w:tcPr>
        <w:p w14:paraId="7DDEC8A0" w14:textId="77777777" w:rsidR="00C1293C" w:rsidRPr="008D3541" w:rsidRDefault="00C1293C">
          <w:pPr>
            <w:pStyle w:val="Header"/>
            <w:rPr>
              <w:color w:val="0000FF"/>
              <w:lang w:val="en-US"/>
            </w:rPr>
          </w:pPr>
          <w:r>
            <w:rPr>
              <w:lang w:val="en-US"/>
            </w:rPr>
            <w:t>Quản lý thư viện</w:t>
          </w:r>
        </w:p>
      </w:tc>
      <w:tc>
        <w:tcPr>
          <w:tcW w:w="2845" w:type="dxa"/>
          <w:shd w:val="clear" w:color="auto" w:fill="auto"/>
        </w:tcPr>
        <w:p w14:paraId="66C39D15" w14:textId="36E9C723" w:rsidR="00C1293C" w:rsidRPr="008D3541" w:rsidRDefault="00C1293C" w:rsidP="009E1394">
          <w:pPr>
            <w:pStyle w:val="Header"/>
            <w:rPr>
              <w:lang w:val="en-US"/>
            </w:rPr>
          </w:pPr>
          <w:r w:rsidRPr="008D3541">
            <w:rPr>
              <w:lang w:val="en-US"/>
            </w:rPr>
            <w:t xml:space="preserve">Phiên bản: </w:t>
          </w:r>
          <w:r>
            <w:rPr>
              <w:lang w:val="en-US"/>
            </w:rPr>
            <w:t>2.3</w:t>
          </w:r>
        </w:p>
      </w:tc>
    </w:tr>
    <w:tr w:rsidR="00C1293C" w14:paraId="442D0DA6" w14:textId="77777777" w:rsidTr="008D3541">
      <w:tc>
        <w:tcPr>
          <w:tcW w:w="6623" w:type="dxa"/>
          <w:shd w:val="clear" w:color="auto" w:fill="auto"/>
        </w:tcPr>
        <w:p w14:paraId="0DB4F05B" w14:textId="77777777" w:rsidR="00C1293C" w:rsidRPr="008D3541" w:rsidRDefault="00C1293C">
          <w:pPr>
            <w:pStyle w:val="Header"/>
            <w:rPr>
              <w:lang w:val="en-US"/>
            </w:rPr>
          </w:pPr>
          <w:r w:rsidRPr="008D3541">
            <w:rPr>
              <w:lang w:val="en-US"/>
            </w:rPr>
            <w:t>Mô hình Use case</w:t>
          </w:r>
        </w:p>
      </w:tc>
      <w:tc>
        <w:tcPr>
          <w:tcW w:w="2845" w:type="dxa"/>
          <w:shd w:val="clear" w:color="auto" w:fill="auto"/>
        </w:tcPr>
        <w:p w14:paraId="717582EF" w14:textId="15B6F914" w:rsidR="00C1293C" w:rsidRPr="008D3541" w:rsidRDefault="00C1293C" w:rsidP="009E1394">
          <w:pPr>
            <w:pStyle w:val="Header"/>
            <w:rPr>
              <w:lang w:val="en-US"/>
            </w:rPr>
          </w:pPr>
          <w:r w:rsidRPr="008D3541">
            <w:rPr>
              <w:lang w:val="en-US"/>
            </w:rPr>
            <w:t xml:space="preserve">Ngày: </w:t>
          </w:r>
          <w:r>
            <w:rPr>
              <w:lang w:val="en-US"/>
            </w:rPr>
            <w:t>05/07/2020</w:t>
          </w:r>
        </w:p>
      </w:tc>
    </w:tr>
  </w:tbl>
  <w:p w14:paraId="0F7178D7" w14:textId="77777777" w:rsidR="00C1293C" w:rsidRPr="007A1DE8" w:rsidRDefault="00C1293C">
    <w:pPr>
      <w:pStyle w:val="Header"/>
      <w:rPr>
        <w:lang w:val="en-US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FB"/>
    <w:multiLevelType w:val="multilevel"/>
    <w:tmpl w:val="FFFFFFFF"/>
    <w:lvl w:ilvl="0">
      <w:start w:val="1"/>
      <w:numFmt w:val="decimal"/>
      <w:pStyle w:val="Heading1"/>
      <w:lvlText w:val="%1."/>
      <w:legacy w:legacy="1" w:legacySpace="144" w:legacyIndent="0"/>
      <w:lvlJc w:val="left"/>
    </w:lvl>
    <w:lvl w:ilvl="1">
      <w:start w:val="1"/>
      <w:numFmt w:val="decimal"/>
      <w:pStyle w:val="Heading2"/>
      <w:lvlText w:val="%1.%2"/>
      <w:legacy w:legacy="1" w:legacySpace="144" w:legacyIndent="0"/>
      <w:lvlJc w:val="left"/>
    </w:lvl>
    <w:lvl w:ilvl="2">
      <w:start w:val="1"/>
      <w:numFmt w:val="decimal"/>
      <w:pStyle w:val="Heading3"/>
      <w:lvlText w:val="%1.%2.%3"/>
      <w:legacy w:legacy="1" w:legacySpace="144" w:legacyIndent="0"/>
      <w:lvlJc w:val="left"/>
    </w:lvl>
    <w:lvl w:ilvl="3">
      <w:start w:val="1"/>
      <w:numFmt w:val="decimal"/>
      <w:pStyle w:val="Heading4"/>
      <w:lvlText w:val="%1.%2.%3.%4"/>
      <w:legacy w:legacy="1" w:legacySpace="144" w:legacyIndent="0"/>
      <w:lvlJc w:val="left"/>
    </w:lvl>
    <w:lvl w:ilvl="4">
      <w:start w:val="1"/>
      <w:numFmt w:val="decimal"/>
      <w:pStyle w:val="Heading5"/>
      <w:lvlText w:val="%1.%2.%3.%4.%5"/>
      <w:legacy w:legacy="1" w:legacySpace="144" w:legacyIndent="0"/>
      <w:lvlJc w:val="left"/>
    </w:lvl>
    <w:lvl w:ilvl="5">
      <w:start w:val="1"/>
      <w:numFmt w:val="decimal"/>
      <w:pStyle w:val="Heading6"/>
      <w:lvlText w:val="%1.%2.%3.%4.%5.%6"/>
      <w:legacy w:legacy="1" w:legacySpace="144" w:legacyIndent="0"/>
      <w:lvlJc w:val="left"/>
    </w:lvl>
    <w:lvl w:ilvl="6">
      <w:start w:val="1"/>
      <w:numFmt w:val="decimal"/>
      <w:pStyle w:val="Heading7"/>
      <w:lvlText w:val="%1.%2.%3.%4.%5.%6.%7"/>
      <w:legacy w:legacy="1" w:legacySpace="144" w:legacyIndent="0"/>
      <w:lvlJc w:val="left"/>
    </w:lvl>
    <w:lvl w:ilvl="7">
      <w:start w:val="1"/>
      <w:numFmt w:val="decimal"/>
      <w:pStyle w:val="Heading8"/>
      <w:lvlText w:val="%1.%2.%3.%4.%5.%6.%7.%8"/>
      <w:legacy w:legacy="1" w:legacySpace="144" w:legacyIndent="0"/>
      <w:lvlJc w:val="left"/>
    </w:lvl>
    <w:lvl w:ilvl="8">
      <w:start w:val="1"/>
      <w:numFmt w:val="decimal"/>
      <w:pStyle w:val="Heading9"/>
      <w:lvlText w:val="%1.%2.%3.%4.%5.%6.%7.%8.%9"/>
      <w:legacy w:legacy="1" w:legacySpace="144" w:legacyIndent="0"/>
      <w:lvlJc w:val="left"/>
    </w:lvl>
  </w:abstractNum>
  <w:abstractNum w:abstractNumId="1" w15:restartNumberingAfterBreak="0">
    <w:nsid w:val="FFFFFFFE"/>
    <w:multiLevelType w:val="singleLevel"/>
    <w:tmpl w:val="FFFFFFFF"/>
    <w:lvl w:ilvl="0">
      <w:numFmt w:val="decimal"/>
      <w:lvlText w:val="*"/>
      <w:lvlJc w:val="left"/>
    </w:lvl>
  </w:abstractNum>
  <w:abstractNum w:abstractNumId="2" w15:restartNumberingAfterBreak="0">
    <w:nsid w:val="01B11C6B"/>
    <w:multiLevelType w:val="hybridMultilevel"/>
    <w:tmpl w:val="C8DC28D0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090B0B66"/>
    <w:multiLevelType w:val="hybridMultilevel"/>
    <w:tmpl w:val="04CC732A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0C6647A3"/>
    <w:multiLevelType w:val="hybridMultilevel"/>
    <w:tmpl w:val="EEBA0E28"/>
    <w:lvl w:ilvl="0" w:tplc="32DEF2BE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17D2953"/>
    <w:multiLevelType w:val="hybridMultilevel"/>
    <w:tmpl w:val="1C20632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7E609A9"/>
    <w:multiLevelType w:val="singleLevel"/>
    <w:tmpl w:val="0409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7" w15:restartNumberingAfterBreak="0">
    <w:nsid w:val="236D3B15"/>
    <w:multiLevelType w:val="hybridMultilevel"/>
    <w:tmpl w:val="8DF21B9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7B45ACA"/>
    <w:multiLevelType w:val="singleLevel"/>
    <w:tmpl w:val="0409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29CB02D6"/>
    <w:multiLevelType w:val="singleLevel"/>
    <w:tmpl w:val="0409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0" w15:restartNumberingAfterBreak="0">
    <w:nsid w:val="2A2F0523"/>
    <w:multiLevelType w:val="singleLevel"/>
    <w:tmpl w:val="0409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1" w15:restartNumberingAfterBreak="0">
    <w:nsid w:val="2A36272B"/>
    <w:multiLevelType w:val="hybridMultilevel"/>
    <w:tmpl w:val="B7BE98B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 w15:restartNumberingAfterBreak="0">
    <w:nsid w:val="2CBC62EC"/>
    <w:multiLevelType w:val="hybridMultilevel"/>
    <w:tmpl w:val="5106DDE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E2E54E1"/>
    <w:multiLevelType w:val="hybridMultilevel"/>
    <w:tmpl w:val="F55ECAF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 w15:restartNumberingAfterBreak="0">
    <w:nsid w:val="3317306F"/>
    <w:multiLevelType w:val="hybridMultilevel"/>
    <w:tmpl w:val="8206A026"/>
    <w:lvl w:ilvl="0" w:tplc="04090001">
      <w:start w:val="1"/>
      <w:numFmt w:val="bullet"/>
      <w:lvlText w:val=""/>
      <w:lvlJc w:val="left"/>
      <w:pPr>
        <w:ind w:left="15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60" w:hanging="360"/>
      </w:pPr>
      <w:rPr>
        <w:rFonts w:ascii="Wingdings" w:hAnsi="Wingdings" w:hint="default"/>
      </w:rPr>
    </w:lvl>
  </w:abstractNum>
  <w:abstractNum w:abstractNumId="15" w15:restartNumberingAfterBreak="0">
    <w:nsid w:val="34182DDF"/>
    <w:multiLevelType w:val="singleLevel"/>
    <w:tmpl w:val="0409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6" w15:restartNumberingAfterBreak="0">
    <w:nsid w:val="34A25CA1"/>
    <w:multiLevelType w:val="singleLevel"/>
    <w:tmpl w:val="0409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7" w15:restartNumberingAfterBreak="0">
    <w:nsid w:val="3C1B1972"/>
    <w:multiLevelType w:val="singleLevel"/>
    <w:tmpl w:val="0409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8" w15:restartNumberingAfterBreak="0">
    <w:nsid w:val="3D3D125A"/>
    <w:multiLevelType w:val="hybridMultilevel"/>
    <w:tmpl w:val="C576EB7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56B6BA5"/>
    <w:multiLevelType w:val="singleLevel"/>
    <w:tmpl w:val="0409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20" w15:restartNumberingAfterBreak="0">
    <w:nsid w:val="467C4A59"/>
    <w:multiLevelType w:val="singleLevel"/>
    <w:tmpl w:val="0409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21" w15:restartNumberingAfterBreak="0">
    <w:nsid w:val="47415235"/>
    <w:multiLevelType w:val="hybridMultilevel"/>
    <w:tmpl w:val="0068EB28"/>
    <w:lvl w:ilvl="0" w:tplc="637878CC">
      <w:start w:val="10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841308A"/>
    <w:multiLevelType w:val="singleLevel"/>
    <w:tmpl w:val="0409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23" w15:restartNumberingAfterBreak="0">
    <w:nsid w:val="49FD2AF7"/>
    <w:multiLevelType w:val="hybridMultilevel"/>
    <w:tmpl w:val="F5EE417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4" w15:restartNumberingAfterBreak="0">
    <w:nsid w:val="539F394E"/>
    <w:multiLevelType w:val="hybridMultilevel"/>
    <w:tmpl w:val="4DF2B4FC"/>
    <w:lvl w:ilvl="0" w:tplc="EA7AD5CA"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5" w15:restartNumberingAfterBreak="0">
    <w:nsid w:val="54022156"/>
    <w:multiLevelType w:val="singleLevel"/>
    <w:tmpl w:val="0409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26" w15:restartNumberingAfterBreak="0">
    <w:nsid w:val="55EC7679"/>
    <w:multiLevelType w:val="singleLevel"/>
    <w:tmpl w:val="0409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27" w15:restartNumberingAfterBreak="0">
    <w:nsid w:val="58E34A87"/>
    <w:multiLevelType w:val="singleLevel"/>
    <w:tmpl w:val="0409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28" w15:restartNumberingAfterBreak="0">
    <w:nsid w:val="5A2F0953"/>
    <w:multiLevelType w:val="singleLevel"/>
    <w:tmpl w:val="76681128"/>
    <w:lvl w:ilvl="0">
      <w:numFmt w:val="bullet"/>
      <w:pStyle w:val="ToDoItem"/>
      <w:lvlText w:val="-"/>
      <w:lvlJc w:val="left"/>
      <w:pPr>
        <w:tabs>
          <w:tab w:val="num" w:pos="360"/>
        </w:tabs>
        <w:ind w:left="360" w:hanging="360"/>
      </w:pPr>
      <w:rPr>
        <w:rFonts w:hint="default"/>
      </w:rPr>
    </w:lvl>
  </w:abstractNum>
  <w:abstractNum w:abstractNumId="29" w15:restartNumberingAfterBreak="0">
    <w:nsid w:val="5B133146"/>
    <w:multiLevelType w:val="hybridMultilevel"/>
    <w:tmpl w:val="07BE61DE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0" w15:restartNumberingAfterBreak="0">
    <w:nsid w:val="616936C1"/>
    <w:multiLevelType w:val="singleLevel"/>
    <w:tmpl w:val="0409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</w:abstractNum>
  <w:abstractNum w:abstractNumId="31" w15:restartNumberingAfterBreak="0">
    <w:nsid w:val="623D117C"/>
    <w:multiLevelType w:val="singleLevel"/>
    <w:tmpl w:val="0409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32" w15:restartNumberingAfterBreak="0">
    <w:nsid w:val="62496643"/>
    <w:multiLevelType w:val="singleLevel"/>
    <w:tmpl w:val="0409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33" w15:restartNumberingAfterBreak="0">
    <w:nsid w:val="63CD7CCE"/>
    <w:multiLevelType w:val="hybridMultilevel"/>
    <w:tmpl w:val="796CB15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4" w15:restartNumberingAfterBreak="0">
    <w:nsid w:val="69757213"/>
    <w:multiLevelType w:val="hybridMultilevel"/>
    <w:tmpl w:val="05366A40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5" w15:restartNumberingAfterBreak="0">
    <w:nsid w:val="69E954B9"/>
    <w:multiLevelType w:val="singleLevel"/>
    <w:tmpl w:val="0409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36" w15:restartNumberingAfterBreak="0">
    <w:nsid w:val="6C1A01CB"/>
    <w:multiLevelType w:val="singleLevel"/>
    <w:tmpl w:val="0409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37" w15:restartNumberingAfterBreak="0">
    <w:nsid w:val="6D5943B7"/>
    <w:multiLevelType w:val="singleLevel"/>
    <w:tmpl w:val="0409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38" w15:restartNumberingAfterBreak="0">
    <w:nsid w:val="72F5738E"/>
    <w:multiLevelType w:val="singleLevel"/>
    <w:tmpl w:val="0409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39" w15:restartNumberingAfterBreak="0">
    <w:nsid w:val="73E86986"/>
    <w:multiLevelType w:val="singleLevel"/>
    <w:tmpl w:val="0409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40" w15:restartNumberingAfterBreak="0">
    <w:nsid w:val="74E4221C"/>
    <w:multiLevelType w:val="singleLevel"/>
    <w:tmpl w:val="0409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41" w15:restartNumberingAfterBreak="0">
    <w:nsid w:val="77A82DC1"/>
    <w:multiLevelType w:val="hybridMultilevel"/>
    <w:tmpl w:val="07AE031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2" w15:restartNumberingAfterBreak="0">
    <w:nsid w:val="78411D85"/>
    <w:multiLevelType w:val="singleLevel"/>
    <w:tmpl w:val="0409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43" w15:restartNumberingAfterBreak="0">
    <w:nsid w:val="799A49DD"/>
    <w:multiLevelType w:val="singleLevel"/>
    <w:tmpl w:val="0409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44" w15:restartNumberingAfterBreak="0">
    <w:nsid w:val="7F721D72"/>
    <w:multiLevelType w:val="hybridMultilevel"/>
    <w:tmpl w:val="9D9AC84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  <w:lvlOverride w:ilvl="0">
      <w:lvl w:ilvl="0">
        <w:start w:val="1"/>
        <w:numFmt w:val="bullet"/>
        <w:lvlText w:val=""/>
        <w:legacy w:legacy="1" w:legacySpace="0" w:legacyIndent="360"/>
        <w:lvlJc w:val="left"/>
        <w:pPr>
          <w:ind w:left="1080" w:hanging="360"/>
        </w:pPr>
        <w:rPr>
          <w:rFonts w:ascii="Symbol" w:hAnsi="Symbol" w:hint="default"/>
        </w:rPr>
      </w:lvl>
    </w:lvlOverride>
  </w:num>
  <w:num w:numId="3">
    <w:abstractNumId w:val="27"/>
  </w:num>
  <w:num w:numId="4">
    <w:abstractNumId w:val="26"/>
  </w:num>
  <w:num w:numId="5">
    <w:abstractNumId w:val="28"/>
  </w:num>
  <w:num w:numId="6">
    <w:abstractNumId w:val="17"/>
  </w:num>
  <w:num w:numId="7">
    <w:abstractNumId w:val="30"/>
  </w:num>
  <w:num w:numId="8">
    <w:abstractNumId w:val="37"/>
  </w:num>
  <w:num w:numId="9">
    <w:abstractNumId w:val="20"/>
  </w:num>
  <w:num w:numId="10">
    <w:abstractNumId w:val="15"/>
  </w:num>
  <w:num w:numId="11">
    <w:abstractNumId w:val="43"/>
  </w:num>
  <w:num w:numId="12">
    <w:abstractNumId w:val="38"/>
  </w:num>
  <w:num w:numId="13">
    <w:abstractNumId w:val="36"/>
  </w:num>
  <w:num w:numId="14">
    <w:abstractNumId w:val="6"/>
  </w:num>
  <w:num w:numId="15">
    <w:abstractNumId w:val="9"/>
  </w:num>
  <w:num w:numId="16">
    <w:abstractNumId w:val="35"/>
  </w:num>
  <w:num w:numId="17">
    <w:abstractNumId w:val="40"/>
  </w:num>
  <w:num w:numId="18">
    <w:abstractNumId w:val="19"/>
  </w:num>
  <w:num w:numId="19">
    <w:abstractNumId w:val="32"/>
  </w:num>
  <w:num w:numId="20">
    <w:abstractNumId w:val="39"/>
  </w:num>
  <w:num w:numId="21">
    <w:abstractNumId w:val="42"/>
  </w:num>
  <w:num w:numId="22">
    <w:abstractNumId w:val="16"/>
  </w:num>
  <w:num w:numId="23">
    <w:abstractNumId w:val="25"/>
  </w:num>
  <w:num w:numId="24">
    <w:abstractNumId w:val="10"/>
  </w:num>
  <w:num w:numId="25">
    <w:abstractNumId w:val="8"/>
  </w:num>
  <w:num w:numId="26">
    <w:abstractNumId w:val="22"/>
  </w:num>
  <w:num w:numId="27">
    <w:abstractNumId w:val="31"/>
  </w:num>
  <w:num w:numId="28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9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0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1">
    <w:abstractNumId w:val="21"/>
  </w:num>
  <w:num w:numId="32">
    <w:abstractNumId w:val="0"/>
  </w:num>
  <w:num w:numId="33">
    <w:abstractNumId w:val="0"/>
  </w:num>
  <w:num w:numId="34">
    <w:abstractNumId w:val="14"/>
  </w:num>
  <w:num w:numId="35">
    <w:abstractNumId w:val="44"/>
  </w:num>
  <w:num w:numId="36">
    <w:abstractNumId w:val="41"/>
  </w:num>
  <w:num w:numId="37">
    <w:abstractNumId w:val="13"/>
  </w:num>
  <w:num w:numId="38">
    <w:abstractNumId w:val="33"/>
  </w:num>
  <w:num w:numId="39">
    <w:abstractNumId w:val="4"/>
  </w:num>
  <w:num w:numId="40">
    <w:abstractNumId w:val="12"/>
  </w:num>
  <w:num w:numId="41">
    <w:abstractNumId w:val="34"/>
  </w:num>
  <w:num w:numId="42">
    <w:abstractNumId w:val="5"/>
  </w:num>
  <w:num w:numId="43">
    <w:abstractNumId w:val="7"/>
  </w:num>
  <w:num w:numId="44">
    <w:abstractNumId w:val="2"/>
  </w:num>
  <w:num w:numId="45">
    <w:abstractNumId w:val="3"/>
  </w:num>
  <w:num w:numId="46">
    <w:abstractNumId w:val="29"/>
  </w:num>
  <w:num w:numId="47">
    <w:abstractNumId w:val="23"/>
  </w:num>
  <w:num w:numId="48">
    <w:abstractNumId w:val="18"/>
  </w:num>
  <w:num w:numId="49">
    <w:abstractNumId w:val="24"/>
  </w:num>
  <w:num w:numId="50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embedSystemFonts/>
  <w:hideSpellingErrors/>
  <w:hideGrammaticalErrors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oNotHyphenateCaps/>
  <w:displayHorizontalDrawingGridEvery w:val="0"/>
  <w:displayVerticalDrawingGridEvery w:val="0"/>
  <w:doNotUseMarginsForDrawingGridOrigin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A1DE8"/>
    <w:rsid w:val="0002200B"/>
    <w:rsid w:val="000519D9"/>
    <w:rsid w:val="00090536"/>
    <w:rsid w:val="000C0CA8"/>
    <w:rsid w:val="000E0B8B"/>
    <w:rsid w:val="000E1B4B"/>
    <w:rsid w:val="0010463D"/>
    <w:rsid w:val="00125EF7"/>
    <w:rsid w:val="00140FF8"/>
    <w:rsid w:val="00151F6D"/>
    <w:rsid w:val="0016597D"/>
    <w:rsid w:val="00185356"/>
    <w:rsid w:val="001977C4"/>
    <w:rsid w:val="001C6A70"/>
    <w:rsid w:val="001E1BAD"/>
    <w:rsid w:val="002028E8"/>
    <w:rsid w:val="00215AB2"/>
    <w:rsid w:val="002160F2"/>
    <w:rsid w:val="00221A67"/>
    <w:rsid w:val="00273460"/>
    <w:rsid w:val="002828A9"/>
    <w:rsid w:val="002936B3"/>
    <w:rsid w:val="002A7AB9"/>
    <w:rsid w:val="002B7C3D"/>
    <w:rsid w:val="00301562"/>
    <w:rsid w:val="0031314E"/>
    <w:rsid w:val="0031511D"/>
    <w:rsid w:val="00320157"/>
    <w:rsid w:val="003548A8"/>
    <w:rsid w:val="003561DB"/>
    <w:rsid w:val="00357FA4"/>
    <w:rsid w:val="00366856"/>
    <w:rsid w:val="003701D7"/>
    <w:rsid w:val="0037252D"/>
    <w:rsid w:val="003747E6"/>
    <w:rsid w:val="00376344"/>
    <w:rsid w:val="003B434A"/>
    <w:rsid w:val="003C5B73"/>
    <w:rsid w:val="003D1A19"/>
    <w:rsid w:val="00412C2D"/>
    <w:rsid w:val="004176B5"/>
    <w:rsid w:val="00435847"/>
    <w:rsid w:val="00461438"/>
    <w:rsid w:val="0047721B"/>
    <w:rsid w:val="00487C6C"/>
    <w:rsid w:val="004915B7"/>
    <w:rsid w:val="004B7CC9"/>
    <w:rsid w:val="004E4257"/>
    <w:rsid w:val="00531E11"/>
    <w:rsid w:val="005354F8"/>
    <w:rsid w:val="00540B8F"/>
    <w:rsid w:val="00553121"/>
    <w:rsid w:val="00567F54"/>
    <w:rsid w:val="00570200"/>
    <w:rsid w:val="005802A5"/>
    <w:rsid w:val="00592561"/>
    <w:rsid w:val="005D1C43"/>
    <w:rsid w:val="005E5E77"/>
    <w:rsid w:val="005F1B97"/>
    <w:rsid w:val="0060493B"/>
    <w:rsid w:val="00620C32"/>
    <w:rsid w:val="006230EC"/>
    <w:rsid w:val="006257BE"/>
    <w:rsid w:val="00631BAB"/>
    <w:rsid w:val="00633989"/>
    <w:rsid w:val="006638E8"/>
    <w:rsid w:val="006855DC"/>
    <w:rsid w:val="006868A2"/>
    <w:rsid w:val="006B6AB9"/>
    <w:rsid w:val="006C6669"/>
    <w:rsid w:val="006C7920"/>
    <w:rsid w:val="006E420F"/>
    <w:rsid w:val="006E56E2"/>
    <w:rsid w:val="006E56ED"/>
    <w:rsid w:val="00705530"/>
    <w:rsid w:val="00716CBC"/>
    <w:rsid w:val="0071766A"/>
    <w:rsid w:val="00720999"/>
    <w:rsid w:val="007338F6"/>
    <w:rsid w:val="00740F21"/>
    <w:rsid w:val="007547C7"/>
    <w:rsid w:val="00754C73"/>
    <w:rsid w:val="007719FA"/>
    <w:rsid w:val="007934D0"/>
    <w:rsid w:val="007A1DE8"/>
    <w:rsid w:val="007A5029"/>
    <w:rsid w:val="007B438A"/>
    <w:rsid w:val="007D2919"/>
    <w:rsid w:val="007D560D"/>
    <w:rsid w:val="007F21C9"/>
    <w:rsid w:val="008243D9"/>
    <w:rsid w:val="00825CC1"/>
    <w:rsid w:val="00862EC5"/>
    <w:rsid w:val="00871F8D"/>
    <w:rsid w:val="0089448F"/>
    <w:rsid w:val="008B7194"/>
    <w:rsid w:val="008D3541"/>
    <w:rsid w:val="008E37D4"/>
    <w:rsid w:val="008E6B4A"/>
    <w:rsid w:val="009114A2"/>
    <w:rsid w:val="00956474"/>
    <w:rsid w:val="0096313B"/>
    <w:rsid w:val="00984338"/>
    <w:rsid w:val="0099744F"/>
    <w:rsid w:val="009B2AFC"/>
    <w:rsid w:val="009C5484"/>
    <w:rsid w:val="009E1394"/>
    <w:rsid w:val="009E2309"/>
    <w:rsid w:val="009E5F35"/>
    <w:rsid w:val="009F47F5"/>
    <w:rsid w:val="00A23833"/>
    <w:rsid w:val="00A256BA"/>
    <w:rsid w:val="00A544E7"/>
    <w:rsid w:val="00A638EF"/>
    <w:rsid w:val="00A81730"/>
    <w:rsid w:val="00AB3ACB"/>
    <w:rsid w:val="00AC3388"/>
    <w:rsid w:val="00B0638D"/>
    <w:rsid w:val="00B06A9F"/>
    <w:rsid w:val="00B07BF9"/>
    <w:rsid w:val="00B142EC"/>
    <w:rsid w:val="00B1776A"/>
    <w:rsid w:val="00B178FC"/>
    <w:rsid w:val="00B30E64"/>
    <w:rsid w:val="00B335E3"/>
    <w:rsid w:val="00B43A55"/>
    <w:rsid w:val="00B6546E"/>
    <w:rsid w:val="00B871C5"/>
    <w:rsid w:val="00B87A38"/>
    <w:rsid w:val="00B94B8E"/>
    <w:rsid w:val="00BA3F7A"/>
    <w:rsid w:val="00BB5444"/>
    <w:rsid w:val="00BB7659"/>
    <w:rsid w:val="00BD14B1"/>
    <w:rsid w:val="00BE6849"/>
    <w:rsid w:val="00C01B0F"/>
    <w:rsid w:val="00C1293C"/>
    <w:rsid w:val="00C4145D"/>
    <w:rsid w:val="00C74D6D"/>
    <w:rsid w:val="00C9660B"/>
    <w:rsid w:val="00CA2C78"/>
    <w:rsid w:val="00CA52C8"/>
    <w:rsid w:val="00D02132"/>
    <w:rsid w:val="00D234F3"/>
    <w:rsid w:val="00D532D0"/>
    <w:rsid w:val="00D61679"/>
    <w:rsid w:val="00D841BD"/>
    <w:rsid w:val="00D94471"/>
    <w:rsid w:val="00DA2A6D"/>
    <w:rsid w:val="00DB3171"/>
    <w:rsid w:val="00DC363E"/>
    <w:rsid w:val="00DD57E3"/>
    <w:rsid w:val="00E063A1"/>
    <w:rsid w:val="00E336FE"/>
    <w:rsid w:val="00E42539"/>
    <w:rsid w:val="00E50CC1"/>
    <w:rsid w:val="00E6433F"/>
    <w:rsid w:val="00E74CC4"/>
    <w:rsid w:val="00E86BEE"/>
    <w:rsid w:val="00E87A94"/>
    <w:rsid w:val="00E95D0C"/>
    <w:rsid w:val="00EA7C0B"/>
    <w:rsid w:val="00EB1E52"/>
    <w:rsid w:val="00EC7C51"/>
    <w:rsid w:val="00ED1896"/>
    <w:rsid w:val="00EE1F64"/>
    <w:rsid w:val="00EE3159"/>
    <w:rsid w:val="00F32A4A"/>
    <w:rsid w:val="00F359C6"/>
    <w:rsid w:val="00F35B87"/>
    <w:rsid w:val="00F4409E"/>
    <w:rsid w:val="00F72F94"/>
    <w:rsid w:val="00F773D4"/>
    <w:rsid w:val="00FA0645"/>
    <w:rsid w:val="00FA2327"/>
    <w:rsid w:val="00FB3FFD"/>
    <w:rsid w:val="00FC77E2"/>
    <w:rsid w:val="00FE4B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4CEA6A96"/>
  <w15:docId w15:val="{3A147161-453A-4AAE-8D81-E62F7A9B913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99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widowControl w:val="0"/>
      <w:spacing w:line="240" w:lineRule="atLeast"/>
    </w:pPr>
    <w:rPr>
      <w:sz w:val="24"/>
      <w:lang w:val="vi-VN"/>
    </w:rPr>
  </w:style>
  <w:style w:type="paragraph" w:styleId="Heading1">
    <w:name w:val="heading 1"/>
    <w:basedOn w:val="Normal"/>
    <w:next w:val="Normal"/>
    <w:qFormat/>
    <w:pPr>
      <w:keepNext/>
      <w:numPr>
        <w:numId w:val="1"/>
      </w:numPr>
      <w:spacing w:before="120" w:after="60"/>
      <w:outlineLvl w:val="0"/>
    </w:pPr>
    <w:rPr>
      <w:rFonts w:ascii="Arial" w:hAnsi="Arial"/>
      <w:b/>
    </w:rPr>
  </w:style>
  <w:style w:type="paragraph" w:styleId="Heading2">
    <w:name w:val="heading 2"/>
    <w:basedOn w:val="Heading1"/>
    <w:next w:val="Normal"/>
    <w:link w:val="Heading2Char"/>
    <w:qFormat/>
    <w:pPr>
      <w:numPr>
        <w:ilvl w:val="1"/>
      </w:numPr>
      <w:outlineLvl w:val="1"/>
    </w:pPr>
    <w:rPr>
      <w:sz w:val="20"/>
    </w:rPr>
  </w:style>
  <w:style w:type="paragraph" w:styleId="Heading3">
    <w:name w:val="heading 3"/>
    <w:basedOn w:val="Heading1"/>
    <w:next w:val="Normal"/>
    <w:link w:val="Heading3Char"/>
    <w:qFormat/>
    <w:pPr>
      <w:numPr>
        <w:ilvl w:val="2"/>
      </w:numPr>
      <w:outlineLvl w:val="2"/>
    </w:pPr>
    <w:rPr>
      <w:b w:val="0"/>
      <w:i/>
      <w:sz w:val="20"/>
    </w:rPr>
  </w:style>
  <w:style w:type="paragraph" w:styleId="Heading4">
    <w:name w:val="heading 4"/>
    <w:basedOn w:val="Heading1"/>
    <w:next w:val="Normal"/>
    <w:link w:val="Heading4Char"/>
    <w:qFormat/>
    <w:pPr>
      <w:numPr>
        <w:ilvl w:val="3"/>
      </w:numPr>
      <w:outlineLvl w:val="3"/>
    </w:pPr>
    <w:rPr>
      <w:b w:val="0"/>
      <w:sz w:val="20"/>
    </w:rPr>
  </w:style>
  <w:style w:type="paragraph" w:styleId="Heading5">
    <w:name w:val="heading 5"/>
    <w:basedOn w:val="Normal"/>
    <w:next w:val="Normal"/>
    <w:qFormat/>
    <w:pPr>
      <w:numPr>
        <w:ilvl w:val="4"/>
        <w:numId w:val="1"/>
      </w:numPr>
      <w:spacing w:before="240" w:after="60"/>
      <w:outlineLvl w:val="4"/>
    </w:pPr>
    <w:rPr>
      <w:sz w:val="22"/>
    </w:rPr>
  </w:style>
  <w:style w:type="paragraph" w:styleId="Heading6">
    <w:name w:val="heading 6"/>
    <w:basedOn w:val="Normal"/>
    <w:next w:val="Normal"/>
    <w:qFormat/>
    <w:pPr>
      <w:numPr>
        <w:ilvl w:val="5"/>
        <w:numId w:val="1"/>
      </w:numPr>
      <w:spacing w:before="240" w:after="60"/>
      <w:outlineLvl w:val="5"/>
    </w:pPr>
    <w:rPr>
      <w:i/>
      <w:sz w:val="22"/>
    </w:rPr>
  </w:style>
  <w:style w:type="paragraph" w:styleId="Heading7">
    <w:name w:val="heading 7"/>
    <w:basedOn w:val="Normal"/>
    <w:next w:val="Normal"/>
    <w:qFormat/>
    <w:pPr>
      <w:numPr>
        <w:ilvl w:val="6"/>
        <w:numId w:val="1"/>
      </w:numPr>
      <w:spacing w:before="240" w:after="60"/>
      <w:outlineLvl w:val="6"/>
    </w:pPr>
  </w:style>
  <w:style w:type="paragraph" w:styleId="Heading8">
    <w:name w:val="heading 8"/>
    <w:basedOn w:val="Normal"/>
    <w:next w:val="Normal"/>
    <w:qFormat/>
    <w:pPr>
      <w:numPr>
        <w:ilvl w:val="7"/>
        <w:numId w:val="1"/>
      </w:numPr>
      <w:spacing w:before="240" w:after="60"/>
      <w:outlineLvl w:val="7"/>
    </w:pPr>
    <w:rPr>
      <w:i/>
    </w:rPr>
  </w:style>
  <w:style w:type="paragraph" w:styleId="Heading9">
    <w:name w:val="heading 9"/>
    <w:basedOn w:val="Normal"/>
    <w:next w:val="Normal"/>
    <w:qFormat/>
    <w:pPr>
      <w:numPr>
        <w:ilvl w:val="8"/>
        <w:numId w:val="1"/>
      </w:numPr>
      <w:spacing w:before="240" w:after="60"/>
      <w:outlineLvl w:val="8"/>
    </w:pPr>
    <w:rPr>
      <w:b/>
      <w:i/>
      <w:sz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Paragraph2">
    <w:name w:val="Paragraph2"/>
    <w:basedOn w:val="Normal"/>
    <w:pPr>
      <w:spacing w:before="80"/>
      <w:ind w:left="720"/>
      <w:jc w:val="both"/>
    </w:pPr>
    <w:rPr>
      <w:color w:val="000000"/>
      <w:lang w:val="en-AU"/>
    </w:rPr>
  </w:style>
  <w:style w:type="paragraph" w:styleId="Title">
    <w:name w:val="Title"/>
    <w:basedOn w:val="Normal"/>
    <w:next w:val="Normal"/>
    <w:link w:val="TitleChar"/>
    <w:qFormat/>
    <w:pPr>
      <w:spacing w:line="240" w:lineRule="auto"/>
      <w:jc w:val="center"/>
    </w:pPr>
    <w:rPr>
      <w:rFonts w:ascii="Arial" w:hAnsi="Arial"/>
      <w:b/>
      <w:sz w:val="36"/>
    </w:rPr>
  </w:style>
  <w:style w:type="paragraph" w:styleId="Subtitle">
    <w:name w:val="Subtitle"/>
    <w:basedOn w:val="Normal"/>
    <w:qFormat/>
    <w:pPr>
      <w:spacing w:after="60"/>
      <w:jc w:val="center"/>
    </w:pPr>
    <w:rPr>
      <w:rFonts w:ascii="Arial" w:hAnsi="Arial"/>
      <w:i/>
      <w:sz w:val="36"/>
      <w:lang w:val="en-AU"/>
    </w:rPr>
  </w:style>
  <w:style w:type="paragraph" w:styleId="NormalIndent">
    <w:name w:val="Normal Indent"/>
    <w:basedOn w:val="Normal"/>
    <w:pPr>
      <w:ind w:left="900" w:hanging="900"/>
    </w:pPr>
  </w:style>
  <w:style w:type="paragraph" w:styleId="TOC1">
    <w:name w:val="toc 1"/>
    <w:basedOn w:val="Normal"/>
    <w:next w:val="Normal"/>
    <w:uiPriority w:val="39"/>
    <w:pPr>
      <w:tabs>
        <w:tab w:val="right" w:pos="9360"/>
      </w:tabs>
      <w:spacing w:before="240" w:after="60"/>
      <w:ind w:right="720"/>
    </w:pPr>
  </w:style>
  <w:style w:type="paragraph" w:styleId="TOC2">
    <w:name w:val="toc 2"/>
    <w:basedOn w:val="Normal"/>
    <w:next w:val="Normal"/>
    <w:uiPriority w:val="39"/>
    <w:pPr>
      <w:tabs>
        <w:tab w:val="right" w:pos="9360"/>
      </w:tabs>
      <w:ind w:left="432" w:right="720"/>
    </w:pPr>
  </w:style>
  <w:style w:type="paragraph" w:styleId="TOC3">
    <w:name w:val="toc 3"/>
    <w:basedOn w:val="Normal"/>
    <w:next w:val="Normal"/>
    <w:uiPriority w:val="39"/>
    <w:pPr>
      <w:tabs>
        <w:tab w:val="right" w:pos="9360"/>
      </w:tabs>
      <w:ind w:left="864"/>
    </w:pPr>
  </w:style>
  <w:style w:type="paragraph" w:styleId="Header">
    <w:name w:val="header"/>
    <w:basedOn w:val="Normal"/>
    <w:link w:val="HeaderChar"/>
    <w:uiPriority w:val="99"/>
    <w:pPr>
      <w:tabs>
        <w:tab w:val="center" w:pos="4320"/>
        <w:tab w:val="right" w:pos="8640"/>
      </w:tabs>
    </w:pPr>
  </w:style>
  <w:style w:type="paragraph" w:styleId="Footer">
    <w:name w:val="footer"/>
    <w:basedOn w:val="Normal"/>
    <w:pPr>
      <w:tabs>
        <w:tab w:val="center" w:pos="4320"/>
        <w:tab w:val="right" w:pos="8640"/>
      </w:tabs>
    </w:pPr>
  </w:style>
  <w:style w:type="character" w:styleId="PageNumber">
    <w:name w:val="page number"/>
    <w:basedOn w:val="DefaultParagraphFont"/>
  </w:style>
  <w:style w:type="paragraph" w:customStyle="1" w:styleId="Bullet2">
    <w:name w:val="Bullet2"/>
    <w:basedOn w:val="Normal"/>
    <w:pPr>
      <w:ind w:left="1440" w:hanging="360"/>
    </w:pPr>
    <w:rPr>
      <w:color w:val="000080"/>
    </w:rPr>
  </w:style>
  <w:style w:type="paragraph" w:customStyle="1" w:styleId="Paragraph1">
    <w:name w:val="Paragraph1"/>
    <w:basedOn w:val="Normal"/>
    <w:pPr>
      <w:spacing w:before="80" w:line="240" w:lineRule="auto"/>
      <w:jc w:val="both"/>
    </w:pPr>
  </w:style>
  <w:style w:type="paragraph" w:customStyle="1" w:styleId="Tabletext">
    <w:name w:val="Tabletext"/>
    <w:basedOn w:val="Normal"/>
    <w:pPr>
      <w:keepLines/>
      <w:spacing w:after="120"/>
    </w:pPr>
  </w:style>
  <w:style w:type="paragraph" w:styleId="BodyText">
    <w:name w:val="Body Text"/>
    <w:basedOn w:val="Normal"/>
    <w:link w:val="BodyTextChar"/>
    <w:pPr>
      <w:keepLines/>
      <w:spacing w:after="120"/>
      <w:ind w:left="720"/>
    </w:pPr>
  </w:style>
  <w:style w:type="paragraph" w:customStyle="1" w:styleId="Paragraph3">
    <w:name w:val="Paragraph3"/>
    <w:basedOn w:val="Paragraph1"/>
    <w:pPr>
      <w:ind w:left="1530"/>
    </w:pPr>
  </w:style>
  <w:style w:type="paragraph" w:customStyle="1" w:styleId="Bullet1">
    <w:name w:val="Bullet1"/>
    <w:basedOn w:val="Normal"/>
    <w:pPr>
      <w:ind w:left="720" w:hanging="432"/>
    </w:pPr>
  </w:style>
  <w:style w:type="character" w:styleId="FootnoteReference">
    <w:name w:val="footnote reference"/>
    <w:semiHidden/>
    <w:rPr>
      <w:sz w:val="20"/>
      <w:vertAlign w:val="superscript"/>
    </w:rPr>
  </w:style>
  <w:style w:type="paragraph" w:styleId="FootnoteText">
    <w:name w:val="footnote text"/>
    <w:basedOn w:val="Normal"/>
    <w:semiHidden/>
    <w:pPr>
      <w:keepNext/>
      <w:keepLines/>
      <w:pBdr>
        <w:bottom w:val="single" w:sz="6" w:space="0" w:color="000000"/>
      </w:pBdr>
      <w:spacing w:before="40" w:after="40"/>
      <w:ind w:left="360" w:hanging="360"/>
    </w:pPr>
    <w:rPr>
      <w:rFonts w:ascii="Helvetica" w:hAnsi="Helvetica"/>
      <w:sz w:val="16"/>
    </w:rPr>
  </w:style>
  <w:style w:type="paragraph" w:styleId="DocumentMap">
    <w:name w:val="Document Map"/>
    <w:basedOn w:val="Normal"/>
    <w:semiHidden/>
    <w:pPr>
      <w:shd w:val="clear" w:color="auto" w:fill="000080"/>
    </w:pPr>
    <w:rPr>
      <w:rFonts w:ascii="Tahoma" w:hAnsi="Tahoma"/>
    </w:rPr>
  </w:style>
  <w:style w:type="paragraph" w:customStyle="1" w:styleId="Paragraph4">
    <w:name w:val="Paragraph4"/>
    <w:basedOn w:val="Paragraph1"/>
    <w:pPr>
      <w:ind w:left="2250"/>
    </w:pPr>
  </w:style>
  <w:style w:type="paragraph" w:styleId="TOC4">
    <w:name w:val="toc 4"/>
    <w:basedOn w:val="Normal"/>
    <w:next w:val="Normal"/>
    <w:uiPriority w:val="39"/>
    <w:pPr>
      <w:ind w:left="600"/>
    </w:pPr>
  </w:style>
  <w:style w:type="paragraph" w:styleId="TOC5">
    <w:name w:val="toc 5"/>
    <w:basedOn w:val="Normal"/>
    <w:next w:val="Normal"/>
    <w:uiPriority w:val="39"/>
    <w:pPr>
      <w:ind w:left="800"/>
    </w:pPr>
  </w:style>
  <w:style w:type="paragraph" w:styleId="TOC6">
    <w:name w:val="toc 6"/>
    <w:basedOn w:val="Normal"/>
    <w:next w:val="Normal"/>
    <w:uiPriority w:val="39"/>
    <w:pPr>
      <w:ind w:left="1000"/>
    </w:pPr>
  </w:style>
  <w:style w:type="paragraph" w:styleId="TOC7">
    <w:name w:val="toc 7"/>
    <w:basedOn w:val="Normal"/>
    <w:next w:val="Normal"/>
    <w:uiPriority w:val="39"/>
    <w:pPr>
      <w:ind w:left="1200"/>
    </w:pPr>
  </w:style>
  <w:style w:type="paragraph" w:styleId="TOC8">
    <w:name w:val="toc 8"/>
    <w:basedOn w:val="Normal"/>
    <w:next w:val="Normal"/>
    <w:uiPriority w:val="39"/>
    <w:pPr>
      <w:ind w:left="1400"/>
    </w:pPr>
  </w:style>
  <w:style w:type="paragraph" w:styleId="TOC9">
    <w:name w:val="toc 9"/>
    <w:basedOn w:val="Normal"/>
    <w:next w:val="Normal"/>
    <w:uiPriority w:val="39"/>
    <w:pPr>
      <w:ind w:left="1600"/>
    </w:pPr>
  </w:style>
  <w:style w:type="paragraph" w:styleId="BodyText2">
    <w:name w:val="Body Text 2"/>
    <w:basedOn w:val="Normal"/>
    <w:pPr>
      <w:widowControl/>
      <w:spacing w:line="240" w:lineRule="auto"/>
    </w:pPr>
    <w:rPr>
      <w:snapToGrid w:val="0"/>
      <w:sz w:val="28"/>
    </w:rPr>
  </w:style>
  <w:style w:type="paragraph" w:styleId="BodyText3">
    <w:name w:val="Body Text 3"/>
    <w:basedOn w:val="Normal"/>
    <w:pPr>
      <w:widowControl/>
      <w:spacing w:line="240" w:lineRule="auto"/>
    </w:pPr>
    <w:rPr>
      <w:snapToGrid w:val="0"/>
    </w:rPr>
  </w:style>
  <w:style w:type="paragraph" w:customStyle="1" w:styleId="ToDoItem">
    <w:name w:val="To Do Item"/>
    <w:basedOn w:val="Normal"/>
    <w:pPr>
      <w:numPr>
        <w:numId w:val="5"/>
      </w:numPr>
    </w:pPr>
  </w:style>
  <w:style w:type="character" w:customStyle="1" w:styleId="SoDAField">
    <w:name w:val="SoDA Field"/>
    <w:rPr>
      <w:color w:val="0000FF"/>
    </w:rPr>
  </w:style>
  <w:style w:type="table" w:styleId="TableGrid">
    <w:name w:val="Table Grid"/>
    <w:basedOn w:val="TableNormal"/>
    <w:rsid w:val="007A1DE8"/>
    <w:pPr>
      <w:widowControl w:val="0"/>
      <w:spacing w:line="240" w:lineRule="atLeast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uiPriority w:val="99"/>
    <w:rsid w:val="00A23833"/>
    <w:rPr>
      <w:color w:val="0000FF"/>
      <w:u w:val="single"/>
    </w:rPr>
  </w:style>
  <w:style w:type="character" w:customStyle="1" w:styleId="TitleChar">
    <w:name w:val="Title Char"/>
    <w:link w:val="Title"/>
    <w:rsid w:val="00A23833"/>
    <w:rPr>
      <w:rFonts w:ascii="Arial" w:hAnsi="Arial"/>
      <w:b/>
      <w:sz w:val="36"/>
      <w:lang w:val="vi-VN"/>
    </w:rPr>
  </w:style>
  <w:style w:type="paragraph" w:styleId="NormalWeb">
    <w:name w:val="Normal (Web)"/>
    <w:basedOn w:val="Normal"/>
    <w:uiPriority w:val="99"/>
    <w:unhideWhenUsed/>
    <w:rsid w:val="00AC3388"/>
    <w:pPr>
      <w:widowControl/>
      <w:spacing w:before="100" w:beforeAutospacing="1" w:after="100" w:afterAutospacing="1" w:line="240" w:lineRule="auto"/>
    </w:pPr>
    <w:rPr>
      <w:szCs w:val="24"/>
      <w:lang w:val="en-US"/>
    </w:rPr>
  </w:style>
  <w:style w:type="paragraph" w:styleId="BalloonText">
    <w:name w:val="Balloon Text"/>
    <w:basedOn w:val="Normal"/>
    <w:link w:val="BalloonTextChar"/>
    <w:rsid w:val="00B1776A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rsid w:val="00B1776A"/>
    <w:rPr>
      <w:rFonts w:ascii="Tahoma" w:hAnsi="Tahoma" w:cs="Tahoma"/>
      <w:sz w:val="16"/>
      <w:szCs w:val="16"/>
      <w:lang w:val="vi-VN"/>
    </w:rPr>
  </w:style>
  <w:style w:type="character" w:customStyle="1" w:styleId="HeaderChar">
    <w:name w:val="Header Char"/>
    <w:basedOn w:val="DefaultParagraphFont"/>
    <w:link w:val="Header"/>
    <w:uiPriority w:val="99"/>
    <w:rsid w:val="00FC77E2"/>
    <w:rPr>
      <w:sz w:val="24"/>
      <w:lang w:val="vi-VN"/>
    </w:rPr>
  </w:style>
  <w:style w:type="paragraph" w:styleId="Caption">
    <w:name w:val="caption"/>
    <w:basedOn w:val="Normal"/>
    <w:next w:val="Normal"/>
    <w:unhideWhenUsed/>
    <w:qFormat/>
    <w:rsid w:val="00B94B8E"/>
    <w:pPr>
      <w:spacing w:after="200" w:line="240" w:lineRule="auto"/>
    </w:pPr>
    <w:rPr>
      <w:i/>
      <w:iCs/>
      <w:color w:val="1F497D" w:themeColor="text2"/>
      <w:sz w:val="18"/>
      <w:szCs w:val="18"/>
    </w:rPr>
  </w:style>
  <w:style w:type="paragraph" w:styleId="ListParagraph">
    <w:name w:val="List Paragraph"/>
    <w:basedOn w:val="Normal"/>
    <w:uiPriority w:val="34"/>
    <w:qFormat/>
    <w:rsid w:val="00862EC5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rsid w:val="006E56ED"/>
    <w:rPr>
      <w:rFonts w:ascii="Arial" w:hAnsi="Arial"/>
      <w:b/>
      <w:lang w:val="vi-VN"/>
    </w:rPr>
  </w:style>
  <w:style w:type="character" w:customStyle="1" w:styleId="Heading3Char">
    <w:name w:val="Heading 3 Char"/>
    <w:basedOn w:val="DefaultParagraphFont"/>
    <w:link w:val="Heading3"/>
    <w:rsid w:val="006E56ED"/>
    <w:rPr>
      <w:rFonts w:ascii="Arial" w:hAnsi="Arial"/>
      <w:i/>
      <w:lang w:val="vi-VN"/>
    </w:rPr>
  </w:style>
  <w:style w:type="character" w:customStyle="1" w:styleId="Heading4Char">
    <w:name w:val="Heading 4 Char"/>
    <w:basedOn w:val="DefaultParagraphFont"/>
    <w:link w:val="Heading4"/>
    <w:rsid w:val="006E56ED"/>
    <w:rPr>
      <w:rFonts w:ascii="Arial" w:hAnsi="Arial"/>
      <w:lang w:val="vi-VN"/>
    </w:rPr>
  </w:style>
  <w:style w:type="character" w:customStyle="1" w:styleId="BodyTextChar">
    <w:name w:val="Body Text Char"/>
    <w:basedOn w:val="DefaultParagraphFont"/>
    <w:link w:val="BodyText"/>
    <w:rsid w:val="006E56ED"/>
    <w:rPr>
      <w:sz w:val="24"/>
      <w:lang w:val="vi-VN"/>
    </w:rPr>
  </w:style>
  <w:style w:type="table" w:styleId="GridTable1Light">
    <w:name w:val="Grid Table 1 Light"/>
    <w:basedOn w:val="TableNormal"/>
    <w:uiPriority w:val="46"/>
    <w:rsid w:val="008E6B4A"/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UnresolvedMention">
    <w:name w:val="Unresolved Mention"/>
    <w:basedOn w:val="DefaultParagraphFont"/>
    <w:uiPriority w:val="99"/>
    <w:semiHidden/>
    <w:unhideWhenUsed/>
    <w:rsid w:val="001977C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emf"/><Relationship Id="rId63" Type="http://schemas.openxmlformats.org/officeDocument/2006/relationships/image" Target="media/image56.emf"/><Relationship Id="rId68" Type="http://schemas.openxmlformats.org/officeDocument/2006/relationships/image" Target="media/image61.emf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6" Type="http://schemas.openxmlformats.org/officeDocument/2006/relationships/image" Target="media/image9.png"/><Relationship Id="rId11" Type="http://schemas.openxmlformats.org/officeDocument/2006/relationships/image" Target="media/image4.jp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emf"/><Relationship Id="rId58" Type="http://schemas.openxmlformats.org/officeDocument/2006/relationships/image" Target="media/image51.emf"/><Relationship Id="rId74" Type="http://schemas.openxmlformats.org/officeDocument/2006/relationships/image" Target="media/image67.emf"/><Relationship Id="rId79" Type="http://schemas.openxmlformats.org/officeDocument/2006/relationships/image" Target="media/image72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emf"/><Relationship Id="rId64" Type="http://schemas.openxmlformats.org/officeDocument/2006/relationships/image" Target="media/image57.emf"/><Relationship Id="rId69" Type="http://schemas.openxmlformats.org/officeDocument/2006/relationships/image" Target="media/image62.emf"/><Relationship Id="rId8" Type="http://schemas.openxmlformats.org/officeDocument/2006/relationships/header" Target="header1.xml"/><Relationship Id="rId51" Type="http://schemas.openxmlformats.org/officeDocument/2006/relationships/image" Target="media/image44.emf"/><Relationship Id="rId72" Type="http://schemas.openxmlformats.org/officeDocument/2006/relationships/image" Target="media/image65.emf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93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5.jp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emf"/><Relationship Id="rId59" Type="http://schemas.openxmlformats.org/officeDocument/2006/relationships/image" Target="media/image52.emf"/><Relationship Id="rId67" Type="http://schemas.openxmlformats.org/officeDocument/2006/relationships/image" Target="media/image60.emf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emf"/><Relationship Id="rId62" Type="http://schemas.openxmlformats.org/officeDocument/2006/relationships/image" Target="media/image55.emf"/><Relationship Id="rId70" Type="http://schemas.openxmlformats.org/officeDocument/2006/relationships/image" Target="media/image63.emf"/><Relationship Id="rId75" Type="http://schemas.openxmlformats.org/officeDocument/2006/relationships/image" Target="media/image68.emf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emf"/><Relationship Id="rId57" Type="http://schemas.openxmlformats.org/officeDocument/2006/relationships/image" Target="media/image50.emf"/><Relationship Id="rId10" Type="http://schemas.openxmlformats.org/officeDocument/2006/relationships/image" Target="media/image3.jpg"/><Relationship Id="rId31" Type="http://schemas.openxmlformats.org/officeDocument/2006/relationships/image" Target="media/image24.png"/><Relationship Id="rId44" Type="http://schemas.openxmlformats.org/officeDocument/2006/relationships/image" Target="media/image37.emf"/><Relationship Id="rId52" Type="http://schemas.openxmlformats.org/officeDocument/2006/relationships/image" Target="media/image45.emf"/><Relationship Id="rId60" Type="http://schemas.openxmlformats.org/officeDocument/2006/relationships/image" Target="media/image53.emf"/><Relationship Id="rId65" Type="http://schemas.openxmlformats.org/officeDocument/2006/relationships/image" Target="media/image58.emf"/><Relationship Id="rId73" Type="http://schemas.openxmlformats.org/officeDocument/2006/relationships/image" Target="media/image66.emf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3" Type="http://schemas.openxmlformats.org/officeDocument/2006/relationships/image" Target="media/image6.jp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emf"/><Relationship Id="rId55" Type="http://schemas.openxmlformats.org/officeDocument/2006/relationships/image" Target="media/image48.emf"/><Relationship Id="rId76" Type="http://schemas.openxmlformats.org/officeDocument/2006/relationships/image" Target="media/image69.emf"/><Relationship Id="rId7" Type="http://schemas.openxmlformats.org/officeDocument/2006/relationships/endnotes" Target="endnotes.xml"/><Relationship Id="rId71" Type="http://schemas.openxmlformats.org/officeDocument/2006/relationships/image" Target="media/image64.emf"/><Relationship Id="rId92" Type="http://schemas.openxmlformats.org/officeDocument/2006/relationships/footer" Target="footer2.xml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emf"/><Relationship Id="rId66" Type="http://schemas.openxmlformats.org/officeDocument/2006/relationships/image" Target="media/image59.emf"/><Relationship Id="rId87" Type="http://schemas.openxmlformats.org/officeDocument/2006/relationships/image" Target="media/image80.png"/><Relationship Id="rId61" Type="http://schemas.openxmlformats.org/officeDocument/2006/relationships/image" Target="media/image54.emf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jp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emf"/><Relationship Id="rId77" Type="http://schemas.openxmlformats.org/officeDocument/2006/relationships/image" Target="media/image70.emf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D:\RUP511b12\wordtmpl\templates\req\Vision.do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061A2D0-DF69-44CD-AF51-D19614A203E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Vision.dot</Template>
  <TotalTime>1274</TotalTime>
  <Pages>1</Pages>
  <Words>13003</Words>
  <Characters>74123</Characters>
  <Application>Microsoft Office Word</Application>
  <DocSecurity>0</DocSecurity>
  <Lines>617</Lines>
  <Paragraphs>173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Phát biểu bài toán đăng ký học phần</vt:lpstr>
    </vt:vector>
  </TitlesOfParts>
  <Company>HCMUNS</Company>
  <LinksUpToDate>false</LinksUpToDate>
  <CharactersWithSpaces>86953</CharactersWithSpaces>
  <SharedDoc>false</SharedDoc>
  <HLinks>
    <vt:vector size="30" baseType="variant">
      <vt:variant>
        <vt:i4>1179704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_Toc369450777</vt:lpwstr>
      </vt:variant>
      <vt:variant>
        <vt:i4>1179704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_Toc369450776</vt:lpwstr>
      </vt:variant>
      <vt:variant>
        <vt:i4>1179704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_Toc369450775</vt:lpwstr>
      </vt:variant>
      <vt:variant>
        <vt:i4>1179704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_Toc369450774</vt:lpwstr>
      </vt:variant>
      <vt:variant>
        <vt:i4>1179704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_Toc369450773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Phát biểu bài toán đăng ký học phần</dc:title>
  <dc:subject>OOAD v4.2</dc:subject>
  <dc:creator>Huỳnh Trung Đông</dc:creator>
  <cp:lastModifiedBy>Zan Naghazi</cp:lastModifiedBy>
  <cp:revision>69</cp:revision>
  <cp:lastPrinted>2013-12-07T15:57:00Z</cp:lastPrinted>
  <dcterms:created xsi:type="dcterms:W3CDTF">2013-10-13T11:06:00Z</dcterms:created>
  <dcterms:modified xsi:type="dcterms:W3CDTF">2020-08-16T06:42:00Z</dcterms:modified>
</cp:coreProperties>
</file>