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B199E3" w14:textId="77777777" w:rsidR="003548A8" w:rsidRDefault="003548A8" w:rsidP="003548A8">
      <w:pPr>
        <w:rPr>
          <w:lang w:val="en-US"/>
        </w:rPr>
      </w:pPr>
    </w:p>
    <w:p w14:paraId="02698D29" w14:textId="77777777" w:rsidR="00301562" w:rsidRDefault="00301562" w:rsidP="003548A8">
      <w:pPr>
        <w:rPr>
          <w:lang w:val="en-US"/>
        </w:rPr>
      </w:pPr>
    </w:p>
    <w:p w14:paraId="2658FC64" w14:textId="77777777" w:rsidR="00301562" w:rsidRDefault="00301562" w:rsidP="003548A8">
      <w:pPr>
        <w:rPr>
          <w:lang w:val="en-US"/>
        </w:rPr>
      </w:pPr>
    </w:p>
    <w:p w14:paraId="3ED75F66" w14:textId="77777777" w:rsidR="00301562" w:rsidRDefault="00301562" w:rsidP="003548A8">
      <w:pPr>
        <w:rPr>
          <w:lang w:val="en-US"/>
        </w:rPr>
      </w:pPr>
    </w:p>
    <w:p w14:paraId="67739914" w14:textId="77777777" w:rsidR="00301562" w:rsidRDefault="00301562" w:rsidP="003548A8">
      <w:pPr>
        <w:rPr>
          <w:lang w:val="en-US"/>
        </w:rPr>
      </w:pPr>
    </w:p>
    <w:p w14:paraId="58C489FA" w14:textId="77777777" w:rsidR="00301562" w:rsidRDefault="00301562" w:rsidP="003548A8">
      <w:pPr>
        <w:rPr>
          <w:lang w:val="en-US"/>
        </w:rPr>
      </w:pPr>
    </w:p>
    <w:p w14:paraId="06EE2360" w14:textId="77777777" w:rsidR="00301562" w:rsidRDefault="00301562" w:rsidP="003548A8">
      <w:pPr>
        <w:rPr>
          <w:lang w:val="en-US"/>
        </w:rPr>
      </w:pPr>
    </w:p>
    <w:p w14:paraId="78CFCE66" w14:textId="77777777" w:rsidR="003548A8" w:rsidRPr="003548A8" w:rsidRDefault="003548A8" w:rsidP="003548A8">
      <w:pPr>
        <w:rPr>
          <w:lang w:val="en-US"/>
        </w:rPr>
      </w:pPr>
    </w:p>
    <w:p w14:paraId="572E058E" w14:textId="77777777" w:rsidR="00D234F3" w:rsidRDefault="009E1394" w:rsidP="007A1DE8">
      <w:pPr>
        <w:pStyle w:val="Title"/>
        <w:jc w:val="right"/>
        <w:rPr>
          <w:lang w:val="en-US"/>
        </w:rPr>
      </w:pPr>
      <w:r w:rsidRPr="001B2A64">
        <w:rPr>
          <w:noProof/>
        </w:rPr>
        <w:t>Phát biểu bài toán Quản lý thư viện</w:t>
      </w:r>
    </w:p>
    <w:p w14:paraId="1B980502" w14:textId="77777777" w:rsidR="007A1DE8" w:rsidRPr="007A1DE8" w:rsidRDefault="007A1DE8" w:rsidP="007A1DE8">
      <w:pPr>
        <w:rPr>
          <w:lang w:val="en-US"/>
        </w:rPr>
      </w:pPr>
    </w:p>
    <w:p w14:paraId="3204F133" w14:textId="3169116B" w:rsidR="007A1DE8" w:rsidRPr="007A1DE8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  <w:r w:rsidRPr="007A1DE8">
        <w:rPr>
          <w:rFonts w:ascii="Arial" w:hAnsi="Arial"/>
          <w:sz w:val="34"/>
          <w:szCs w:val="30"/>
          <w:lang w:val="en-US"/>
        </w:rPr>
        <w:t xml:space="preserve">Version </w:t>
      </w:r>
      <w:r w:rsidR="00E87A94">
        <w:rPr>
          <w:rFonts w:ascii="Arial" w:hAnsi="Arial"/>
          <w:sz w:val="34"/>
          <w:szCs w:val="30"/>
          <w:lang w:val="en-US"/>
        </w:rPr>
        <w:t>2</w:t>
      </w:r>
      <w:r w:rsidR="00FE4BF5">
        <w:rPr>
          <w:rFonts w:ascii="Arial" w:hAnsi="Arial"/>
          <w:sz w:val="34"/>
          <w:szCs w:val="30"/>
          <w:lang w:val="en-US"/>
        </w:rPr>
        <w:t>.</w:t>
      </w:r>
      <w:r w:rsidR="00CA2C78">
        <w:rPr>
          <w:rFonts w:ascii="Arial" w:hAnsi="Arial"/>
          <w:sz w:val="34"/>
          <w:szCs w:val="30"/>
          <w:lang w:val="en-US"/>
        </w:rPr>
        <w:t>3</w:t>
      </w:r>
    </w:p>
    <w:p w14:paraId="02A5F258" w14:textId="77777777" w:rsidR="00D234F3" w:rsidRDefault="00D234F3">
      <w:pPr>
        <w:pStyle w:val="Title"/>
        <w:jc w:val="both"/>
        <w:rPr>
          <w:lang w:val="en-US"/>
        </w:rPr>
      </w:pPr>
    </w:p>
    <w:p w14:paraId="334ED204" w14:textId="77777777" w:rsidR="003548A8" w:rsidRDefault="003548A8" w:rsidP="003548A8">
      <w:pPr>
        <w:rPr>
          <w:lang w:val="en-US"/>
        </w:rPr>
      </w:pPr>
    </w:p>
    <w:p w14:paraId="71DBB832" w14:textId="77777777" w:rsidR="00301562" w:rsidRDefault="00301562" w:rsidP="003548A8">
      <w:pPr>
        <w:rPr>
          <w:lang w:val="en-US"/>
        </w:rPr>
      </w:pPr>
    </w:p>
    <w:p w14:paraId="153657B8" w14:textId="77777777" w:rsidR="00301562" w:rsidRDefault="00301562" w:rsidP="003548A8">
      <w:pPr>
        <w:rPr>
          <w:lang w:val="en-US"/>
        </w:rPr>
      </w:pPr>
    </w:p>
    <w:p w14:paraId="60CFE391" w14:textId="77777777" w:rsidR="00301562" w:rsidRDefault="00301562" w:rsidP="003548A8">
      <w:pPr>
        <w:rPr>
          <w:lang w:val="en-US"/>
        </w:rPr>
      </w:pPr>
    </w:p>
    <w:p w14:paraId="225A1495" w14:textId="77777777" w:rsidR="00301562" w:rsidRDefault="00301562" w:rsidP="003548A8">
      <w:pPr>
        <w:rPr>
          <w:lang w:val="en-US"/>
        </w:rPr>
      </w:pPr>
    </w:p>
    <w:p w14:paraId="74D468F9" w14:textId="77777777" w:rsidR="00301562" w:rsidRDefault="00301562" w:rsidP="003548A8">
      <w:pPr>
        <w:rPr>
          <w:lang w:val="en-US"/>
        </w:rPr>
      </w:pPr>
    </w:p>
    <w:p w14:paraId="13CC184A" w14:textId="77777777" w:rsidR="00301562" w:rsidRDefault="00301562" w:rsidP="003548A8">
      <w:pPr>
        <w:rPr>
          <w:lang w:val="en-US"/>
        </w:rPr>
      </w:pPr>
    </w:p>
    <w:p w14:paraId="17CC7DDE" w14:textId="77777777" w:rsidR="00301562" w:rsidRDefault="00301562" w:rsidP="003548A8">
      <w:pPr>
        <w:rPr>
          <w:lang w:val="en-US"/>
        </w:rPr>
      </w:pPr>
    </w:p>
    <w:p w14:paraId="1B055CDB" w14:textId="77777777" w:rsidR="00301562" w:rsidRDefault="00301562" w:rsidP="003548A8">
      <w:pPr>
        <w:rPr>
          <w:lang w:val="en-US"/>
        </w:rPr>
      </w:pPr>
    </w:p>
    <w:p w14:paraId="37C801AB" w14:textId="77777777" w:rsidR="003548A8" w:rsidRDefault="003548A8" w:rsidP="003548A8">
      <w:pPr>
        <w:rPr>
          <w:lang w:val="en-US"/>
        </w:rPr>
      </w:pPr>
    </w:p>
    <w:p w14:paraId="0EF4DB3C" w14:textId="77777777" w:rsidR="003548A8" w:rsidRDefault="003548A8" w:rsidP="003548A8">
      <w:pPr>
        <w:rPr>
          <w:lang w:val="en-US"/>
        </w:rPr>
      </w:pPr>
    </w:p>
    <w:p w14:paraId="628B45AA" w14:textId="77777777" w:rsidR="003548A8" w:rsidRDefault="003548A8" w:rsidP="003548A8">
      <w:pPr>
        <w:rPr>
          <w:lang w:val="en-US"/>
        </w:rPr>
      </w:pPr>
    </w:p>
    <w:p w14:paraId="13FC85CB" w14:textId="77777777" w:rsidR="003548A8" w:rsidRDefault="003548A8" w:rsidP="003548A8">
      <w:pPr>
        <w:rPr>
          <w:lang w:val="en-US"/>
        </w:rPr>
      </w:pPr>
    </w:p>
    <w:p w14:paraId="59A579F6" w14:textId="77777777" w:rsidR="003548A8" w:rsidRDefault="003548A8" w:rsidP="003548A8">
      <w:pPr>
        <w:rPr>
          <w:lang w:val="en-US"/>
        </w:rPr>
      </w:pPr>
    </w:p>
    <w:p w14:paraId="3C44BB91" w14:textId="77777777" w:rsidR="003548A8" w:rsidRPr="003548A8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r w:rsidRPr="003548A8">
        <w:rPr>
          <w:rFonts w:ascii="Arial" w:hAnsi="Arial" w:cs="Arial"/>
          <w:sz w:val="30"/>
          <w:szCs w:val="30"/>
          <w:lang w:val="en-US"/>
        </w:rPr>
        <w:t>Sinh viên thực hiện:</w:t>
      </w:r>
    </w:p>
    <w:p w14:paraId="33DC846A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1412168 – Võ Thanh Hiếu</w:t>
      </w:r>
    </w:p>
    <w:p w14:paraId="2DD0AF13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</w:pPr>
      <w:r w:rsidRPr="001B2A64">
        <w:rPr>
          <w:rFonts w:ascii="Arial" w:hAnsi="Arial" w:cs="Arial"/>
          <w:noProof/>
          <w:sz w:val="30"/>
          <w:szCs w:val="30"/>
        </w:rPr>
        <w:t>1412173 – Võ Xuân Hiển</w:t>
      </w:r>
    </w:p>
    <w:p w14:paraId="39D93A34" w14:textId="77777777" w:rsidR="009E1394" w:rsidRPr="001B2A64" w:rsidRDefault="009E1394" w:rsidP="009E1394">
      <w:pPr>
        <w:jc w:val="center"/>
        <w:rPr>
          <w:rFonts w:ascii="Arial" w:hAnsi="Arial" w:cs="Arial"/>
          <w:noProof/>
          <w:sz w:val="30"/>
          <w:szCs w:val="30"/>
        </w:rPr>
        <w:sectPr w:rsidR="009E1394" w:rsidRPr="001B2A64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  <w:r w:rsidRPr="001B2A64">
        <w:rPr>
          <w:rFonts w:ascii="Arial" w:hAnsi="Arial" w:cs="Arial"/>
          <w:noProof/>
          <w:sz w:val="30"/>
          <w:szCs w:val="30"/>
        </w:rPr>
        <w:t>1412180 – Nguyễn Thái Hoàng</w:t>
      </w:r>
    </w:p>
    <w:p w14:paraId="5D9AAF9C" w14:textId="77777777" w:rsidR="007A1DE8" w:rsidRPr="006E56ED" w:rsidRDefault="007A1DE8" w:rsidP="007A1DE8">
      <w:pPr>
        <w:spacing w:line="240" w:lineRule="auto"/>
        <w:jc w:val="center"/>
        <w:rPr>
          <w:rFonts w:ascii="Arial" w:eastAsia="SimSun" w:hAnsi="Arial"/>
          <w:b/>
          <w:sz w:val="36"/>
        </w:rPr>
      </w:pPr>
      <w:r w:rsidRPr="006E56ED">
        <w:rPr>
          <w:rFonts w:ascii="Arial" w:eastAsia="SimSun" w:hAnsi="Arial"/>
          <w:b/>
          <w:sz w:val="36"/>
        </w:rPr>
        <w:lastRenderedPageBreak/>
        <w:t>Bảng ghi nhận thay đổi tài liệu</w:t>
      </w:r>
      <w:r w:rsidR="0099744F" w:rsidRPr="006E56ED">
        <w:rPr>
          <w:rFonts w:ascii="Arial" w:eastAsia="SimSun" w:hAnsi="Arial"/>
          <w:b/>
          <w:sz w:val="36"/>
        </w:rPr>
        <w:t xml:space="preserve"> </w:t>
      </w:r>
    </w:p>
    <w:p w14:paraId="124FE1E5" w14:textId="77777777" w:rsidR="007A1DE8" w:rsidRPr="006E56ED" w:rsidRDefault="007A1DE8" w:rsidP="007A1DE8">
      <w:pPr>
        <w:jc w:val="both"/>
        <w:rPr>
          <w:rFonts w:eastAsia="SimSun"/>
        </w:rPr>
      </w:pP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363"/>
        <w:gridCol w:w="3744"/>
        <w:gridCol w:w="2304"/>
      </w:tblGrid>
      <w:tr w:rsidR="00E95D0C" w:rsidRPr="007A1DE8" w14:paraId="4ADA81D5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99C916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Ngày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C421FE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Phiên bản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58CE50" w14:textId="77777777" w:rsidR="00E95D0C" w:rsidRPr="007A1DE8" w:rsidRDefault="00E95D0C" w:rsidP="004176B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 w:rsidRPr="007A1DE8">
              <w:rPr>
                <w:rFonts w:eastAsia="SimSun"/>
                <w:b/>
                <w:lang w:val="en-US"/>
              </w:rPr>
              <w:t>Mô tả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EFA003" w14:textId="77777777" w:rsidR="00E95D0C" w:rsidRPr="007A1DE8" w:rsidRDefault="00DC363E" w:rsidP="00FE4BF5">
            <w:pPr>
              <w:keepLines/>
              <w:spacing w:after="120"/>
              <w:jc w:val="center"/>
              <w:rPr>
                <w:rFonts w:eastAsia="SimSun"/>
                <w:b/>
                <w:lang w:val="en-US"/>
              </w:rPr>
            </w:pPr>
            <w:r>
              <w:rPr>
                <w:rFonts w:eastAsia="SimSun"/>
                <w:b/>
                <w:lang w:val="en-US"/>
              </w:rPr>
              <w:t>Người thay đổi</w:t>
            </w:r>
          </w:p>
        </w:tc>
      </w:tr>
      <w:tr w:rsidR="009E1394" w:rsidRPr="009E1394" w14:paraId="7E0D0ED8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B3B434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14F0F9" w14:textId="77777777" w:rsidR="00E95D0C" w:rsidRPr="009E1394" w:rsidRDefault="009E1394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6D889A" w14:textId="77777777" w:rsidR="00E95D0C" w:rsidRPr="009E1394" w:rsidRDefault="009E1394" w:rsidP="00DC363E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Khởi tạo đầu cho tài liệu, thay đổi thông tin đề tài, thông tin nhóm</w:t>
            </w:r>
            <w:r w:rsidR="00D841BD">
              <w:rPr>
                <w:rFonts w:eastAsia="SimSun"/>
                <w:lang w:val="en-US"/>
              </w:rPr>
              <w:t>; Thêm system use-case diagram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1E576F" w14:textId="77777777" w:rsidR="00E95D0C" w:rsidRPr="009E1394" w:rsidRDefault="009E1394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33FE8C7A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FF6649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29/06/2020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03D510" w14:textId="77777777" w:rsidR="00E95D0C" w:rsidRPr="007A1DE8" w:rsidRDefault="00FE4BF5" w:rsidP="004176B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1198C9" w14:textId="77777777" w:rsidR="00E95D0C" w:rsidRPr="007A1DE8" w:rsidRDefault="00FE4BF5" w:rsidP="004176B5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cho Quản lý độc giả, CRUD quản lý tài khoản, CRUD quản lý đầu sách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1F25EB" w14:textId="77777777" w:rsidR="00E95D0C" w:rsidRPr="007A1DE8" w:rsidRDefault="00FE4BF5" w:rsidP="00FE4BF5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E95D0C" w:rsidRPr="007A1DE8" w14:paraId="5D07F72E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5FF192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30/06/2020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C3524B" w14:textId="77777777" w:rsidR="00E95D0C" w:rsidRPr="006868A2" w:rsidRDefault="006868A2" w:rsidP="006868A2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1.2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38E26F" w14:textId="77777777" w:rsidR="00E95D0C" w:rsidRPr="006868A2" w:rsidRDefault="006868A2" w:rsidP="004176B5">
            <w:pPr>
              <w:keepLines/>
              <w:spacing w:after="120"/>
              <w:jc w:val="both"/>
              <w:rPr>
                <w:rFonts w:eastAsia="SimSun"/>
              </w:rPr>
            </w:pPr>
            <w:r>
              <w:rPr>
                <w:rFonts w:eastAsia="SimSun"/>
              </w:rPr>
              <w:t>Đặc tả Use-case cho các chức năng 5,6,7,8,14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539855" w14:textId="77777777" w:rsidR="00E95D0C" w:rsidRPr="006868A2" w:rsidRDefault="006868A2" w:rsidP="00FE4BF5">
            <w:pPr>
              <w:keepLines/>
              <w:spacing w:after="120"/>
              <w:jc w:val="center"/>
              <w:rPr>
                <w:rFonts w:eastAsia="SimSun"/>
              </w:rPr>
            </w:pPr>
            <w:r>
              <w:rPr>
                <w:rFonts w:eastAsia="SimSun"/>
              </w:rPr>
              <w:t>Nguyễn Thái Hoàng</w:t>
            </w:r>
          </w:p>
        </w:tc>
      </w:tr>
      <w:tr w:rsidR="008B7194" w:rsidRPr="007A1DE8" w14:paraId="30CB6E32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A274C2" w14:textId="0EE33E99" w:rsidR="008B7194" w:rsidRPr="007A1DE8" w:rsidRDefault="00151F6D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01</w:t>
            </w:r>
            <w:r w:rsidR="008B7194">
              <w:rPr>
                <w:rFonts w:eastAsia="SimSun"/>
              </w:rPr>
              <w:t>/</w:t>
            </w:r>
            <w:r>
              <w:rPr>
                <w:rFonts w:eastAsia="SimSun"/>
                <w:lang w:val="en-US"/>
              </w:rPr>
              <w:t>07</w:t>
            </w:r>
            <w:r w:rsidR="008B7194">
              <w:rPr>
                <w:rFonts w:eastAsia="SimSun"/>
              </w:rPr>
              <w:t>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65F02D" w14:textId="4AECCDD8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>1.</w:t>
            </w:r>
            <w:r>
              <w:rPr>
                <w:rFonts w:eastAsia="SimSun"/>
                <w:lang w:val="en-US"/>
              </w:rPr>
              <w:t>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BB9C95" w14:textId="040787BD" w:rsidR="008B7194" w:rsidRPr="008B7194" w:rsidRDefault="008B71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</w:rPr>
              <w:t xml:space="preserve">Đặc tả Use-case cho các chức năng </w:t>
            </w:r>
            <w:r>
              <w:rPr>
                <w:rFonts w:eastAsia="SimSun"/>
                <w:lang w:val="en-US"/>
              </w:rPr>
              <w:t>9, 10, 11, 12, 13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72B661" w14:textId="683CAEAE" w:rsidR="008B7194" w:rsidRPr="008B7194" w:rsidRDefault="008B71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  <w:tr w:rsidR="00E87A94" w:rsidRPr="007A1DE8" w14:paraId="3AE34241" w14:textId="77777777" w:rsidTr="008B7194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40AE91" w14:textId="6B49496D" w:rsidR="00E87A94" w:rsidRDefault="00633989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4/</w:t>
            </w:r>
            <w:r>
              <w:rPr>
                <w:rFonts w:eastAsia="SimSun"/>
                <w:lang w:val="en-US"/>
              </w:rPr>
              <w:t>0</w:t>
            </w:r>
            <w:r w:rsidR="00E87A94">
              <w:rPr>
                <w:rFonts w:eastAsia="SimSun"/>
                <w:lang w:val="en-US"/>
              </w:rPr>
              <w:t>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75E530" w14:textId="302A6901" w:rsidR="00E87A94" w:rsidRP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E64DAA" w14:textId="52B256CE" w:rsidR="00E87A94" w:rsidRPr="00E87A94" w:rsidRDefault="00E87A94" w:rsidP="008B7194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Dựng lại use case và mô tả dựa trên chức năng sau khi chỉnh sửa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3E2377" w14:textId="6AE42812" w:rsidR="00E87A94" w:rsidRDefault="00E87A94" w:rsidP="008B7194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3D1A19" w:rsidRPr="007A1DE8" w14:paraId="6C162BBA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B1C15B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04/07/2020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537BD9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2.1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C33215" w14:textId="77777777" w:rsidR="003D1A19" w:rsidRDefault="003D1A19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36 đến 51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655262" w14:textId="77777777" w:rsidR="003D1A19" w:rsidRDefault="003D1A1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  <w:tr w:rsidR="00125EF7" w:rsidRPr="007A1DE8" w14:paraId="65E0485C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50531" w14:textId="49D698F2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D4F6A7" w14:textId="430C7FA0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2.2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0733F1" w14:textId="69794744" w:rsidR="00125EF7" w:rsidRDefault="00125EF7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tả, activity diagram và sequence diagram cho use case 1 - 17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608522" w14:textId="2EF08D27" w:rsidR="00125EF7" w:rsidRDefault="00125EF7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Nguyễn Thái Hoàng</w:t>
            </w:r>
          </w:p>
        </w:tc>
      </w:tr>
      <w:tr w:rsidR="001977C4" w:rsidRPr="007A1DE8" w14:paraId="507ED2C8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6446DF" w14:textId="19C3FDEB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05/07/2020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FF9E79" w14:textId="6B77DBD0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2.3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6F4A0B" w14:textId="2405851C" w:rsidR="001977C4" w:rsidRDefault="001977C4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Thêm mô tả activity diagram và sequence diagram cho use-case 18-34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7869C7" w14:textId="240CDEB4" w:rsidR="001977C4" w:rsidRDefault="001977C4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Xuân Hiển</w:t>
            </w:r>
          </w:p>
        </w:tc>
      </w:tr>
      <w:tr w:rsidR="004E77E9" w:rsidRPr="007A1DE8" w14:paraId="63FE2C70" w14:textId="77777777" w:rsidTr="003D1A19"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BEEA61" w14:textId="49C073E6" w:rsidR="004E77E9" w:rsidRDefault="004E64E0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1</w:t>
            </w:r>
            <w:bookmarkStart w:id="0" w:name="_GoBack"/>
            <w:bookmarkEnd w:id="0"/>
            <w:r w:rsidR="004E77E9">
              <w:rPr>
                <w:rFonts w:eastAsia="SimSun"/>
                <w:lang w:val="en-US"/>
              </w:rPr>
              <w:t>7/08/2020</w:t>
            </w:r>
          </w:p>
        </w:tc>
        <w:tc>
          <w:tcPr>
            <w:tcW w:w="136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325618" w14:textId="15E6D976" w:rsidR="004E77E9" w:rsidRDefault="004E77E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2.4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1D9BCE" w14:textId="7FDE1545" w:rsidR="004E77E9" w:rsidRDefault="004E77E9" w:rsidP="00E50CC1">
            <w:pPr>
              <w:keepLines/>
              <w:spacing w:after="120"/>
              <w:jc w:val="both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Sửa lại mô tả use case và sửa lỗi format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2EEF372" w14:textId="7D600BD8" w:rsidR="004E77E9" w:rsidRDefault="004E77E9" w:rsidP="00E50CC1">
            <w:pPr>
              <w:keepLines/>
              <w:spacing w:after="120"/>
              <w:jc w:val="center"/>
              <w:rPr>
                <w:rFonts w:eastAsia="SimSun"/>
                <w:lang w:val="en-US"/>
              </w:rPr>
            </w:pPr>
            <w:r>
              <w:rPr>
                <w:rFonts w:eastAsia="SimSun"/>
                <w:lang w:val="en-US"/>
              </w:rPr>
              <w:t>Võ Thanh Hiếu</w:t>
            </w:r>
          </w:p>
        </w:tc>
      </w:tr>
    </w:tbl>
    <w:p w14:paraId="074F4E88" w14:textId="77777777" w:rsidR="00A23833" w:rsidRDefault="00A23833" w:rsidP="0031511D">
      <w:pPr>
        <w:pStyle w:val="Title"/>
        <w:rPr>
          <w:lang w:val="en-US"/>
        </w:rPr>
      </w:pPr>
    </w:p>
    <w:p w14:paraId="08846D22" w14:textId="77777777" w:rsidR="00A23833" w:rsidRDefault="00A23833" w:rsidP="00A23833">
      <w:pPr>
        <w:pStyle w:val="Title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Mục lục</w:t>
      </w:r>
    </w:p>
    <w:p w14:paraId="6582CE30" w14:textId="352EA8FD" w:rsidR="001977C4" w:rsidRDefault="00A23833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"1-2" \h \z \u </w:instrText>
      </w:r>
      <w:r>
        <w:rPr>
          <w:lang w:val="en-US"/>
        </w:rPr>
        <w:fldChar w:fldCharType="separate"/>
      </w:r>
      <w:hyperlink w:anchor="_Toc44862009" w:history="1">
        <w:r w:rsidR="001977C4" w:rsidRPr="00DC4DA8">
          <w:rPr>
            <w:rStyle w:val="Hyperlink"/>
            <w:noProof/>
          </w:rPr>
          <w:t>1.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Sơ đồ </w:t>
        </w:r>
        <w:r w:rsidR="001977C4" w:rsidRPr="00DC4DA8">
          <w:rPr>
            <w:rStyle w:val="Hyperlink"/>
            <w:noProof/>
          </w:rPr>
          <w:t>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</w:t>
        </w:r>
        <w:r w:rsidR="001977C4">
          <w:rPr>
            <w:noProof/>
            <w:webHidden/>
          </w:rPr>
          <w:fldChar w:fldCharType="end"/>
        </w:r>
      </w:hyperlink>
    </w:p>
    <w:p w14:paraId="662D00E5" w14:textId="2C8684FC" w:rsidR="001977C4" w:rsidRDefault="009C320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0" w:history="1">
        <w:r w:rsidR="001977C4" w:rsidRPr="00DC4DA8">
          <w:rPr>
            <w:rStyle w:val="Hyperlink"/>
            <w:noProof/>
            <w:lang w:val="en-US"/>
          </w:rPr>
          <w:t>2.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Actor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67883BE3" w14:textId="06DDCCB6" w:rsidR="001977C4" w:rsidRDefault="009C320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1" w:history="1">
        <w:r w:rsidR="001977C4" w:rsidRPr="00DC4DA8">
          <w:rPr>
            <w:rStyle w:val="Hyperlink"/>
            <w:noProof/>
            <w:lang w:val="en-US"/>
          </w:rPr>
          <w:t>3.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Danh sách các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</w:t>
        </w:r>
        <w:r w:rsidR="001977C4">
          <w:rPr>
            <w:noProof/>
            <w:webHidden/>
          </w:rPr>
          <w:fldChar w:fldCharType="end"/>
        </w:r>
      </w:hyperlink>
    </w:p>
    <w:p w14:paraId="706E667A" w14:textId="4BF18976" w:rsidR="001977C4" w:rsidRDefault="009C320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2" w:history="1">
        <w:r w:rsidR="001977C4" w:rsidRPr="00DC4DA8">
          <w:rPr>
            <w:rStyle w:val="Hyperlink"/>
            <w:noProof/>
            <w:lang w:val="en-US"/>
          </w:rPr>
          <w:t>4.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565E4F8E" w14:textId="049099F5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3" w:history="1">
        <w:r w:rsidR="001977C4" w:rsidRPr="00DC4DA8">
          <w:rPr>
            <w:rStyle w:val="Hyperlink"/>
            <w:noProof/>
            <w:lang w:val="en-US"/>
          </w:rPr>
          <w:t>4.1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</w:t>
        </w:r>
        <w:r w:rsidR="001977C4">
          <w:rPr>
            <w:noProof/>
            <w:webHidden/>
          </w:rPr>
          <w:fldChar w:fldCharType="end"/>
        </w:r>
      </w:hyperlink>
    </w:p>
    <w:p w14:paraId="7B1ED087" w14:textId="0C06C02A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4" w:history="1">
        <w:r w:rsidR="001977C4" w:rsidRPr="00DC4DA8">
          <w:rPr>
            <w:rStyle w:val="Hyperlink"/>
            <w:noProof/>
            <w:lang w:val="en-US"/>
          </w:rPr>
          <w:t>4.2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</w:t>
        </w:r>
        <w:r w:rsidR="001977C4">
          <w:rPr>
            <w:noProof/>
            <w:webHidden/>
          </w:rPr>
          <w:fldChar w:fldCharType="end"/>
        </w:r>
      </w:hyperlink>
    </w:p>
    <w:p w14:paraId="6832B1FE" w14:textId="0E2B0960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5" w:history="1">
        <w:r w:rsidR="001977C4" w:rsidRPr="00DC4DA8">
          <w:rPr>
            <w:rStyle w:val="Hyperlink"/>
            <w:noProof/>
            <w:lang w:val="en-US"/>
          </w:rPr>
          <w:t>4.3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15</w:t>
        </w:r>
        <w:r w:rsidR="001977C4">
          <w:rPr>
            <w:noProof/>
            <w:webHidden/>
          </w:rPr>
          <w:fldChar w:fldCharType="end"/>
        </w:r>
      </w:hyperlink>
    </w:p>
    <w:p w14:paraId="7BE34D4A" w14:textId="3CBED473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6" w:history="1">
        <w:r w:rsidR="001977C4" w:rsidRPr="00DC4DA8">
          <w:rPr>
            <w:rStyle w:val="Hyperlink"/>
            <w:noProof/>
            <w:lang w:val="en-US"/>
          </w:rPr>
          <w:t>4.4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16</w:t>
        </w:r>
        <w:r w:rsidR="001977C4">
          <w:rPr>
            <w:noProof/>
            <w:webHidden/>
          </w:rPr>
          <w:fldChar w:fldCharType="end"/>
        </w:r>
      </w:hyperlink>
    </w:p>
    <w:p w14:paraId="5A18FEED" w14:textId="6CCFC22C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7" w:history="1">
        <w:r w:rsidR="001977C4" w:rsidRPr="00DC4DA8">
          <w:rPr>
            <w:rStyle w:val="Hyperlink"/>
            <w:noProof/>
            <w:lang w:val="en-US"/>
          </w:rPr>
          <w:t>4.5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Khôi phục mật khẩu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17</w:t>
        </w:r>
        <w:r w:rsidR="001977C4">
          <w:rPr>
            <w:noProof/>
            <w:webHidden/>
          </w:rPr>
          <w:fldChar w:fldCharType="end"/>
        </w:r>
      </w:hyperlink>
    </w:p>
    <w:p w14:paraId="0BF8AB6F" w14:textId="3B22C5A7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8" w:history="1">
        <w:r w:rsidR="001977C4" w:rsidRPr="00DC4DA8">
          <w:rPr>
            <w:rStyle w:val="Hyperlink"/>
            <w:noProof/>
          </w:rPr>
          <w:t>4.6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</w:t>
        </w:r>
        <w:r w:rsidR="001977C4" w:rsidRPr="00DC4DA8">
          <w:rPr>
            <w:rStyle w:val="Hyperlink"/>
            <w:noProof/>
            <w:lang w:val="en-US"/>
          </w:rPr>
          <w:t>Use-case Xóa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18</w:t>
        </w:r>
        <w:r w:rsidR="001977C4">
          <w:rPr>
            <w:noProof/>
            <w:webHidden/>
          </w:rPr>
          <w:fldChar w:fldCharType="end"/>
        </w:r>
      </w:hyperlink>
    </w:p>
    <w:p w14:paraId="5DD572ED" w14:textId="158D12FD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19" w:history="1">
        <w:r w:rsidR="001977C4" w:rsidRPr="00DC4DA8">
          <w:rPr>
            <w:rStyle w:val="Hyperlink"/>
            <w:noProof/>
            <w:lang w:val="en-US"/>
          </w:rPr>
          <w:t>4.7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_Toc44862019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19</w:t>
        </w:r>
        <w:r w:rsidR="001977C4">
          <w:rPr>
            <w:noProof/>
            <w:webHidden/>
          </w:rPr>
          <w:fldChar w:fldCharType="end"/>
        </w:r>
      </w:hyperlink>
    </w:p>
    <w:p w14:paraId="60A6D160" w14:textId="7A38B883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0" w:history="1">
        <w:r w:rsidR="001977C4" w:rsidRPr="00DC4DA8">
          <w:rPr>
            <w:rStyle w:val="Hyperlink"/>
            <w:noProof/>
            <w:lang w:val="en-US"/>
          </w:rPr>
          <w:t>4.8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21</w:t>
        </w:r>
        <w:r w:rsidR="001977C4">
          <w:rPr>
            <w:noProof/>
            <w:webHidden/>
          </w:rPr>
          <w:fldChar w:fldCharType="end"/>
        </w:r>
      </w:hyperlink>
    </w:p>
    <w:p w14:paraId="7ABB4390" w14:textId="17315E21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1" w:history="1">
        <w:r w:rsidR="001977C4" w:rsidRPr="00DC4DA8">
          <w:rPr>
            <w:rStyle w:val="Hyperlink"/>
            <w:noProof/>
          </w:rPr>
          <w:t>4.9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 xml:space="preserve">Đặc tả Use case </w:t>
        </w:r>
        <w:r w:rsidR="001977C4" w:rsidRPr="00DC4DA8">
          <w:rPr>
            <w:rStyle w:val="Hyperlink"/>
            <w:noProof/>
            <w:lang w:val="en-US"/>
          </w:rPr>
          <w:t>Tìm kiếm thông tin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22</w:t>
        </w:r>
        <w:r w:rsidR="001977C4">
          <w:rPr>
            <w:noProof/>
            <w:webHidden/>
          </w:rPr>
          <w:fldChar w:fldCharType="end"/>
        </w:r>
      </w:hyperlink>
    </w:p>
    <w:p w14:paraId="7D1BD688" w14:textId="6E5A588E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2" w:history="1">
        <w:r w:rsidR="001977C4" w:rsidRPr="00DC4DA8">
          <w:rPr>
            <w:rStyle w:val="Hyperlink"/>
            <w:noProof/>
            <w:lang w:val="en-US"/>
          </w:rPr>
          <w:t>4.10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23</w:t>
        </w:r>
        <w:r w:rsidR="001977C4">
          <w:rPr>
            <w:noProof/>
            <w:webHidden/>
          </w:rPr>
          <w:fldChar w:fldCharType="end"/>
        </w:r>
      </w:hyperlink>
    </w:p>
    <w:p w14:paraId="30021CEA" w14:textId="47BF6504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3" w:history="1">
        <w:r w:rsidR="001977C4" w:rsidRPr="00DC4DA8">
          <w:rPr>
            <w:rStyle w:val="Hyperlink"/>
            <w:noProof/>
            <w:lang w:val="en-US"/>
          </w:rPr>
          <w:t>4.11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25</w:t>
        </w:r>
        <w:r w:rsidR="001977C4">
          <w:rPr>
            <w:noProof/>
            <w:webHidden/>
          </w:rPr>
          <w:fldChar w:fldCharType="end"/>
        </w:r>
      </w:hyperlink>
    </w:p>
    <w:p w14:paraId="5C1BFA13" w14:textId="4C33FD5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4" w:history="1">
        <w:r w:rsidR="001977C4" w:rsidRPr="00DC4DA8">
          <w:rPr>
            <w:rStyle w:val="Hyperlink"/>
            <w:noProof/>
            <w:lang w:val="en-US"/>
          </w:rPr>
          <w:t>4.12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26</w:t>
        </w:r>
        <w:r w:rsidR="001977C4">
          <w:rPr>
            <w:noProof/>
            <w:webHidden/>
          </w:rPr>
          <w:fldChar w:fldCharType="end"/>
        </w:r>
      </w:hyperlink>
    </w:p>
    <w:p w14:paraId="3855862A" w14:textId="38A3DF59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5" w:history="1">
        <w:r w:rsidR="001977C4" w:rsidRPr="00DC4DA8">
          <w:rPr>
            <w:rStyle w:val="Hyperlink"/>
            <w:noProof/>
            <w:lang w:val="en-US"/>
          </w:rPr>
          <w:t>4.13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28</w:t>
        </w:r>
        <w:r w:rsidR="001977C4">
          <w:rPr>
            <w:noProof/>
            <w:webHidden/>
          </w:rPr>
          <w:fldChar w:fldCharType="end"/>
        </w:r>
      </w:hyperlink>
    </w:p>
    <w:p w14:paraId="4408DC3D" w14:textId="0CA52895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6" w:history="1">
        <w:r w:rsidR="001977C4" w:rsidRPr="00DC4DA8">
          <w:rPr>
            <w:rStyle w:val="Hyperlink"/>
            <w:noProof/>
          </w:rPr>
          <w:t>4.14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</w:rPr>
          <w:t>Đặc tả Tìm kiếm thông tin sách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29</w:t>
        </w:r>
        <w:r w:rsidR="001977C4">
          <w:rPr>
            <w:noProof/>
            <w:webHidden/>
          </w:rPr>
          <w:fldChar w:fldCharType="end"/>
        </w:r>
      </w:hyperlink>
    </w:p>
    <w:p w14:paraId="22F5E7FA" w14:textId="0CE745F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7" w:history="1">
        <w:r w:rsidR="001977C4" w:rsidRPr="00DC4DA8">
          <w:rPr>
            <w:rStyle w:val="Hyperlink"/>
            <w:noProof/>
            <w:lang w:val="en-US"/>
          </w:rPr>
          <w:t>4.15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30</w:t>
        </w:r>
        <w:r w:rsidR="001977C4">
          <w:rPr>
            <w:noProof/>
            <w:webHidden/>
          </w:rPr>
          <w:fldChar w:fldCharType="end"/>
        </w:r>
      </w:hyperlink>
    </w:p>
    <w:p w14:paraId="4ED1372A" w14:textId="1084B790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8" w:history="1">
        <w:r w:rsidR="001977C4" w:rsidRPr="00DC4DA8">
          <w:rPr>
            <w:rStyle w:val="Hyperlink"/>
            <w:noProof/>
            <w:lang w:val="en-US"/>
          </w:rPr>
          <w:t>4.16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32</w:t>
        </w:r>
        <w:r w:rsidR="001977C4">
          <w:rPr>
            <w:noProof/>
            <w:webHidden/>
          </w:rPr>
          <w:fldChar w:fldCharType="end"/>
        </w:r>
      </w:hyperlink>
    </w:p>
    <w:p w14:paraId="4B3E1BD3" w14:textId="0E757AF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29" w:history="1">
        <w:r w:rsidR="001977C4" w:rsidRPr="00DC4DA8">
          <w:rPr>
            <w:rStyle w:val="Hyperlink"/>
            <w:noProof/>
            <w:lang w:val="en-US"/>
          </w:rPr>
          <w:t>4.17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_Toc44862029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33</w:t>
        </w:r>
        <w:r w:rsidR="001977C4">
          <w:rPr>
            <w:noProof/>
            <w:webHidden/>
          </w:rPr>
          <w:fldChar w:fldCharType="end"/>
        </w:r>
      </w:hyperlink>
    </w:p>
    <w:p w14:paraId="28BE5821" w14:textId="690BB39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0" w:history="1">
        <w:r w:rsidR="001977C4" w:rsidRPr="00DC4DA8">
          <w:rPr>
            <w:rStyle w:val="Hyperlink"/>
            <w:noProof/>
            <w:lang w:val="en-US"/>
          </w:rPr>
          <w:t>4.18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35</w:t>
        </w:r>
        <w:r w:rsidR="001977C4">
          <w:rPr>
            <w:noProof/>
            <w:webHidden/>
          </w:rPr>
          <w:fldChar w:fldCharType="end"/>
        </w:r>
      </w:hyperlink>
    </w:p>
    <w:p w14:paraId="2947A1BD" w14:textId="6757291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1" w:history="1">
        <w:r w:rsidR="001977C4" w:rsidRPr="00DC4DA8">
          <w:rPr>
            <w:rStyle w:val="Hyperlink"/>
            <w:noProof/>
            <w:lang w:val="en-US"/>
          </w:rPr>
          <w:t>4.19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36</w:t>
        </w:r>
        <w:r w:rsidR="001977C4">
          <w:rPr>
            <w:noProof/>
            <w:webHidden/>
          </w:rPr>
          <w:fldChar w:fldCharType="end"/>
        </w:r>
      </w:hyperlink>
    </w:p>
    <w:p w14:paraId="3C148888" w14:textId="3A68E9A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2" w:history="1">
        <w:r w:rsidR="001977C4" w:rsidRPr="00DC4DA8">
          <w:rPr>
            <w:rStyle w:val="Hyperlink"/>
            <w:noProof/>
            <w:lang w:val="en-US"/>
          </w:rPr>
          <w:t>4.20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37</w:t>
        </w:r>
        <w:r w:rsidR="001977C4">
          <w:rPr>
            <w:noProof/>
            <w:webHidden/>
          </w:rPr>
          <w:fldChar w:fldCharType="end"/>
        </w:r>
      </w:hyperlink>
    </w:p>
    <w:p w14:paraId="7AC69E12" w14:textId="043DCA0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3" w:history="1">
        <w:r w:rsidR="001977C4" w:rsidRPr="00DC4DA8">
          <w:rPr>
            <w:rStyle w:val="Hyperlink"/>
            <w:noProof/>
            <w:lang w:val="en-US"/>
          </w:rPr>
          <w:t>4.21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38</w:t>
        </w:r>
        <w:r w:rsidR="001977C4">
          <w:rPr>
            <w:noProof/>
            <w:webHidden/>
          </w:rPr>
          <w:fldChar w:fldCharType="end"/>
        </w:r>
      </w:hyperlink>
    </w:p>
    <w:p w14:paraId="30AB227C" w14:textId="5D42C29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4" w:history="1">
        <w:r w:rsidR="001977C4" w:rsidRPr="00DC4DA8">
          <w:rPr>
            <w:rStyle w:val="Hyperlink"/>
            <w:noProof/>
            <w:lang w:val="en-US"/>
          </w:rPr>
          <w:t>4.22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39</w:t>
        </w:r>
        <w:r w:rsidR="001977C4">
          <w:rPr>
            <w:noProof/>
            <w:webHidden/>
          </w:rPr>
          <w:fldChar w:fldCharType="end"/>
        </w:r>
      </w:hyperlink>
    </w:p>
    <w:p w14:paraId="3056B1F6" w14:textId="72193209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5" w:history="1">
        <w:r w:rsidR="001977C4" w:rsidRPr="00DC4DA8">
          <w:rPr>
            <w:rStyle w:val="Hyperlink"/>
            <w:noProof/>
            <w:lang w:val="en-US"/>
          </w:rPr>
          <w:t>4.23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40</w:t>
        </w:r>
        <w:r w:rsidR="001977C4">
          <w:rPr>
            <w:noProof/>
            <w:webHidden/>
          </w:rPr>
          <w:fldChar w:fldCharType="end"/>
        </w:r>
      </w:hyperlink>
    </w:p>
    <w:p w14:paraId="08F5E5B7" w14:textId="4ABDB76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6" w:history="1">
        <w:r w:rsidR="001977C4" w:rsidRPr="00DC4DA8">
          <w:rPr>
            <w:rStyle w:val="Hyperlink"/>
            <w:noProof/>
            <w:lang w:val="en-US"/>
          </w:rPr>
          <w:t>4.24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41</w:t>
        </w:r>
        <w:r w:rsidR="001977C4">
          <w:rPr>
            <w:noProof/>
            <w:webHidden/>
          </w:rPr>
          <w:fldChar w:fldCharType="end"/>
        </w:r>
      </w:hyperlink>
    </w:p>
    <w:p w14:paraId="5C7A4B8F" w14:textId="148193F7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7" w:history="1">
        <w:r w:rsidR="001977C4" w:rsidRPr="00DC4DA8">
          <w:rPr>
            <w:rStyle w:val="Hyperlink"/>
            <w:noProof/>
            <w:lang w:val="en-US"/>
          </w:rPr>
          <w:t>4.25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42</w:t>
        </w:r>
        <w:r w:rsidR="001977C4">
          <w:rPr>
            <w:noProof/>
            <w:webHidden/>
          </w:rPr>
          <w:fldChar w:fldCharType="end"/>
        </w:r>
      </w:hyperlink>
    </w:p>
    <w:p w14:paraId="5AB1A1FC" w14:textId="1670467D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8" w:history="1">
        <w:r w:rsidR="001977C4" w:rsidRPr="00DC4DA8">
          <w:rPr>
            <w:rStyle w:val="Hyperlink"/>
            <w:noProof/>
            <w:lang w:val="en-US"/>
          </w:rPr>
          <w:t>4.26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44</w:t>
        </w:r>
        <w:r w:rsidR="001977C4">
          <w:rPr>
            <w:noProof/>
            <w:webHidden/>
          </w:rPr>
          <w:fldChar w:fldCharType="end"/>
        </w:r>
      </w:hyperlink>
    </w:p>
    <w:p w14:paraId="6BA0361B" w14:textId="1D8FE99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39" w:history="1">
        <w:r w:rsidR="001977C4" w:rsidRPr="00DC4DA8">
          <w:rPr>
            <w:rStyle w:val="Hyperlink"/>
            <w:noProof/>
            <w:lang w:val="en-US"/>
          </w:rPr>
          <w:t>4.27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_Toc44862039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45</w:t>
        </w:r>
        <w:r w:rsidR="001977C4">
          <w:rPr>
            <w:noProof/>
            <w:webHidden/>
          </w:rPr>
          <w:fldChar w:fldCharType="end"/>
        </w:r>
      </w:hyperlink>
    </w:p>
    <w:p w14:paraId="7C48A9C8" w14:textId="6B6F692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0" w:history="1">
        <w:r w:rsidR="001977C4" w:rsidRPr="00DC4DA8">
          <w:rPr>
            <w:rStyle w:val="Hyperlink"/>
            <w:noProof/>
            <w:lang w:val="en-US"/>
          </w:rPr>
          <w:t>4.28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46</w:t>
        </w:r>
        <w:r w:rsidR="001977C4">
          <w:rPr>
            <w:noProof/>
            <w:webHidden/>
          </w:rPr>
          <w:fldChar w:fldCharType="end"/>
        </w:r>
      </w:hyperlink>
    </w:p>
    <w:p w14:paraId="0AA66727" w14:textId="1E5F698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1" w:history="1">
        <w:r w:rsidR="001977C4" w:rsidRPr="00DC4DA8">
          <w:rPr>
            <w:rStyle w:val="Hyperlink"/>
            <w:noProof/>
            <w:lang w:val="en-US"/>
          </w:rPr>
          <w:t>4.29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47</w:t>
        </w:r>
        <w:r w:rsidR="001977C4">
          <w:rPr>
            <w:noProof/>
            <w:webHidden/>
          </w:rPr>
          <w:fldChar w:fldCharType="end"/>
        </w:r>
      </w:hyperlink>
    </w:p>
    <w:p w14:paraId="2CD002A2" w14:textId="35564F7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2" w:history="1">
        <w:r w:rsidR="001977C4" w:rsidRPr="00DC4DA8">
          <w:rPr>
            <w:rStyle w:val="Hyperlink"/>
            <w:noProof/>
            <w:lang w:val="en-US"/>
          </w:rPr>
          <w:t>4.30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48</w:t>
        </w:r>
        <w:r w:rsidR="001977C4">
          <w:rPr>
            <w:noProof/>
            <w:webHidden/>
          </w:rPr>
          <w:fldChar w:fldCharType="end"/>
        </w:r>
      </w:hyperlink>
    </w:p>
    <w:p w14:paraId="4301D4EC" w14:textId="703562E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3" w:history="1">
        <w:r w:rsidR="001977C4" w:rsidRPr="00DC4DA8">
          <w:rPr>
            <w:rStyle w:val="Hyperlink"/>
            <w:noProof/>
            <w:lang w:val="en-US"/>
          </w:rPr>
          <w:t>4.31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49</w:t>
        </w:r>
        <w:r w:rsidR="001977C4">
          <w:rPr>
            <w:noProof/>
            <w:webHidden/>
          </w:rPr>
          <w:fldChar w:fldCharType="end"/>
        </w:r>
      </w:hyperlink>
    </w:p>
    <w:p w14:paraId="385233EE" w14:textId="2CD9902D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4" w:history="1">
        <w:r w:rsidR="001977C4" w:rsidRPr="00DC4DA8">
          <w:rPr>
            <w:rStyle w:val="Hyperlink"/>
            <w:noProof/>
            <w:lang w:val="en-US"/>
          </w:rPr>
          <w:t>4.32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50</w:t>
        </w:r>
        <w:r w:rsidR="001977C4">
          <w:rPr>
            <w:noProof/>
            <w:webHidden/>
          </w:rPr>
          <w:fldChar w:fldCharType="end"/>
        </w:r>
      </w:hyperlink>
    </w:p>
    <w:p w14:paraId="449F1544" w14:textId="46529AD3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5" w:history="1">
        <w:r w:rsidR="001977C4" w:rsidRPr="00DC4DA8">
          <w:rPr>
            <w:rStyle w:val="Hyperlink"/>
            <w:noProof/>
            <w:lang w:val="en-US"/>
          </w:rPr>
          <w:t>4.33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52</w:t>
        </w:r>
        <w:r w:rsidR="001977C4">
          <w:rPr>
            <w:noProof/>
            <w:webHidden/>
          </w:rPr>
          <w:fldChar w:fldCharType="end"/>
        </w:r>
      </w:hyperlink>
    </w:p>
    <w:p w14:paraId="25FFA972" w14:textId="1AA8E55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6" w:history="1">
        <w:r w:rsidR="001977C4" w:rsidRPr="00DC4DA8">
          <w:rPr>
            <w:rStyle w:val="Hyperlink"/>
            <w:noProof/>
            <w:lang w:val="en-US"/>
          </w:rPr>
          <w:t>4.34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 xml:space="preserve">Đặc tả Use-case </w:t>
        </w:r>
        <w:r w:rsidR="001977C4" w:rsidRPr="00DC4DA8">
          <w:rPr>
            <w:rStyle w:val="Hyperlink"/>
            <w:noProof/>
          </w:rPr>
          <w:t>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53</w:t>
        </w:r>
        <w:r w:rsidR="001977C4">
          <w:rPr>
            <w:noProof/>
            <w:webHidden/>
          </w:rPr>
          <w:fldChar w:fldCharType="end"/>
        </w:r>
      </w:hyperlink>
    </w:p>
    <w:p w14:paraId="5C1448CA" w14:textId="4D32596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7" w:history="1">
        <w:r w:rsidR="001977C4" w:rsidRPr="00DC4DA8">
          <w:rPr>
            <w:rStyle w:val="Hyperlink"/>
            <w:noProof/>
            <w:lang w:val="en-US"/>
          </w:rPr>
          <w:t>4.35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54</w:t>
        </w:r>
        <w:r w:rsidR="001977C4">
          <w:rPr>
            <w:noProof/>
            <w:webHidden/>
          </w:rPr>
          <w:fldChar w:fldCharType="end"/>
        </w:r>
      </w:hyperlink>
    </w:p>
    <w:p w14:paraId="11394713" w14:textId="3C1A278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8" w:history="1">
        <w:r w:rsidR="001977C4" w:rsidRPr="00DC4DA8">
          <w:rPr>
            <w:rStyle w:val="Hyperlink"/>
            <w:noProof/>
            <w:lang w:val="en-US"/>
          </w:rPr>
          <w:t>4.36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55</w:t>
        </w:r>
        <w:r w:rsidR="001977C4">
          <w:rPr>
            <w:noProof/>
            <w:webHidden/>
          </w:rPr>
          <w:fldChar w:fldCharType="end"/>
        </w:r>
      </w:hyperlink>
    </w:p>
    <w:p w14:paraId="5D6867A3" w14:textId="67B1F03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49" w:history="1">
        <w:r w:rsidR="001977C4" w:rsidRPr="00DC4DA8">
          <w:rPr>
            <w:rStyle w:val="Hyperlink"/>
            <w:noProof/>
            <w:lang w:val="en-US"/>
          </w:rPr>
          <w:t>4.37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_Toc44862049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56</w:t>
        </w:r>
        <w:r w:rsidR="001977C4">
          <w:rPr>
            <w:noProof/>
            <w:webHidden/>
          </w:rPr>
          <w:fldChar w:fldCharType="end"/>
        </w:r>
      </w:hyperlink>
    </w:p>
    <w:p w14:paraId="095CB9DA" w14:textId="22A4CF2E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0" w:history="1">
        <w:r w:rsidR="001977C4" w:rsidRPr="00DC4DA8">
          <w:rPr>
            <w:rStyle w:val="Hyperlink"/>
            <w:noProof/>
            <w:lang w:val="en-US"/>
          </w:rPr>
          <w:t>4.38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57</w:t>
        </w:r>
        <w:r w:rsidR="001977C4">
          <w:rPr>
            <w:noProof/>
            <w:webHidden/>
          </w:rPr>
          <w:fldChar w:fldCharType="end"/>
        </w:r>
      </w:hyperlink>
    </w:p>
    <w:p w14:paraId="4552874F" w14:textId="07D9AA8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1" w:history="1">
        <w:r w:rsidR="001977C4" w:rsidRPr="00DC4DA8">
          <w:rPr>
            <w:rStyle w:val="Hyperlink"/>
            <w:noProof/>
            <w:lang w:val="en-US"/>
          </w:rPr>
          <w:t>4.39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58</w:t>
        </w:r>
        <w:r w:rsidR="001977C4">
          <w:rPr>
            <w:noProof/>
            <w:webHidden/>
          </w:rPr>
          <w:fldChar w:fldCharType="end"/>
        </w:r>
      </w:hyperlink>
    </w:p>
    <w:p w14:paraId="0A1DB480" w14:textId="1DB66650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2" w:history="1">
        <w:r w:rsidR="001977C4" w:rsidRPr="00DC4DA8">
          <w:rPr>
            <w:rStyle w:val="Hyperlink"/>
            <w:noProof/>
            <w:lang w:val="en-US"/>
          </w:rPr>
          <w:t>4.40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59</w:t>
        </w:r>
        <w:r w:rsidR="001977C4">
          <w:rPr>
            <w:noProof/>
            <w:webHidden/>
          </w:rPr>
          <w:fldChar w:fldCharType="end"/>
        </w:r>
      </w:hyperlink>
    </w:p>
    <w:p w14:paraId="30A23AF6" w14:textId="49BF99E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3" w:history="1">
        <w:r w:rsidR="001977C4" w:rsidRPr="00DC4DA8">
          <w:rPr>
            <w:rStyle w:val="Hyperlink"/>
            <w:noProof/>
            <w:lang w:val="en-US"/>
          </w:rPr>
          <w:t>4.41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60</w:t>
        </w:r>
        <w:r w:rsidR="001977C4">
          <w:rPr>
            <w:noProof/>
            <w:webHidden/>
          </w:rPr>
          <w:fldChar w:fldCharType="end"/>
        </w:r>
      </w:hyperlink>
    </w:p>
    <w:p w14:paraId="5ABCCC80" w14:textId="24FC8A1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4" w:history="1">
        <w:r w:rsidR="001977C4" w:rsidRPr="00DC4DA8">
          <w:rPr>
            <w:rStyle w:val="Hyperlink"/>
            <w:noProof/>
            <w:lang w:val="en-US"/>
          </w:rPr>
          <w:t>4.42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61</w:t>
        </w:r>
        <w:r w:rsidR="001977C4">
          <w:rPr>
            <w:noProof/>
            <w:webHidden/>
          </w:rPr>
          <w:fldChar w:fldCharType="end"/>
        </w:r>
      </w:hyperlink>
    </w:p>
    <w:p w14:paraId="17FE423D" w14:textId="4C784C14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5" w:history="1">
        <w:r w:rsidR="001977C4" w:rsidRPr="00DC4DA8">
          <w:rPr>
            <w:rStyle w:val="Hyperlink"/>
            <w:noProof/>
            <w:lang w:val="en-US"/>
          </w:rPr>
          <w:t>4.43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62</w:t>
        </w:r>
        <w:r w:rsidR="001977C4">
          <w:rPr>
            <w:noProof/>
            <w:webHidden/>
          </w:rPr>
          <w:fldChar w:fldCharType="end"/>
        </w:r>
      </w:hyperlink>
    </w:p>
    <w:p w14:paraId="103FDBAE" w14:textId="1099853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6" w:history="1">
        <w:r w:rsidR="001977C4" w:rsidRPr="00DC4DA8">
          <w:rPr>
            <w:rStyle w:val="Hyperlink"/>
            <w:noProof/>
            <w:lang w:val="en-US"/>
          </w:rPr>
          <w:t>4.44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63</w:t>
        </w:r>
        <w:r w:rsidR="001977C4">
          <w:rPr>
            <w:noProof/>
            <w:webHidden/>
          </w:rPr>
          <w:fldChar w:fldCharType="end"/>
        </w:r>
      </w:hyperlink>
    </w:p>
    <w:p w14:paraId="7CDB5A8E" w14:textId="76071DB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7" w:history="1">
        <w:r w:rsidR="001977C4" w:rsidRPr="00DC4DA8">
          <w:rPr>
            <w:rStyle w:val="Hyperlink"/>
            <w:noProof/>
            <w:lang w:val="en-US"/>
          </w:rPr>
          <w:t>4.45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64</w:t>
        </w:r>
        <w:r w:rsidR="001977C4">
          <w:rPr>
            <w:noProof/>
            <w:webHidden/>
          </w:rPr>
          <w:fldChar w:fldCharType="end"/>
        </w:r>
      </w:hyperlink>
    </w:p>
    <w:p w14:paraId="062DEA35" w14:textId="05FE998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8" w:history="1">
        <w:r w:rsidR="001977C4" w:rsidRPr="00DC4DA8">
          <w:rPr>
            <w:rStyle w:val="Hyperlink"/>
            <w:noProof/>
            <w:lang w:val="en-US"/>
          </w:rPr>
          <w:t>4.46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Chỉnh sửa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65</w:t>
        </w:r>
        <w:r w:rsidR="001977C4">
          <w:rPr>
            <w:noProof/>
            <w:webHidden/>
          </w:rPr>
          <w:fldChar w:fldCharType="end"/>
        </w:r>
      </w:hyperlink>
    </w:p>
    <w:p w14:paraId="2A7EA708" w14:textId="2E3E094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59" w:history="1">
        <w:r w:rsidR="001977C4" w:rsidRPr="00DC4DA8">
          <w:rPr>
            <w:rStyle w:val="Hyperlink"/>
            <w:noProof/>
            <w:lang w:val="en-US"/>
          </w:rPr>
          <w:t>4.47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Truy xuất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_Toc44862059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66</w:t>
        </w:r>
        <w:r w:rsidR="001977C4">
          <w:rPr>
            <w:noProof/>
            <w:webHidden/>
          </w:rPr>
          <w:fldChar w:fldCharType="end"/>
        </w:r>
      </w:hyperlink>
    </w:p>
    <w:p w14:paraId="57DAA516" w14:textId="069CDF7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0" w:history="1">
        <w:r w:rsidR="001977C4" w:rsidRPr="00DC4DA8">
          <w:rPr>
            <w:rStyle w:val="Hyperlink"/>
            <w:noProof/>
            <w:lang w:val="en-US"/>
          </w:rPr>
          <w:t>4.48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thời hạn chung của thẻ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67</w:t>
        </w:r>
        <w:r w:rsidR="001977C4">
          <w:rPr>
            <w:noProof/>
            <w:webHidden/>
          </w:rPr>
          <w:fldChar w:fldCharType="end"/>
        </w:r>
      </w:hyperlink>
    </w:p>
    <w:p w14:paraId="79FC2C42" w14:textId="755E928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1" w:history="1">
        <w:r w:rsidR="001977C4" w:rsidRPr="00DC4DA8">
          <w:rPr>
            <w:rStyle w:val="Hyperlink"/>
            <w:noProof/>
            <w:lang w:val="en-US"/>
          </w:rPr>
          <w:t>4.49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sách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68</w:t>
        </w:r>
        <w:r w:rsidR="001977C4">
          <w:rPr>
            <w:noProof/>
            <w:webHidden/>
          </w:rPr>
          <w:fldChar w:fldCharType="end"/>
        </w:r>
      </w:hyperlink>
    </w:p>
    <w:p w14:paraId="5A3AD610" w14:textId="3B8C468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2" w:history="1">
        <w:r w:rsidR="001977C4" w:rsidRPr="00DC4DA8">
          <w:rPr>
            <w:rStyle w:val="Hyperlink"/>
            <w:noProof/>
            <w:lang w:val="en-US"/>
          </w:rPr>
          <w:t>4.50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Đặc tả Use-case Thay đổi số ngày mượn tối đa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69</w:t>
        </w:r>
        <w:r w:rsidR="001977C4">
          <w:rPr>
            <w:noProof/>
            <w:webHidden/>
          </w:rPr>
          <w:fldChar w:fldCharType="end"/>
        </w:r>
      </w:hyperlink>
    </w:p>
    <w:p w14:paraId="1E3307D8" w14:textId="2739BF70" w:rsidR="001977C4" w:rsidRDefault="009C320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3" w:history="1">
        <w:r w:rsidR="001977C4" w:rsidRPr="00DC4DA8">
          <w:rPr>
            <w:rStyle w:val="Hyperlink"/>
            <w:noProof/>
            <w:lang w:val="en-US"/>
          </w:rPr>
          <w:t>5.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Activity diagram và Sequence diagram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26C0AFC1" w14:textId="5DBD159E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4" w:history="1">
        <w:r w:rsidR="001977C4" w:rsidRPr="00DC4DA8">
          <w:rPr>
            <w:rStyle w:val="Hyperlink"/>
            <w:noProof/>
            <w:lang w:val="en-US"/>
          </w:rPr>
          <w:t>5.1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70</w:t>
        </w:r>
        <w:r w:rsidR="001977C4">
          <w:rPr>
            <w:noProof/>
            <w:webHidden/>
          </w:rPr>
          <w:fldChar w:fldCharType="end"/>
        </w:r>
      </w:hyperlink>
    </w:p>
    <w:p w14:paraId="49234120" w14:textId="4260D960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5" w:history="1">
        <w:r w:rsidR="001977C4" w:rsidRPr="00DC4DA8">
          <w:rPr>
            <w:rStyle w:val="Hyperlink"/>
            <w:noProof/>
            <w:lang w:val="en-US"/>
          </w:rPr>
          <w:t>5.2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Đăng xuất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71</w:t>
        </w:r>
        <w:r w:rsidR="001977C4">
          <w:rPr>
            <w:noProof/>
            <w:webHidden/>
          </w:rPr>
          <w:fldChar w:fldCharType="end"/>
        </w:r>
      </w:hyperlink>
    </w:p>
    <w:p w14:paraId="68864370" w14:textId="6EE7730D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6" w:history="1">
        <w:r w:rsidR="001977C4" w:rsidRPr="00DC4DA8">
          <w:rPr>
            <w:rStyle w:val="Hyperlink"/>
            <w:noProof/>
            <w:lang w:val="en-US"/>
          </w:rPr>
          <w:t>5.3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Tạo tài khoản cho nhân viên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72</w:t>
        </w:r>
        <w:r w:rsidR="001977C4">
          <w:rPr>
            <w:noProof/>
            <w:webHidden/>
          </w:rPr>
          <w:fldChar w:fldCharType="end"/>
        </w:r>
      </w:hyperlink>
    </w:p>
    <w:p w14:paraId="01D5FF3A" w14:textId="4E01B3F0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7" w:history="1">
        <w:r w:rsidR="001977C4" w:rsidRPr="00DC4DA8">
          <w:rPr>
            <w:rStyle w:val="Hyperlink"/>
            <w:noProof/>
            <w:lang w:val="en-US"/>
          </w:rPr>
          <w:t>5.4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Thủ thư tạo tài khoản cho độc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74</w:t>
        </w:r>
        <w:r w:rsidR="001977C4">
          <w:rPr>
            <w:noProof/>
            <w:webHidden/>
          </w:rPr>
          <w:fldChar w:fldCharType="end"/>
        </w:r>
      </w:hyperlink>
    </w:p>
    <w:p w14:paraId="09ACF7E4" w14:textId="3A1CCB94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8" w:history="1">
        <w:r w:rsidR="001977C4" w:rsidRPr="00DC4DA8">
          <w:rPr>
            <w:rStyle w:val="Hyperlink"/>
            <w:noProof/>
            <w:lang w:val="en-US"/>
          </w:rPr>
          <w:t>5.5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Khôi phục mật khẩu: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76</w:t>
        </w:r>
        <w:r w:rsidR="001977C4">
          <w:rPr>
            <w:noProof/>
            <w:webHidden/>
          </w:rPr>
          <w:fldChar w:fldCharType="end"/>
        </w:r>
      </w:hyperlink>
    </w:p>
    <w:p w14:paraId="4BAE9290" w14:textId="7E2D51AD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69" w:history="1">
        <w:r w:rsidR="001977C4" w:rsidRPr="00DC4DA8">
          <w:rPr>
            <w:rStyle w:val="Hyperlink"/>
            <w:noProof/>
            <w:lang w:val="en-US"/>
          </w:rPr>
          <w:t>5.6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Xoá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_Toc44862069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77</w:t>
        </w:r>
        <w:r w:rsidR="001977C4">
          <w:rPr>
            <w:noProof/>
            <w:webHidden/>
          </w:rPr>
          <w:fldChar w:fldCharType="end"/>
        </w:r>
      </w:hyperlink>
    </w:p>
    <w:p w14:paraId="033979A5" w14:textId="7B246580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0" w:history="1">
        <w:r w:rsidR="001977C4" w:rsidRPr="00DC4DA8">
          <w:rPr>
            <w:rStyle w:val="Hyperlink"/>
            <w:noProof/>
            <w:lang w:val="en-US"/>
          </w:rPr>
          <w:t>5.7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Gia hạn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79</w:t>
        </w:r>
        <w:r w:rsidR="001977C4">
          <w:rPr>
            <w:noProof/>
            <w:webHidden/>
          </w:rPr>
          <w:fldChar w:fldCharType="end"/>
        </w:r>
      </w:hyperlink>
    </w:p>
    <w:p w14:paraId="4EFC633E" w14:textId="44539928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1" w:history="1">
        <w:r w:rsidR="001977C4" w:rsidRPr="00DC4DA8">
          <w:rPr>
            <w:rStyle w:val="Hyperlink"/>
            <w:noProof/>
            <w:lang w:val="en-US"/>
          </w:rPr>
          <w:t>5.8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Sửa thông tin tài khoản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80</w:t>
        </w:r>
        <w:r w:rsidR="001977C4">
          <w:rPr>
            <w:noProof/>
            <w:webHidden/>
          </w:rPr>
          <w:fldChar w:fldCharType="end"/>
        </w:r>
      </w:hyperlink>
    </w:p>
    <w:p w14:paraId="4378131F" w14:textId="651D887A" w:rsidR="001977C4" w:rsidRDefault="009C320F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2" w:history="1">
        <w:r w:rsidR="001977C4" w:rsidRPr="00DC4DA8">
          <w:rPr>
            <w:rStyle w:val="Hyperlink"/>
            <w:noProof/>
            <w:lang w:val="en-US"/>
          </w:rPr>
          <w:t>5.9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Tìm kiếm thông tin tài khoản theo tên đăng nhập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82</w:t>
        </w:r>
        <w:r w:rsidR="001977C4">
          <w:rPr>
            <w:noProof/>
            <w:webHidden/>
          </w:rPr>
          <w:fldChar w:fldCharType="end"/>
        </w:r>
      </w:hyperlink>
    </w:p>
    <w:p w14:paraId="708275AF" w14:textId="588CBF1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3" w:history="1">
        <w:r w:rsidR="001977C4" w:rsidRPr="00DC4DA8">
          <w:rPr>
            <w:rStyle w:val="Hyperlink"/>
            <w:noProof/>
            <w:lang w:val="en-US"/>
          </w:rPr>
          <w:t>5.10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theo tên riêng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84</w:t>
        </w:r>
        <w:r w:rsidR="001977C4">
          <w:rPr>
            <w:noProof/>
            <w:webHidden/>
          </w:rPr>
          <w:fldChar w:fldCharType="end"/>
        </w:r>
      </w:hyperlink>
    </w:p>
    <w:p w14:paraId="57E9AA37" w14:textId="55451727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4" w:history="1">
        <w:r w:rsidR="001977C4" w:rsidRPr="00DC4DA8">
          <w:rPr>
            <w:rStyle w:val="Hyperlink"/>
            <w:noProof/>
            <w:lang w:val="en-US"/>
          </w:rPr>
          <w:t>5.11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86</w:t>
        </w:r>
        <w:r w:rsidR="001977C4">
          <w:rPr>
            <w:noProof/>
            <w:webHidden/>
          </w:rPr>
          <w:fldChar w:fldCharType="end"/>
        </w:r>
      </w:hyperlink>
    </w:p>
    <w:p w14:paraId="3A33F2B2" w14:textId="25668AF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5" w:history="1">
        <w:r w:rsidR="001977C4" w:rsidRPr="00DC4DA8">
          <w:rPr>
            <w:rStyle w:val="Hyperlink"/>
            <w:noProof/>
            <w:lang w:val="en-US"/>
          </w:rPr>
          <w:t>5.12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thông tin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88</w:t>
        </w:r>
        <w:r w:rsidR="001977C4">
          <w:rPr>
            <w:noProof/>
            <w:webHidden/>
          </w:rPr>
          <w:fldChar w:fldCharType="end"/>
        </w:r>
      </w:hyperlink>
    </w:p>
    <w:p w14:paraId="75F27406" w14:textId="194B16F7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6" w:history="1">
        <w:r w:rsidR="001977C4" w:rsidRPr="00DC4DA8">
          <w:rPr>
            <w:rStyle w:val="Hyperlink"/>
            <w:noProof/>
            <w:lang w:val="en-US"/>
          </w:rPr>
          <w:t>5.13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90</w:t>
        </w:r>
        <w:r w:rsidR="001977C4">
          <w:rPr>
            <w:noProof/>
            <w:webHidden/>
          </w:rPr>
          <w:fldChar w:fldCharType="end"/>
        </w:r>
      </w:hyperlink>
    </w:p>
    <w:p w14:paraId="7159F074" w14:textId="39CA491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7" w:history="1">
        <w:r w:rsidR="001977C4" w:rsidRPr="00DC4DA8">
          <w:rPr>
            <w:rStyle w:val="Hyperlink"/>
            <w:noProof/>
            <w:lang w:val="en-US"/>
          </w:rPr>
          <w:t>5.14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ISBN: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91</w:t>
        </w:r>
        <w:r w:rsidR="001977C4">
          <w:rPr>
            <w:noProof/>
            <w:webHidden/>
          </w:rPr>
          <w:fldChar w:fldCharType="end"/>
        </w:r>
      </w:hyperlink>
    </w:p>
    <w:p w14:paraId="226A9019" w14:textId="01EBFDC9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8" w:history="1">
        <w:r w:rsidR="001977C4" w:rsidRPr="00DC4DA8">
          <w:rPr>
            <w:rStyle w:val="Hyperlink"/>
            <w:noProof/>
            <w:lang w:val="en-US"/>
          </w:rPr>
          <w:t>5.15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93</w:t>
        </w:r>
        <w:r w:rsidR="001977C4">
          <w:rPr>
            <w:noProof/>
            <w:webHidden/>
          </w:rPr>
          <w:fldChar w:fldCharType="end"/>
        </w:r>
      </w:hyperlink>
    </w:p>
    <w:p w14:paraId="6D26CF98" w14:textId="1FCB9B3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79" w:history="1">
        <w:r w:rsidR="001977C4" w:rsidRPr="00DC4DA8">
          <w:rPr>
            <w:rStyle w:val="Hyperlink"/>
            <w:noProof/>
            <w:lang w:val="en-US"/>
          </w:rPr>
          <w:t>5.16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_Toc44862079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95</w:t>
        </w:r>
        <w:r w:rsidR="001977C4">
          <w:rPr>
            <w:noProof/>
            <w:webHidden/>
          </w:rPr>
          <w:fldChar w:fldCharType="end"/>
        </w:r>
      </w:hyperlink>
    </w:p>
    <w:p w14:paraId="04F6E31F" w14:textId="49D8776E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0" w:history="1">
        <w:r w:rsidR="001977C4" w:rsidRPr="00DC4DA8">
          <w:rPr>
            <w:rStyle w:val="Hyperlink"/>
            <w:noProof/>
            <w:lang w:val="en-US"/>
          </w:rPr>
          <w:t>5.17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97</w:t>
        </w:r>
        <w:r w:rsidR="001977C4">
          <w:rPr>
            <w:noProof/>
            <w:webHidden/>
          </w:rPr>
          <w:fldChar w:fldCharType="end"/>
        </w:r>
      </w:hyperlink>
    </w:p>
    <w:p w14:paraId="0E73DB21" w14:textId="4A49B30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1" w:history="1">
        <w:r w:rsidR="001977C4" w:rsidRPr="00DC4DA8">
          <w:rPr>
            <w:rStyle w:val="Hyperlink"/>
            <w:noProof/>
            <w:lang w:val="en-US"/>
          </w:rPr>
          <w:t>5.18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năm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99</w:t>
        </w:r>
        <w:r w:rsidR="001977C4">
          <w:rPr>
            <w:noProof/>
            <w:webHidden/>
          </w:rPr>
          <w:fldChar w:fldCharType="end"/>
        </w:r>
      </w:hyperlink>
    </w:p>
    <w:p w14:paraId="0DAA43AE" w14:textId="14D136D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2" w:history="1">
        <w:r w:rsidR="001977C4" w:rsidRPr="00DC4DA8">
          <w:rPr>
            <w:rStyle w:val="Hyperlink"/>
            <w:noProof/>
            <w:lang w:val="en-US"/>
          </w:rPr>
          <w:t>5.19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thông tin sách theo thể loại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101</w:t>
        </w:r>
        <w:r w:rsidR="001977C4">
          <w:rPr>
            <w:noProof/>
            <w:webHidden/>
          </w:rPr>
          <w:fldChar w:fldCharType="end"/>
        </w:r>
      </w:hyperlink>
    </w:p>
    <w:p w14:paraId="57F310A6" w14:textId="4106FF84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3" w:history="1">
        <w:r w:rsidR="001977C4" w:rsidRPr="00DC4DA8">
          <w:rPr>
            <w:rStyle w:val="Hyperlink"/>
            <w:noProof/>
            <w:lang w:val="en-US"/>
          </w:rPr>
          <w:t>5.20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các sách theo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103</w:t>
        </w:r>
        <w:r w:rsidR="001977C4">
          <w:rPr>
            <w:noProof/>
            <w:webHidden/>
          </w:rPr>
          <w:fldChar w:fldCharType="end"/>
        </w:r>
      </w:hyperlink>
    </w:p>
    <w:p w14:paraId="22D2911D" w14:textId="45197053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4" w:history="1">
        <w:r w:rsidR="001977C4" w:rsidRPr="00DC4DA8">
          <w:rPr>
            <w:rStyle w:val="Hyperlink"/>
            <w:noProof/>
            <w:lang w:val="en-US"/>
          </w:rPr>
          <w:t>5.21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chi tiết một thông tin đầu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105</w:t>
        </w:r>
        <w:r w:rsidR="001977C4">
          <w:rPr>
            <w:noProof/>
            <w:webHidden/>
          </w:rPr>
          <w:fldChar w:fldCharType="end"/>
        </w:r>
      </w:hyperlink>
    </w:p>
    <w:p w14:paraId="0315D317" w14:textId="1DF6D60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5" w:history="1">
        <w:r w:rsidR="001977C4" w:rsidRPr="00DC4DA8">
          <w:rPr>
            <w:rStyle w:val="Hyperlink"/>
            <w:noProof/>
            <w:lang w:val="en-US"/>
          </w:rPr>
          <w:t>5.22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được xem mượn nhiều nhất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107</w:t>
        </w:r>
        <w:r w:rsidR="001977C4">
          <w:rPr>
            <w:noProof/>
            <w:webHidden/>
          </w:rPr>
          <w:fldChar w:fldCharType="end"/>
        </w:r>
      </w:hyperlink>
    </w:p>
    <w:p w14:paraId="774FCCC1" w14:textId="7B15FF6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6" w:history="1">
        <w:r w:rsidR="001977C4" w:rsidRPr="00DC4DA8">
          <w:rPr>
            <w:rStyle w:val="Hyperlink"/>
            <w:noProof/>
            <w:lang w:val="en-US"/>
          </w:rPr>
          <w:t>5.23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Hiển thị danh sách các sách mới về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109</w:t>
        </w:r>
        <w:r w:rsidR="001977C4">
          <w:rPr>
            <w:noProof/>
            <w:webHidden/>
          </w:rPr>
          <w:fldChar w:fldCharType="end"/>
        </w:r>
      </w:hyperlink>
    </w:p>
    <w:p w14:paraId="4B6EF92F" w14:textId="5C1645D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7" w:history="1">
        <w:r w:rsidR="001977C4" w:rsidRPr="00DC4DA8">
          <w:rPr>
            <w:rStyle w:val="Hyperlink"/>
            <w:noProof/>
            <w:lang w:val="en-US"/>
          </w:rPr>
          <w:t>5.24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sách mới (nhập sách)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111</w:t>
        </w:r>
        <w:r w:rsidR="001977C4">
          <w:rPr>
            <w:noProof/>
            <w:webHidden/>
          </w:rPr>
          <w:fldChar w:fldCharType="end"/>
        </w:r>
      </w:hyperlink>
    </w:p>
    <w:p w14:paraId="7B5A4E39" w14:textId="4DFC20F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8" w:history="1">
        <w:r w:rsidR="001977C4" w:rsidRPr="00DC4DA8">
          <w:rPr>
            <w:rStyle w:val="Hyperlink"/>
            <w:noProof/>
            <w:lang w:val="en-US"/>
          </w:rPr>
          <w:t>5.25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sách (thanh lý sách cũ)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113</w:t>
        </w:r>
        <w:r w:rsidR="001977C4">
          <w:rPr>
            <w:noProof/>
            <w:webHidden/>
          </w:rPr>
          <w:fldChar w:fldCharType="end"/>
        </w:r>
      </w:hyperlink>
    </w:p>
    <w:p w14:paraId="5277CBDB" w14:textId="17BEB52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89" w:history="1">
        <w:r w:rsidR="001977C4" w:rsidRPr="00DC4DA8">
          <w:rPr>
            <w:rStyle w:val="Hyperlink"/>
            <w:noProof/>
            <w:lang w:val="en-US"/>
          </w:rPr>
          <w:t>5.26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trạng thái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_Toc44862089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115</w:t>
        </w:r>
        <w:r w:rsidR="001977C4">
          <w:rPr>
            <w:noProof/>
            <w:webHidden/>
          </w:rPr>
          <w:fldChar w:fldCharType="end"/>
        </w:r>
      </w:hyperlink>
    </w:p>
    <w:p w14:paraId="58D460CE" w14:textId="638B2D07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0" w:history="1">
        <w:r w:rsidR="001977C4" w:rsidRPr="00DC4DA8">
          <w:rPr>
            <w:rStyle w:val="Hyperlink"/>
            <w:noProof/>
            <w:lang w:val="en-US"/>
          </w:rPr>
          <w:t>5.27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mã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117</w:t>
        </w:r>
        <w:r w:rsidR="001977C4">
          <w:rPr>
            <w:noProof/>
            <w:webHidden/>
          </w:rPr>
          <w:fldChar w:fldCharType="end"/>
        </w:r>
      </w:hyperlink>
    </w:p>
    <w:p w14:paraId="6692AD47" w14:textId="648C14AA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1" w:history="1">
        <w:r w:rsidR="001977C4" w:rsidRPr="00DC4DA8">
          <w:rPr>
            <w:rStyle w:val="Hyperlink"/>
            <w:noProof/>
            <w:lang w:val="en-US"/>
          </w:rPr>
          <w:t>5.28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tên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119</w:t>
        </w:r>
        <w:r w:rsidR="001977C4">
          <w:rPr>
            <w:noProof/>
            <w:webHidden/>
          </w:rPr>
          <w:fldChar w:fldCharType="end"/>
        </w:r>
      </w:hyperlink>
    </w:p>
    <w:p w14:paraId="240E72F5" w14:textId="20114663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2" w:history="1">
        <w:r w:rsidR="001977C4" w:rsidRPr="00DC4DA8">
          <w:rPr>
            <w:rStyle w:val="Hyperlink"/>
            <w:noProof/>
            <w:lang w:val="en-US"/>
          </w:rPr>
          <w:t>5.29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sách theo ID người mượn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121</w:t>
        </w:r>
        <w:r w:rsidR="001977C4">
          <w:rPr>
            <w:noProof/>
            <w:webHidden/>
          </w:rPr>
          <w:fldChar w:fldCharType="end"/>
        </w:r>
      </w:hyperlink>
    </w:p>
    <w:p w14:paraId="595CE5A3" w14:textId="0E8A3AA0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3" w:history="1">
        <w:r w:rsidR="001977C4" w:rsidRPr="00DC4DA8">
          <w:rPr>
            <w:rStyle w:val="Hyperlink"/>
            <w:noProof/>
            <w:lang w:val="en-US"/>
          </w:rPr>
          <w:t>5.30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123</w:t>
        </w:r>
        <w:r w:rsidR="001977C4">
          <w:rPr>
            <w:noProof/>
            <w:webHidden/>
          </w:rPr>
          <w:fldChar w:fldCharType="end"/>
        </w:r>
      </w:hyperlink>
    </w:p>
    <w:p w14:paraId="5BE286BD" w14:textId="20E4B8E9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4" w:history="1">
        <w:r w:rsidR="001977C4" w:rsidRPr="00DC4DA8">
          <w:rPr>
            <w:rStyle w:val="Hyperlink"/>
            <w:noProof/>
            <w:lang w:val="en-US"/>
          </w:rPr>
          <w:t>5.31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trả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125</w:t>
        </w:r>
        <w:r w:rsidR="001977C4">
          <w:rPr>
            <w:noProof/>
            <w:webHidden/>
          </w:rPr>
          <w:fldChar w:fldCharType="end"/>
        </w:r>
      </w:hyperlink>
    </w:p>
    <w:p w14:paraId="1C57E96A" w14:textId="5483686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5" w:history="1">
        <w:r w:rsidR="001977C4" w:rsidRPr="00DC4DA8">
          <w:rPr>
            <w:rStyle w:val="Hyperlink"/>
            <w:noProof/>
            <w:lang w:val="en-US"/>
          </w:rPr>
          <w:t>5.32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Lập phiếu đền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127</w:t>
        </w:r>
        <w:r w:rsidR="001977C4">
          <w:rPr>
            <w:noProof/>
            <w:webHidden/>
          </w:rPr>
          <w:fldChar w:fldCharType="end"/>
        </w:r>
      </w:hyperlink>
    </w:p>
    <w:p w14:paraId="73A2386F" w14:textId="02FD9A6D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6" w:history="1">
        <w:r w:rsidR="001977C4" w:rsidRPr="00DC4DA8">
          <w:rPr>
            <w:rStyle w:val="Hyperlink"/>
            <w:noProof/>
            <w:lang w:val="en-US"/>
          </w:rPr>
          <w:t>5.33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tên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129</w:t>
        </w:r>
        <w:r w:rsidR="001977C4">
          <w:rPr>
            <w:noProof/>
            <w:webHidden/>
          </w:rPr>
          <w:fldChar w:fldCharType="end"/>
        </w:r>
      </w:hyperlink>
    </w:p>
    <w:p w14:paraId="315BEB9E" w14:textId="1BAAC282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7" w:history="1">
        <w:r w:rsidR="001977C4" w:rsidRPr="00DC4DA8">
          <w:rPr>
            <w:rStyle w:val="Hyperlink"/>
            <w:noProof/>
            <w:lang w:val="en-US"/>
          </w:rPr>
          <w:t>5.34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kiếm độc giả theo mã ISBN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131</w:t>
        </w:r>
        <w:r w:rsidR="001977C4">
          <w:rPr>
            <w:noProof/>
            <w:webHidden/>
          </w:rPr>
          <w:fldChar w:fldCharType="end"/>
        </w:r>
      </w:hyperlink>
    </w:p>
    <w:p w14:paraId="2E6AD874" w14:textId="4880D0F0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8" w:history="1">
        <w:r w:rsidR="001977C4" w:rsidRPr="00DC4DA8">
          <w:rPr>
            <w:rStyle w:val="Hyperlink"/>
            <w:noProof/>
            <w:lang w:val="en-US"/>
          </w:rPr>
          <w:t>5.35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Tìm kiểu độc giả theo mã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134</w:t>
        </w:r>
        <w:r w:rsidR="001977C4">
          <w:rPr>
            <w:noProof/>
            <w:webHidden/>
          </w:rPr>
          <w:fldChar w:fldCharType="end"/>
        </w:r>
      </w:hyperlink>
    </w:p>
    <w:p w14:paraId="53FE9BA1" w14:textId="39387F1B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099" w:history="1">
        <w:r w:rsidR="001977C4" w:rsidRPr="00DC4DA8">
          <w:rPr>
            <w:rStyle w:val="Hyperlink"/>
            <w:noProof/>
            <w:lang w:val="en-US"/>
          </w:rPr>
          <w:t>5.36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mượn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_Toc44862099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135</w:t>
        </w:r>
        <w:r w:rsidR="001977C4">
          <w:rPr>
            <w:noProof/>
            <w:webHidden/>
          </w:rPr>
          <w:fldChar w:fldCharType="end"/>
        </w:r>
      </w:hyperlink>
    </w:p>
    <w:p w14:paraId="69A53FE2" w14:textId="265C6475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0" w:history="1">
        <w:r w:rsidR="001977C4" w:rsidRPr="00DC4DA8">
          <w:rPr>
            <w:rStyle w:val="Hyperlink"/>
            <w:noProof/>
            <w:lang w:val="en-US"/>
          </w:rPr>
          <w:t>5.37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Xen báo cáo sách trả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136</w:t>
        </w:r>
        <w:r w:rsidR="001977C4">
          <w:rPr>
            <w:noProof/>
            <w:webHidden/>
          </w:rPr>
          <w:fldChar w:fldCharType="end"/>
        </w:r>
      </w:hyperlink>
    </w:p>
    <w:p w14:paraId="0390BD7D" w14:textId="77455213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1" w:history="1">
        <w:r w:rsidR="001977C4" w:rsidRPr="00DC4DA8">
          <w:rPr>
            <w:rStyle w:val="Hyperlink"/>
            <w:noProof/>
            <w:lang w:val="en-US"/>
          </w:rPr>
          <w:t>5.38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nhập vào hệ thống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137</w:t>
        </w:r>
        <w:r w:rsidR="001977C4">
          <w:rPr>
            <w:noProof/>
            <w:webHidden/>
          </w:rPr>
          <w:fldChar w:fldCharType="end"/>
        </w:r>
      </w:hyperlink>
    </w:p>
    <w:p w14:paraId="62C2059A" w14:textId="2AF2CC0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2" w:history="1">
        <w:r w:rsidR="001977C4" w:rsidRPr="00DC4DA8">
          <w:rPr>
            <w:rStyle w:val="Hyperlink"/>
            <w:noProof/>
            <w:lang w:val="en-US"/>
          </w:rPr>
          <w:t>5.39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bị mất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138</w:t>
        </w:r>
        <w:r w:rsidR="001977C4">
          <w:rPr>
            <w:noProof/>
            <w:webHidden/>
          </w:rPr>
          <w:fldChar w:fldCharType="end"/>
        </w:r>
      </w:hyperlink>
    </w:p>
    <w:p w14:paraId="485DD0B1" w14:textId="0FD7F50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3" w:history="1">
        <w:r w:rsidR="001977C4" w:rsidRPr="00DC4DA8">
          <w:rPr>
            <w:rStyle w:val="Hyperlink"/>
            <w:noProof/>
            <w:lang w:val="en-US"/>
          </w:rPr>
          <w:t>5.40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báo cáo sách được thanh lý theo tháng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139</w:t>
        </w:r>
        <w:r w:rsidR="001977C4">
          <w:rPr>
            <w:noProof/>
            <w:webHidden/>
          </w:rPr>
          <w:fldChar w:fldCharType="end"/>
        </w:r>
      </w:hyperlink>
    </w:p>
    <w:p w14:paraId="521BF7C8" w14:textId="6FB9021F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4" w:history="1">
        <w:r w:rsidR="001977C4" w:rsidRPr="00DC4DA8">
          <w:rPr>
            <w:rStyle w:val="Hyperlink"/>
            <w:noProof/>
            <w:lang w:val="en-US"/>
          </w:rPr>
          <w:t>5.41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140</w:t>
        </w:r>
        <w:r w:rsidR="001977C4">
          <w:rPr>
            <w:noProof/>
            <w:webHidden/>
          </w:rPr>
          <w:fldChar w:fldCharType="end"/>
        </w:r>
      </w:hyperlink>
    </w:p>
    <w:p w14:paraId="15FD9990" w14:textId="0089D5E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5" w:history="1">
        <w:r w:rsidR="001977C4" w:rsidRPr="00DC4DA8">
          <w:rPr>
            <w:rStyle w:val="Hyperlink"/>
            <w:noProof/>
            <w:lang w:val="en-US"/>
          </w:rPr>
          <w:t>5.42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_Toc44862105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141</w:t>
        </w:r>
        <w:r w:rsidR="001977C4">
          <w:rPr>
            <w:noProof/>
            <w:webHidden/>
          </w:rPr>
          <w:fldChar w:fldCharType="end"/>
        </w:r>
      </w:hyperlink>
    </w:p>
    <w:p w14:paraId="3CF8DDFD" w14:textId="63C1431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6" w:history="1">
        <w:r w:rsidR="001977C4" w:rsidRPr="00DC4DA8">
          <w:rPr>
            <w:rStyle w:val="Hyperlink"/>
            <w:noProof/>
            <w:lang w:val="en-US"/>
          </w:rPr>
          <w:t>5.43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_Toc44862106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142</w:t>
        </w:r>
        <w:r w:rsidR="001977C4">
          <w:rPr>
            <w:noProof/>
            <w:webHidden/>
          </w:rPr>
          <w:fldChar w:fldCharType="end"/>
        </w:r>
      </w:hyperlink>
    </w:p>
    <w:p w14:paraId="326900FD" w14:textId="48AD8786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7" w:history="1">
        <w:r w:rsidR="001977C4" w:rsidRPr="00DC4DA8">
          <w:rPr>
            <w:rStyle w:val="Hyperlink"/>
            <w:noProof/>
            <w:lang w:val="en-US"/>
          </w:rPr>
          <w:t>5.44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nhà xuất bản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_Toc44862107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0157A7BB" w14:textId="56F3632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8" w:history="1">
        <w:r w:rsidR="001977C4" w:rsidRPr="00DC4DA8">
          <w:rPr>
            <w:rStyle w:val="Hyperlink"/>
            <w:noProof/>
            <w:lang w:val="en-US"/>
          </w:rPr>
          <w:t>5.45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Thêm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_Toc44862108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143</w:t>
        </w:r>
        <w:r w:rsidR="001977C4">
          <w:rPr>
            <w:noProof/>
            <w:webHidden/>
          </w:rPr>
          <w:fldChar w:fldCharType="end"/>
        </w:r>
      </w:hyperlink>
    </w:p>
    <w:p w14:paraId="1ACA5ECB" w14:textId="0A5465F7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09" w:history="1">
        <w:r w:rsidR="001977C4" w:rsidRPr="00DC4DA8">
          <w:rPr>
            <w:rStyle w:val="Hyperlink"/>
            <w:noProof/>
            <w:lang w:val="en-US"/>
          </w:rPr>
          <w:t>5.46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Xóa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_Toc44862109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144</w:t>
        </w:r>
        <w:r w:rsidR="001977C4">
          <w:rPr>
            <w:noProof/>
            <w:webHidden/>
          </w:rPr>
          <w:fldChar w:fldCharType="end"/>
        </w:r>
      </w:hyperlink>
    </w:p>
    <w:p w14:paraId="60A34B84" w14:textId="031053C1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0" w:history="1">
        <w:r w:rsidR="001977C4" w:rsidRPr="00DC4DA8">
          <w:rPr>
            <w:rStyle w:val="Hyperlink"/>
            <w:noProof/>
            <w:lang w:val="en-US"/>
          </w:rPr>
          <w:t>5.47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Chỉnh sửa tên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_Toc44862110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145</w:t>
        </w:r>
        <w:r w:rsidR="001977C4">
          <w:rPr>
            <w:noProof/>
            <w:webHidden/>
          </w:rPr>
          <w:fldChar w:fldCharType="end"/>
        </w:r>
      </w:hyperlink>
    </w:p>
    <w:p w14:paraId="7394EE04" w14:textId="0A18F813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1" w:history="1">
        <w:r w:rsidR="001977C4" w:rsidRPr="00DC4DA8">
          <w:rPr>
            <w:rStyle w:val="Hyperlink"/>
            <w:noProof/>
            <w:lang w:val="en-US"/>
          </w:rPr>
          <w:t>5.48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Xem danh sách tác giả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_Toc44862111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146</w:t>
        </w:r>
        <w:r w:rsidR="001977C4">
          <w:rPr>
            <w:noProof/>
            <w:webHidden/>
          </w:rPr>
          <w:fldChar w:fldCharType="end"/>
        </w:r>
      </w:hyperlink>
    </w:p>
    <w:p w14:paraId="337BF68E" w14:textId="75041B68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2" w:history="1">
        <w:r w:rsidR="001977C4" w:rsidRPr="00DC4DA8">
          <w:rPr>
            <w:rStyle w:val="Hyperlink"/>
            <w:noProof/>
            <w:lang w:val="en-US"/>
          </w:rPr>
          <w:t>5.49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hạn thẻ thư viện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_Toc44862112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147</w:t>
        </w:r>
        <w:r w:rsidR="001977C4">
          <w:rPr>
            <w:noProof/>
            <w:webHidden/>
          </w:rPr>
          <w:fldChar w:fldCharType="end"/>
        </w:r>
      </w:hyperlink>
    </w:p>
    <w:p w14:paraId="35AE7D07" w14:textId="4F6CB0E4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3" w:history="1">
        <w:r w:rsidR="001977C4" w:rsidRPr="00DC4DA8">
          <w:rPr>
            <w:rStyle w:val="Hyperlink"/>
            <w:noProof/>
            <w:lang w:val="en-US"/>
          </w:rPr>
          <w:t>5.50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thời gian tối đa mượn sách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_Toc44862113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01FF4E69" w14:textId="5A8FF07C" w:rsidR="001977C4" w:rsidRDefault="009C320F">
      <w:pPr>
        <w:pStyle w:val="TOC2"/>
        <w:tabs>
          <w:tab w:val="left" w:pos="12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ja-JP"/>
        </w:rPr>
      </w:pPr>
      <w:hyperlink w:anchor="_Toc44862114" w:history="1">
        <w:r w:rsidR="001977C4" w:rsidRPr="00DC4DA8">
          <w:rPr>
            <w:rStyle w:val="Hyperlink"/>
            <w:noProof/>
            <w:lang w:val="en-US"/>
          </w:rPr>
          <w:t>5.51</w:t>
        </w:r>
        <w:r w:rsidR="001977C4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ja-JP"/>
          </w:rPr>
          <w:tab/>
        </w:r>
        <w:r w:rsidR="001977C4" w:rsidRPr="00DC4DA8">
          <w:rPr>
            <w:rStyle w:val="Hyperlink"/>
            <w:noProof/>
            <w:lang w:val="en-US"/>
          </w:rPr>
          <w:t>Use case Thay đổi số sách tối đa mượn được</w:t>
        </w:r>
        <w:r w:rsidR="001977C4">
          <w:rPr>
            <w:noProof/>
            <w:webHidden/>
          </w:rPr>
          <w:tab/>
        </w:r>
        <w:r w:rsidR="001977C4">
          <w:rPr>
            <w:noProof/>
            <w:webHidden/>
          </w:rPr>
          <w:fldChar w:fldCharType="begin"/>
        </w:r>
        <w:r w:rsidR="001977C4">
          <w:rPr>
            <w:noProof/>
            <w:webHidden/>
          </w:rPr>
          <w:instrText xml:space="preserve"> PAGEREF _Toc44862114 \h </w:instrText>
        </w:r>
        <w:r w:rsidR="001977C4">
          <w:rPr>
            <w:noProof/>
            <w:webHidden/>
          </w:rPr>
        </w:r>
        <w:r w:rsidR="001977C4">
          <w:rPr>
            <w:noProof/>
            <w:webHidden/>
          </w:rPr>
          <w:fldChar w:fldCharType="separate"/>
        </w:r>
        <w:r w:rsidR="001977C4">
          <w:rPr>
            <w:noProof/>
            <w:webHidden/>
          </w:rPr>
          <w:t>148</w:t>
        </w:r>
        <w:r w:rsidR="001977C4">
          <w:rPr>
            <w:noProof/>
            <w:webHidden/>
          </w:rPr>
          <w:fldChar w:fldCharType="end"/>
        </w:r>
      </w:hyperlink>
    </w:p>
    <w:p w14:paraId="23614C7C" w14:textId="3A6FD5F5" w:rsidR="00A23833" w:rsidRDefault="00A23833" w:rsidP="0060493B">
      <w:pPr>
        <w:pStyle w:val="Heading1"/>
        <w:pageBreakBefore/>
      </w:pPr>
      <w:r>
        <w:rPr>
          <w:lang w:val="en-US"/>
        </w:rPr>
        <w:lastRenderedPageBreak/>
        <w:fldChar w:fldCharType="end"/>
      </w:r>
      <w:bookmarkStart w:id="1" w:name="_Toc44862009"/>
      <w:r>
        <w:rPr>
          <w:lang w:val="en-US"/>
        </w:rPr>
        <w:t xml:space="preserve">Sơ đồ </w:t>
      </w:r>
      <w:r>
        <w:t>Use-case</w:t>
      </w:r>
      <w:bookmarkEnd w:id="1"/>
    </w:p>
    <w:p w14:paraId="66C00471" w14:textId="2049E044" w:rsidR="00B94B8E" w:rsidRDefault="00631BAB" w:rsidP="00631BAB">
      <w:pPr>
        <w:keepNext/>
        <w:ind w:left="1440" w:hanging="1440"/>
      </w:pPr>
      <w:r>
        <w:rPr>
          <w:noProof/>
          <w:lang w:val="en-US"/>
        </w:rPr>
        <w:drawing>
          <wp:inline distT="0" distB="0" distL="0" distR="0" wp14:anchorId="4D2D5B2E" wp14:editId="6FD4B794">
            <wp:extent cx="5732145" cy="492252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4342" w14:textId="57C5637D" w:rsidR="00A23833" w:rsidRPr="00B94B8E" w:rsidRDefault="00B94B8E" w:rsidP="00B94B8E">
      <w:pPr>
        <w:pStyle w:val="Caption"/>
        <w:rPr>
          <w:i w:val="0"/>
          <w:color w:val="auto"/>
        </w:rPr>
      </w:pPr>
      <w:r w:rsidRPr="00B94B8E">
        <w:rPr>
          <w:color w:val="auto"/>
        </w:rPr>
        <w:t xml:space="preserve">Figure </w:t>
      </w:r>
      <w:r w:rsidRPr="00B94B8E">
        <w:rPr>
          <w:color w:val="auto"/>
        </w:rPr>
        <w:fldChar w:fldCharType="begin"/>
      </w:r>
      <w:r w:rsidRPr="00B94B8E">
        <w:rPr>
          <w:color w:val="auto"/>
        </w:rPr>
        <w:instrText xml:space="preserve"> SEQ Figure \* ARABIC </w:instrText>
      </w:r>
      <w:r w:rsidRPr="00B94B8E">
        <w:rPr>
          <w:color w:val="auto"/>
        </w:rPr>
        <w:fldChar w:fldCharType="separate"/>
      </w:r>
      <w:r w:rsidR="006C7920">
        <w:rPr>
          <w:noProof/>
          <w:color w:val="auto"/>
        </w:rPr>
        <w:t>1</w:t>
      </w:r>
      <w:r w:rsidRPr="00B94B8E">
        <w:rPr>
          <w:color w:val="auto"/>
        </w:rPr>
        <w:fldChar w:fldCharType="end"/>
      </w:r>
      <w:r w:rsidRPr="00B94B8E">
        <w:rPr>
          <w:color w:val="auto"/>
          <w:lang w:val="en-US"/>
        </w:rPr>
        <w:t xml:space="preserve"> System Use case diagram</w:t>
      </w:r>
      <w:r w:rsidR="00631BAB">
        <w:rPr>
          <w:color w:val="auto"/>
          <w:lang w:val="en-US"/>
        </w:rPr>
        <w:t xml:space="preserve"> tổng thể</w:t>
      </w:r>
    </w:p>
    <w:p w14:paraId="4D5C1D82" w14:textId="1141E38D" w:rsidR="00A23833" w:rsidRDefault="00A23833" w:rsidP="00A23833">
      <w:pPr>
        <w:jc w:val="both"/>
      </w:pPr>
    </w:p>
    <w:p w14:paraId="7FC8A3CF" w14:textId="77777777" w:rsidR="008E6B4A" w:rsidRDefault="008E6B4A" w:rsidP="008E6B4A">
      <w:pPr>
        <w:keepNext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5EF0838" wp14:editId="386F5DA3">
            <wp:extent cx="5732145" cy="5732145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-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4DB9" w14:textId="06C1F006" w:rsidR="00631BAB" w:rsidRDefault="008E6B4A" w:rsidP="008E6B4A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2</w:t>
      </w:r>
      <w:r>
        <w:fldChar w:fldCharType="end"/>
      </w:r>
      <w:r>
        <w:rPr>
          <w:lang w:val="en-US"/>
        </w:rPr>
        <w:t xml:space="preserve"> 1/4 Trên trái system use case diagram</w:t>
      </w:r>
    </w:p>
    <w:p w14:paraId="77936FB3" w14:textId="15E0D3DE" w:rsidR="008E6B4A" w:rsidRDefault="008E6B4A" w:rsidP="008E6B4A">
      <w:pPr>
        <w:rPr>
          <w:lang w:val="en-US"/>
        </w:rPr>
      </w:pPr>
    </w:p>
    <w:p w14:paraId="4B3E3B07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AE7E37F" wp14:editId="0AA578D9">
            <wp:extent cx="5732145" cy="5732145"/>
            <wp:effectExtent l="0" t="0" r="190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965B" w14:textId="46BF86AB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3</w:t>
      </w:r>
      <w:r>
        <w:fldChar w:fldCharType="end"/>
      </w:r>
      <w:r>
        <w:rPr>
          <w:lang w:val="en-US"/>
        </w:rPr>
        <w:t xml:space="preserve"> 1/4 Dưới trái của system use case diagram</w:t>
      </w:r>
    </w:p>
    <w:p w14:paraId="7C5C0093" w14:textId="4A1872AC" w:rsidR="008E6B4A" w:rsidRDefault="008E6B4A" w:rsidP="008E6B4A">
      <w:pPr>
        <w:rPr>
          <w:lang w:val="en-US"/>
        </w:rPr>
      </w:pPr>
    </w:p>
    <w:p w14:paraId="0385EE0F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0A8CA180" wp14:editId="654A88C0">
            <wp:extent cx="5732145" cy="57321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-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0322" w14:textId="25604537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4</w:t>
      </w:r>
      <w:r>
        <w:fldChar w:fldCharType="end"/>
      </w:r>
      <w:r>
        <w:rPr>
          <w:lang w:val="en-US"/>
        </w:rPr>
        <w:t xml:space="preserve"> 1/4 Dưới phải của system use case diagram</w:t>
      </w:r>
    </w:p>
    <w:p w14:paraId="5D3AE509" w14:textId="7F7549F6" w:rsidR="008E6B4A" w:rsidRDefault="008E6B4A" w:rsidP="008E6B4A">
      <w:pPr>
        <w:rPr>
          <w:lang w:val="en-US"/>
        </w:rPr>
      </w:pPr>
    </w:p>
    <w:p w14:paraId="1CABA754" w14:textId="77777777" w:rsidR="008E6B4A" w:rsidRDefault="008E6B4A" w:rsidP="008E6B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2134405" wp14:editId="202BBB66">
            <wp:extent cx="5732145" cy="573214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681D" w14:textId="7BF5160A" w:rsidR="008E6B4A" w:rsidRDefault="008E6B4A" w:rsidP="008E6B4A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C7920">
        <w:rPr>
          <w:noProof/>
        </w:rPr>
        <w:t>5</w:t>
      </w:r>
      <w:r>
        <w:fldChar w:fldCharType="end"/>
      </w:r>
      <w:r>
        <w:rPr>
          <w:lang w:val="en-US"/>
        </w:rPr>
        <w:t xml:space="preserve"> 1/4 Trên phải của system diagram</w:t>
      </w:r>
    </w:p>
    <w:p w14:paraId="1CED135A" w14:textId="0847C89A" w:rsidR="008E6B4A" w:rsidRDefault="008E6B4A" w:rsidP="008E6B4A">
      <w:pPr>
        <w:rPr>
          <w:lang w:val="en-US"/>
        </w:rPr>
      </w:pPr>
    </w:p>
    <w:p w14:paraId="44E77D95" w14:textId="1506EEC6" w:rsidR="008E6B4A" w:rsidRDefault="008E6B4A" w:rsidP="008E6B4A">
      <w:pPr>
        <w:rPr>
          <w:lang w:val="en-US"/>
        </w:rPr>
      </w:pPr>
    </w:p>
    <w:p w14:paraId="4602E464" w14:textId="09285798" w:rsidR="008E6B4A" w:rsidRDefault="008E6B4A" w:rsidP="008E6B4A">
      <w:pPr>
        <w:rPr>
          <w:lang w:val="en-US"/>
        </w:rPr>
      </w:pPr>
    </w:p>
    <w:p w14:paraId="6BB51D8F" w14:textId="75086DA9" w:rsidR="008E6B4A" w:rsidRDefault="008E6B4A" w:rsidP="008E6B4A">
      <w:pPr>
        <w:rPr>
          <w:lang w:val="en-US"/>
        </w:rPr>
      </w:pPr>
    </w:p>
    <w:p w14:paraId="5F63F297" w14:textId="64DF9DC6" w:rsidR="008E6B4A" w:rsidRDefault="008E6B4A" w:rsidP="008E6B4A">
      <w:pPr>
        <w:rPr>
          <w:lang w:val="en-US"/>
        </w:rPr>
      </w:pPr>
    </w:p>
    <w:p w14:paraId="71B49C7A" w14:textId="752B45BF" w:rsidR="008E6B4A" w:rsidRDefault="008E6B4A" w:rsidP="008E6B4A">
      <w:pPr>
        <w:rPr>
          <w:lang w:val="en-US"/>
        </w:rPr>
      </w:pPr>
    </w:p>
    <w:p w14:paraId="181FA56D" w14:textId="325AA20B" w:rsidR="008E6B4A" w:rsidRDefault="008E6B4A" w:rsidP="008E6B4A">
      <w:pPr>
        <w:rPr>
          <w:lang w:val="en-US"/>
        </w:rPr>
      </w:pPr>
    </w:p>
    <w:p w14:paraId="5A074946" w14:textId="2F7ADF62" w:rsidR="008E6B4A" w:rsidRDefault="008E6B4A" w:rsidP="008E6B4A">
      <w:pPr>
        <w:rPr>
          <w:lang w:val="en-US"/>
        </w:rPr>
      </w:pPr>
    </w:p>
    <w:p w14:paraId="17D87763" w14:textId="466A4C56" w:rsidR="008E6B4A" w:rsidRDefault="008E6B4A" w:rsidP="008E6B4A">
      <w:pPr>
        <w:rPr>
          <w:lang w:val="en-US"/>
        </w:rPr>
      </w:pPr>
    </w:p>
    <w:p w14:paraId="76FF69DD" w14:textId="33A5D026" w:rsidR="008E6B4A" w:rsidRDefault="008E6B4A" w:rsidP="008E6B4A">
      <w:pPr>
        <w:rPr>
          <w:lang w:val="en-US"/>
        </w:rPr>
      </w:pPr>
    </w:p>
    <w:p w14:paraId="7B2F0D2E" w14:textId="6259AC15" w:rsidR="008E6B4A" w:rsidRDefault="008E6B4A" w:rsidP="008E6B4A">
      <w:pPr>
        <w:rPr>
          <w:lang w:val="en-US"/>
        </w:rPr>
      </w:pPr>
    </w:p>
    <w:p w14:paraId="252B9AF1" w14:textId="77777777" w:rsidR="008E6B4A" w:rsidRPr="008E6B4A" w:rsidRDefault="008E6B4A" w:rsidP="008E6B4A">
      <w:pPr>
        <w:rPr>
          <w:lang w:val="en-US"/>
        </w:rPr>
      </w:pPr>
    </w:p>
    <w:p w14:paraId="61E4D8AB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2" w:name="_Toc44862010"/>
      <w:bookmarkStart w:id="3" w:name="_Toc451996089"/>
      <w:bookmarkStart w:id="4" w:name="_Toc452184222"/>
      <w:bookmarkStart w:id="5" w:name="_Toc452186669"/>
      <w:bookmarkStart w:id="6" w:name="_Toc452198046"/>
      <w:bookmarkStart w:id="7" w:name="_Toc460198367"/>
      <w:r>
        <w:rPr>
          <w:lang w:val="en-US"/>
        </w:rPr>
        <w:lastRenderedPageBreak/>
        <w:t>Danh sách các Actor</w:t>
      </w:r>
      <w:bookmarkEnd w:id="2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63"/>
        <w:gridCol w:w="3192"/>
        <w:gridCol w:w="5651"/>
      </w:tblGrid>
      <w:tr w:rsidR="00A23833" w:rsidRPr="008D3541" w14:paraId="26E9DF03" w14:textId="77777777" w:rsidTr="008D3541">
        <w:tc>
          <w:tcPr>
            <w:tcW w:w="763" w:type="dxa"/>
            <w:shd w:val="clear" w:color="auto" w:fill="auto"/>
          </w:tcPr>
          <w:p w14:paraId="23590D29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STT</w:t>
            </w:r>
          </w:p>
        </w:tc>
        <w:tc>
          <w:tcPr>
            <w:tcW w:w="3192" w:type="dxa"/>
            <w:shd w:val="clear" w:color="auto" w:fill="auto"/>
          </w:tcPr>
          <w:p w14:paraId="2A5AAD18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Tên Actor</w:t>
            </w:r>
          </w:p>
        </w:tc>
        <w:tc>
          <w:tcPr>
            <w:tcW w:w="5651" w:type="dxa"/>
            <w:shd w:val="clear" w:color="auto" w:fill="auto"/>
          </w:tcPr>
          <w:p w14:paraId="73AF4B55" w14:textId="77777777" w:rsidR="00A23833" w:rsidRPr="008D3541" w:rsidRDefault="00A23833" w:rsidP="008D3541">
            <w:pPr>
              <w:jc w:val="center"/>
              <w:rPr>
                <w:lang w:val="en-US"/>
              </w:rPr>
            </w:pPr>
            <w:r w:rsidRPr="008D3541">
              <w:rPr>
                <w:lang w:val="en-US"/>
              </w:rPr>
              <w:t>Ý nghĩa/Ghi chú</w:t>
            </w:r>
          </w:p>
        </w:tc>
      </w:tr>
      <w:tr w:rsidR="00A23833" w:rsidRPr="008D3541" w14:paraId="067333B2" w14:textId="77777777" w:rsidTr="008D3541">
        <w:tc>
          <w:tcPr>
            <w:tcW w:w="763" w:type="dxa"/>
            <w:shd w:val="clear" w:color="auto" w:fill="auto"/>
          </w:tcPr>
          <w:p w14:paraId="751D358D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92" w:type="dxa"/>
            <w:shd w:val="clear" w:color="auto" w:fill="auto"/>
          </w:tcPr>
          <w:p w14:paraId="7C9C5CA7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Độc giả</w:t>
            </w:r>
          </w:p>
        </w:tc>
        <w:tc>
          <w:tcPr>
            <w:tcW w:w="5651" w:type="dxa"/>
            <w:shd w:val="clear" w:color="auto" w:fill="auto"/>
          </w:tcPr>
          <w:p w14:paraId="159B6B61" w14:textId="77777777" w:rsidR="00A23833" w:rsidRPr="008D3541" w:rsidRDefault="00B94B8E" w:rsidP="008D3541">
            <w:pPr>
              <w:rPr>
                <w:lang w:val="en-US"/>
              </w:rPr>
            </w:pPr>
            <w:r>
              <w:rPr>
                <w:lang w:val="en-US"/>
              </w:rPr>
              <w:t>Người đến thư viện tra cứu, đọc, mược hoặc trả sách</w:t>
            </w:r>
          </w:p>
        </w:tc>
      </w:tr>
      <w:tr w:rsidR="00A23833" w:rsidRPr="008D3541" w14:paraId="77E1C62D" w14:textId="77777777" w:rsidTr="008D3541">
        <w:tc>
          <w:tcPr>
            <w:tcW w:w="763" w:type="dxa"/>
            <w:shd w:val="clear" w:color="auto" w:fill="auto"/>
          </w:tcPr>
          <w:p w14:paraId="0C92E3C6" w14:textId="77777777" w:rsidR="00A23833" w:rsidRPr="008D3541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92" w:type="dxa"/>
            <w:shd w:val="clear" w:color="auto" w:fill="auto"/>
          </w:tcPr>
          <w:p w14:paraId="7A38C791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Nhân viên thư viện</w:t>
            </w:r>
          </w:p>
        </w:tc>
        <w:tc>
          <w:tcPr>
            <w:tcW w:w="5651" w:type="dxa"/>
            <w:shd w:val="clear" w:color="auto" w:fill="auto"/>
          </w:tcPr>
          <w:p w14:paraId="6F4CFF0F" w14:textId="77777777" w:rsidR="00A23833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Nói chung về mọi người làm việc trong thư viện</w:t>
            </w:r>
          </w:p>
        </w:tc>
      </w:tr>
      <w:tr w:rsidR="00B94B8E" w:rsidRPr="008D3541" w14:paraId="4D2293EA" w14:textId="77777777" w:rsidTr="008D3541">
        <w:tc>
          <w:tcPr>
            <w:tcW w:w="763" w:type="dxa"/>
            <w:shd w:val="clear" w:color="auto" w:fill="auto"/>
          </w:tcPr>
          <w:p w14:paraId="2B7CA38F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92" w:type="dxa"/>
            <w:shd w:val="clear" w:color="auto" w:fill="auto"/>
          </w:tcPr>
          <w:p w14:paraId="679B7E7D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Thủ thư</w:t>
            </w:r>
          </w:p>
        </w:tc>
        <w:tc>
          <w:tcPr>
            <w:tcW w:w="5651" w:type="dxa"/>
            <w:shd w:val="clear" w:color="auto" w:fill="auto"/>
          </w:tcPr>
          <w:p w14:paraId="53505D9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Là nhân viên thư viện ngồi tại khu tiếp khách của thư viện, tiếp nhận và xử lý những yêu cầu của độc giả</w:t>
            </w:r>
          </w:p>
        </w:tc>
      </w:tr>
      <w:tr w:rsidR="00B94B8E" w:rsidRPr="008D3541" w14:paraId="0BA5895C" w14:textId="77777777" w:rsidTr="008D3541">
        <w:tc>
          <w:tcPr>
            <w:tcW w:w="763" w:type="dxa"/>
            <w:shd w:val="clear" w:color="auto" w:fill="auto"/>
          </w:tcPr>
          <w:p w14:paraId="429144BC" w14:textId="77777777" w:rsidR="00B94B8E" w:rsidRDefault="00B94B8E" w:rsidP="008D35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92" w:type="dxa"/>
            <w:shd w:val="clear" w:color="auto" w:fill="auto"/>
          </w:tcPr>
          <w:p w14:paraId="5A06BA22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Quản lý</w:t>
            </w:r>
          </w:p>
        </w:tc>
        <w:tc>
          <w:tcPr>
            <w:tcW w:w="5651" w:type="dxa"/>
            <w:shd w:val="clear" w:color="auto" w:fill="auto"/>
          </w:tcPr>
          <w:p w14:paraId="4F1FA263" w14:textId="77777777" w:rsidR="00B94B8E" w:rsidRPr="008D3541" w:rsidRDefault="00EC7C51" w:rsidP="008D3541">
            <w:pPr>
              <w:rPr>
                <w:lang w:val="en-US"/>
              </w:rPr>
            </w:pPr>
            <w:r>
              <w:rPr>
                <w:lang w:val="en-US"/>
              </w:rPr>
              <w:t>Cấp bậc quản lý tại thư viện, làm những công tác quản lý hệ thống hoặc thống kê dữ liệu</w:t>
            </w:r>
          </w:p>
        </w:tc>
      </w:tr>
    </w:tbl>
    <w:p w14:paraId="68933648" w14:textId="77777777" w:rsidR="00A23833" w:rsidRDefault="00A23833" w:rsidP="00A23833">
      <w:pPr>
        <w:pStyle w:val="BodyText"/>
        <w:rPr>
          <w:lang w:val="en-US"/>
        </w:rPr>
      </w:pPr>
    </w:p>
    <w:p w14:paraId="72965A45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8" w:name="_Toc44862011"/>
      <w:r>
        <w:rPr>
          <w:lang w:val="en-US"/>
        </w:rPr>
        <w:t>Danh sách các Use-case</w:t>
      </w:r>
      <w:bookmarkEnd w:id="8"/>
    </w:p>
    <w:tbl>
      <w:tblPr>
        <w:tblStyle w:val="GridTable1Light"/>
        <w:tblW w:w="9468" w:type="dxa"/>
        <w:tblLook w:val="04A0" w:firstRow="1" w:lastRow="0" w:firstColumn="1" w:lastColumn="0" w:noHBand="0" w:noVBand="1"/>
      </w:tblPr>
      <w:tblGrid>
        <w:gridCol w:w="670"/>
        <w:gridCol w:w="1976"/>
        <w:gridCol w:w="2306"/>
        <w:gridCol w:w="4516"/>
      </w:tblGrid>
      <w:tr w:rsidR="008E6B4A" w:rsidRPr="001B2A64" w14:paraId="1BDDE9B3" w14:textId="77777777" w:rsidTr="005E5E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D8A0C11" w14:textId="77777777" w:rsidR="008E6B4A" w:rsidRPr="001B2A64" w:rsidRDefault="008E6B4A" w:rsidP="005E5E77">
            <w:pPr>
              <w:jc w:val="center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STT</w:t>
            </w:r>
          </w:p>
        </w:tc>
        <w:tc>
          <w:tcPr>
            <w:tcW w:w="1976" w:type="dxa"/>
          </w:tcPr>
          <w:p w14:paraId="23FDB7AD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Nhóm</w:t>
            </w:r>
          </w:p>
        </w:tc>
        <w:tc>
          <w:tcPr>
            <w:tcW w:w="2306" w:type="dxa"/>
          </w:tcPr>
          <w:p w14:paraId="577C36F9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Tên chức năng</w:t>
            </w:r>
          </w:p>
        </w:tc>
        <w:tc>
          <w:tcPr>
            <w:tcW w:w="4516" w:type="dxa"/>
          </w:tcPr>
          <w:p w14:paraId="5355C11A" w14:textId="77777777" w:rsidR="008E6B4A" w:rsidRPr="001B2A64" w:rsidRDefault="008E6B4A" w:rsidP="005E5E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Mô tả</w:t>
            </w:r>
          </w:p>
        </w:tc>
      </w:tr>
      <w:tr w:rsidR="008E6B4A" w:rsidRPr="001B2A64" w14:paraId="79A548D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B5B370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</w:t>
            </w:r>
          </w:p>
        </w:tc>
        <w:tc>
          <w:tcPr>
            <w:tcW w:w="1976" w:type="dxa"/>
            <w:vMerge w:val="restart"/>
          </w:tcPr>
          <w:p w14:paraId="655B719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tài khoản</w:t>
            </w:r>
          </w:p>
        </w:tc>
        <w:tc>
          <w:tcPr>
            <w:tcW w:w="2306" w:type="dxa"/>
          </w:tcPr>
          <w:p w14:paraId="0022A5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nhập</w:t>
            </w:r>
          </w:p>
        </w:tc>
        <w:tc>
          <w:tcPr>
            <w:tcW w:w="4516" w:type="dxa"/>
          </w:tcPr>
          <w:p w14:paraId="4C2D1C5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Người </w:t>
            </w:r>
            <w:r w:rsidRPr="009114A2">
              <w:rPr>
                <w:noProof/>
                <w:szCs w:val="24"/>
              </w:rPr>
              <w:t>dùng đăng nhập vào hệ thống</w:t>
            </w:r>
          </w:p>
        </w:tc>
      </w:tr>
      <w:tr w:rsidR="008E6B4A" w:rsidRPr="001B2A64" w14:paraId="3EA272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E8456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</w:t>
            </w:r>
          </w:p>
        </w:tc>
        <w:tc>
          <w:tcPr>
            <w:tcW w:w="1976" w:type="dxa"/>
            <w:vMerge/>
          </w:tcPr>
          <w:p w14:paraId="6DBB96C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094FF2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Đăng xuất</w:t>
            </w:r>
          </w:p>
        </w:tc>
        <w:tc>
          <w:tcPr>
            <w:tcW w:w="4516" w:type="dxa"/>
          </w:tcPr>
          <w:p w14:paraId="7F0D5C7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Người dùng đăng xuất khỏi hệ thống</w:t>
            </w:r>
          </w:p>
        </w:tc>
      </w:tr>
      <w:tr w:rsidR="008E6B4A" w:rsidRPr="001B2A64" w14:paraId="2925878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90E22A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</w:t>
            </w:r>
          </w:p>
        </w:tc>
        <w:tc>
          <w:tcPr>
            <w:tcW w:w="1976" w:type="dxa"/>
            <w:vMerge/>
          </w:tcPr>
          <w:p w14:paraId="2E5488A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 w:val="restart"/>
          </w:tcPr>
          <w:p w14:paraId="7C0B782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Tạo tài khoản</w:t>
            </w:r>
          </w:p>
        </w:tc>
        <w:tc>
          <w:tcPr>
            <w:tcW w:w="4516" w:type="dxa"/>
          </w:tcPr>
          <w:p w14:paraId="5F0DA2A5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Quản lý tạo tài khoản cho nhân viên</w:t>
            </w:r>
          </w:p>
        </w:tc>
      </w:tr>
      <w:tr w:rsidR="008E6B4A" w:rsidRPr="001B2A64" w14:paraId="20FB5E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FCE36D8" w14:textId="77777777" w:rsidR="008E6B4A" w:rsidRPr="005C3320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</w:t>
            </w:r>
          </w:p>
        </w:tc>
        <w:tc>
          <w:tcPr>
            <w:tcW w:w="1976" w:type="dxa"/>
            <w:vMerge/>
          </w:tcPr>
          <w:p w14:paraId="451AB14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  <w:vMerge/>
          </w:tcPr>
          <w:p w14:paraId="2C10664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4516" w:type="dxa"/>
          </w:tcPr>
          <w:p w14:paraId="0C2FCDEB" w14:textId="77777777" w:rsidR="008E6B4A" w:rsidRPr="009114A2" w:rsidRDefault="008E6B4A" w:rsidP="008E6B4A">
            <w:pPr>
              <w:pStyle w:val="ListParagraph"/>
              <w:numPr>
                <w:ilvl w:val="0"/>
                <w:numId w:val="4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Thủ thư tạo tài khoản cho độc giả khi làm thẻ thư viện</w:t>
            </w:r>
          </w:p>
        </w:tc>
      </w:tr>
      <w:tr w:rsidR="008E6B4A" w:rsidRPr="001B2A64" w14:paraId="17F1C3FC" w14:textId="77777777" w:rsidTr="005E5E77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67775E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</w:t>
            </w:r>
          </w:p>
        </w:tc>
        <w:tc>
          <w:tcPr>
            <w:tcW w:w="1976" w:type="dxa"/>
            <w:vMerge/>
          </w:tcPr>
          <w:p w14:paraId="0FF3445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29259A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Khôi phục</w:t>
            </w:r>
            <w:r w:rsidRPr="001B2A64">
              <w:rPr>
                <w:noProof/>
                <w:szCs w:val="24"/>
              </w:rPr>
              <w:t xml:space="preserve"> mật khẩu</w:t>
            </w:r>
          </w:p>
        </w:tc>
        <w:tc>
          <w:tcPr>
            <w:tcW w:w="4516" w:type="dxa"/>
          </w:tcPr>
          <w:p w14:paraId="438672E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Lấy lại mật khẩu đã quên, tạo một mật khẩu mới</w:t>
            </w:r>
          </w:p>
        </w:tc>
      </w:tr>
      <w:tr w:rsidR="008E6B4A" w:rsidRPr="001B2A64" w14:paraId="6A36E6B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0F8656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6</w:t>
            </w:r>
          </w:p>
        </w:tc>
        <w:tc>
          <w:tcPr>
            <w:tcW w:w="1976" w:type="dxa"/>
            <w:vMerge/>
          </w:tcPr>
          <w:p w14:paraId="4456E58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4AF4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Xoá tài khoản</w:t>
            </w:r>
          </w:p>
        </w:tc>
        <w:tc>
          <w:tcPr>
            <w:tcW w:w="4516" w:type="dxa"/>
          </w:tcPr>
          <w:p w14:paraId="63EF30F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tài khoản khỏi hệ thống</w:t>
            </w:r>
          </w:p>
        </w:tc>
      </w:tr>
      <w:tr w:rsidR="008E6B4A" w:rsidRPr="001B2A64" w14:paraId="6E53320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73E235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7</w:t>
            </w:r>
          </w:p>
        </w:tc>
        <w:tc>
          <w:tcPr>
            <w:tcW w:w="1976" w:type="dxa"/>
            <w:vMerge/>
          </w:tcPr>
          <w:p w14:paraId="05DFB70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27D2DE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Gia hạn tài khoản</w:t>
            </w:r>
          </w:p>
        </w:tc>
        <w:tc>
          <w:tcPr>
            <w:tcW w:w="4516" w:type="dxa"/>
          </w:tcPr>
          <w:p w14:paraId="4756F7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thời gian hoạt động cho tài khoản độc giả</w:t>
            </w:r>
          </w:p>
        </w:tc>
      </w:tr>
      <w:tr w:rsidR="008E6B4A" w:rsidRPr="001B2A64" w14:paraId="32343D9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8B2571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8</w:t>
            </w:r>
          </w:p>
        </w:tc>
        <w:tc>
          <w:tcPr>
            <w:tcW w:w="1976" w:type="dxa"/>
            <w:vMerge/>
          </w:tcPr>
          <w:p w14:paraId="3CC3B1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A7397F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Sửa thông tin tài khoản</w:t>
            </w:r>
          </w:p>
        </w:tc>
        <w:tc>
          <w:tcPr>
            <w:tcW w:w="4516" w:type="dxa"/>
          </w:tcPr>
          <w:p w14:paraId="7F992BDA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thông tin tài khoản, thông tin cá nhân chủ sở hữu tài khoản</w:t>
            </w:r>
          </w:p>
        </w:tc>
      </w:tr>
      <w:tr w:rsidR="008E6B4A" w:rsidRPr="001B2A64" w14:paraId="596D0C6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92B72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9</w:t>
            </w:r>
          </w:p>
        </w:tc>
        <w:tc>
          <w:tcPr>
            <w:tcW w:w="1976" w:type="dxa"/>
            <w:vMerge/>
          </w:tcPr>
          <w:p w14:paraId="32E189A8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6ACCE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đăng nhập</w:t>
            </w:r>
          </w:p>
        </w:tc>
        <w:tc>
          <w:tcPr>
            <w:tcW w:w="4516" w:type="dxa"/>
          </w:tcPr>
          <w:p w14:paraId="494439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đăng nhập</w:t>
            </w:r>
          </w:p>
        </w:tc>
      </w:tr>
      <w:tr w:rsidR="008E6B4A" w:rsidRPr="001B2A64" w14:paraId="7DF838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82D1C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10</w:t>
            </w:r>
          </w:p>
        </w:tc>
        <w:tc>
          <w:tcPr>
            <w:tcW w:w="1976" w:type="dxa"/>
            <w:vMerge/>
          </w:tcPr>
          <w:p w14:paraId="00B73FE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11C1F2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theo tên riêng</w:t>
            </w:r>
          </w:p>
        </w:tc>
        <w:tc>
          <w:tcPr>
            <w:tcW w:w="4516" w:type="dxa"/>
          </w:tcPr>
          <w:p w14:paraId="7EE3A32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tài khoản dựa trên tên cá nhân người sở hữu</w:t>
            </w:r>
          </w:p>
        </w:tc>
      </w:tr>
      <w:tr w:rsidR="008E6B4A" w:rsidRPr="001B2A64" w14:paraId="149BC6E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68DF107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11</w:t>
            </w:r>
          </w:p>
        </w:tc>
        <w:tc>
          <w:tcPr>
            <w:tcW w:w="1976" w:type="dxa"/>
            <w:vMerge w:val="restart"/>
          </w:tcPr>
          <w:p w14:paraId="7E64657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đầu sách</w:t>
            </w:r>
          </w:p>
        </w:tc>
        <w:tc>
          <w:tcPr>
            <w:tcW w:w="2306" w:type="dxa"/>
          </w:tcPr>
          <w:p w14:paraId="6C94A05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thông tin sách</w:t>
            </w:r>
          </w:p>
        </w:tc>
        <w:tc>
          <w:tcPr>
            <w:tcW w:w="4516" w:type="dxa"/>
          </w:tcPr>
          <w:p w14:paraId="1CD78F2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thông tin đầu sách mới vào hệ thống</w:t>
            </w:r>
          </w:p>
        </w:tc>
      </w:tr>
      <w:tr w:rsidR="008E6B4A" w:rsidRPr="001B2A64" w14:paraId="3C8B519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72954F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12</w:t>
            </w:r>
          </w:p>
        </w:tc>
        <w:tc>
          <w:tcPr>
            <w:tcW w:w="1976" w:type="dxa"/>
            <w:vMerge/>
          </w:tcPr>
          <w:p w14:paraId="47AC8C0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84A04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Chỉnh sửa thông tin sách</w:t>
            </w:r>
          </w:p>
        </w:tc>
        <w:tc>
          <w:tcPr>
            <w:tcW w:w="4516" w:type="dxa"/>
          </w:tcPr>
          <w:p w14:paraId="1806161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đầu sách đang có sẵn trong hệ thống</w:t>
            </w:r>
          </w:p>
        </w:tc>
      </w:tr>
      <w:tr w:rsidR="008E6B4A" w:rsidRPr="001B2A64" w14:paraId="2BF6E54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7C50B4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13</w:t>
            </w:r>
          </w:p>
        </w:tc>
        <w:tc>
          <w:tcPr>
            <w:tcW w:w="1976" w:type="dxa"/>
            <w:vMerge/>
          </w:tcPr>
          <w:p w14:paraId="6D4DA5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6DEF74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</w:t>
            </w:r>
          </w:p>
        </w:tc>
        <w:tc>
          <w:tcPr>
            <w:tcW w:w="4516" w:type="dxa"/>
          </w:tcPr>
          <w:p w14:paraId="42C21D9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(tên tiếng việt được ưu tiên trước)</w:t>
            </w:r>
          </w:p>
        </w:tc>
      </w:tr>
      <w:tr w:rsidR="008E6B4A" w:rsidRPr="001B2A64" w14:paraId="7A95081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C7AFF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14</w:t>
            </w:r>
          </w:p>
        </w:tc>
        <w:tc>
          <w:tcPr>
            <w:tcW w:w="1976" w:type="dxa"/>
            <w:vMerge/>
          </w:tcPr>
          <w:p w14:paraId="3CB5526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327B09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mã ISBN</w:t>
            </w:r>
          </w:p>
        </w:tc>
        <w:tc>
          <w:tcPr>
            <w:tcW w:w="4516" w:type="dxa"/>
          </w:tcPr>
          <w:p w14:paraId="74AF0D1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mã quy định sách quốc tế ISBN</w:t>
            </w:r>
          </w:p>
        </w:tc>
      </w:tr>
      <w:tr w:rsidR="00740F21" w:rsidRPr="001B2A64" w14:paraId="482F21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E55782D" w14:textId="4158F046" w:rsidR="00740F21" w:rsidRDefault="00740F21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15</w:t>
            </w:r>
          </w:p>
        </w:tc>
        <w:tc>
          <w:tcPr>
            <w:tcW w:w="1976" w:type="dxa"/>
            <w:vMerge/>
          </w:tcPr>
          <w:p w14:paraId="1FF01451" w14:textId="77777777" w:rsidR="00740F21" w:rsidRPr="001B2A64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8482338" w14:textId="67E8C4A3" w:rsidR="00740F21" w:rsidRP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 theo mã sách</w:t>
            </w:r>
          </w:p>
        </w:tc>
        <w:tc>
          <w:tcPr>
            <w:tcW w:w="4516" w:type="dxa"/>
          </w:tcPr>
          <w:p w14:paraId="627BF33C" w14:textId="6482CCED" w:rsidR="00740F21" w:rsidRDefault="00740F21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Tìm kiếm thông tinh theo mã sách</w:t>
            </w:r>
          </w:p>
        </w:tc>
      </w:tr>
      <w:tr w:rsidR="008E6B4A" w:rsidRPr="001B2A64" w14:paraId="7499C9F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6415C6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16</w:t>
            </w:r>
          </w:p>
        </w:tc>
        <w:tc>
          <w:tcPr>
            <w:tcW w:w="1976" w:type="dxa"/>
            <w:vMerge/>
          </w:tcPr>
          <w:p w14:paraId="14A4286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8AF626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tên tác giả</w:t>
            </w:r>
          </w:p>
        </w:tc>
        <w:tc>
          <w:tcPr>
            <w:tcW w:w="4516" w:type="dxa"/>
          </w:tcPr>
          <w:p w14:paraId="7B5E882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tác giả (ưu tiên nghệ danh nếu có)</w:t>
            </w:r>
          </w:p>
        </w:tc>
      </w:tr>
      <w:tr w:rsidR="008E6B4A" w:rsidRPr="001B2A64" w14:paraId="29C9885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AE69A9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17</w:t>
            </w:r>
          </w:p>
        </w:tc>
        <w:tc>
          <w:tcPr>
            <w:tcW w:w="1976" w:type="dxa"/>
            <w:vMerge/>
          </w:tcPr>
          <w:p w14:paraId="0BC58F2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511FED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nhà xuất bản</w:t>
            </w:r>
          </w:p>
        </w:tc>
        <w:tc>
          <w:tcPr>
            <w:tcW w:w="4516" w:type="dxa"/>
          </w:tcPr>
          <w:p w14:paraId="0E6A945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tên nhà xuất bản</w:t>
            </w:r>
          </w:p>
        </w:tc>
      </w:tr>
      <w:tr w:rsidR="008E6B4A" w:rsidRPr="001B2A64" w14:paraId="07B93B6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80A7C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18</w:t>
            </w:r>
          </w:p>
        </w:tc>
        <w:tc>
          <w:tcPr>
            <w:tcW w:w="1976" w:type="dxa"/>
            <w:vMerge/>
          </w:tcPr>
          <w:p w14:paraId="69B086C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2E8CA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năm xuất bản</w:t>
            </w:r>
          </w:p>
        </w:tc>
        <w:tc>
          <w:tcPr>
            <w:tcW w:w="4516" w:type="dxa"/>
          </w:tcPr>
          <w:p w14:paraId="78D7BEA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năm sách được xuất bản (hoặc là tái xuất bản)</w:t>
            </w:r>
          </w:p>
        </w:tc>
      </w:tr>
      <w:tr w:rsidR="008E6B4A" w:rsidRPr="001B2A64" w14:paraId="4E5DBC6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827825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19</w:t>
            </w:r>
          </w:p>
        </w:tc>
        <w:tc>
          <w:tcPr>
            <w:tcW w:w="1976" w:type="dxa"/>
            <w:vMerge/>
          </w:tcPr>
          <w:p w14:paraId="4EC0A48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F7526E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thông tin sách theo thể loại</w:t>
            </w:r>
          </w:p>
        </w:tc>
        <w:tc>
          <w:tcPr>
            <w:tcW w:w="4516" w:type="dxa"/>
          </w:tcPr>
          <w:p w14:paraId="5C629E3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đầu sách theo thể loại sách</w:t>
            </w:r>
          </w:p>
        </w:tc>
      </w:tr>
      <w:tr w:rsidR="008E6B4A" w:rsidRPr="001B2A64" w14:paraId="1CE4587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120D1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20</w:t>
            </w:r>
          </w:p>
        </w:tc>
        <w:tc>
          <w:tcPr>
            <w:tcW w:w="1976" w:type="dxa"/>
            <w:vMerge/>
          </w:tcPr>
          <w:p w14:paraId="388C27D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3E1DEF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Xem danh sách</w:t>
            </w:r>
            <w:r>
              <w:rPr>
                <w:noProof/>
                <w:szCs w:val="24"/>
                <w:lang w:val="en-US"/>
              </w:rPr>
              <w:t xml:space="preserve"> các</w:t>
            </w:r>
            <w:r w:rsidRPr="001B2A64">
              <w:rPr>
                <w:noProof/>
                <w:szCs w:val="24"/>
              </w:rPr>
              <w:t xml:space="preserve"> sách theo thông tin sách</w:t>
            </w:r>
          </w:p>
        </w:tc>
        <w:tc>
          <w:tcPr>
            <w:tcW w:w="4516" w:type="dxa"/>
          </w:tcPr>
          <w:p w14:paraId="3B3289F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 danh sách sách đang theo thông tin đầu sách</w:t>
            </w:r>
          </w:p>
        </w:tc>
      </w:tr>
      <w:tr w:rsidR="008E6B4A" w:rsidRPr="001B2A64" w14:paraId="70E1A8E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F23D2B4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21</w:t>
            </w:r>
          </w:p>
        </w:tc>
        <w:tc>
          <w:tcPr>
            <w:tcW w:w="1976" w:type="dxa"/>
            <w:vMerge/>
          </w:tcPr>
          <w:p w14:paraId="1C574A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5BC024D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chi tiết một thông tin đầu sách</w:t>
            </w:r>
          </w:p>
        </w:tc>
        <w:tc>
          <w:tcPr>
            <w:tcW w:w="4516" w:type="dxa"/>
          </w:tcPr>
          <w:p w14:paraId="755249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các thông tin chi tiết của một đầu sách</w:t>
            </w:r>
          </w:p>
        </w:tc>
      </w:tr>
      <w:tr w:rsidR="008E6B4A" w:rsidRPr="001B2A64" w14:paraId="4DFE8E2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C194FC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22</w:t>
            </w:r>
          </w:p>
        </w:tc>
        <w:tc>
          <w:tcPr>
            <w:tcW w:w="1976" w:type="dxa"/>
            <w:vMerge/>
          </w:tcPr>
          <w:p w14:paraId="121759F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4E43C0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được xem mượn nhiều nhất</w:t>
            </w:r>
          </w:p>
        </w:tc>
        <w:tc>
          <w:tcPr>
            <w:tcW w:w="4516" w:type="dxa"/>
          </w:tcPr>
          <w:p w14:paraId="62E03282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được mượn nhiều nhất trong tháng trước sẽ được hiển thị ở trang chủ</w:t>
            </w:r>
          </w:p>
        </w:tc>
      </w:tr>
      <w:tr w:rsidR="008E6B4A" w:rsidRPr="001B2A64" w14:paraId="7E209BE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99F46DB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23</w:t>
            </w:r>
          </w:p>
        </w:tc>
        <w:tc>
          <w:tcPr>
            <w:tcW w:w="1976" w:type="dxa"/>
            <w:vMerge/>
          </w:tcPr>
          <w:p w14:paraId="2E6E023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D58F7B0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Hiển thị danh sách các sách mới về</w:t>
            </w:r>
          </w:p>
        </w:tc>
        <w:tc>
          <w:tcPr>
            <w:tcW w:w="4516" w:type="dxa"/>
          </w:tcPr>
          <w:p w14:paraId="6922FBB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Các sách mới về sẽ được hiển thị ở trang chủ</w:t>
            </w:r>
          </w:p>
        </w:tc>
      </w:tr>
      <w:tr w:rsidR="008E6B4A" w:rsidRPr="001B2A64" w14:paraId="53A9CE31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40B1FF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24</w:t>
            </w:r>
          </w:p>
        </w:tc>
        <w:tc>
          <w:tcPr>
            <w:tcW w:w="1976" w:type="dxa"/>
            <w:vMerge w:val="restart"/>
          </w:tcPr>
          <w:p w14:paraId="79D59E7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sách</w:t>
            </w:r>
          </w:p>
        </w:tc>
        <w:tc>
          <w:tcPr>
            <w:tcW w:w="2306" w:type="dxa"/>
          </w:tcPr>
          <w:p w14:paraId="132E333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Thêm sách mới (nhập sách)</w:t>
            </w:r>
          </w:p>
        </w:tc>
        <w:tc>
          <w:tcPr>
            <w:tcW w:w="4516" w:type="dxa"/>
          </w:tcPr>
          <w:p w14:paraId="6E6FD77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số lượng sách nhất định các đầu sách đã có trong hệ thống</w:t>
            </w:r>
          </w:p>
        </w:tc>
      </w:tr>
      <w:tr w:rsidR="008E6B4A" w:rsidRPr="001B2A64" w14:paraId="07674E44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457FF4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25</w:t>
            </w:r>
          </w:p>
        </w:tc>
        <w:tc>
          <w:tcPr>
            <w:tcW w:w="1976" w:type="dxa"/>
            <w:vMerge/>
          </w:tcPr>
          <w:p w14:paraId="2EE7FE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5244CE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Xóa sách (thanh lý sách cũ)</w:t>
            </w:r>
          </w:p>
        </w:tc>
        <w:tc>
          <w:tcPr>
            <w:tcW w:w="4516" w:type="dxa"/>
          </w:tcPr>
          <w:p w14:paraId="2CA66B18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Xóa sách khỏi hệ thống (do hư hỏng hoặc thanh lý)</w:t>
            </w:r>
          </w:p>
        </w:tc>
      </w:tr>
      <w:tr w:rsidR="008E6B4A" w:rsidRPr="001B2A64" w14:paraId="6485FA8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1323250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26</w:t>
            </w:r>
          </w:p>
        </w:tc>
        <w:tc>
          <w:tcPr>
            <w:tcW w:w="1976" w:type="dxa"/>
            <w:vMerge/>
          </w:tcPr>
          <w:p w14:paraId="1DC0F5F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EA8C27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trạng thái</w:t>
            </w:r>
          </w:p>
        </w:tc>
        <w:tc>
          <w:tcPr>
            <w:tcW w:w="4516" w:type="dxa"/>
          </w:tcPr>
          <w:p w14:paraId="7B396934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mã sách theo trạng thái (cho mượn/sẵn sàng/bị hủy)</w:t>
            </w:r>
          </w:p>
        </w:tc>
      </w:tr>
      <w:tr w:rsidR="008E6B4A" w:rsidRPr="001B2A64" w14:paraId="72375640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2E8289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27</w:t>
            </w:r>
          </w:p>
        </w:tc>
        <w:tc>
          <w:tcPr>
            <w:tcW w:w="1976" w:type="dxa"/>
            <w:vMerge/>
          </w:tcPr>
          <w:p w14:paraId="1F69064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B220C0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mã thư viện</w:t>
            </w:r>
          </w:p>
        </w:tc>
        <w:tc>
          <w:tcPr>
            <w:tcW w:w="4516" w:type="dxa"/>
          </w:tcPr>
          <w:p w14:paraId="0434A1F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sách theo mã thư viện</w:t>
            </w:r>
          </w:p>
        </w:tc>
      </w:tr>
      <w:tr w:rsidR="008E6B4A" w:rsidRPr="001B2A64" w14:paraId="1E81391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F4D24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28</w:t>
            </w:r>
          </w:p>
        </w:tc>
        <w:tc>
          <w:tcPr>
            <w:tcW w:w="1976" w:type="dxa"/>
            <w:vMerge/>
          </w:tcPr>
          <w:p w14:paraId="7E34DA5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CA8496A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sách theo tên người mượn</w:t>
            </w:r>
          </w:p>
        </w:tc>
        <w:tc>
          <w:tcPr>
            <w:tcW w:w="4516" w:type="dxa"/>
          </w:tcPr>
          <w:p w14:paraId="6F15483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id được nhập vào</w:t>
            </w:r>
          </w:p>
        </w:tc>
      </w:tr>
      <w:tr w:rsidR="008E6B4A" w:rsidRPr="001B2A64" w14:paraId="71F276E2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E789E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29</w:t>
            </w:r>
          </w:p>
        </w:tc>
        <w:tc>
          <w:tcPr>
            <w:tcW w:w="1976" w:type="dxa"/>
            <w:vMerge/>
          </w:tcPr>
          <w:p w14:paraId="54729C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BF3B11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Tìm kiếm sách theo ID người mượn</w:t>
            </w:r>
          </w:p>
        </w:tc>
        <w:tc>
          <w:tcPr>
            <w:tcW w:w="4516" w:type="dxa"/>
          </w:tcPr>
          <w:p w14:paraId="5EDD7C32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danh sách sách đang được mượn bởi cá nhân có tên được nhập vào</w:t>
            </w:r>
          </w:p>
        </w:tc>
      </w:tr>
      <w:tr w:rsidR="008E6B4A" w:rsidRPr="001B2A64" w14:paraId="4F6D0C8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DC7AB71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30</w:t>
            </w:r>
          </w:p>
        </w:tc>
        <w:tc>
          <w:tcPr>
            <w:tcW w:w="1976" w:type="dxa"/>
            <w:vMerge/>
          </w:tcPr>
          <w:p w14:paraId="70090B4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2601AA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mượn sách</w:t>
            </w:r>
          </w:p>
        </w:tc>
        <w:tc>
          <w:tcPr>
            <w:tcW w:w="4516" w:type="dxa"/>
          </w:tcPr>
          <w:p w14:paraId="28F80F3B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mượn sách</w:t>
            </w:r>
          </w:p>
        </w:tc>
      </w:tr>
      <w:tr w:rsidR="008E6B4A" w:rsidRPr="001B2A64" w14:paraId="52FD187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25862C1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31</w:t>
            </w:r>
          </w:p>
        </w:tc>
        <w:tc>
          <w:tcPr>
            <w:tcW w:w="1976" w:type="dxa"/>
            <w:vMerge/>
          </w:tcPr>
          <w:p w14:paraId="2756967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FD850B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trả sách</w:t>
            </w:r>
          </w:p>
        </w:tc>
        <w:tc>
          <w:tcPr>
            <w:tcW w:w="4516" w:type="dxa"/>
          </w:tcPr>
          <w:p w14:paraId="689C65D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cho độc giả trả sách</w:t>
            </w:r>
          </w:p>
        </w:tc>
      </w:tr>
      <w:tr w:rsidR="008E6B4A" w:rsidRPr="001B2A64" w14:paraId="12D6265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2A0821E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32</w:t>
            </w:r>
          </w:p>
        </w:tc>
        <w:tc>
          <w:tcPr>
            <w:tcW w:w="1976" w:type="dxa"/>
            <w:vMerge/>
          </w:tcPr>
          <w:p w14:paraId="72ACA08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397168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Lập phiếu đền sách</w:t>
            </w:r>
          </w:p>
        </w:tc>
        <w:tc>
          <w:tcPr>
            <w:tcW w:w="4516" w:type="dxa"/>
          </w:tcPr>
          <w:p w14:paraId="3648684D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Lập phiếu đền trả lại sách đã mất</w:t>
            </w:r>
          </w:p>
        </w:tc>
      </w:tr>
      <w:tr w:rsidR="008E6B4A" w:rsidRPr="001B2A64" w14:paraId="0806308D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C89C5AD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33</w:t>
            </w:r>
          </w:p>
        </w:tc>
        <w:tc>
          <w:tcPr>
            <w:tcW w:w="1976" w:type="dxa"/>
            <w:vMerge w:val="restart"/>
          </w:tcPr>
          <w:p w14:paraId="0C7151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độc giả</w:t>
            </w:r>
          </w:p>
        </w:tc>
        <w:tc>
          <w:tcPr>
            <w:tcW w:w="2306" w:type="dxa"/>
          </w:tcPr>
          <w:p w14:paraId="7243B7D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tên sách</w:t>
            </w:r>
          </w:p>
        </w:tc>
        <w:tc>
          <w:tcPr>
            <w:tcW w:w="4516" w:type="dxa"/>
          </w:tcPr>
          <w:p w14:paraId="2AF15993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tên sách đang mượn</w:t>
            </w:r>
          </w:p>
        </w:tc>
      </w:tr>
      <w:tr w:rsidR="008E6B4A" w:rsidRPr="001B2A64" w14:paraId="6700416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0814405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34</w:t>
            </w:r>
          </w:p>
        </w:tc>
        <w:tc>
          <w:tcPr>
            <w:tcW w:w="1976" w:type="dxa"/>
            <w:vMerge/>
          </w:tcPr>
          <w:p w14:paraId="2A1B79D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B1EEB7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ISBN</w:t>
            </w:r>
          </w:p>
        </w:tc>
        <w:tc>
          <w:tcPr>
            <w:tcW w:w="4516" w:type="dxa"/>
          </w:tcPr>
          <w:p w14:paraId="6C3C792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ISBN của sách đang mượn</w:t>
            </w:r>
          </w:p>
        </w:tc>
      </w:tr>
      <w:tr w:rsidR="008E6B4A" w:rsidRPr="001B2A64" w14:paraId="41EE7C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FD9F8D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35</w:t>
            </w:r>
          </w:p>
        </w:tc>
        <w:tc>
          <w:tcPr>
            <w:tcW w:w="1976" w:type="dxa"/>
            <w:vMerge/>
          </w:tcPr>
          <w:p w14:paraId="382C2394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105DA59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Tìm kiếm độc giả theo mã sách thư viện</w:t>
            </w:r>
          </w:p>
        </w:tc>
        <w:tc>
          <w:tcPr>
            <w:tcW w:w="4516" w:type="dxa"/>
          </w:tcPr>
          <w:p w14:paraId="73A5FD2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Tìm kiếm thông tin độc giả dựa theo mã thư viện của sách đang mượn</w:t>
            </w:r>
          </w:p>
        </w:tc>
      </w:tr>
      <w:tr w:rsidR="008E6B4A" w:rsidRPr="001B2A64" w14:paraId="34ACB3F5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51B68F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36</w:t>
            </w:r>
          </w:p>
        </w:tc>
        <w:tc>
          <w:tcPr>
            <w:tcW w:w="1976" w:type="dxa"/>
            <w:vMerge w:val="restart"/>
          </w:tcPr>
          <w:p w14:paraId="37972ADE" w14:textId="77777777" w:rsidR="008E6B4A" w:rsidRPr="005C3320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Lập báo cáo</w:t>
            </w:r>
          </w:p>
        </w:tc>
        <w:tc>
          <w:tcPr>
            <w:tcW w:w="2306" w:type="dxa"/>
          </w:tcPr>
          <w:p w14:paraId="3D545DCA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mượn  theo tháng</w:t>
            </w:r>
          </w:p>
        </w:tc>
        <w:tc>
          <w:tcPr>
            <w:tcW w:w="4516" w:type="dxa"/>
          </w:tcPr>
          <w:p w14:paraId="689EF1BC" w14:textId="148D0876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độc giả mượn</w:t>
            </w:r>
          </w:p>
        </w:tc>
      </w:tr>
      <w:tr w:rsidR="008E6B4A" w:rsidRPr="001B2A64" w14:paraId="20EE596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0807EB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37</w:t>
            </w:r>
          </w:p>
        </w:tc>
        <w:tc>
          <w:tcPr>
            <w:tcW w:w="1976" w:type="dxa"/>
            <w:vMerge/>
          </w:tcPr>
          <w:p w14:paraId="3C8B1677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EE9AC19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trả theo tháng</w:t>
            </w:r>
          </w:p>
        </w:tc>
        <w:tc>
          <w:tcPr>
            <w:tcW w:w="4516" w:type="dxa"/>
          </w:tcPr>
          <w:p w14:paraId="257BFEE5" w14:textId="5CAA9DB9" w:rsidR="008E6B4A" w:rsidRPr="001B2A64" w:rsidRDefault="004E77E9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 xml:space="preserve">Báo cáo theo 1 tháng về </w:t>
            </w:r>
            <w:r w:rsidR="008E6B4A">
              <w:rPr>
                <w:noProof/>
                <w:szCs w:val="24"/>
                <w:lang w:val="en-US"/>
              </w:rPr>
              <w:t>sách được độc giả trả</w:t>
            </w:r>
          </w:p>
        </w:tc>
      </w:tr>
      <w:tr w:rsidR="008E6B4A" w:rsidRPr="001B2A64" w14:paraId="1744F9AB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72E99A50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38</w:t>
            </w:r>
          </w:p>
        </w:tc>
        <w:tc>
          <w:tcPr>
            <w:tcW w:w="1976" w:type="dxa"/>
            <w:vMerge/>
          </w:tcPr>
          <w:p w14:paraId="06D1E89A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3DD50109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nhập theo tháng</w:t>
            </w:r>
          </w:p>
        </w:tc>
        <w:tc>
          <w:tcPr>
            <w:tcW w:w="4516" w:type="dxa"/>
          </w:tcPr>
          <w:p w14:paraId="2F958CBD" w14:textId="21FD36AF" w:rsidR="008E6B4A" w:rsidRPr="001B2A64" w:rsidRDefault="004E77E9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 xml:space="preserve">Báo cáo theo 1 tháng về </w:t>
            </w:r>
            <w:r w:rsidR="008E6B4A">
              <w:rPr>
                <w:noProof/>
                <w:szCs w:val="24"/>
                <w:lang w:val="en-US"/>
              </w:rPr>
              <w:t>sách được nhập về thư viện</w:t>
            </w:r>
          </w:p>
        </w:tc>
      </w:tr>
      <w:tr w:rsidR="008E6B4A" w:rsidRPr="001B2A64" w14:paraId="626B140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C2AC1C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39</w:t>
            </w:r>
          </w:p>
        </w:tc>
        <w:tc>
          <w:tcPr>
            <w:tcW w:w="1976" w:type="dxa"/>
            <w:vMerge/>
          </w:tcPr>
          <w:p w14:paraId="1F58D306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2DA45D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mất theo tháng</w:t>
            </w:r>
          </w:p>
        </w:tc>
        <w:tc>
          <w:tcPr>
            <w:tcW w:w="4516" w:type="dxa"/>
          </w:tcPr>
          <w:p w14:paraId="15B52C24" w14:textId="40659935" w:rsidR="008E6B4A" w:rsidRPr="001B2A64" w:rsidRDefault="004E77E9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 xml:space="preserve">Báo cáo theo 1 tháng về </w:t>
            </w:r>
            <w:r w:rsidR="008E6B4A">
              <w:rPr>
                <w:noProof/>
                <w:szCs w:val="24"/>
                <w:lang w:val="en-US"/>
              </w:rPr>
              <w:t>sách bị độc giả làm mất</w:t>
            </w:r>
          </w:p>
        </w:tc>
      </w:tr>
      <w:tr w:rsidR="008E6B4A" w:rsidRPr="001B2A64" w14:paraId="294E701F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0EC3E2A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40</w:t>
            </w:r>
          </w:p>
        </w:tc>
        <w:tc>
          <w:tcPr>
            <w:tcW w:w="1976" w:type="dxa"/>
            <w:vMerge/>
          </w:tcPr>
          <w:p w14:paraId="4219A122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</w:p>
        </w:tc>
        <w:tc>
          <w:tcPr>
            <w:tcW w:w="2306" w:type="dxa"/>
          </w:tcPr>
          <w:p w14:paraId="6C4760F4" w14:textId="77777777" w:rsidR="008E6B4A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Báo cáo sách thanh lý theo tháng</w:t>
            </w:r>
          </w:p>
        </w:tc>
        <w:tc>
          <w:tcPr>
            <w:tcW w:w="4516" w:type="dxa"/>
          </w:tcPr>
          <w:p w14:paraId="095F550C" w14:textId="131DB185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  <w:lang w:val="en-US"/>
              </w:rPr>
              <w:t>Báo cáo theo 1 tháng về sách được thanh lý</w:t>
            </w:r>
          </w:p>
        </w:tc>
      </w:tr>
      <w:tr w:rsidR="008E6B4A" w:rsidRPr="001B2A64" w14:paraId="02FA14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1302908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41</w:t>
            </w:r>
          </w:p>
        </w:tc>
        <w:tc>
          <w:tcPr>
            <w:tcW w:w="1976" w:type="dxa"/>
            <w:vMerge w:val="restart"/>
          </w:tcPr>
          <w:p w14:paraId="6FA2F497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</w:t>
            </w:r>
            <w:r>
              <w:rPr>
                <w:noProof/>
                <w:szCs w:val="24"/>
                <w:lang w:val="en-US"/>
              </w:rPr>
              <w:t xml:space="preserve"> thông tin</w:t>
            </w:r>
            <w:r>
              <w:rPr>
                <w:noProof/>
                <w:szCs w:val="24"/>
              </w:rPr>
              <w:t xml:space="preserve"> </w:t>
            </w:r>
            <w:r w:rsidRPr="001B2A64">
              <w:rPr>
                <w:noProof/>
                <w:szCs w:val="24"/>
              </w:rPr>
              <w:t>nhà xuất bản</w:t>
            </w:r>
          </w:p>
        </w:tc>
        <w:tc>
          <w:tcPr>
            <w:tcW w:w="2306" w:type="dxa"/>
          </w:tcPr>
          <w:p w14:paraId="598E3925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Thêm</w:t>
            </w:r>
            <w:r w:rsidRPr="001B2A64">
              <w:rPr>
                <w:noProof/>
                <w:szCs w:val="24"/>
              </w:rPr>
              <w:t xml:space="preserve"> nhà xuất bản</w:t>
            </w:r>
          </w:p>
        </w:tc>
        <w:tc>
          <w:tcPr>
            <w:tcW w:w="4516" w:type="dxa"/>
          </w:tcPr>
          <w:p w14:paraId="403316AF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Thêm tên nhà xuất bản vào hệ thống</w:t>
            </w:r>
          </w:p>
        </w:tc>
      </w:tr>
      <w:tr w:rsidR="008E6B4A" w:rsidRPr="001B2A64" w14:paraId="2825CE0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EDF7CA7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42</w:t>
            </w:r>
          </w:p>
        </w:tc>
        <w:tc>
          <w:tcPr>
            <w:tcW w:w="1976" w:type="dxa"/>
            <w:vMerge/>
          </w:tcPr>
          <w:p w14:paraId="6EBDF546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87770C6" w14:textId="77777777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nhà xuất bản</w:t>
            </w:r>
          </w:p>
        </w:tc>
        <w:tc>
          <w:tcPr>
            <w:tcW w:w="4516" w:type="dxa"/>
          </w:tcPr>
          <w:p w14:paraId="692E1699" w14:textId="77777777" w:rsidR="008E6B4A" w:rsidRPr="001B6A9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nhà xuất bản khỏi hệ thống</w:t>
            </w:r>
          </w:p>
        </w:tc>
      </w:tr>
      <w:tr w:rsidR="008E6B4A" w:rsidRPr="001B2A64" w14:paraId="66A7183A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D5E2309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43</w:t>
            </w:r>
          </w:p>
        </w:tc>
        <w:tc>
          <w:tcPr>
            <w:tcW w:w="1976" w:type="dxa"/>
            <w:vMerge/>
          </w:tcPr>
          <w:p w14:paraId="2F72DC19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4727E07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Chỉnh sửa thông tin nhà xuất bản</w:t>
            </w:r>
          </w:p>
        </w:tc>
        <w:tc>
          <w:tcPr>
            <w:tcW w:w="4516" w:type="dxa"/>
          </w:tcPr>
          <w:p w14:paraId="1759AF4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Sửa tên nhà xuất bản trong hệ thống</w:t>
            </w:r>
          </w:p>
        </w:tc>
      </w:tr>
      <w:tr w:rsidR="008E6B4A" w:rsidRPr="001B2A64" w14:paraId="36B7C3D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3359618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44</w:t>
            </w:r>
          </w:p>
        </w:tc>
        <w:tc>
          <w:tcPr>
            <w:tcW w:w="1976" w:type="dxa"/>
            <w:vMerge/>
          </w:tcPr>
          <w:p w14:paraId="0700616D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34A6481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Truy xuất thông tin nhà xuất bản</w:t>
            </w:r>
          </w:p>
        </w:tc>
        <w:tc>
          <w:tcPr>
            <w:tcW w:w="4516" w:type="dxa"/>
          </w:tcPr>
          <w:p w14:paraId="6A28B515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Xem danh sách tất cả nhà xuất bản được lưu trong hệ thống</w:t>
            </w:r>
          </w:p>
        </w:tc>
      </w:tr>
      <w:tr w:rsidR="008E6B4A" w:rsidRPr="001B2A64" w14:paraId="7A5B06E3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2E0E772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lastRenderedPageBreak/>
              <w:t>45</w:t>
            </w:r>
          </w:p>
        </w:tc>
        <w:tc>
          <w:tcPr>
            <w:tcW w:w="1976" w:type="dxa"/>
            <w:vMerge w:val="restart"/>
          </w:tcPr>
          <w:p w14:paraId="491BE02C" w14:textId="76BDC928" w:rsidR="008E6B4A" w:rsidRPr="001B2A64" w:rsidRDefault="008E6B4A" w:rsidP="00D0213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 xml:space="preserve">Quản lý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  <w:r w:rsidRPr="001B2A64">
              <w:rPr>
                <w:noProof/>
                <w:szCs w:val="24"/>
              </w:rPr>
              <w:t xml:space="preserve"> sách</w:t>
            </w:r>
          </w:p>
        </w:tc>
        <w:tc>
          <w:tcPr>
            <w:tcW w:w="2306" w:type="dxa"/>
          </w:tcPr>
          <w:p w14:paraId="4D73D711" w14:textId="5F9F65A4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 xml:space="preserve">Thêm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700E9445" w14:textId="6DFA15E2" w:rsidR="008E6B4A" w:rsidRPr="009114A2" w:rsidRDefault="008E6B4A" w:rsidP="004E77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Thêm tên </w:t>
            </w:r>
            <w:r w:rsidR="004E77E9">
              <w:rPr>
                <w:noProof/>
                <w:szCs w:val="24"/>
                <w:lang w:val="en-US"/>
              </w:rPr>
              <w:t>tác giả</w:t>
            </w:r>
            <w:r w:rsidRPr="009114A2">
              <w:rPr>
                <w:noProof/>
                <w:szCs w:val="24"/>
              </w:rPr>
              <w:t xml:space="preserve"> vào hệ thống</w:t>
            </w:r>
          </w:p>
        </w:tc>
      </w:tr>
      <w:tr w:rsidR="008E6B4A" w:rsidRPr="001B2A64" w14:paraId="36E6F0E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11241AFE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46</w:t>
            </w:r>
          </w:p>
        </w:tc>
        <w:tc>
          <w:tcPr>
            <w:tcW w:w="1976" w:type="dxa"/>
            <w:vMerge/>
          </w:tcPr>
          <w:p w14:paraId="312C44BC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A55BE8F" w14:textId="68C2CB60" w:rsidR="008E6B4A" w:rsidRPr="001C6661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 xml:space="preserve">Xóa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167C3AC2" w14:textId="44024C78" w:rsidR="008E6B4A" w:rsidRPr="00201CEF" w:rsidRDefault="004E77E9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Xóa tên tác giả</w:t>
            </w:r>
            <w:r w:rsidR="008E6B4A">
              <w:rPr>
                <w:noProof/>
                <w:szCs w:val="24"/>
                <w:lang w:val="en-US"/>
              </w:rPr>
              <w:t xml:space="preserve"> khỏi hệ thống</w:t>
            </w:r>
          </w:p>
        </w:tc>
      </w:tr>
      <w:tr w:rsidR="008E6B4A" w:rsidRPr="001B2A64" w14:paraId="208619BE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4B4B23F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47</w:t>
            </w:r>
          </w:p>
        </w:tc>
        <w:tc>
          <w:tcPr>
            <w:tcW w:w="1976" w:type="dxa"/>
            <w:vMerge/>
          </w:tcPr>
          <w:p w14:paraId="3326FD0B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79C666E2" w14:textId="5B8BC50F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Chỉnh sửa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B65EEC7" w14:textId="293C5C68" w:rsidR="008E6B4A" w:rsidRPr="009114A2" w:rsidRDefault="004E77E9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 xml:space="preserve">Sửa tên tác giả </w:t>
            </w:r>
            <w:r w:rsidR="008E6B4A" w:rsidRPr="009114A2">
              <w:rPr>
                <w:noProof/>
                <w:szCs w:val="24"/>
              </w:rPr>
              <w:t>trong hệ thống</w:t>
            </w:r>
          </w:p>
        </w:tc>
      </w:tr>
      <w:tr w:rsidR="008E6B4A" w:rsidRPr="001B2A64" w14:paraId="22F940F6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53965282" w14:textId="77777777" w:rsidR="008E6B4A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48</w:t>
            </w:r>
          </w:p>
        </w:tc>
        <w:tc>
          <w:tcPr>
            <w:tcW w:w="1976" w:type="dxa"/>
            <w:vMerge/>
          </w:tcPr>
          <w:p w14:paraId="48E81FD1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0C195F8F" w14:textId="39BC08A6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Truy xuất thông tin </w:t>
            </w:r>
            <w:r w:rsidR="00D02132">
              <w:rPr>
                <w:noProof/>
                <w:szCs w:val="24"/>
                <w:lang w:val="en-US"/>
              </w:rPr>
              <w:t>tác giả</w:t>
            </w:r>
          </w:p>
        </w:tc>
        <w:tc>
          <w:tcPr>
            <w:tcW w:w="4516" w:type="dxa"/>
          </w:tcPr>
          <w:p w14:paraId="4473A121" w14:textId="109493B5" w:rsidR="008E6B4A" w:rsidRPr="009114A2" w:rsidRDefault="008E6B4A" w:rsidP="004E77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 xml:space="preserve">Xem danh sách tên tất cả </w:t>
            </w:r>
            <w:r w:rsidR="004E77E9">
              <w:rPr>
                <w:noProof/>
                <w:szCs w:val="24"/>
                <w:lang w:val="en-US"/>
              </w:rPr>
              <w:t xml:space="preserve">tác giả </w:t>
            </w:r>
            <w:r w:rsidRPr="009114A2">
              <w:rPr>
                <w:noProof/>
                <w:szCs w:val="24"/>
              </w:rPr>
              <w:t>được lưu trong hệ thống</w:t>
            </w:r>
          </w:p>
        </w:tc>
      </w:tr>
      <w:tr w:rsidR="008E6B4A" w:rsidRPr="001B2A64" w14:paraId="71C6A017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4F3DEC44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49</w:t>
            </w:r>
          </w:p>
        </w:tc>
        <w:tc>
          <w:tcPr>
            <w:tcW w:w="1976" w:type="dxa"/>
            <w:vMerge w:val="restart"/>
          </w:tcPr>
          <w:p w14:paraId="159DD0C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Quản lý mượn trả</w:t>
            </w:r>
          </w:p>
        </w:tc>
        <w:tc>
          <w:tcPr>
            <w:tcW w:w="2306" w:type="dxa"/>
          </w:tcPr>
          <w:p w14:paraId="62606273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thời hạn chung của thẻ</w:t>
            </w:r>
          </w:p>
        </w:tc>
        <w:tc>
          <w:tcPr>
            <w:tcW w:w="4516" w:type="dxa"/>
          </w:tcPr>
          <w:p w14:paraId="26ADBA09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thời gian hết hạn của thẻ thư viện</w:t>
            </w:r>
          </w:p>
        </w:tc>
      </w:tr>
      <w:tr w:rsidR="008E6B4A" w:rsidRPr="001B2A64" w14:paraId="791A4E08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6BF894BA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50</w:t>
            </w:r>
          </w:p>
        </w:tc>
        <w:tc>
          <w:tcPr>
            <w:tcW w:w="1976" w:type="dxa"/>
            <w:vMerge/>
          </w:tcPr>
          <w:p w14:paraId="3A6EA5D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41DE310E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sách mượn tối đa</w:t>
            </w:r>
          </w:p>
        </w:tc>
        <w:tc>
          <w:tcPr>
            <w:tcW w:w="4516" w:type="dxa"/>
          </w:tcPr>
          <w:p w14:paraId="040CC626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lượng tối đa độc giả có thể mượn trong 1 lúc</w:t>
            </w:r>
          </w:p>
        </w:tc>
      </w:tr>
      <w:tr w:rsidR="008E6B4A" w:rsidRPr="001B2A64" w14:paraId="68956F6C" w14:textId="77777777" w:rsidTr="005E5E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0" w:type="dxa"/>
          </w:tcPr>
          <w:p w14:paraId="01308BE3" w14:textId="77777777" w:rsidR="008E6B4A" w:rsidRPr="001C6661" w:rsidRDefault="008E6B4A" w:rsidP="005E5E77">
            <w:pPr>
              <w:jc w:val="center"/>
              <w:rPr>
                <w:noProof/>
                <w:szCs w:val="24"/>
                <w:lang w:val="en-US"/>
              </w:rPr>
            </w:pPr>
            <w:r>
              <w:rPr>
                <w:noProof/>
                <w:szCs w:val="24"/>
                <w:lang w:val="en-US"/>
              </w:rPr>
              <w:t>51</w:t>
            </w:r>
          </w:p>
        </w:tc>
        <w:tc>
          <w:tcPr>
            <w:tcW w:w="1976" w:type="dxa"/>
            <w:vMerge/>
          </w:tcPr>
          <w:p w14:paraId="3E73240F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  <w:tc>
          <w:tcPr>
            <w:tcW w:w="2306" w:type="dxa"/>
          </w:tcPr>
          <w:p w14:paraId="623B2DD0" w14:textId="77777777" w:rsidR="008E6B4A" w:rsidRPr="001B2A64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1B2A64">
              <w:rPr>
                <w:noProof/>
                <w:szCs w:val="24"/>
              </w:rPr>
              <w:t>Thay đổi số ngày mượn tối đa</w:t>
            </w:r>
          </w:p>
        </w:tc>
        <w:tc>
          <w:tcPr>
            <w:tcW w:w="4516" w:type="dxa"/>
          </w:tcPr>
          <w:p w14:paraId="13596C1E" w14:textId="77777777" w:rsidR="008E6B4A" w:rsidRPr="009114A2" w:rsidRDefault="008E6B4A" w:rsidP="005E5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9114A2">
              <w:rPr>
                <w:noProof/>
                <w:szCs w:val="24"/>
              </w:rPr>
              <w:t>Thay đổi số ngày tối đa để độc giả trả sách</w:t>
            </w:r>
          </w:p>
        </w:tc>
      </w:tr>
    </w:tbl>
    <w:p w14:paraId="00565FBA" w14:textId="77777777" w:rsidR="00A23833" w:rsidRPr="009114A2" w:rsidRDefault="00A23833" w:rsidP="00A23833"/>
    <w:p w14:paraId="0CA304D1" w14:textId="77777777" w:rsidR="00A23833" w:rsidRDefault="00A23833" w:rsidP="00A23833">
      <w:pPr>
        <w:pStyle w:val="Heading1"/>
        <w:spacing w:line="360" w:lineRule="auto"/>
        <w:jc w:val="both"/>
        <w:rPr>
          <w:lang w:val="en-US"/>
        </w:rPr>
      </w:pPr>
      <w:bookmarkStart w:id="9" w:name="_Toc44862012"/>
      <w:r>
        <w:rPr>
          <w:lang w:val="en-US"/>
        </w:rPr>
        <w:t xml:space="preserve">Đặc tả </w:t>
      </w:r>
      <w:bookmarkEnd w:id="3"/>
      <w:bookmarkEnd w:id="4"/>
      <w:bookmarkEnd w:id="5"/>
      <w:bookmarkEnd w:id="6"/>
      <w:bookmarkEnd w:id="7"/>
      <w:r>
        <w:rPr>
          <w:lang w:val="en-US"/>
        </w:rPr>
        <w:t>Use-case</w:t>
      </w:r>
      <w:bookmarkEnd w:id="9"/>
      <w:r>
        <w:rPr>
          <w:lang w:val="en-US"/>
        </w:rPr>
        <w:t xml:space="preserve"> </w:t>
      </w:r>
    </w:p>
    <w:p w14:paraId="3859B67B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0" w:name="_Toc44862013"/>
      <w:r>
        <w:rPr>
          <w:lang w:val="en-US"/>
        </w:rPr>
        <w:t>Đặc tả Use-case Đăng nhập</w:t>
      </w:r>
      <w:bookmarkEnd w:id="10"/>
    </w:p>
    <w:p w14:paraId="64BA4E05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A4FFEA4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E8B7D6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7FE179E9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nhập vào hệ thống</w:t>
      </w:r>
    </w:p>
    <w:p w14:paraId="080ED27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nhập của người dùng là độc giả hoặc nhân viên của hệ thống</w:t>
      </w:r>
    </w:p>
    <w:p w14:paraId="3BABD0A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97078D3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AD80E8A" w14:textId="77777777" w:rsidR="00740F21" w:rsidRPr="009114A2" w:rsidRDefault="00740F21" w:rsidP="00740F21">
      <w:pPr>
        <w:pStyle w:val="BodyText"/>
        <w:jc w:val="both"/>
      </w:pPr>
      <w:r w:rsidRPr="006E56ED">
        <w:t xml:space="preserve">Bước 1: </w:t>
      </w:r>
      <w:r w:rsidRPr="009114A2">
        <w:t>Người dùng nhập tên tài khoản và mật khẩu vào 2 textbox của hệ thống</w:t>
      </w:r>
    </w:p>
    <w:p w14:paraId="4DB2C6CF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vào nút đăng nhập</w:t>
      </w:r>
    </w:p>
    <w:p w14:paraId="5E81C4A5" w14:textId="444310B1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E50CC1">
        <w:rPr>
          <w:lang w:val="en-US"/>
        </w:rPr>
        <w:t>Hệ thống tiếp nhận dữ liệu tiến hành validate và báo kết quả về cho người dùng</w:t>
      </w:r>
    </w:p>
    <w:p w14:paraId="6204B577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9B271DE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326331" w14:textId="0A3234A2" w:rsidR="00740F2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4319D8B5" w14:textId="572F4FC2" w:rsidR="00E50CC1" w:rsidRDefault="00E50CC1" w:rsidP="00E50CC1">
      <w:pPr>
        <w:pStyle w:val="BodyText"/>
        <w:jc w:val="both"/>
        <w:rPr>
          <w:lang w:val="en-US"/>
        </w:rPr>
      </w:pPr>
      <w:r>
        <w:rPr>
          <w:lang w:val="en-US"/>
        </w:rPr>
        <w:t>Dòng ngoại lệ:</w:t>
      </w:r>
    </w:p>
    <w:p w14:paraId="4D13AF80" w14:textId="07DD4D78" w:rsidR="00E50CC1" w:rsidRDefault="00E50CC1" w:rsidP="00E50CC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2C142C50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CF4C6EA" w14:textId="77777777" w:rsidR="00740F21" w:rsidRPr="00C4145D" w:rsidRDefault="00740F21" w:rsidP="00740F21">
      <w:pPr>
        <w:pStyle w:val="BodyText"/>
        <w:numPr>
          <w:ilvl w:val="0"/>
          <w:numId w:val="49"/>
        </w:numPr>
        <w:jc w:val="both"/>
      </w:pPr>
      <w:r w:rsidRPr="00C4145D">
        <w:t>Không có</w:t>
      </w:r>
    </w:p>
    <w:p w14:paraId="757FCE4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31980BD" w14:textId="77777777" w:rsidR="00740F21" w:rsidRPr="009114A2" w:rsidRDefault="00740F21" w:rsidP="00740F21">
      <w:pPr>
        <w:pStyle w:val="ListParagraph"/>
        <w:numPr>
          <w:ilvl w:val="0"/>
          <w:numId w:val="49"/>
        </w:numPr>
      </w:pPr>
      <w:r w:rsidRPr="009114A2">
        <w:t>Use-case được kích hoạt khi người dùng ấn vào nút Đăng nhập ở Trang chủ hoặc được định tuyến thẳng qua đường dẫn trên trình duyệt</w:t>
      </w:r>
    </w:p>
    <w:p w14:paraId="446CB1BF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8EBB31F" w14:textId="77777777" w:rsidR="00740F21" w:rsidRPr="009114A2" w:rsidRDefault="00740F21" w:rsidP="00740F21">
      <w:pPr>
        <w:pStyle w:val="BodyText"/>
        <w:jc w:val="both"/>
      </w:pPr>
      <w:r w:rsidRPr="006E56ED">
        <w:t xml:space="preserve">Thành công: </w:t>
      </w:r>
      <w:r w:rsidRPr="009114A2">
        <w:t>Hiển thị pop-up “Đăng nhập thành công” sau đó dẫn tới trang chủ hoặc trang muốn định tuyến lúc đầu</w:t>
      </w:r>
    </w:p>
    <w:p w14:paraId="254371B9" w14:textId="77777777" w:rsidR="00740F21" w:rsidRPr="009114A2" w:rsidRDefault="00740F21" w:rsidP="00740F21">
      <w:pPr>
        <w:pStyle w:val="BodyText"/>
        <w:jc w:val="both"/>
      </w:pPr>
      <w:r w:rsidRPr="006E56ED">
        <w:t xml:space="preserve">Thất bại: </w:t>
      </w:r>
      <w:r w:rsidRPr="009114A2">
        <w:t>Báo lỗi vẫn ở lại màn hình đăng nhập</w:t>
      </w:r>
    </w:p>
    <w:p w14:paraId="276E884C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66F8707" w14:textId="77777777" w:rsidR="00740F21" w:rsidRPr="00487C6C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F9BF2F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1" w:name="_Toc44862014"/>
      <w:r>
        <w:rPr>
          <w:lang w:val="en-US"/>
        </w:rPr>
        <w:t>Đặc tả Use-case Đăng xuất</w:t>
      </w:r>
      <w:bookmarkEnd w:id="11"/>
    </w:p>
    <w:p w14:paraId="6CC46B8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65F1C86" w14:textId="77777777" w:rsidR="00740F21" w:rsidRPr="009114A2" w:rsidRDefault="00740F21" w:rsidP="00740F21">
      <w:pPr>
        <w:pStyle w:val="BodyText"/>
        <w:jc w:val="both"/>
        <w:rPr>
          <w:snapToGrid w:val="0"/>
        </w:rPr>
      </w:pPr>
      <w:r w:rsidRPr="009114A2">
        <w:rPr>
          <w:snapToGrid w:val="0"/>
        </w:rPr>
        <w:t>Actor: Độc giả, nhân viên hệ thống</w:t>
      </w:r>
    </w:p>
    <w:p w14:paraId="49D616EC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353A3832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người dùng muốn đăng xuất khỏi hệ thống</w:t>
      </w:r>
    </w:p>
    <w:p w14:paraId="158AB58D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đăng xuất của người dùng là độc giả hoặc nhân viên của hệ thống</w:t>
      </w:r>
    </w:p>
    <w:p w14:paraId="05639E7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9C3169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C45A2A0" w14:textId="77777777" w:rsidR="00740F21" w:rsidRPr="009114A2" w:rsidRDefault="00740F21" w:rsidP="00740F21">
      <w:pPr>
        <w:ind w:left="720"/>
      </w:pPr>
      <w:r w:rsidRPr="009114A2">
        <w:t>Bước 1: Người dùng ấn vào drop box trên thanh navigation bar và chọn Đăng xuất</w:t>
      </w:r>
    </w:p>
    <w:p w14:paraId="067CA7D3" w14:textId="1D926159" w:rsidR="00740F21" w:rsidRPr="00E50CC1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E50CC1">
        <w:rPr>
          <w:lang w:val="en-US"/>
        </w:rPr>
        <w:t>Hệ thống tiếp nhận yêu cầu và trả về màn hình đăng nhập cho người dùng</w:t>
      </w:r>
    </w:p>
    <w:p w14:paraId="46A8E8DF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8FA99F6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0F1623D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75278E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1F51F57" w14:textId="77777777" w:rsidR="00740F21" w:rsidRPr="00E336FE" w:rsidRDefault="00740F21" w:rsidP="00740F21">
      <w:pPr>
        <w:pStyle w:val="BodyText"/>
        <w:numPr>
          <w:ilvl w:val="0"/>
          <w:numId w:val="49"/>
        </w:numPr>
        <w:jc w:val="both"/>
      </w:pPr>
      <w:r w:rsidRPr="00E336FE">
        <w:t>Không có</w:t>
      </w:r>
    </w:p>
    <w:p w14:paraId="13C03C40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0D42F7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sử dụng tài khoản và đăng nhập vào hệ thống</w:t>
      </w:r>
    </w:p>
    <w:p w14:paraId="772D449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EAC36D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Nếu ở màn hình trong dash board thì redirect về trang đăng nhập, còn không thì reload về trang hiện tại lúc ấn nút Đăng xuất</w:t>
      </w:r>
    </w:p>
    <w:p w14:paraId="4FC0603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Hiển thị lỗi và vẫn giữ nguyên trạng thái cũ</w:t>
      </w:r>
    </w:p>
    <w:p w14:paraId="22383231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EA4037" w14:textId="77777777" w:rsidR="00740F21" w:rsidRPr="00E336FE" w:rsidRDefault="00740F21" w:rsidP="00740F21">
      <w:pPr>
        <w:pStyle w:val="BodyText"/>
        <w:jc w:val="both"/>
        <w:rPr>
          <w:color w:val="0000FF"/>
          <w:lang w:val="en-US"/>
        </w:rPr>
      </w:pPr>
      <w:r w:rsidRPr="00E336FE">
        <w:rPr>
          <w:lang w:val="en-US"/>
        </w:rPr>
        <w:t>Không có</w:t>
      </w:r>
    </w:p>
    <w:p w14:paraId="15AE6396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5E2F30A8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2" w:name="_Toc44862015"/>
      <w:r>
        <w:rPr>
          <w:lang w:val="en-US"/>
        </w:rPr>
        <w:t>Đặc tả Use-case Tạo tài khoản cho nhân viên</w:t>
      </w:r>
      <w:bookmarkEnd w:id="12"/>
    </w:p>
    <w:p w14:paraId="536A7B97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7143289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CE39414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</w:p>
    <w:p w14:paraId="61B482BA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quản lý thư viện muốn tạo tài khoản cho nhân viên trong hệ thống</w:t>
      </w:r>
    </w:p>
    <w:p w14:paraId="65081400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quản lý thư viên cho nhân viên trong hệ thống</w:t>
      </w:r>
    </w:p>
    <w:p w14:paraId="01F43C9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1C41DC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2BB64CDC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0BAF52F1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54D03CD9" w14:textId="77777777" w:rsidR="00E50CC1" w:rsidRDefault="00740F21" w:rsidP="00740F21">
      <w:pPr>
        <w:pStyle w:val="BodyText"/>
        <w:jc w:val="both"/>
        <w:rPr>
          <w:lang w:val="en-US"/>
        </w:rPr>
      </w:pPr>
      <w:r w:rsidRPr="009114A2">
        <w:t>Bước 3</w:t>
      </w:r>
      <w:r w:rsidR="00E50CC1">
        <w:rPr>
          <w:lang w:val="en-US"/>
        </w:rPr>
        <w:t>: Hệ thống tiếp nhận các dữ liệu nhập vào, tiến hành xác minh dữ liệu nhập</w:t>
      </w:r>
    </w:p>
    <w:p w14:paraId="600D91CF" w14:textId="40040F2F" w:rsidR="00740F21" w:rsidRPr="00E50CC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tạo một tài khoản mới ứng với các thông tin vùa tạo</w:t>
      </w:r>
    </w:p>
    <w:p w14:paraId="039F9D20" w14:textId="75FA9C13" w:rsidR="00740F21" w:rsidRDefault="00E50CC1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5</w:t>
      </w:r>
      <w:r w:rsidR="00740F21">
        <w:rPr>
          <w:lang w:val="en-US"/>
        </w:rPr>
        <w:t xml:space="preserve">: </w:t>
      </w:r>
      <w:r>
        <w:rPr>
          <w:lang w:val="en-US"/>
        </w:rPr>
        <w:t>Hệ thống trả về kết quả tạo cho người dùng</w:t>
      </w:r>
    </w:p>
    <w:p w14:paraId="63DBC1F3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0AC7E7E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141893" w14:textId="08225D6D" w:rsidR="00740F21" w:rsidRDefault="00E50CC1" w:rsidP="00620C32">
      <w:pPr>
        <w:ind w:firstLine="720"/>
        <w:rPr>
          <w:lang w:val="en-US"/>
        </w:rPr>
      </w:pPr>
      <w:r>
        <w:rPr>
          <w:lang w:val="en-US"/>
        </w:rPr>
        <w:t>Bước 3</w:t>
      </w:r>
      <w:r w:rsidR="00740F21">
        <w:rPr>
          <w:lang w:val="en-US"/>
        </w:rPr>
        <w:t xml:space="preserve">.1:  Nếu </w:t>
      </w:r>
      <w:r>
        <w:rPr>
          <w:lang w:val="en-US"/>
        </w:rPr>
        <w:t>quá trình xác minh thất bại thì tới bước 5 báo lỗi về cho người dùng</w:t>
      </w:r>
    </w:p>
    <w:p w14:paraId="05FF6C4A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32E9FECB" w14:textId="5DF98D75" w:rsidR="00740F21" w:rsidRDefault="00E50CC1" w:rsidP="00740F21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tạo tài khoản xảy ra lỗi thì tới bước 5 báo lỗi về cho người dùng</w:t>
      </w:r>
    </w:p>
    <w:p w14:paraId="6A6F96EA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55FD8B8A" w14:textId="77777777" w:rsidR="00740F21" w:rsidRPr="009C5484" w:rsidRDefault="00740F21" w:rsidP="00740F21">
      <w:pPr>
        <w:pStyle w:val="BodyText"/>
        <w:jc w:val="both"/>
      </w:pPr>
      <w:r w:rsidRPr="009C5484">
        <w:t>Không có</w:t>
      </w:r>
    </w:p>
    <w:p w14:paraId="7ADF029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87497A1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0BE9DDB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25EBBAB4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F6663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“Tạo tài khoản thành công” và tạo một tài khoản mới trong thư viện</w:t>
      </w:r>
    </w:p>
    <w:p w14:paraId="76071CF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09EE7D9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D55695E" w14:textId="77777777" w:rsidR="00740F21" w:rsidRPr="00840E86" w:rsidRDefault="00740F21" w:rsidP="00740F21">
      <w:pPr>
        <w:pStyle w:val="BodyText"/>
        <w:jc w:val="both"/>
        <w:rPr>
          <w:lang w:val="en-US"/>
        </w:rPr>
      </w:pPr>
      <w:r w:rsidRPr="009C5484">
        <w:rPr>
          <w:lang w:val="en-US"/>
        </w:rPr>
        <w:t>Không có</w:t>
      </w:r>
    </w:p>
    <w:p w14:paraId="70B80E9E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3" w:name="_Toc44862016"/>
      <w:r>
        <w:rPr>
          <w:lang w:val="en-US"/>
        </w:rPr>
        <w:t>Đặc tả Use-case Thủ thư tạo tài khoản cho độc giả</w:t>
      </w:r>
      <w:bookmarkEnd w:id="13"/>
    </w:p>
    <w:p w14:paraId="6015AA9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A3DA7E3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Thủ thư</w:t>
      </w:r>
    </w:p>
    <w:p w14:paraId="6A5E8B2D" w14:textId="77777777" w:rsidR="00740F21" w:rsidRDefault="00740F21" w:rsidP="00740F21">
      <w:pPr>
        <w:pStyle w:val="BodyText"/>
        <w:jc w:val="both"/>
        <w:rPr>
          <w:snapToGrid w:val="0"/>
          <w:lang w:val="en-US"/>
        </w:rPr>
      </w:pPr>
      <w:r>
        <w:rPr>
          <w:snapToGrid w:val="0"/>
          <w:lang w:val="en-US"/>
        </w:rPr>
        <w:t xml:space="preserve">Mô tả: </w:t>
      </w:r>
    </w:p>
    <w:p w14:paraId="480E23C6" w14:textId="77777777" w:rsidR="00740F21" w:rsidRPr="00CE357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bắt đầu khi thủ thư muốn tạo tài khoản cho nhân viên trong hệ thống</w:t>
      </w:r>
    </w:p>
    <w:p w14:paraId="617F4862" w14:textId="77777777" w:rsidR="00740F21" w:rsidRPr="00F4409E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snapToGrid w:val="0"/>
          <w:lang w:val="en-US"/>
        </w:rPr>
        <w:t>Use-case mô tả quá trình tạo tài khoản của thủ thư cho độc giả trong hệ thống</w:t>
      </w:r>
    </w:p>
    <w:p w14:paraId="6B08AF31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4735D19A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6B6E2E0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612A94B9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Tạo Tài Khoản</w:t>
      </w:r>
    </w:p>
    <w:p w14:paraId="39986608" w14:textId="1B46253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20C32">
        <w:rPr>
          <w:lang w:val="en-US"/>
        </w:rPr>
        <w:t>Hệ thống tiếp nhận các dữ liệu nhập vào, tiến hành xác minh dữ liệu nhập</w:t>
      </w:r>
    </w:p>
    <w:p w14:paraId="268F1F2B" w14:textId="3BE057F8" w:rsidR="00740F21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20C32">
        <w:rPr>
          <w:lang w:val="en-US"/>
        </w:rPr>
        <w:t>Hệ thống tạo một tài khoản mới ứng với các thông tin vùa tạo</w:t>
      </w:r>
    </w:p>
    <w:p w14:paraId="5BAB7B6D" w14:textId="4F81C78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về kết quả tạo cho người dùng</w:t>
      </w:r>
    </w:p>
    <w:p w14:paraId="79FCEC22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FBD35A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25098810" w14:textId="30C1D8AB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>Bước 3.1:  Nếu quá trình xác minh thất bại thì tới bước 5 báo lỗi về cho người dùn</w:t>
      </w:r>
    </w:p>
    <w:p w14:paraId="79B598E3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7BB3CC55" w14:textId="77777777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4.1: Nếu quá trình tạo tài khoản xảy ra lỗi thì tới bước 5 báo lỗi về cho người dùng</w:t>
      </w:r>
    </w:p>
    <w:p w14:paraId="58F70D3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18C3A23F" w14:textId="77777777" w:rsidR="00740F21" w:rsidRPr="00F773D4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2434107F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69A82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7C65066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Tạo Tài Khoản ở SideBar</w:t>
      </w:r>
    </w:p>
    <w:p w14:paraId="4AB4AC90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04CDADF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tạo tài khoản thành công và tạo một tài khoản mới trong thư viện</w:t>
      </w:r>
    </w:p>
    <w:p w14:paraId="6F754638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113CEC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FF15D12" w14:textId="77777777" w:rsidR="00740F21" w:rsidRPr="000E1B4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198C6A23" w14:textId="77777777" w:rsidR="00740F21" w:rsidRDefault="00740F21" w:rsidP="00740F21">
      <w:pPr>
        <w:spacing w:line="360" w:lineRule="auto"/>
        <w:jc w:val="both"/>
        <w:rPr>
          <w:i/>
          <w:color w:val="0000FF"/>
          <w:lang w:val="en-US"/>
        </w:rPr>
      </w:pPr>
    </w:p>
    <w:p w14:paraId="3AD083A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4" w:name="_Toc44862017"/>
      <w:r>
        <w:rPr>
          <w:lang w:val="en-US"/>
        </w:rPr>
        <w:t>Đặc tả Use-case Khôi phục mật khẩu</w:t>
      </w:r>
      <w:bookmarkEnd w:id="14"/>
    </w:p>
    <w:p w14:paraId="6C5672D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4B8029D3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 xml:space="preserve">Actor: </w:t>
      </w:r>
      <w:r>
        <w:rPr>
          <w:lang w:val="en-US"/>
        </w:rPr>
        <w:t>Nhân viên thư viện</w:t>
      </w:r>
    </w:p>
    <w:p w14:paraId="0ED15268" w14:textId="77777777" w:rsidR="00740F21" w:rsidRDefault="00740F21" w:rsidP="00740F21">
      <w:pPr>
        <w:pStyle w:val="ListParagraph"/>
        <w:numPr>
          <w:ilvl w:val="0"/>
          <w:numId w:val="39"/>
        </w:numPr>
      </w:pPr>
      <w:r>
        <w:t>Mô tả:</w:t>
      </w:r>
    </w:p>
    <w:p w14:paraId="0F530F97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muốn khôi phục mật khẩu cho một tài khoản nào đó trong thư viện</w:t>
      </w:r>
    </w:p>
    <w:p w14:paraId="0089C2FD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khôi phục mật khẩu của nhân viên cho tài khoản đó trong thư viện</w:t>
      </w:r>
    </w:p>
    <w:p w14:paraId="400A210D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5FA2D1F4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45D67F8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Khôi phục tài khoản</w:t>
      </w:r>
    </w:p>
    <w:p w14:paraId="0E6A3EE8" w14:textId="58C3C48C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lastRenderedPageBreak/>
        <w:t xml:space="preserve">Bước 2: </w:t>
      </w:r>
      <w:r w:rsidR="00620C32">
        <w:rPr>
          <w:lang w:val="en-US"/>
        </w:rPr>
        <w:t>Hệ thống tiếp nhận yêu cầu và khôi phục lại mật khẩu cho tài khoản được yêu cầu</w:t>
      </w:r>
    </w:p>
    <w:p w14:paraId="4F214A82" w14:textId="47BD4876" w:rsidR="00740F21" w:rsidRPr="00620C32" w:rsidRDefault="00740F21" w:rsidP="00620C3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620C32">
        <w:rPr>
          <w:lang w:val="en-US"/>
        </w:rPr>
        <w:t>Hệ thống trả kết quả xử lý về cho người dùng</w:t>
      </w:r>
    </w:p>
    <w:p w14:paraId="4B3434D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CDB1CBB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CE9ED80" w14:textId="77777777" w:rsidR="00740F21" w:rsidRDefault="00740F21" w:rsidP="00740F21">
      <w:pPr>
        <w:ind w:firstLine="720"/>
        <w:rPr>
          <w:lang w:val="en-US"/>
        </w:rPr>
      </w:pPr>
    </w:p>
    <w:p w14:paraId="654930D9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3E3DDA8" w14:textId="51322D75" w:rsidR="00740F21" w:rsidRDefault="00620C32" w:rsidP="00740F21">
      <w:pPr>
        <w:ind w:firstLine="720"/>
        <w:rPr>
          <w:lang w:val="en-US"/>
        </w:rPr>
      </w:pPr>
      <w:r>
        <w:rPr>
          <w:lang w:val="en-US"/>
        </w:rPr>
        <w:t>Bước 2.1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khôi phục xảy ra lỗi thì tới bước 3 báo lỗi về cho người dùng</w:t>
      </w:r>
    </w:p>
    <w:p w14:paraId="1E794D84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2E9F7EEC" w14:textId="77777777" w:rsidR="00740F21" w:rsidRPr="004F635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37D4DF87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9015E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EA64E2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0D10662A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492C1DBE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khôi phục tài khoản thành công và reset mật khẩu của tài khoản yêu cầu về mặc định</w:t>
      </w:r>
    </w:p>
    <w:p w14:paraId="3C7DDC9D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3853DAA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Điểm mở rộng</w:t>
      </w:r>
      <w:r>
        <w:t>:</w:t>
      </w:r>
    </w:p>
    <w:p w14:paraId="699B794C" w14:textId="77777777" w:rsidR="00740F21" w:rsidRPr="007D2919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C8950F3" w14:textId="77777777" w:rsidR="00740F21" w:rsidRPr="006E56ED" w:rsidRDefault="00740F21" w:rsidP="00740F21">
      <w:pPr>
        <w:pStyle w:val="Heading2"/>
        <w:spacing w:line="360" w:lineRule="auto"/>
        <w:jc w:val="both"/>
      </w:pPr>
      <w:bookmarkStart w:id="15" w:name="_Toc44862018"/>
      <w:r w:rsidRPr="006E56ED">
        <w:t xml:space="preserve">Đặc tả </w:t>
      </w:r>
      <w:r>
        <w:rPr>
          <w:lang w:val="en-US"/>
        </w:rPr>
        <w:t>Use-case Xóa tài khoản</w:t>
      </w:r>
      <w:bookmarkEnd w:id="15"/>
    </w:p>
    <w:p w14:paraId="0AF322D1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C8B69AB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7B61925E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69392AC3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xóa tài khoản nào đó trong thư viện</w:t>
      </w:r>
    </w:p>
    <w:p w14:paraId="512A7C8A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xóa tài khoản đó trong thư viện</w:t>
      </w:r>
    </w:p>
    <w:p w14:paraId="65F8A414" w14:textId="77777777" w:rsidR="00740F21" w:rsidRPr="007D2919" w:rsidRDefault="00740F21" w:rsidP="00740F21"/>
    <w:p w14:paraId="0EBB8D54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297ED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EF5030E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Xóa tài khoản</w:t>
      </w:r>
    </w:p>
    <w:p w14:paraId="48832C51" w14:textId="1E9DB4D1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tiếp nhận yêu cầu và xóa tài khoản được yêu cầu</w:t>
      </w:r>
    </w:p>
    <w:p w14:paraId="4E88E000" w14:textId="77777777" w:rsidR="00620C32" w:rsidRPr="00620C32" w:rsidRDefault="00620C32" w:rsidP="00620C32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trả kết quả xử lý về cho người dùng</w:t>
      </w:r>
    </w:p>
    <w:p w14:paraId="79E8E684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76E054F4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BC82AC4" w14:textId="7D85B7AF" w:rsidR="00620C32" w:rsidRDefault="00620C32" w:rsidP="00620C32">
      <w:pPr>
        <w:ind w:firstLine="720"/>
        <w:rPr>
          <w:lang w:val="en-US"/>
        </w:rPr>
      </w:pPr>
      <w:r>
        <w:rPr>
          <w:lang w:val="en-US"/>
        </w:rPr>
        <w:t>Bước 2.1: Nếu quá trình xóa xảy ra lỗi thì tới bước 3 báo lỗi về cho người dùng</w:t>
      </w:r>
    </w:p>
    <w:p w14:paraId="10AA01B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50FD0D8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rPr>
          <w:lang w:val="en-US"/>
        </w:rPr>
        <w:t>Không có</w:t>
      </w:r>
    </w:p>
    <w:p w14:paraId="2ACBDDBD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6A066B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5272A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5D047722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F5B3BB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thông báo xóa tài khoản thành công và gán cờ xóa cho tài khoản yêu cầu về true, và redirect về trang tìm kiếm tài khoản</w:t>
      </w:r>
    </w:p>
    <w:p w14:paraId="3A0F296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2B3742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97B2CE4" w14:textId="77777777" w:rsidR="00740F21" w:rsidRPr="00AB3ACB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5762070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6" w:name="_Toc44862019"/>
      <w:r>
        <w:rPr>
          <w:lang w:val="en-US"/>
        </w:rPr>
        <w:t>Đặc tả Use-case Gia hạn tài khoản</w:t>
      </w:r>
      <w:bookmarkEnd w:id="16"/>
    </w:p>
    <w:p w14:paraId="0FC73AF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92DB3C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956ACE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D345BC2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gia hạn tài khoản nào đó trong thư viện</w:t>
      </w:r>
    </w:p>
    <w:p w14:paraId="4CB0F7A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>
        <w:rPr>
          <w:lang w:val="en-US"/>
        </w:rPr>
        <w:t>gia hạn tài khoản đó trong thư viện</w:t>
      </w:r>
    </w:p>
    <w:p w14:paraId="3C194A6F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14967D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821123F" w14:textId="77777777" w:rsidR="00740F21" w:rsidRPr="009114A2" w:rsidRDefault="00740F21" w:rsidP="00740F21">
      <w:pPr>
        <w:pStyle w:val="ListParagraph"/>
      </w:pPr>
      <w:r>
        <w:t xml:space="preserve">Bước 1: </w:t>
      </w:r>
      <w:r w:rsidRPr="009114A2">
        <w:t>Người dùng ấn vào nút Gia hạn tài khoản</w:t>
      </w:r>
    </w:p>
    <w:p w14:paraId="57C5D9BF" w14:textId="15561488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tiếp nhận yêu cầu hiển thị ra một dialog cho người dùng chọn thời gian gia hạn</w:t>
      </w:r>
    </w:p>
    <w:p w14:paraId="5C3F4C93" w14:textId="5D43998A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Người dùng </w:t>
      </w:r>
      <w:r w:rsidR="00620C32">
        <w:rPr>
          <w:lang w:val="en-US"/>
        </w:rPr>
        <w:t>tiến hành chọn thời gian gia hạn và ấn xác nhận</w:t>
      </w:r>
    </w:p>
    <w:p w14:paraId="03699B97" w14:textId="0C14D349" w:rsidR="00740F21" w:rsidRPr="00620C32" w:rsidRDefault="00740F21" w:rsidP="00620C32">
      <w:pPr>
        <w:pStyle w:val="BodyText"/>
        <w:jc w:val="both"/>
        <w:rPr>
          <w:lang w:val="en-US"/>
        </w:rPr>
      </w:pPr>
      <w:r w:rsidRPr="009114A2">
        <w:t xml:space="preserve">Bước 4: </w:t>
      </w:r>
      <w:r w:rsidR="00620C32">
        <w:rPr>
          <w:lang w:val="en-US"/>
        </w:rPr>
        <w:t>Hệ thống tiếp nhận yêu cầu và xóa tài khoản được yêu cầu</w:t>
      </w:r>
    </w:p>
    <w:p w14:paraId="0582B0D2" w14:textId="3A608FB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20C32">
        <w:rPr>
          <w:lang w:val="en-US"/>
        </w:rPr>
        <w:t>Hệ thống trả kết quả xử lý về cho người dùng</w:t>
      </w:r>
    </w:p>
    <w:p w14:paraId="544611B3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F21E230" w14:textId="77777777" w:rsidR="00740F21" w:rsidRDefault="00740F21" w:rsidP="00740F21">
      <w:pPr>
        <w:ind w:left="720"/>
        <w:rPr>
          <w:lang w:val="en-US"/>
        </w:rPr>
      </w:pPr>
      <w:r>
        <w:rPr>
          <w:lang w:val="en-US"/>
        </w:rPr>
        <w:t>Dòng phụ:</w:t>
      </w:r>
    </w:p>
    <w:p w14:paraId="71EEFCF6" w14:textId="7C22B650" w:rsidR="00740F21" w:rsidRDefault="00620C32" w:rsidP="00740F21">
      <w:pPr>
        <w:ind w:left="720"/>
        <w:rPr>
          <w:lang w:val="en-US"/>
        </w:rPr>
      </w:pPr>
      <w:r>
        <w:rPr>
          <w:lang w:val="en-US"/>
        </w:rPr>
        <w:t>Bước 3.1</w:t>
      </w:r>
      <w:r w:rsidR="00740F21">
        <w:rPr>
          <w:lang w:val="en-US"/>
        </w:rPr>
        <w:t>: Người dùng có thể ấn nút Hủy để tắt dialog và kết thúc dòng</w:t>
      </w:r>
    </w:p>
    <w:p w14:paraId="786B6C0A" w14:textId="77777777" w:rsidR="00740F21" w:rsidRPr="00186BA9" w:rsidRDefault="00740F21" w:rsidP="00740F21">
      <w:pPr>
        <w:ind w:left="720"/>
        <w:rPr>
          <w:lang w:val="en-US"/>
        </w:rPr>
      </w:pPr>
    </w:p>
    <w:p w14:paraId="4C1CB37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1CE0FA" w14:textId="79BA7EA6" w:rsidR="00740F21" w:rsidRDefault="00620C32" w:rsidP="00620C32">
      <w:pPr>
        <w:ind w:firstLine="720"/>
        <w:rPr>
          <w:lang w:val="en-US"/>
        </w:rPr>
      </w:pPr>
      <w:r>
        <w:rPr>
          <w:lang w:val="en-US"/>
        </w:rPr>
        <w:t>Bước 4.1</w:t>
      </w:r>
      <w:r w:rsidR="00740F21">
        <w:rPr>
          <w:lang w:val="en-US"/>
        </w:rPr>
        <w:t xml:space="preserve">: </w:t>
      </w:r>
      <w:r>
        <w:rPr>
          <w:lang w:val="en-US"/>
        </w:rPr>
        <w:t>Nếu quá trình gia hạn xảy ra lỗi thì tới bước 5 báo lỗi về cho người dùng</w:t>
      </w:r>
    </w:p>
    <w:p w14:paraId="660AD94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93E93F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00BF71C1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7BB8B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46A999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6892982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5AE51F9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gia hạn tài khoản thành công và gia hạn thêm thời gian cho tài khoản được chọn</w:t>
      </w:r>
    </w:p>
    <w:p w14:paraId="22FA8A07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008DE6A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D6E378" w14:textId="77777777" w:rsidR="00740F21" w:rsidRPr="00E063A1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74E1590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7" w:name="_Toc44862020"/>
      <w:r>
        <w:rPr>
          <w:lang w:val="en-US"/>
        </w:rPr>
        <w:t>Đặc tả Use-case Sửa thông tin tài khoản</w:t>
      </w:r>
      <w:bookmarkEnd w:id="17"/>
    </w:p>
    <w:p w14:paraId="042105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01E5CCF3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7F43CF9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FD40D3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sửa thông tin tài khoản nào đó trong thư viện</w:t>
      </w:r>
    </w:p>
    <w:p w14:paraId="250C42B6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sửa thông tin tài khoản đó trong thư viện</w:t>
      </w:r>
    </w:p>
    <w:p w14:paraId="6268156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09459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4BE93E8" w14:textId="620308A1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 w:rsidR="00620C32">
        <w:rPr>
          <w:lang w:val="en-US"/>
        </w:rPr>
        <w:t xml:space="preserve">thực hiện use case </w:t>
      </w:r>
      <w:r w:rsidR="006B6AB9">
        <w:rPr>
          <w:b/>
          <w:lang w:val="en-US"/>
        </w:rPr>
        <w:t>Tìm kiếm thông tin</w:t>
      </w:r>
      <w:r w:rsidR="00620C32">
        <w:rPr>
          <w:b/>
          <w:lang w:val="en-US"/>
        </w:rPr>
        <w:t xml:space="preserve"> tài khoản</w:t>
      </w:r>
    </w:p>
    <w:p w14:paraId="2E3D0905" w14:textId="49B62F06" w:rsidR="00740F21" w:rsidRPr="00620C32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2: </w:t>
      </w:r>
      <w:r w:rsidR="00620C32">
        <w:rPr>
          <w:lang w:val="en-US"/>
        </w:rPr>
        <w:t>Hệ thống trả về</w:t>
      </w:r>
      <w:r w:rsidR="006B6AB9">
        <w:rPr>
          <w:lang w:val="en-US"/>
        </w:rPr>
        <w:t xml:space="preserve"> danh sách tài khoản cho người dùng</w:t>
      </w:r>
    </w:p>
    <w:p w14:paraId="768FC135" w14:textId="567F7D43" w:rsidR="00740F21" w:rsidRPr="006B6AB9" w:rsidRDefault="00740F21" w:rsidP="00740F21">
      <w:pPr>
        <w:pStyle w:val="BodyText"/>
        <w:jc w:val="both"/>
        <w:rPr>
          <w:lang w:val="en-US"/>
        </w:rPr>
      </w:pPr>
      <w:r w:rsidRPr="009114A2">
        <w:t xml:space="preserve">Bước 3: </w:t>
      </w:r>
      <w:r w:rsidR="006B6AB9">
        <w:rPr>
          <w:lang w:val="en-US"/>
        </w:rPr>
        <w:t>Người dùng ấn nút Cập nhật tài khoản</w:t>
      </w:r>
    </w:p>
    <w:p w14:paraId="03F3F788" w14:textId="0C3401A2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6B6AB9">
        <w:rPr>
          <w:lang w:val="en-US"/>
        </w:rPr>
        <w:t>Hệ thống tiếp nhận yêu cầu và hiển thị ra trang chỉnh sửa tài khoản</w:t>
      </w:r>
    </w:p>
    <w:p w14:paraId="416BD7D3" w14:textId="7E2B0B61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5: </w:t>
      </w:r>
      <w:r w:rsidR="006B6AB9">
        <w:rPr>
          <w:lang w:val="en-US"/>
        </w:rPr>
        <w:t>Người dùng tiến hành chỉnh sửa các thông tin và ấn lưu lại</w:t>
      </w:r>
    </w:p>
    <w:p w14:paraId="61439510" w14:textId="2C5A81C5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</w:t>
      </w:r>
      <w:r w:rsidR="006B6AB9">
        <w:rPr>
          <w:lang w:val="en-US"/>
        </w:rPr>
        <w:t>Hệ thống tiến hành validate các thông tin vừa chỉnh sửa</w:t>
      </w:r>
    </w:p>
    <w:p w14:paraId="78BA77BA" w14:textId="3CA150BC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7: </w:t>
      </w:r>
      <w:r w:rsidR="006B6AB9">
        <w:rPr>
          <w:lang w:val="en-US"/>
        </w:rPr>
        <w:t>Hệ thống tiến hành cập nhật các thông tin vừa chỉnh sửa</w:t>
      </w:r>
    </w:p>
    <w:p w14:paraId="24901082" w14:textId="0DEDA12F" w:rsidR="00740F21" w:rsidRDefault="00740F21" w:rsidP="00740F2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8: </w:t>
      </w:r>
      <w:r w:rsidR="006B6AB9">
        <w:rPr>
          <w:lang w:val="en-US"/>
        </w:rPr>
        <w:t>Hệ thống trả về kết quả cho người dùng</w:t>
      </w:r>
    </w:p>
    <w:p w14:paraId="704D3E18" w14:textId="25E362AA" w:rsid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9: Hệ thống quay lại trang danh sách tài khoản vừa tìm kiếm</w:t>
      </w:r>
    </w:p>
    <w:p w14:paraId="518A06D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736363C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5CB6F7E" w14:textId="1AD0234D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 xml:space="preserve">Bước </w:t>
      </w:r>
      <w:r w:rsidR="006B6AB9">
        <w:rPr>
          <w:lang w:val="en-US"/>
        </w:rPr>
        <w:t>4.1</w:t>
      </w:r>
      <w:r>
        <w:rPr>
          <w:lang w:val="en-US"/>
        </w:rPr>
        <w:t xml:space="preserve">:  </w:t>
      </w:r>
      <w:r w:rsidR="006B6AB9">
        <w:rPr>
          <w:lang w:val="en-US"/>
        </w:rPr>
        <w:t>Có thể ấn nút hủy bỏ và quay trở lại trang  danh sách tài khoản</w:t>
      </w:r>
    </w:p>
    <w:p w14:paraId="58810A7D" w14:textId="77777777" w:rsidR="00740F21" w:rsidRDefault="00740F21" w:rsidP="00740F21">
      <w:pPr>
        <w:ind w:firstLine="720"/>
        <w:rPr>
          <w:lang w:val="en-US"/>
        </w:rPr>
      </w:pPr>
    </w:p>
    <w:p w14:paraId="697C55D1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61F52F28" w14:textId="59133695" w:rsidR="00740F21" w:rsidRDefault="006B6AB9" w:rsidP="00740F21">
      <w:pPr>
        <w:ind w:firstLine="720"/>
        <w:rPr>
          <w:lang w:val="en-US"/>
        </w:rPr>
      </w:pPr>
      <w:r>
        <w:rPr>
          <w:lang w:val="en-US"/>
        </w:rPr>
        <w:t>Bước 7.1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cập nhật</w:t>
      </w:r>
      <w:r w:rsidR="00740F21">
        <w:rPr>
          <w:lang w:val="en-US"/>
        </w:rPr>
        <w:t xml:space="preserve"> xảy ra lỗi </w:t>
      </w:r>
      <w:r>
        <w:rPr>
          <w:lang w:val="en-US"/>
        </w:rPr>
        <w:t>thì tới bước 8 trả lỗi về cho người dùng</w:t>
      </w:r>
    </w:p>
    <w:p w14:paraId="514F687F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6E68BD14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432AAC84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7290E5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5D18A10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tin tài khoản, và đang ở màn hình thao tác với tài khoản đó</w:t>
      </w:r>
    </w:p>
    <w:p w14:paraId="14E79AC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Trạng thái hệ thống sau khi thực hiện Use-case</w:t>
      </w:r>
    </w:p>
    <w:p w14:paraId="1429DECC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tài khoản thành công và cập nhật lại tài khoản</w:t>
      </w:r>
    </w:p>
    <w:p w14:paraId="2555006B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FDC736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AD04140" w14:textId="77777777" w:rsidR="00740F21" w:rsidRPr="0010463D" w:rsidRDefault="00740F21" w:rsidP="00740F21">
      <w:pPr>
        <w:pStyle w:val="ListParagraph"/>
        <w:numPr>
          <w:ilvl w:val="0"/>
          <w:numId w:val="39"/>
        </w:numPr>
      </w:pPr>
      <w:r>
        <w:t>Không có</w:t>
      </w:r>
    </w:p>
    <w:p w14:paraId="32641DE6" w14:textId="77777777" w:rsidR="00740F21" w:rsidRPr="00053EFA" w:rsidRDefault="00740F21" w:rsidP="00740F21">
      <w:pPr>
        <w:pStyle w:val="Heading2"/>
        <w:spacing w:line="360" w:lineRule="auto"/>
        <w:jc w:val="both"/>
      </w:pPr>
      <w:bookmarkStart w:id="18" w:name="_Toc44862021"/>
      <w:r w:rsidRPr="00053EFA">
        <w:t xml:space="preserve">Đặc tả Use case </w:t>
      </w:r>
      <w:r>
        <w:rPr>
          <w:lang w:val="en-US"/>
        </w:rPr>
        <w:t>Tìm kiếm thông tin theo tên đăng nhập</w:t>
      </w:r>
      <w:bookmarkEnd w:id="18"/>
    </w:p>
    <w:p w14:paraId="45DBDEB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1EFCDEDD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65FE94D5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72A09355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1541098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7B187927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74ECD4EF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CB1DA1F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đăng nhập</w:t>
      </w:r>
    </w:p>
    <w:p w14:paraId="0E09B68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đăng nhập</w:t>
      </w:r>
    </w:p>
    <w:p w14:paraId="25AAFACF" w14:textId="7B828358" w:rsidR="00740F21" w:rsidRDefault="00740F21" w:rsidP="00740F21">
      <w:pPr>
        <w:pStyle w:val="BodyText"/>
        <w:jc w:val="both"/>
      </w:pPr>
      <w:r w:rsidRPr="009114A2">
        <w:t>Bước 3: Người dùng ấn nút Tìm kiếm</w:t>
      </w:r>
    </w:p>
    <w:p w14:paraId="58F5C213" w14:textId="5943E310" w:rsidR="006B6AB9" w:rsidRPr="006B6AB9" w:rsidRDefault="006B6AB9" w:rsidP="00740F21">
      <w:pPr>
        <w:pStyle w:val="BodyText"/>
        <w:jc w:val="both"/>
        <w:rPr>
          <w:lang w:val="en-US"/>
        </w:rPr>
      </w:pPr>
      <w:r>
        <w:rPr>
          <w:lang w:val="en-US"/>
        </w:rPr>
        <w:t>Bước 4</w:t>
      </w:r>
      <w:r w:rsidR="00B142EC">
        <w:rPr>
          <w:lang w:val="en-US"/>
        </w:rPr>
        <w:t>: Hệ thống tiến hành xác minh dữ liệu nhập vào</w:t>
      </w:r>
    </w:p>
    <w:p w14:paraId="2B64946B" w14:textId="2A7693B5" w:rsidR="00740F21" w:rsidRPr="006B6AB9" w:rsidRDefault="00B142EC" w:rsidP="00740F21">
      <w:pPr>
        <w:pStyle w:val="BodyText"/>
        <w:jc w:val="both"/>
        <w:rPr>
          <w:lang w:val="en-US"/>
        </w:rPr>
      </w:pPr>
      <w:r>
        <w:t>Bước 5</w:t>
      </w:r>
      <w:r w:rsidR="00740F21" w:rsidRPr="009114A2">
        <w:t xml:space="preserve">: </w:t>
      </w:r>
      <w:r w:rsidR="006B6AB9">
        <w:rPr>
          <w:lang w:val="en-US"/>
        </w:rPr>
        <w:t>Hệ thống tiếp nhận yêu cầu trả về danh sách các tài khoản tìm kiếm được cho người dùng</w:t>
      </w:r>
    </w:p>
    <w:p w14:paraId="787715E6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0B900A73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151B5B2" w14:textId="20B5DDD4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4</w:t>
      </w:r>
      <w:r w:rsidR="00740F21">
        <w:rPr>
          <w:lang w:val="en-US"/>
        </w:rPr>
        <w:t>.1:  Nếu quá t</w:t>
      </w:r>
      <w:r>
        <w:rPr>
          <w:lang w:val="en-US"/>
        </w:rPr>
        <w:t xml:space="preserve">rình xác minh thất bại thì tiến hành thông báo lỗi cho người dùng </w:t>
      </w:r>
    </w:p>
    <w:p w14:paraId="36B40F28" w14:textId="77777777" w:rsidR="00740F21" w:rsidRDefault="00740F21" w:rsidP="00740F21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C6E9CDB" w14:textId="4D3379FE" w:rsidR="00740F21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</w:t>
      </w:r>
      <w:r w:rsidR="00740F21">
        <w:rPr>
          <w:lang w:val="en-US"/>
        </w:rPr>
        <w:t xml:space="preserve">: Nếu quá trình </w:t>
      </w:r>
      <w:r>
        <w:rPr>
          <w:lang w:val="en-US"/>
        </w:rPr>
        <w:t>tìm kiếm xảy ra lỗi thì báo lỗi cho người dùng và kết thúc luồng</w:t>
      </w:r>
    </w:p>
    <w:p w14:paraId="0A8439CE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DAA48D0" w14:textId="77777777" w:rsidR="00740F21" w:rsidRPr="00CF3E14" w:rsidRDefault="00740F21" w:rsidP="00740F21">
      <w:pPr>
        <w:pStyle w:val="BodyText"/>
        <w:numPr>
          <w:ilvl w:val="0"/>
          <w:numId w:val="39"/>
        </w:numPr>
        <w:jc w:val="both"/>
        <w:rPr>
          <w:b/>
          <w:bCs/>
          <w:i/>
          <w:lang w:val="en-US"/>
        </w:rPr>
      </w:pPr>
      <w:r w:rsidRPr="00CF3E14">
        <w:rPr>
          <w:lang w:val="en-US"/>
        </w:rPr>
        <w:t xml:space="preserve">Không </w:t>
      </w:r>
      <w:r>
        <w:rPr>
          <w:lang w:val="en-US"/>
        </w:rPr>
        <w:t>có</w:t>
      </w:r>
    </w:p>
    <w:p w14:paraId="58B8172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5CE08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6B1D643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619A8A6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00BBF446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4596E20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4869A35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Điểm mở rộng</w:t>
      </w:r>
    </w:p>
    <w:p w14:paraId="17AB6D5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Gia hạn tài khoản, Sửa thông tin cơ bản, Xóa tài khoản</w:t>
      </w:r>
    </w:p>
    <w:p w14:paraId="268F43D5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19" w:name="_Toc44862022"/>
      <w:r>
        <w:rPr>
          <w:lang w:val="en-US"/>
        </w:rPr>
        <w:t>Đặc tả Use-case Tìm kiếm thông tin theo tên riêng</w:t>
      </w:r>
      <w:bookmarkEnd w:id="19"/>
    </w:p>
    <w:p w14:paraId="6129FAF3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28D1B7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Nhân viên thư viện</w:t>
      </w:r>
    </w:p>
    <w:p w14:paraId="1A6265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BD86EA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>Use-case bắt đầu khi nhân viên</w:t>
      </w:r>
      <w:r w:rsidRPr="009114A2">
        <w:t xml:space="preserve"> muốn</w:t>
      </w:r>
      <w:r>
        <w:t xml:space="preserve"> </w:t>
      </w:r>
      <w:r w:rsidRPr="009114A2">
        <w:t>tìm kiếm thông tin tài khoản nào đó theo tên đăng nhập</w:t>
      </w:r>
    </w:p>
    <w:p w14:paraId="491A5895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thông tin tài khoản nào đó theo tên đăng nhập</w:t>
      </w:r>
    </w:p>
    <w:p w14:paraId="12C52A64" w14:textId="77777777" w:rsidR="00740F21" w:rsidRPr="00625B59" w:rsidRDefault="00740F21" w:rsidP="00740F21">
      <w:pPr>
        <w:pStyle w:val="ListParagraph"/>
        <w:ind w:left="1080"/>
      </w:pPr>
    </w:p>
    <w:p w14:paraId="30F80523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5E9DC25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67AF3568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tên riêng</w:t>
      </w:r>
    </w:p>
    <w:p w14:paraId="47A0B8F0" w14:textId="77777777" w:rsidR="00740F21" w:rsidRPr="009114A2" w:rsidRDefault="00740F21" w:rsidP="00740F21">
      <w:pPr>
        <w:pStyle w:val="BodyText"/>
        <w:jc w:val="both"/>
      </w:pPr>
      <w:r w:rsidRPr="009114A2">
        <w:t>Bước 2: Người dùng chọn loại tìm kiếm là Tên riêng</w:t>
      </w:r>
    </w:p>
    <w:p w14:paraId="3B21E6E6" w14:textId="72A03A70" w:rsidR="00B142EC" w:rsidRDefault="00740F21" w:rsidP="0031314E">
      <w:pPr>
        <w:pStyle w:val="BodyText"/>
        <w:jc w:val="both"/>
      </w:pPr>
      <w:r w:rsidRPr="009114A2">
        <w:t>Bước 3: Người dùng ấn nút Tìm kiếm</w:t>
      </w:r>
    </w:p>
    <w:p w14:paraId="1EA3D01C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0D7391C0" w14:textId="77777777" w:rsidR="00B142EC" w:rsidRPr="006B6AB9" w:rsidRDefault="00B142EC" w:rsidP="00B142EC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tài khoản tìm kiếm được cho người dùng</w:t>
      </w:r>
    </w:p>
    <w:p w14:paraId="3835972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9E5791F" w14:textId="77777777" w:rsidR="00B142EC" w:rsidRDefault="00B142EC" w:rsidP="00B142EC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36461AB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D03BAEF" w14:textId="77777777" w:rsid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04D145BC" w14:textId="59A83EFA" w:rsidR="00740F21" w:rsidRPr="00B142EC" w:rsidRDefault="00B142EC" w:rsidP="00B142EC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B6CE26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B35C66F" w14:textId="77777777" w:rsidR="00740F21" w:rsidRPr="00A236F5" w:rsidRDefault="00740F21" w:rsidP="00740F21">
      <w:pPr>
        <w:pStyle w:val="BodyText"/>
        <w:numPr>
          <w:ilvl w:val="0"/>
          <w:numId w:val="39"/>
        </w:numPr>
        <w:tabs>
          <w:tab w:val="left" w:pos="360"/>
        </w:tabs>
        <w:jc w:val="both"/>
        <w:rPr>
          <w:iCs/>
          <w:color w:val="0000FF"/>
        </w:rPr>
      </w:pPr>
      <w:r w:rsidRPr="00A236F5">
        <w:rPr>
          <w:iCs/>
        </w:rPr>
        <w:t>Không có</w:t>
      </w:r>
    </w:p>
    <w:p w14:paraId="690A5B7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64384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8CFD748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tài khoản ở Sidebar</w:t>
      </w:r>
    </w:p>
    <w:p w14:paraId="7882B6A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A6FCA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2637DC4D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480B47F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3D3DDD0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Từ Use-case hiện tại có thể thực hiện một số thao tác để chuyển sang Use-case </w:t>
      </w:r>
      <w:r>
        <w:rPr>
          <w:lang w:val="en-US"/>
        </w:rPr>
        <w:lastRenderedPageBreak/>
        <w:t>hiện tại có thể thực hiện một số thao tác để chuyển sang Use-case Gia hạn tài khoản, Sửa thông tin cơ bản, Xóa tài khoản</w:t>
      </w:r>
    </w:p>
    <w:p w14:paraId="21F158AB" w14:textId="77777777" w:rsidR="00740F21" w:rsidRPr="00B405E4" w:rsidRDefault="00740F21" w:rsidP="00740F21">
      <w:pPr>
        <w:tabs>
          <w:tab w:val="left" w:pos="720"/>
        </w:tabs>
        <w:rPr>
          <w:lang w:val="en-US"/>
        </w:rPr>
      </w:pPr>
    </w:p>
    <w:p w14:paraId="42E3655F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0" w:name="_Toc44862023"/>
      <w:r>
        <w:rPr>
          <w:lang w:val="en-US"/>
        </w:rPr>
        <w:t>Đặc tả Use-case Thêm thông tin sách</w:t>
      </w:r>
      <w:bookmarkEnd w:id="20"/>
    </w:p>
    <w:p w14:paraId="28B4D1C4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3BE027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154035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2F10FC8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nhân viên </w:t>
      </w:r>
      <w:r w:rsidRPr="009114A2">
        <w:t>thêm thông tin đầu sách vào trong thư viện</w:t>
      </w:r>
    </w:p>
    <w:p w14:paraId="39B53577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thêm thông tin đầu sách vào trong thư viện</w:t>
      </w:r>
    </w:p>
    <w:p w14:paraId="77D0EF51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2579F582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52CC3219" w14:textId="77777777" w:rsidR="00740F21" w:rsidRPr="009114A2" w:rsidRDefault="00740F21" w:rsidP="00740F21">
      <w:pPr>
        <w:pStyle w:val="BodyText"/>
        <w:jc w:val="both"/>
      </w:pPr>
      <w:r w:rsidRPr="009114A2">
        <w:t>Bước 1: Người dùng điền các thông tin yêu cầu</w:t>
      </w:r>
    </w:p>
    <w:p w14:paraId="7EAAD9EC" w14:textId="77777777" w:rsidR="00740F21" w:rsidRPr="009114A2" w:rsidRDefault="00740F21" w:rsidP="00740F21">
      <w:pPr>
        <w:pStyle w:val="BodyText"/>
        <w:jc w:val="both"/>
      </w:pPr>
      <w:r w:rsidRPr="009114A2">
        <w:t>Bước 2: Người dùng ấn nút Thêm sách</w:t>
      </w:r>
    </w:p>
    <w:p w14:paraId="3FAEEE5F" w14:textId="77777777" w:rsidR="00B142EC" w:rsidRDefault="00B142EC" w:rsidP="00B142EC">
      <w:pPr>
        <w:pStyle w:val="BodyText"/>
        <w:jc w:val="both"/>
        <w:rPr>
          <w:lang w:val="en-US"/>
        </w:rPr>
      </w:pPr>
      <w:r w:rsidRPr="009114A2">
        <w:t>Bước 3</w:t>
      </w:r>
      <w:r>
        <w:rPr>
          <w:lang w:val="en-US"/>
        </w:rPr>
        <w:t>: Hệ thống tiếp nhận các dữ liệu nhập vào, tiến hành xác minh dữ liệu nhập</w:t>
      </w:r>
    </w:p>
    <w:p w14:paraId="34FB7ABE" w14:textId="5980E912" w:rsidR="00B142EC" w:rsidRPr="00E50CC1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tạo một sách mới ứng với các thông tin vùa tạo</w:t>
      </w:r>
    </w:p>
    <w:p w14:paraId="787A9A01" w14:textId="533BF3D8" w:rsidR="00740F21" w:rsidRPr="00B142EC" w:rsidRDefault="00B142EC" w:rsidP="00B142EC">
      <w:pPr>
        <w:pStyle w:val="BodyText"/>
        <w:jc w:val="both"/>
        <w:rPr>
          <w:lang w:val="en-US"/>
        </w:rPr>
      </w:pPr>
      <w:r>
        <w:rPr>
          <w:lang w:val="en-US"/>
        </w:rPr>
        <w:t>Bước 5: Hệ thống trả về kết quả tạo cho người dùng</w:t>
      </w:r>
    </w:p>
    <w:p w14:paraId="1273007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60E4AE10" w14:textId="77777777" w:rsidR="00740F21" w:rsidRDefault="00740F21" w:rsidP="00740F21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458B3364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083F4FAF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3.1:  Nếu quá trình xác minh thất bại thì tới bước 5 báo lỗi về cho người dùn</w:t>
      </w:r>
    </w:p>
    <w:p w14:paraId="7FE0A391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A683EEB" w14:textId="129C99D6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4.1: Nếu quá trình tạo sách xảy ra lỗi thì tới bước 5 báo lỗi về cho người</w:t>
      </w:r>
    </w:p>
    <w:p w14:paraId="6B6591C8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96A2B6" w14:textId="77777777" w:rsidR="00740F21" w:rsidRPr="00840E86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57ED0019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A29B312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quản lý của thư viện</w:t>
      </w:r>
    </w:p>
    <w:p w14:paraId="6CC79A4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trong trang quản lý và ấn vào nút Thêm sách ở SideBar</w:t>
      </w:r>
    </w:p>
    <w:p w14:paraId="40763603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1202EF21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“Thêm sách thành công” và tạo một đầu sách mới trong thư viện</w:t>
      </w:r>
    </w:p>
    <w:p w14:paraId="159C76E5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2E89E19F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A14D9A" w14:textId="77777777" w:rsidR="00740F21" w:rsidRPr="00840E86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840E86">
        <w:rPr>
          <w:lang w:val="en-US"/>
        </w:rPr>
        <w:t>Không có</w:t>
      </w:r>
    </w:p>
    <w:p w14:paraId="192AF9AB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1" w:name="_Toc44862024"/>
      <w:r>
        <w:rPr>
          <w:lang w:val="en-US"/>
        </w:rPr>
        <w:t>Đặc tả Use-case Chỉnh sửa thông tin sách</w:t>
      </w:r>
      <w:bookmarkEnd w:id="21"/>
    </w:p>
    <w:p w14:paraId="20B8DE2E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F30420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>
        <w:rPr>
          <w:lang w:val="en-US"/>
        </w:rPr>
        <w:t>Quản lý thư viện</w:t>
      </w:r>
    </w:p>
    <w:p w14:paraId="2961228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0E75E910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nhân viên </w:t>
      </w:r>
      <w:r w:rsidRPr="009114A2">
        <w:t>chỉnh sửa thông tin đầu sách vào trong thư viện</w:t>
      </w:r>
    </w:p>
    <w:p w14:paraId="5C7ACCBF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chỉnh sửa thông tin đầu sách vào trong thư viện</w:t>
      </w:r>
    </w:p>
    <w:p w14:paraId="6E0DB59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1EFC6BE0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3F3D3F8D" w14:textId="195EEEC4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>
        <w:rPr>
          <w:lang w:val="en-US"/>
        </w:rPr>
        <w:t xml:space="preserve">thực hiện use case </w:t>
      </w:r>
      <w:r>
        <w:rPr>
          <w:b/>
          <w:lang w:val="en-US"/>
        </w:rPr>
        <w:t>Tìm kiếm thông tin sách</w:t>
      </w:r>
    </w:p>
    <w:p w14:paraId="2BBBD479" w14:textId="158C7A96" w:rsidR="0031314E" w:rsidRPr="00620C32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</w:t>
      </w:r>
      <w:r>
        <w:rPr>
          <w:lang w:val="en-US"/>
        </w:rPr>
        <w:t>Hệ thống trả về danh sách sách cho người dùng</w:t>
      </w:r>
    </w:p>
    <w:p w14:paraId="5FD2EE09" w14:textId="3164CA77" w:rsidR="0031314E" w:rsidRPr="006B6AB9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3: </w:t>
      </w:r>
      <w:r>
        <w:rPr>
          <w:lang w:val="en-US"/>
        </w:rPr>
        <w:t>Người dùng ấn nút Cập nhật sách</w:t>
      </w:r>
    </w:p>
    <w:p w14:paraId="3A02C56F" w14:textId="4F8CEE89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tiếp nhận yêu cầu và hiển thị ra trang chỉnh sửa sách</w:t>
      </w:r>
    </w:p>
    <w:p w14:paraId="175CF7F6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5: Người dùng tiến hành chỉnh sửa các thông tin và ấn lưu lại</w:t>
      </w:r>
    </w:p>
    <w:p w14:paraId="64A15A87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6: Hệ thống tiến hành validate các thông tin vừa chỉnh sửa</w:t>
      </w:r>
    </w:p>
    <w:p w14:paraId="1D1AD5CC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7: Hệ thống tiến hành cập nhật các thông tin vừa chỉnh sửa</w:t>
      </w:r>
    </w:p>
    <w:p w14:paraId="2988A40A" w14:textId="77777777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8: Hệ thống trả về kết quả cho người dùng</w:t>
      </w:r>
    </w:p>
    <w:p w14:paraId="7A09DE8F" w14:textId="782A4ABB" w:rsidR="0031314E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9: Hệ thống quay lại trang danh sách sách vừa tìm kiếm</w:t>
      </w:r>
    </w:p>
    <w:p w14:paraId="16904821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43AC21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D976B5D" w14:textId="47ACA05A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4.1:  Có thể ấn nút hủy bỏ và quay trở lại trang  danh sách sách</w:t>
      </w:r>
    </w:p>
    <w:p w14:paraId="74FE937E" w14:textId="77777777" w:rsidR="0031314E" w:rsidRDefault="0031314E" w:rsidP="0031314E">
      <w:pPr>
        <w:ind w:firstLine="720"/>
        <w:rPr>
          <w:lang w:val="en-US"/>
        </w:rPr>
      </w:pPr>
    </w:p>
    <w:p w14:paraId="656D384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A146D55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7.1: Nếu quá trình cập nhật xảy ra lỗi thì tới bước 8 trả lỗi về cho người dùng</w:t>
      </w:r>
    </w:p>
    <w:p w14:paraId="5CCE4CDD" w14:textId="77777777" w:rsidR="00740F21" w:rsidRPr="004D58A7" w:rsidRDefault="00740F21" w:rsidP="00740F21"/>
    <w:p w14:paraId="7167B397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3261AAFB" w14:textId="77777777" w:rsidR="00740F21" w:rsidRPr="006028D5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67E9343A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885752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32EB479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vừa thực hiện Use-case tìm kiếm thông sách, và đang ở màn hình thao tác với tài khoản đó</w:t>
      </w:r>
    </w:p>
    <w:p w14:paraId="0725FBD2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573A4EDA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thông báo cập nhật sách thành công và cập nhật lại sách</w:t>
      </w:r>
    </w:p>
    <w:p w14:paraId="72EFD76F" w14:textId="77777777" w:rsidR="00740F21" w:rsidRPr="00842C5D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7628C025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605157" w14:textId="77777777" w:rsidR="00740F21" w:rsidRPr="006028D5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 w:rsidRPr="006028D5">
        <w:rPr>
          <w:lang w:val="en-US"/>
        </w:rPr>
        <w:t>Không có</w:t>
      </w:r>
    </w:p>
    <w:p w14:paraId="4E1D40DC" w14:textId="77777777" w:rsidR="00740F21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2" w:name="_Toc44862025"/>
      <w:r>
        <w:rPr>
          <w:lang w:val="en-US"/>
        </w:rPr>
        <w:t>Đặc tả Use-case Tìm kiếm thông tin sách theo tên</w:t>
      </w:r>
      <w:bookmarkEnd w:id="22"/>
    </w:p>
    <w:p w14:paraId="534E11F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514D71F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B8DB3A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631DD04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lastRenderedPageBreak/>
        <w:t xml:space="preserve">Use-case bắt đầu khi </w:t>
      </w:r>
      <w:r w:rsidRPr="009114A2">
        <w:t>người dùng muốn tìm kiếm sách theo tên</w:t>
      </w:r>
    </w:p>
    <w:p w14:paraId="01F8CA02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sách của người dùng.</w:t>
      </w:r>
    </w:p>
    <w:p w14:paraId="406A6340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C6E74C1" w14:textId="77777777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2E4F4A7" w14:textId="77777777" w:rsidR="0031314E" w:rsidRPr="009114A2" w:rsidRDefault="0031314E" w:rsidP="0031314E">
      <w:pPr>
        <w:pStyle w:val="BodyText"/>
        <w:jc w:val="both"/>
      </w:pPr>
      <w:r w:rsidRPr="009114A2">
        <w:t>Bước 1: Người dùng điền tên riêng</w:t>
      </w:r>
    </w:p>
    <w:p w14:paraId="548A8ED9" w14:textId="77777777" w:rsidR="0031314E" w:rsidRPr="009114A2" w:rsidRDefault="0031314E" w:rsidP="0031314E">
      <w:pPr>
        <w:pStyle w:val="BodyText"/>
        <w:jc w:val="both"/>
      </w:pPr>
      <w:r w:rsidRPr="009114A2">
        <w:t>Bước 2: Người dùng chọn loại tìm kiếm là Tên riêng</w:t>
      </w:r>
    </w:p>
    <w:p w14:paraId="6296EF20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536085BA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750ED692" w14:textId="4E7D974D" w:rsidR="0031314E" w:rsidRPr="004D4A9C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0506CEBD" w14:textId="77777777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26A594A8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3944C4F4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E4488E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46D1E2A9" w14:textId="51F1FCB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CC978C2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82A9BB2" w14:textId="77777777" w:rsidR="00740F21" w:rsidRPr="00D7543A" w:rsidRDefault="00740F21" w:rsidP="00740F21">
      <w:pPr>
        <w:pStyle w:val="ListParagraph"/>
        <w:numPr>
          <w:ilvl w:val="0"/>
          <w:numId w:val="39"/>
        </w:numPr>
        <w:rPr>
          <w:lang w:val="en-US"/>
        </w:rPr>
      </w:pPr>
      <w:r>
        <w:rPr>
          <w:lang w:val="en-US"/>
        </w:rPr>
        <w:t>Không có</w:t>
      </w:r>
    </w:p>
    <w:p w14:paraId="65A3C0D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6292B3A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046C425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839B728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Trạng thái hệ thống sau khi thực hiện Use-case</w:t>
      </w:r>
    </w:p>
    <w:p w14:paraId="6934522B" w14:textId="77777777" w:rsidR="00740F21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Thành công: Trả về danh sách các tài khoản cho người dùng</w:t>
      </w:r>
    </w:p>
    <w:p w14:paraId="17413741" w14:textId="77777777" w:rsidR="00740F21" w:rsidRPr="00E84CC0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Thất bại: Trả về thông báo lỗi cho người dùng</w:t>
      </w:r>
    </w:p>
    <w:p w14:paraId="3BF1873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BDD1136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2AEA225B" w14:textId="77777777" w:rsidR="00740F21" w:rsidRPr="005F1B97" w:rsidRDefault="00740F21" w:rsidP="00740F21">
      <w:pPr>
        <w:pStyle w:val="ListParagraph"/>
      </w:pPr>
    </w:p>
    <w:p w14:paraId="7334B973" w14:textId="77777777" w:rsidR="00740F21" w:rsidRPr="009114A2" w:rsidRDefault="00740F21" w:rsidP="00740F21">
      <w:pPr>
        <w:pStyle w:val="Heading2"/>
        <w:spacing w:line="360" w:lineRule="auto"/>
        <w:jc w:val="both"/>
      </w:pPr>
      <w:bookmarkStart w:id="23" w:name="_Toc44862026"/>
      <w:r w:rsidRPr="009114A2">
        <w:t>Đặc tả Tìm kiếm thông tin sách theo mã ISBN</w:t>
      </w:r>
      <w:bookmarkEnd w:id="23"/>
    </w:p>
    <w:p w14:paraId="48BB5A0D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567A8681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3586DE4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20A145A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ISBN</w:t>
      </w:r>
    </w:p>
    <w:p w14:paraId="27BB69E8" w14:textId="77777777" w:rsidR="00740F21" w:rsidRPr="000E1B4B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ISBN của người dùng.</w:t>
      </w:r>
    </w:p>
    <w:p w14:paraId="5BDABF5F" w14:textId="77777777" w:rsidR="00740F21" w:rsidRDefault="00740F21" w:rsidP="00740F21">
      <w:pPr>
        <w:pStyle w:val="Heading3"/>
        <w:spacing w:line="360" w:lineRule="auto"/>
        <w:jc w:val="both"/>
      </w:pPr>
      <w:r>
        <w:lastRenderedPageBreak/>
        <w:t>Dòng sự kiện</w:t>
      </w:r>
    </w:p>
    <w:p w14:paraId="71EC9466" w14:textId="025663E1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47E6ED7" w14:textId="22DDD2C0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ISBN</w:t>
      </w:r>
    </w:p>
    <w:p w14:paraId="316F31E8" w14:textId="2325705E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ISBN</w:t>
      </w:r>
    </w:p>
    <w:p w14:paraId="11DA63C8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0232A29D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47426FA0" w14:textId="2A03FEBA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5D9662E9" w14:textId="77777777" w:rsidR="00740F21" w:rsidRDefault="00740F21" w:rsidP="00740F2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233C523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671E98D8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BDA7B1A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7B145C0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6EC15D5C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B279134" w14:textId="77777777" w:rsidR="00740F21" w:rsidRPr="00C4145D" w:rsidRDefault="00740F21" w:rsidP="00740F21">
      <w:pPr>
        <w:pStyle w:val="BodyText"/>
        <w:jc w:val="both"/>
      </w:pPr>
      <w:r w:rsidRPr="00C4145D">
        <w:t>Không có</w:t>
      </w:r>
    </w:p>
    <w:p w14:paraId="07FA3842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4CF09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3B624E0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4DB16750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9D53BE9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746816EF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5844BEFE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05FECF7" w14:textId="77777777" w:rsidR="00740F21" w:rsidRPr="00487C6C" w:rsidRDefault="00740F21" w:rsidP="00740F21">
      <w:pPr>
        <w:pStyle w:val="BodyText"/>
        <w:numPr>
          <w:ilvl w:val="0"/>
          <w:numId w:val="49"/>
        </w:numPr>
        <w:jc w:val="both"/>
        <w:rPr>
          <w:lang w:val="en-US"/>
        </w:rPr>
      </w:pPr>
      <w:r>
        <w:rPr>
          <w:lang w:val="en-US"/>
        </w:rPr>
        <w:t>Không có</w:t>
      </w:r>
    </w:p>
    <w:p w14:paraId="5B129FA3" w14:textId="77777777" w:rsidR="00740F21" w:rsidRPr="00D7543A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4" w:name="_Toc44862027"/>
      <w:r>
        <w:rPr>
          <w:lang w:val="en-US"/>
        </w:rPr>
        <w:t>Đặc tả Use-case Tìm kiếm thông tin sách theo tên tác giả</w:t>
      </w:r>
      <w:bookmarkEnd w:id="24"/>
    </w:p>
    <w:p w14:paraId="74831D3C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65056BA6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1BFFAC07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3A77518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tên tác giả</w:t>
      </w:r>
    </w:p>
    <w:p w14:paraId="0E7F5860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tên tác giả của người dùng.</w:t>
      </w:r>
    </w:p>
    <w:p w14:paraId="466E146B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081239E5" w14:textId="378F6EDE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0C860358" w14:textId="48EC0F8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tác giả</w:t>
      </w:r>
    </w:p>
    <w:p w14:paraId="0C3B004B" w14:textId="4F31F551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tên tác giả</w:t>
      </w:r>
    </w:p>
    <w:p w14:paraId="4E86EEFF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298B9DDB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4: Hệ thống tiến hành xác minh dữ liệu nhập vào</w:t>
      </w:r>
    </w:p>
    <w:p w14:paraId="6C339FA4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149D104B" w14:textId="77777777" w:rsidR="0031314E" w:rsidRPr="0031314E" w:rsidRDefault="0031314E" w:rsidP="0031314E"/>
    <w:p w14:paraId="7410E4F3" w14:textId="65BA59F0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12EAEDBF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59AF6F02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3A42898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5A2C5CE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9194246" w14:textId="77777777" w:rsidR="0031314E" w:rsidRPr="0031314E" w:rsidRDefault="0031314E" w:rsidP="0031314E"/>
    <w:p w14:paraId="48BAE0F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4545A3D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7316A415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6A1B63C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44D8F85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52BBBB3B" w14:textId="77777777" w:rsidR="00740F21" w:rsidRPr="002E7F43" w:rsidRDefault="00740F21" w:rsidP="00740F21"/>
    <w:p w14:paraId="070AA4EC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65A71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CC7B70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74C67989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317AB8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E3DF215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5" w:name="_Toc44862028"/>
      <w:r>
        <w:rPr>
          <w:lang w:val="en-US"/>
        </w:rPr>
        <w:t>Đặc tả Use-case Tìm kiếm thông tin sách theo mã sách</w:t>
      </w:r>
      <w:bookmarkEnd w:id="25"/>
    </w:p>
    <w:p w14:paraId="597CF89A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2A5A1838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5D5FE1E0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42693DCB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mã sách</w:t>
      </w:r>
    </w:p>
    <w:p w14:paraId="5A747268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mã sách của người dùng.</w:t>
      </w:r>
    </w:p>
    <w:p w14:paraId="4055DB92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38D53712" w14:textId="4183E450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719C328F" w14:textId="6899666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mã sách</w:t>
      </w:r>
    </w:p>
    <w:p w14:paraId="104C7B88" w14:textId="3DB566AF" w:rsidR="0031314E" w:rsidRPr="0031314E" w:rsidRDefault="0031314E" w:rsidP="0031314E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mã sách</w:t>
      </w:r>
    </w:p>
    <w:p w14:paraId="612BD351" w14:textId="77777777" w:rsidR="0031314E" w:rsidRDefault="0031314E" w:rsidP="0031314E">
      <w:pPr>
        <w:pStyle w:val="BodyText"/>
        <w:jc w:val="both"/>
      </w:pPr>
      <w:r w:rsidRPr="009114A2">
        <w:t>Bước 3: Người dùng ấn nút Tìm kiếm</w:t>
      </w:r>
    </w:p>
    <w:p w14:paraId="6956AC21" w14:textId="77777777" w:rsidR="0031314E" w:rsidRPr="006B6AB9" w:rsidRDefault="0031314E" w:rsidP="0031314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3D1668CC" w14:textId="77777777" w:rsidR="0031314E" w:rsidRPr="0031314E" w:rsidRDefault="0031314E" w:rsidP="0031314E">
      <w:pPr>
        <w:pStyle w:val="BodyText"/>
        <w:jc w:val="both"/>
        <w:rPr>
          <w:lang w:val="en-US"/>
        </w:rPr>
      </w:pPr>
      <w:r>
        <w:lastRenderedPageBreak/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7BDABB15" w14:textId="77777777" w:rsidR="0031314E" w:rsidRPr="0031314E" w:rsidRDefault="0031314E" w:rsidP="0031314E"/>
    <w:p w14:paraId="2532187E" w14:textId="65924182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3FF33DBA" w14:textId="77777777" w:rsidR="0031314E" w:rsidRDefault="0031314E" w:rsidP="0031314E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7193E09C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511CAAEB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53D5E917" w14:textId="77777777" w:rsidR="0031314E" w:rsidRDefault="0031314E" w:rsidP="0031314E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6E8046D" w14:textId="77777777" w:rsidR="0031314E" w:rsidRPr="0031314E" w:rsidRDefault="0031314E" w:rsidP="0031314E"/>
    <w:p w14:paraId="500AE639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4D2EF372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1D3E34FB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6834F7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268D1AC5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0E48BF6D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E4737E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322F79C6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625F61F7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03E340D" w14:textId="77777777" w:rsidR="00740F21" w:rsidRPr="00706E98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6D5F78BD" w14:textId="77777777" w:rsidR="00740F21" w:rsidRPr="00F4409E" w:rsidRDefault="00740F21" w:rsidP="00740F21">
      <w:pPr>
        <w:pStyle w:val="Heading2"/>
        <w:spacing w:line="360" w:lineRule="auto"/>
        <w:jc w:val="both"/>
        <w:rPr>
          <w:lang w:val="en-US"/>
        </w:rPr>
      </w:pPr>
      <w:bookmarkStart w:id="26" w:name="_Toc44862029"/>
      <w:r>
        <w:rPr>
          <w:lang w:val="en-US"/>
        </w:rPr>
        <w:t>Đặc tả Use-case Tìm kiếm thông tin theo nhà xuất bản</w:t>
      </w:r>
      <w:bookmarkEnd w:id="26"/>
    </w:p>
    <w:p w14:paraId="02A7D656" w14:textId="77777777" w:rsidR="00740F21" w:rsidRDefault="00740F21" w:rsidP="00740F21">
      <w:pPr>
        <w:pStyle w:val="Heading3"/>
        <w:spacing w:line="360" w:lineRule="auto"/>
        <w:jc w:val="both"/>
      </w:pPr>
      <w:r>
        <w:t>Tóm tắt</w:t>
      </w:r>
    </w:p>
    <w:p w14:paraId="7BD663DA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 xml:space="preserve">Actor: </w:t>
      </w:r>
      <w:r w:rsidRPr="009114A2">
        <w:t>Nhân viên thư viện, Độc giả</w:t>
      </w:r>
    </w:p>
    <w:p w14:paraId="6AC18E64" w14:textId="77777777" w:rsidR="00740F21" w:rsidRDefault="00740F21" w:rsidP="00740F21">
      <w:pPr>
        <w:pStyle w:val="ListParagraph"/>
        <w:numPr>
          <w:ilvl w:val="0"/>
          <w:numId w:val="39"/>
        </w:numPr>
        <w:ind w:left="360" w:firstLine="0"/>
      </w:pPr>
      <w:r>
        <w:t>Mô tả:</w:t>
      </w:r>
    </w:p>
    <w:p w14:paraId="1E808E56" w14:textId="77777777" w:rsidR="00740F21" w:rsidRDefault="00740F21" w:rsidP="00740F21">
      <w:pPr>
        <w:pStyle w:val="ListParagraph"/>
        <w:numPr>
          <w:ilvl w:val="0"/>
          <w:numId w:val="38"/>
        </w:numPr>
      </w:pPr>
      <w:r>
        <w:t xml:space="preserve">Use-case bắt đầu khi </w:t>
      </w:r>
      <w:r w:rsidRPr="009114A2">
        <w:t>người dùng muốn tìm kiếm sách theo nhà xuất bản</w:t>
      </w:r>
    </w:p>
    <w:p w14:paraId="44E14452" w14:textId="77777777" w:rsidR="00740F21" w:rsidRPr="00D7543A" w:rsidRDefault="00740F21" w:rsidP="00740F21">
      <w:pPr>
        <w:pStyle w:val="ListParagraph"/>
        <w:numPr>
          <w:ilvl w:val="0"/>
          <w:numId w:val="38"/>
        </w:numPr>
      </w:pPr>
      <w:r>
        <w:t xml:space="preserve">Use-case mô tả quá trình </w:t>
      </w:r>
      <w:r w:rsidRPr="009114A2">
        <w:t>tìm kiếm sách theo nhà xuất bản của người dùng.</w:t>
      </w:r>
    </w:p>
    <w:p w14:paraId="1106D7C8" w14:textId="77777777" w:rsidR="00740F21" w:rsidRDefault="00740F21" w:rsidP="00740F21">
      <w:pPr>
        <w:pStyle w:val="Heading3"/>
        <w:spacing w:line="360" w:lineRule="auto"/>
        <w:jc w:val="both"/>
      </w:pPr>
      <w:r>
        <w:t>Dòng sự kiện</w:t>
      </w:r>
    </w:p>
    <w:p w14:paraId="4E90CCE7" w14:textId="25AB4A88" w:rsidR="00740F21" w:rsidRDefault="00740F21" w:rsidP="00740F21">
      <w:pPr>
        <w:pStyle w:val="Heading4"/>
        <w:spacing w:line="360" w:lineRule="auto"/>
        <w:jc w:val="both"/>
      </w:pPr>
      <w:r>
        <w:t>Dòng sự kiện chính</w:t>
      </w:r>
    </w:p>
    <w:p w14:paraId="19FF821B" w14:textId="7106299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1: Người dùng điền </w:t>
      </w:r>
      <w:r>
        <w:rPr>
          <w:lang w:val="en-US"/>
        </w:rPr>
        <w:t>tên nhà xuất bản</w:t>
      </w:r>
    </w:p>
    <w:p w14:paraId="7A2EF3E3" w14:textId="3EDFF1DD" w:rsidR="00E6433F" w:rsidRPr="0031314E" w:rsidRDefault="00E6433F" w:rsidP="00E6433F">
      <w:pPr>
        <w:pStyle w:val="BodyText"/>
        <w:jc w:val="both"/>
        <w:rPr>
          <w:lang w:val="en-US"/>
        </w:rPr>
      </w:pPr>
      <w:r w:rsidRPr="009114A2">
        <w:t xml:space="preserve">Bước 2: Người dùng chọn loại tìm kiếm là </w:t>
      </w:r>
      <w:r>
        <w:rPr>
          <w:lang w:val="en-US"/>
        </w:rPr>
        <w:t>nhà xuất bản</w:t>
      </w:r>
    </w:p>
    <w:p w14:paraId="764F4080" w14:textId="77777777" w:rsidR="00E6433F" w:rsidRDefault="00E6433F" w:rsidP="00E6433F">
      <w:pPr>
        <w:pStyle w:val="BodyText"/>
        <w:jc w:val="both"/>
      </w:pPr>
      <w:r w:rsidRPr="009114A2">
        <w:t>Bước 3: Người dùng ấn nút Tìm kiếm</w:t>
      </w:r>
    </w:p>
    <w:p w14:paraId="596A6436" w14:textId="77777777" w:rsidR="00E6433F" w:rsidRPr="006B6AB9" w:rsidRDefault="00E6433F" w:rsidP="00E6433F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tiến hành xác minh dữ liệu nhập vào</w:t>
      </w:r>
    </w:p>
    <w:p w14:paraId="6193533E" w14:textId="77777777" w:rsidR="00E6433F" w:rsidRPr="0031314E" w:rsidRDefault="00E6433F" w:rsidP="00E6433F">
      <w:pPr>
        <w:pStyle w:val="BodyText"/>
        <w:jc w:val="both"/>
        <w:rPr>
          <w:lang w:val="en-US"/>
        </w:rPr>
      </w:pPr>
      <w:r>
        <w:t>Bước 5</w:t>
      </w:r>
      <w:r w:rsidRPr="009114A2">
        <w:t xml:space="preserve">: </w:t>
      </w:r>
      <w:r>
        <w:rPr>
          <w:lang w:val="en-US"/>
        </w:rPr>
        <w:t>Hệ thống tiếp nhận yêu cầu trả về danh sách các sách tìm kiếm được cho người dùng</w:t>
      </w:r>
    </w:p>
    <w:p w14:paraId="3757051F" w14:textId="77777777" w:rsidR="00E6433F" w:rsidRPr="00E6433F" w:rsidRDefault="00E6433F" w:rsidP="00E6433F"/>
    <w:p w14:paraId="5BFABA2B" w14:textId="69A2C554" w:rsidR="00740F21" w:rsidRDefault="00740F21" w:rsidP="00740F21">
      <w:pPr>
        <w:pStyle w:val="Heading4"/>
        <w:spacing w:line="360" w:lineRule="auto"/>
        <w:jc w:val="both"/>
      </w:pPr>
      <w:r>
        <w:t>Các dòng sự kiện khác</w:t>
      </w:r>
    </w:p>
    <w:p w14:paraId="51A4113C" w14:textId="77777777" w:rsidR="00E6433F" w:rsidRDefault="00E6433F" w:rsidP="00E6433F">
      <w:pPr>
        <w:ind w:firstLine="720"/>
        <w:rPr>
          <w:lang w:val="en-US"/>
        </w:rPr>
      </w:pPr>
      <w:r w:rsidRPr="00862EC5">
        <w:rPr>
          <w:lang w:val="en-US"/>
        </w:rPr>
        <w:t>Dòng phụ:</w:t>
      </w:r>
    </w:p>
    <w:p w14:paraId="1E3606A9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 xml:space="preserve">Bước 4.1:  Nếu quá trình xác minh thất bại thì tiến hành thông báo lỗi cho người dùng </w:t>
      </w:r>
    </w:p>
    <w:p w14:paraId="19AA4F66" w14:textId="77777777" w:rsid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Dòng ngoại lệ:</w:t>
      </w:r>
    </w:p>
    <w:p w14:paraId="24791BA8" w14:textId="79C4C2CD" w:rsidR="00E6433F" w:rsidRPr="00E6433F" w:rsidRDefault="00E6433F" w:rsidP="00E6433F">
      <w:pPr>
        <w:ind w:firstLine="720"/>
        <w:rPr>
          <w:lang w:val="en-US"/>
        </w:rPr>
      </w:pPr>
      <w:r>
        <w:rPr>
          <w:lang w:val="en-US"/>
        </w:rPr>
        <w:t>Bước 5.1: Nếu quá trình tìm kiếm xảy ra lỗi thì báo lỗi cho người dùng và kết thúc luồng</w:t>
      </w:r>
    </w:p>
    <w:p w14:paraId="3088A321" w14:textId="77777777" w:rsidR="00740F21" w:rsidRDefault="00740F21" w:rsidP="00740F21">
      <w:pPr>
        <w:pStyle w:val="Heading3"/>
        <w:spacing w:line="360" w:lineRule="auto"/>
        <w:jc w:val="both"/>
      </w:pPr>
      <w:r>
        <w:t>Các yêu cầu đặc biệt</w:t>
      </w:r>
    </w:p>
    <w:p w14:paraId="04E6E53C" w14:textId="77777777" w:rsidR="00740F21" w:rsidRPr="00C4145D" w:rsidRDefault="00740F21" w:rsidP="00740F21">
      <w:pPr>
        <w:pStyle w:val="BodyText"/>
        <w:numPr>
          <w:ilvl w:val="0"/>
          <w:numId w:val="39"/>
        </w:numPr>
        <w:jc w:val="both"/>
      </w:pPr>
      <w:r w:rsidRPr="00C4145D">
        <w:t>Không có</w:t>
      </w:r>
    </w:p>
    <w:p w14:paraId="28F4E3C6" w14:textId="77777777" w:rsidR="00740F21" w:rsidRDefault="00740F21" w:rsidP="00740F2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5D2E684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đăng nhập tài khoản với vai trò là nhân viên thư viện</w:t>
      </w:r>
    </w:p>
    <w:p w14:paraId="16E229A7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Người dùng đang ở ngoài trang quản lý và thực hiện chuyển sang tab quản lý sách ở Sidebar</w:t>
      </w:r>
    </w:p>
    <w:p w14:paraId="7D649B05" w14:textId="77777777" w:rsidR="00740F21" w:rsidRDefault="00740F21" w:rsidP="00740F2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79C073B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Thành công: Trả về danh sách các tài khoản cho người dùng</w:t>
      </w:r>
    </w:p>
    <w:p w14:paraId="57CE1203" w14:textId="77777777" w:rsidR="00740F21" w:rsidRPr="009114A2" w:rsidRDefault="00740F21" w:rsidP="00740F21">
      <w:pPr>
        <w:pStyle w:val="BodyText"/>
        <w:numPr>
          <w:ilvl w:val="0"/>
          <w:numId w:val="49"/>
        </w:numPr>
        <w:jc w:val="both"/>
      </w:pPr>
      <w:r w:rsidRPr="009114A2">
        <w:t>Thất bại: Trả về thông báo lỗi cho người dùng</w:t>
      </w:r>
    </w:p>
    <w:p w14:paraId="1795E40B" w14:textId="77777777" w:rsidR="00740F21" w:rsidRDefault="00740F21" w:rsidP="00740F2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5A4380" w14:textId="77777777" w:rsidR="00740F21" w:rsidRPr="007C16E2" w:rsidRDefault="00740F21" w:rsidP="00740F21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Từ Use-case hiện tại có thể thực hiện một số thao tác để chuyển sang Use-case hiện tại có thể thực hiện một số thao tác để chuyển sang Use-case Xem chi tiết sách, Chỉnh sửa thông tin</w:t>
      </w:r>
    </w:p>
    <w:p w14:paraId="34F36D5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7" w:name="_Toc44862030"/>
      <w:r>
        <w:rPr>
          <w:lang w:val="en-US"/>
        </w:rPr>
        <w:t xml:space="preserve">Đặc tả Use-case </w:t>
      </w:r>
      <w:r w:rsidRPr="00086CF7">
        <w:rPr>
          <w:lang w:val="en-US"/>
        </w:rPr>
        <w:t>Tìm kiếm thông tin sách theo năm xuất bản</w:t>
      </w:r>
      <w:bookmarkEnd w:id="27"/>
    </w:p>
    <w:p w14:paraId="79B648B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118C52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94103D2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>Mô tả: Tìm kiếm thông tin đầu sách theo năm sách được xuất bản (hoặc là tái xuất bản)</w:t>
      </w:r>
    </w:p>
    <w:p w14:paraId="4E3C8DEB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41D495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72924CD7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5D72CE">
        <w:t xml:space="preserve">năm </w:t>
      </w:r>
      <w:r w:rsidRPr="00507FB9">
        <w:t>xuất bản muốn tìm kiếm</w:t>
      </w:r>
    </w:p>
    <w:p w14:paraId="719AB89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năm </w:t>
      </w:r>
      <w:r w:rsidRPr="00507FB9">
        <w:t xml:space="preserve">xuất bản </w:t>
      </w:r>
      <w:r>
        <w:rPr>
          <w:lang w:val="en-US"/>
        </w:rPr>
        <w:t>xuống Dataservice</w:t>
      </w:r>
    </w:p>
    <w:p w14:paraId="57A81C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6752664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F2B77E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21A2DFC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đầu sách được xuất bản bởi nhà xuất bản và đóng gói thành danh sách Model, chuyển về cho Domain</w:t>
      </w:r>
    </w:p>
    <w:p w14:paraId="006EFA5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86551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87B0E6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73E44973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17E2BE49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0AAB39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FB85CC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ECB3B3E" w14:textId="77777777" w:rsidR="009114A2" w:rsidRDefault="009114A2" w:rsidP="009114A2">
      <w:pPr>
        <w:ind w:firstLine="720"/>
        <w:rPr>
          <w:lang w:val="en-US"/>
        </w:rPr>
      </w:pPr>
    </w:p>
    <w:p w14:paraId="15AC9F4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A6733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043EAE8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3B994A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3188CC4C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8123C6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EA314A1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B3196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836FAD">
        <w:t xml:space="preserve">tìm </w:t>
      </w:r>
      <w:r w:rsidRPr="00C65842">
        <w:t xml:space="preserve">những đầu sách </w:t>
      </w:r>
      <w:r w:rsidRPr="00836FAD">
        <w:t>theo năm xuất bản (hoặc tái bản)</w:t>
      </w:r>
    </w:p>
    <w:p w14:paraId="528A442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D662F6B" w14:textId="77777777" w:rsidR="009114A2" w:rsidRPr="004D6BAF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</w:t>
      </w:r>
      <w:r w:rsidRPr="00C65842">
        <w:t xml:space="preserve">đầu </w:t>
      </w:r>
      <w:r>
        <w:t xml:space="preserve">sách </w:t>
      </w:r>
      <w:r w:rsidRPr="004D6BAF">
        <w:t>theo</w:t>
      </w:r>
      <w:r w:rsidRPr="00C65842">
        <w:t xml:space="preserve"> </w:t>
      </w:r>
      <w:r w:rsidRPr="007E6995">
        <w:t xml:space="preserve">năm </w:t>
      </w:r>
      <w:r w:rsidRPr="00C65842">
        <w:t>xuất</w:t>
      </w:r>
      <w:r w:rsidRPr="004D6BAF">
        <w:t xml:space="preserve"> bản</w:t>
      </w:r>
    </w:p>
    <w:p w14:paraId="7435D0C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F96F88C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DC9EABF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63FA40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8" w:name="_Toc44862031"/>
      <w:r>
        <w:rPr>
          <w:lang w:val="en-US"/>
        </w:rPr>
        <w:t xml:space="preserve">Đặc tả Use-case </w:t>
      </w:r>
      <w:r w:rsidRPr="00F132A0">
        <w:rPr>
          <w:lang w:val="en-US"/>
        </w:rPr>
        <w:t>Tìm kiếm thông tin sách theo thể loại</w:t>
      </w:r>
      <w:bookmarkEnd w:id="28"/>
    </w:p>
    <w:p w14:paraId="0285CB4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1D38DE6" w14:textId="77777777" w:rsidR="009114A2" w:rsidRPr="00624E18" w:rsidRDefault="009114A2" w:rsidP="009114A2">
      <w:pPr>
        <w:pStyle w:val="BodyText"/>
        <w:jc w:val="both"/>
        <w:rPr>
          <w:snapToGrid w:val="0"/>
        </w:rPr>
      </w:pPr>
      <w:r w:rsidRPr="00624E18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F7921E" w14:textId="77777777" w:rsidR="009114A2" w:rsidRPr="00EB720D" w:rsidRDefault="009114A2" w:rsidP="009114A2">
      <w:pPr>
        <w:pStyle w:val="BodyText"/>
        <w:jc w:val="both"/>
      </w:pPr>
      <w:r w:rsidRPr="00EB720D">
        <w:rPr>
          <w:snapToGrid w:val="0"/>
        </w:rPr>
        <w:t>Mô tả: Tìm kiếm thông tin đầu sách theo thể loại sách</w:t>
      </w:r>
    </w:p>
    <w:p w14:paraId="33AD400C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87EDA3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8618E4" w14:textId="77777777" w:rsidR="009114A2" w:rsidRPr="008172EF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</w:t>
      </w:r>
      <w:r w:rsidRPr="00924434">
        <w:t>chọn thể loại</w:t>
      </w:r>
      <w:r w:rsidRPr="00507FB9">
        <w:t xml:space="preserve"> muốn tìm kiếm</w:t>
      </w:r>
      <w:r w:rsidRPr="008172EF">
        <w:t xml:space="preserve"> (</w:t>
      </w:r>
      <w:r w:rsidRPr="00F31047">
        <w:t>combobox</w:t>
      </w:r>
      <w:r w:rsidRPr="008172EF">
        <w:t>)</w:t>
      </w:r>
    </w:p>
    <w:p w14:paraId="1475C36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thể loại xuống Dataservice</w:t>
      </w:r>
    </w:p>
    <w:p w14:paraId="04D6722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1E6284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65A4B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yêu cầu Repository lấy dữ liệu</w:t>
      </w:r>
    </w:p>
    <w:p w14:paraId="7AC7DA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thuộc thể loại theo yêu cầu và đóng gói thành danh sách Model, chuyển về cho Domain</w:t>
      </w:r>
    </w:p>
    <w:p w14:paraId="6016B8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62BFF2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8D437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9: DataService chuyển dữ liệu lên Presentation</w:t>
      </w:r>
    </w:p>
    <w:p w14:paraId="00627D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5D7FDF08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9C286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C6A7E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223EA09" w14:textId="77777777" w:rsidR="009114A2" w:rsidRDefault="009114A2" w:rsidP="009114A2">
      <w:pPr>
        <w:ind w:firstLine="720"/>
        <w:rPr>
          <w:lang w:val="en-US"/>
        </w:rPr>
      </w:pPr>
    </w:p>
    <w:p w14:paraId="66D6400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463F20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49492FC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17BA4CA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11B12A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6A6AFA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3ACD17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7EB8BA2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13146E">
        <w:t xml:space="preserve">cùng </w:t>
      </w:r>
      <w:r w:rsidRPr="00A078F6">
        <w:t>thể loại</w:t>
      </w:r>
    </w:p>
    <w:p w14:paraId="6258867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92A668D" w14:textId="77777777" w:rsidR="009114A2" w:rsidRPr="007D274B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7D274B">
        <w:t xml:space="preserve">sách có </w:t>
      </w:r>
      <w:r w:rsidRPr="0013146E">
        <w:t xml:space="preserve">cùng </w:t>
      </w:r>
      <w:r w:rsidRPr="00A078F6">
        <w:t>thể loại</w:t>
      </w:r>
    </w:p>
    <w:p w14:paraId="6AAD36B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12180DB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FD361DA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B5DB466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29" w:name="_Toc44862032"/>
      <w:r>
        <w:rPr>
          <w:lang w:val="en-US"/>
        </w:rPr>
        <w:t xml:space="preserve">Đặc tả Use-case </w:t>
      </w:r>
      <w:bookmarkStart w:id="30" w:name="_Hlk44798020"/>
      <w:r w:rsidRPr="002D2C76">
        <w:rPr>
          <w:lang w:val="en-US"/>
        </w:rPr>
        <w:t>Xem danh sách các sách theo thông tin</w:t>
      </w:r>
      <w:r>
        <w:rPr>
          <w:lang w:val="en-US"/>
        </w:rPr>
        <w:t xml:space="preserve"> đầu </w:t>
      </w:r>
      <w:r w:rsidRPr="002D2C76">
        <w:rPr>
          <w:lang w:val="en-US"/>
        </w:rPr>
        <w:t>sách</w:t>
      </w:r>
      <w:bookmarkEnd w:id="29"/>
      <w:bookmarkEnd w:id="30"/>
    </w:p>
    <w:p w14:paraId="44DE7C7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65A42D7" w14:textId="77777777" w:rsidR="009114A2" w:rsidRPr="00A434FF" w:rsidRDefault="009114A2" w:rsidP="009114A2">
      <w:pPr>
        <w:pStyle w:val="BodyText"/>
        <w:jc w:val="both"/>
        <w:rPr>
          <w:snapToGrid w:val="0"/>
        </w:rPr>
      </w:pPr>
      <w:r w:rsidRPr="00A434FF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6FC308DF" w14:textId="77777777" w:rsidR="009114A2" w:rsidRPr="00F93CA7" w:rsidRDefault="009114A2" w:rsidP="009114A2">
      <w:pPr>
        <w:pStyle w:val="BodyText"/>
        <w:jc w:val="both"/>
      </w:pPr>
      <w:r w:rsidRPr="00F93CA7">
        <w:rPr>
          <w:snapToGrid w:val="0"/>
        </w:rPr>
        <w:t xml:space="preserve">Mô tả: </w:t>
      </w:r>
      <w:r w:rsidRPr="00D20076">
        <w:rPr>
          <w:snapToGrid w:val="0"/>
        </w:rPr>
        <w:t>Xem danh sách sách đang theo thông tin đầu sách</w:t>
      </w:r>
    </w:p>
    <w:p w14:paraId="283839E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011A27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F918EE3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5E235907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0D1B5516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sách</w:t>
      </w:r>
    </w:p>
    <w:p w14:paraId="6C9BE3EA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33836751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531F6A10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7734C74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3ECD8BA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6E72E9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4982DAF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5: Domain kiểm tra tính đúng đắn của dữ liệu và yêu cầu Repository lấy dữ liệu</w:t>
      </w:r>
    </w:p>
    <w:p w14:paraId="3C161B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theo thông tin đầu sách và đóng gói thành danh sách Model, chuyển về cho Domain</w:t>
      </w:r>
    </w:p>
    <w:p w14:paraId="372DCAC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2C9C48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4184853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3F88972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0BD9F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5A8369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4324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7E60183" w14:textId="77777777" w:rsidR="009114A2" w:rsidRDefault="009114A2" w:rsidP="009114A2">
      <w:pPr>
        <w:ind w:firstLine="720"/>
        <w:rPr>
          <w:lang w:val="en-US"/>
        </w:rPr>
      </w:pPr>
    </w:p>
    <w:p w14:paraId="7DD4F30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7C37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172888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1EB7DA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413442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A7E9CB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64F2965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5F3C66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40F5EE5" w14:textId="77777777" w:rsidR="009114A2" w:rsidRPr="00633F86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sách </w:t>
      </w:r>
      <w:r w:rsidRPr="00BB3F80">
        <w:t xml:space="preserve">thuộc </w:t>
      </w:r>
      <w:r w:rsidRPr="00C1290F">
        <w:t xml:space="preserve">một </w:t>
      </w:r>
      <w:r w:rsidRPr="006F6AFF">
        <w:t>đầu sách</w:t>
      </w:r>
      <w:r w:rsidRPr="00633F86">
        <w:t xml:space="preserve">; </w:t>
      </w:r>
      <w:r w:rsidRPr="006E56ED">
        <w:t xml:space="preserve">Hoặc được kích hoạt trong use case </w:t>
      </w:r>
      <w:r w:rsidRPr="00EE4DE4">
        <w:rPr>
          <w:b/>
          <w:bCs/>
        </w:rPr>
        <w:t>Xem chi tiết một thông tin đầu sách</w:t>
      </w:r>
    </w:p>
    <w:p w14:paraId="1CB84C3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55179DA" w14:textId="77777777" w:rsidR="009114A2" w:rsidRPr="008718C4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8718C4">
        <w:t>sách thuộc đầu sách</w:t>
      </w:r>
    </w:p>
    <w:p w14:paraId="01BC9B28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B9903C8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832D69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1603667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1" w:name="_Toc44862033"/>
      <w:r>
        <w:rPr>
          <w:lang w:val="en-US"/>
        </w:rPr>
        <w:t xml:space="preserve">Đặc tả Use-case </w:t>
      </w:r>
      <w:r w:rsidRPr="00ED7180">
        <w:rPr>
          <w:lang w:val="en-US"/>
        </w:rPr>
        <w:t>Xem chi tiết một thông tin đầu sách</w:t>
      </w:r>
      <w:bookmarkEnd w:id="31"/>
    </w:p>
    <w:p w14:paraId="7313E08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C98EC49" w14:textId="77777777" w:rsidR="009114A2" w:rsidRPr="00C2408A" w:rsidRDefault="009114A2" w:rsidP="009114A2">
      <w:pPr>
        <w:pStyle w:val="BodyText"/>
        <w:jc w:val="both"/>
        <w:rPr>
          <w:snapToGrid w:val="0"/>
        </w:rPr>
      </w:pPr>
      <w:r w:rsidRPr="00C2408A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71AD9F88" w14:textId="77777777" w:rsidR="009114A2" w:rsidRPr="00FA3CB0" w:rsidRDefault="009114A2" w:rsidP="009114A2">
      <w:pPr>
        <w:pStyle w:val="BodyText"/>
        <w:jc w:val="both"/>
      </w:pPr>
      <w:r w:rsidRPr="00FA3CB0">
        <w:rPr>
          <w:snapToGrid w:val="0"/>
        </w:rPr>
        <w:t>Mô tả: Xem các thông tin chi tiết của một đầu sách</w:t>
      </w:r>
    </w:p>
    <w:p w14:paraId="2CCE1DA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A53F285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18BBF46" w14:textId="77777777" w:rsidR="009114A2" w:rsidRPr="006E56ED" w:rsidRDefault="009114A2" w:rsidP="009114A2">
      <w:pPr>
        <w:pStyle w:val="BodyText"/>
        <w:jc w:val="both"/>
      </w:pPr>
      <w:r w:rsidRPr="006E56ED">
        <w:t xml:space="preserve">Bước 1: Người dùng </w:t>
      </w:r>
      <w:r w:rsidRPr="00197B5F">
        <w:t xml:space="preserve">nhập </w:t>
      </w:r>
      <w:r w:rsidRPr="00D20076">
        <w:rPr>
          <w:snapToGrid w:val="0"/>
        </w:rPr>
        <w:t>thông tin đầu sách</w:t>
      </w:r>
      <w:r w:rsidRPr="00197B5F">
        <w:rPr>
          <w:snapToGrid w:val="0"/>
        </w:rPr>
        <w:t xml:space="preserve"> muốn tìm kiếm</w:t>
      </w:r>
      <w:r w:rsidRPr="006E56ED">
        <w:t>, có các loại thông tin yêu cầu:</w:t>
      </w:r>
    </w:p>
    <w:p w14:paraId="693583B8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Tên tác giả</w:t>
      </w:r>
    </w:p>
    <w:p w14:paraId="450B18E3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lastRenderedPageBreak/>
        <w:t>Tên sách</w:t>
      </w:r>
    </w:p>
    <w:p w14:paraId="55C6A91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ISBN</w:t>
      </w:r>
    </w:p>
    <w:p w14:paraId="41527F8C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Thể loại</w:t>
      </w:r>
    </w:p>
    <w:p w14:paraId="14F3F8AD" w14:textId="77777777" w:rsidR="009114A2" w:rsidRPr="00CD21F3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Năm xuất bản</w:t>
      </w:r>
    </w:p>
    <w:p w14:paraId="6E97BE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>thông tin đầu sách</w:t>
      </w:r>
      <w:r>
        <w:rPr>
          <w:lang w:val="en-US"/>
        </w:rPr>
        <w:t xml:space="preserve"> xuống Dataservice</w:t>
      </w:r>
    </w:p>
    <w:p w14:paraId="4E618FF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FDDFC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23B3C5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4587F3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đầu sách theo thông tin đầu sách và đóng gói thành danh sách Model, chuyển về cho Domain</w:t>
      </w:r>
    </w:p>
    <w:p w14:paraId="0B8D0B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3CF132D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C37C53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52947191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3D5AB2F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714E5F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7C62D6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 xml:space="preserve">Bước 3.1: Thực hiện use-case </w:t>
      </w:r>
      <w:r w:rsidRPr="00757D51">
        <w:rPr>
          <w:b/>
          <w:bCs/>
          <w:lang w:val="en-US"/>
        </w:rPr>
        <w:t>Xem danh sách các sách theo thông tin</w:t>
      </w:r>
      <w:r>
        <w:rPr>
          <w:b/>
          <w:bCs/>
          <w:lang w:val="en-US"/>
        </w:rPr>
        <w:t xml:space="preserve"> đầu </w:t>
      </w:r>
      <w:r w:rsidRPr="00757D51">
        <w:rPr>
          <w:b/>
          <w:bCs/>
          <w:lang w:val="en-US"/>
        </w:rPr>
        <w:t>sách</w:t>
      </w:r>
    </w:p>
    <w:p w14:paraId="68C8ED55" w14:textId="77777777" w:rsidR="009114A2" w:rsidRDefault="009114A2" w:rsidP="009114A2">
      <w:pPr>
        <w:ind w:firstLine="720"/>
        <w:rPr>
          <w:lang w:val="en-US"/>
        </w:rPr>
      </w:pPr>
    </w:p>
    <w:p w14:paraId="7F45CE0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3FF232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DF3E22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0372C2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FA6EE41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20EEBBD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176670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65A9E2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D72239F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BA14D8">
        <w:t xml:space="preserve">thông tin </w:t>
      </w:r>
      <w:r w:rsidRPr="00C1290F">
        <w:t xml:space="preserve">một </w:t>
      </w:r>
      <w:r w:rsidRPr="006F6AFF">
        <w:t>đầu sách</w:t>
      </w:r>
      <w:r w:rsidRPr="00633F86">
        <w:t>;</w:t>
      </w:r>
    </w:p>
    <w:p w14:paraId="0ECD625B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842FD7E" w14:textId="77777777" w:rsidR="009114A2" w:rsidRPr="00BA14D8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đầu sách</w:t>
      </w:r>
    </w:p>
    <w:p w14:paraId="3D03D31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6C51C9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2E7093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459C245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2" w:name="_Toc44862034"/>
      <w:r>
        <w:rPr>
          <w:lang w:val="en-US"/>
        </w:rPr>
        <w:t xml:space="preserve">Đặc tả Use-case </w:t>
      </w:r>
      <w:r w:rsidRPr="00282452">
        <w:rPr>
          <w:lang w:val="en-US"/>
        </w:rPr>
        <w:t>Hiển thị danh sách các sách được xem mượn nhiều nhất</w:t>
      </w:r>
      <w:bookmarkEnd w:id="32"/>
    </w:p>
    <w:p w14:paraId="127EC6D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49F87B7" w14:textId="77777777" w:rsidR="009114A2" w:rsidRPr="000116C2" w:rsidRDefault="009114A2" w:rsidP="009114A2">
      <w:pPr>
        <w:pStyle w:val="BodyText"/>
        <w:jc w:val="both"/>
        <w:rPr>
          <w:snapToGrid w:val="0"/>
        </w:rPr>
      </w:pPr>
      <w:r w:rsidRPr="000116C2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17264E40" w14:textId="77777777" w:rsidR="009114A2" w:rsidRPr="000116C2" w:rsidRDefault="009114A2" w:rsidP="009114A2">
      <w:pPr>
        <w:pStyle w:val="BodyText"/>
        <w:jc w:val="both"/>
      </w:pPr>
      <w:r w:rsidRPr="000116C2">
        <w:rPr>
          <w:snapToGrid w:val="0"/>
        </w:rPr>
        <w:lastRenderedPageBreak/>
        <w:t>Mô tả: Các sách được mượn nhiều nhất trong tháng trước sẽ được hiển thị ở trang chủ</w:t>
      </w:r>
    </w:p>
    <w:p w14:paraId="3394ADC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9DAFABD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10D209E4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64D2328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6EE8BE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1EAD2E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8AA754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1E624B5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3BF1DA1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848A41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CC946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465D8C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423B492D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77324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741BFF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06DC948" w14:textId="77777777" w:rsidR="009114A2" w:rsidRDefault="009114A2" w:rsidP="009114A2">
      <w:pPr>
        <w:ind w:firstLine="720"/>
        <w:rPr>
          <w:lang w:val="en-US"/>
        </w:rPr>
      </w:pPr>
    </w:p>
    <w:p w14:paraId="1ECFC09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31C879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889CBA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956707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0424E1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5DD00C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A72E98B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57655E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7C99785" w14:textId="77777777" w:rsidR="009114A2" w:rsidRPr="00B57634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B57634">
        <w:t>ang chủ hoặc tải lại trang chủ</w:t>
      </w:r>
    </w:p>
    <w:p w14:paraId="7BC689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A9CB32D" w14:textId="77777777" w:rsidR="009114A2" w:rsidRPr="006E525A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8928C9B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28E62E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11364AD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00A254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3" w:name="_Toc44862035"/>
      <w:r>
        <w:rPr>
          <w:lang w:val="en-US"/>
        </w:rPr>
        <w:t xml:space="preserve">Đặc tả Use-case </w:t>
      </w:r>
      <w:r w:rsidRPr="00272BF9">
        <w:rPr>
          <w:lang w:val="en-US"/>
        </w:rPr>
        <w:t>Hiển thị danh sách các sách mới về</w:t>
      </w:r>
      <w:bookmarkEnd w:id="33"/>
    </w:p>
    <w:p w14:paraId="6043F15F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298FC3A6" w14:textId="77777777" w:rsidR="009114A2" w:rsidRPr="00F76580" w:rsidRDefault="009114A2" w:rsidP="009114A2">
      <w:pPr>
        <w:pStyle w:val="BodyText"/>
        <w:jc w:val="both"/>
        <w:rPr>
          <w:snapToGrid w:val="0"/>
        </w:rPr>
      </w:pPr>
      <w:r w:rsidRPr="00F76580">
        <w:rPr>
          <w:snapToGrid w:val="0"/>
        </w:rPr>
        <w:t xml:space="preserve">Actor: </w:t>
      </w:r>
      <w:r>
        <w:rPr>
          <w:snapToGrid w:val="0"/>
        </w:rPr>
        <w:t>Tất cả người dùng (Quản lý thư viện/Độc giả/...)</w:t>
      </w:r>
    </w:p>
    <w:p w14:paraId="0B516DA2" w14:textId="77777777" w:rsidR="009114A2" w:rsidRPr="00F76580" w:rsidRDefault="009114A2" w:rsidP="009114A2">
      <w:pPr>
        <w:pStyle w:val="BodyText"/>
        <w:jc w:val="both"/>
      </w:pPr>
      <w:r w:rsidRPr="00F76580">
        <w:rPr>
          <w:snapToGrid w:val="0"/>
        </w:rPr>
        <w:lastRenderedPageBreak/>
        <w:t>Mô tả: Các sách mới về sẽ được hiển thị ở trang chủ</w:t>
      </w:r>
    </w:p>
    <w:p w14:paraId="4DE7876A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4642C3C0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A5C7937" w14:textId="77777777" w:rsidR="009114A2" w:rsidRPr="00301EF2" w:rsidRDefault="009114A2" w:rsidP="009114A2">
      <w:pPr>
        <w:pStyle w:val="BodyText"/>
        <w:jc w:val="both"/>
      </w:pPr>
      <w:r w:rsidRPr="006E56ED">
        <w:t xml:space="preserve">Bước 1: </w:t>
      </w:r>
      <w:r w:rsidRPr="00301EF2">
        <w:t xml:space="preserve">Người dùng vào trang chủ, hoặc bấm F5 trên trình duyệt để tải lại trang chủ </w:t>
      </w:r>
    </w:p>
    <w:p w14:paraId="18A2EC0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tháng hiện tại xuống Dataservice</w:t>
      </w:r>
    </w:p>
    <w:p w14:paraId="3D449E9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C857BA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E552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A9C88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6: Repository truy xuất tất cả sách </w:t>
      </w:r>
      <w:r w:rsidRPr="000116C2">
        <w:rPr>
          <w:snapToGrid w:val="0"/>
        </w:rPr>
        <w:t xml:space="preserve">được mượn nhiều nhất trong tháng </w:t>
      </w:r>
      <w:r>
        <w:rPr>
          <w:snapToGrid w:val="0"/>
          <w:lang w:val="en-US"/>
        </w:rPr>
        <w:t xml:space="preserve">trược </w:t>
      </w:r>
      <w:r>
        <w:rPr>
          <w:lang w:val="en-US"/>
        </w:rPr>
        <w:t>và đóng gói thành danh sách Model, chuyển về cho Domain</w:t>
      </w:r>
    </w:p>
    <w:p w14:paraId="137E927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9C604F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CB9963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6C4295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E72263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1471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980931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497EED6" w14:textId="77777777" w:rsidR="009114A2" w:rsidRDefault="009114A2" w:rsidP="009114A2">
      <w:pPr>
        <w:ind w:firstLine="720"/>
        <w:rPr>
          <w:lang w:val="en-US"/>
        </w:rPr>
      </w:pPr>
    </w:p>
    <w:p w14:paraId="13B26FE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F7B6A1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CA22C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4A4623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61599BE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5BE8306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B5470F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D73E809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0299761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</w:t>
      </w:r>
      <w:r w:rsidRPr="0083284A">
        <w:t>truy cập vào tr</w:t>
      </w:r>
      <w:r w:rsidRPr="001721A8">
        <w:t xml:space="preserve">ang chủ </w:t>
      </w:r>
      <w:r w:rsidRPr="00B57634">
        <w:t>hoặc tải lại trang chủ</w:t>
      </w:r>
    </w:p>
    <w:p w14:paraId="54541B82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9B02B30" w14:textId="77777777" w:rsidR="009114A2" w:rsidRPr="006E56ED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7E37ED">
        <w:t>danh sách</w:t>
      </w:r>
      <w:r w:rsidRPr="006E525A">
        <w:t xml:space="preserve"> </w:t>
      </w:r>
      <w:r w:rsidRPr="006E525A">
        <w:rPr>
          <w:snapToGrid w:val="0"/>
        </w:rPr>
        <w:t>c</w:t>
      </w:r>
      <w:r w:rsidRPr="000116C2">
        <w:rPr>
          <w:snapToGrid w:val="0"/>
        </w:rPr>
        <w:t>ác sách được mượn nhiều nhất trong tháng trước</w:t>
      </w:r>
    </w:p>
    <w:p w14:paraId="36759C9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9042F2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090F7A2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478B1E2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4" w:name="_Toc44862036"/>
      <w:r>
        <w:rPr>
          <w:lang w:val="en-US"/>
        </w:rPr>
        <w:t xml:space="preserve">Đặc tả Use-case </w:t>
      </w:r>
      <w:r w:rsidRPr="00720467">
        <w:rPr>
          <w:lang w:val="en-US"/>
        </w:rPr>
        <w:t>Thêm sách mới (nhập sách)</w:t>
      </w:r>
      <w:bookmarkEnd w:id="34"/>
    </w:p>
    <w:p w14:paraId="454CEF2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37EE8DC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6B7FCEA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lastRenderedPageBreak/>
        <w:t xml:space="preserve">Mô tả: </w:t>
      </w:r>
      <w:r w:rsidRPr="00DF1524">
        <w:rPr>
          <w:snapToGrid w:val="0"/>
          <w:lang w:val="en-US"/>
        </w:rPr>
        <w:t>Thêm số lượng sách nhất định các đầu sách đã có trong hệ thống</w:t>
      </w:r>
    </w:p>
    <w:p w14:paraId="7B6E714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6FD7E13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5DA7658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A57842">
        <w:t>sách nhập</w:t>
      </w:r>
      <w:r w:rsidRPr="00B00101">
        <w:t>:</w:t>
      </w:r>
    </w:p>
    <w:p w14:paraId="38FAE6D6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Đầu sách</w:t>
      </w:r>
    </w:p>
    <w:p w14:paraId="0C76638E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3267E5">
        <w:t>Tên sách (quyển 1/tập 1/phần 1/...)</w:t>
      </w:r>
    </w:p>
    <w:p w14:paraId="34D600D3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Số lượng</w:t>
      </w:r>
    </w:p>
    <w:p w14:paraId="10EA6803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>Người dùng bấm nút Nhập sách</w:t>
      </w:r>
    </w:p>
    <w:p w14:paraId="0BA4E7E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nhập xuống Dataservice</w:t>
      </w:r>
    </w:p>
    <w:p w14:paraId="50612D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3B29197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2C24A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62AC8A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0400A9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03E256A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</w:t>
      </w:r>
      <w:r w:rsidRPr="008208DC">
        <w:t xml:space="preserve">Nhập </w:t>
      </w:r>
      <w:r>
        <w:rPr>
          <w:lang w:val="en-US"/>
        </w:rPr>
        <w:t>sách thành công” thành json và trả về DataService</w:t>
      </w:r>
    </w:p>
    <w:p w14:paraId="1D23602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12C419B" w14:textId="77777777" w:rsidR="009114A2" w:rsidRPr="003267E5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9DDD32A" w14:textId="77777777" w:rsidR="009114A2" w:rsidRPr="003267E5" w:rsidRDefault="009114A2" w:rsidP="009114A2">
      <w:pPr>
        <w:pStyle w:val="Heading4"/>
        <w:spacing w:line="360" w:lineRule="auto"/>
        <w:jc w:val="both"/>
      </w:pPr>
      <w:r>
        <w:t>Các dòng sự kiện khác</w:t>
      </w:r>
    </w:p>
    <w:p w14:paraId="5DFAD5D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AEA5BF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BD6074B" w14:textId="77777777" w:rsidR="009114A2" w:rsidRDefault="009114A2" w:rsidP="009114A2">
      <w:pPr>
        <w:ind w:firstLine="720"/>
        <w:rPr>
          <w:lang w:val="en-US"/>
        </w:rPr>
      </w:pPr>
    </w:p>
    <w:p w14:paraId="2CE27A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7833B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509FA7E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17F82AF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269549D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83E2CC5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486AD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9379BD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5614F02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2120CE6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029B149F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1272CB04" w14:textId="77777777" w:rsidR="009114A2" w:rsidRPr="00FC2D6B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 xml:space="preserve">Trả về thông báo “Nhập sách thành công” và </w:t>
      </w:r>
      <w:r w:rsidRPr="00FC2D6B">
        <w:t>thay đổi số lượng</w:t>
      </w:r>
      <w:r w:rsidRPr="003D6020">
        <w:t xml:space="preserve"> s</w:t>
      </w:r>
      <w:r w:rsidRPr="00A14CD2">
        <w:t>ách</w:t>
      </w:r>
      <w:r w:rsidRPr="00FC2D6B">
        <w:t xml:space="preserve"> hoặc thêm sách vào</w:t>
      </w:r>
      <w:r w:rsidRPr="008208DC">
        <w:t xml:space="preserve"> đầu sách</w:t>
      </w:r>
      <w:r w:rsidRPr="00FC2D6B">
        <w:t>.</w:t>
      </w:r>
    </w:p>
    <w:p w14:paraId="58E31539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AB2021A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A07637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8803CD3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5" w:name="_Toc44862037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Xóa sách (thanh lý sách cũ)</w:t>
      </w:r>
      <w:bookmarkEnd w:id="35"/>
    </w:p>
    <w:p w14:paraId="7AAA4E01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727F7705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F05E1FF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Xóa sách khỏi hệ thống (do hư hỏng hoặc thanh lý)</w:t>
      </w:r>
    </w:p>
    <w:p w14:paraId="3FBBAB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DB90D3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F3BD0DD" w14:textId="77777777" w:rsidR="009114A2" w:rsidRPr="00B00101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>Người dùng</w:t>
      </w:r>
      <w:r w:rsidRPr="00424D5B">
        <w:t xml:space="preserve"> chọn đầu sách &gt; chọn sách</w:t>
      </w:r>
    </w:p>
    <w:p w14:paraId="14C893BE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307D81">
        <w:t>Xóa</w:t>
      </w:r>
      <w:r w:rsidRPr="003267E5">
        <w:t xml:space="preserve"> sách</w:t>
      </w:r>
    </w:p>
    <w:p w14:paraId="6DD891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2: Presentation sẽ đóng gói và gửi thông tin sách xuống Dataservice</w:t>
      </w:r>
    </w:p>
    <w:p w14:paraId="28492B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1A0573A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E32B70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update sách</w:t>
      </w:r>
    </w:p>
    <w:p w14:paraId="5AA3FD2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update cờ IsDeleted = true và trả kết quả về cho Domain</w:t>
      </w:r>
    </w:p>
    <w:p w14:paraId="6032AB4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2E2EB1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“Xóa</w:t>
      </w:r>
      <w:r w:rsidRPr="008208DC">
        <w:t xml:space="preserve"> </w:t>
      </w:r>
      <w:r>
        <w:rPr>
          <w:lang w:val="en-US"/>
        </w:rPr>
        <w:t>sách thành công” thành json và trả về DataService</w:t>
      </w:r>
    </w:p>
    <w:p w14:paraId="2662833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C5099FE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B3063EA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7A75DC2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168B9D5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51FA5B7" w14:textId="77777777" w:rsidR="009114A2" w:rsidRDefault="009114A2" w:rsidP="009114A2">
      <w:pPr>
        <w:ind w:firstLine="720"/>
        <w:rPr>
          <w:lang w:val="en-US"/>
        </w:rPr>
      </w:pPr>
    </w:p>
    <w:p w14:paraId="2A251D2C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CDCE3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1142A6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update xảy ra lỗi trả kết quả lỗi về cho Domain</w:t>
      </w:r>
    </w:p>
    <w:p w14:paraId="2DAC0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3BF2DAF0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6EC60D70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Các yêu cầu đặc biệt</w:t>
      </w:r>
    </w:p>
    <w:p w14:paraId="3EFE833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4FD973F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FA02ECB" w14:textId="77777777" w:rsidR="009114A2" w:rsidRPr="006E56ED" w:rsidRDefault="009114A2" w:rsidP="009114A2">
      <w:pPr>
        <w:pStyle w:val="BodyText"/>
        <w:jc w:val="both"/>
      </w:pPr>
      <w:r w:rsidRPr="006E56ED">
        <w:t>Người dùng phải đăng nhập với Role là Thủ thư</w:t>
      </w:r>
    </w:p>
    <w:p w14:paraId="4F2FF298" w14:textId="77777777" w:rsidR="009114A2" w:rsidRPr="006E56ED" w:rsidRDefault="009114A2" w:rsidP="009114A2">
      <w:pPr>
        <w:pStyle w:val="BodyText"/>
        <w:jc w:val="both"/>
      </w:pPr>
      <w:r w:rsidRPr="006E56ED">
        <w:t xml:space="preserve">Use case được kích hoạt khi có có tác nhân như độc giả hoặc quản lý yêu cầu; Hoặc được kích hoạt trong use case </w:t>
      </w:r>
      <w:r w:rsidRPr="006E56ED">
        <w:rPr>
          <w:b/>
        </w:rPr>
        <w:t>Cho mượn sách</w:t>
      </w:r>
      <w:r w:rsidRPr="006E56ED">
        <w:t xml:space="preserve"> hoặc </w:t>
      </w:r>
      <w:r w:rsidRPr="006E56ED">
        <w:rPr>
          <w:b/>
        </w:rPr>
        <w:t>Nhận trả sách</w:t>
      </w:r>
    </w:p>
    <w:p w14:paraId="7D7A8AAE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12730C4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dùng sẽ hiển thị một hoặc một số thông tin độc giả thỏa điều kiện tra cứu</w:t>
      </w:r>
    </w:p>
    <w:p w14:paraId="3786BD46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4717F9C0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DD513FC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26CB78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6" w:name="_Toc44862038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trạng thái</w:t>
      </w:r>
      <w:bookmarkEnd w:id="36"/>
    </w:p>
    <w:p w14:paraId="4FCAE375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3584D8BF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47BD7A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mã sách theo trạng thái (cho mượn/sẵn sàng/bị hủy)</w:t>
      </w:r>
    </w:p>
    <w:p w14:paraId="5E0DDBD7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54B7B8B2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27356C97" w14:textId="77777777" w:rsidR="009114A2" w:rsidRPr="00F60D38" w:rsidRDefault="009114A2" w:rsidP="009114A2">
      <w:pPr>
        <w:pStyle w:val="BodyText"/>
        <w:jc w:val="both"/>
      </w:pPr>
      <w:r w:rsidRPr="006E56ED">
        <w:t xml:space="preserve">Bước 1: </w:t>
      </w:r>
      <w:r w:rsidRPr="00F60D38">
        <w:t>Người dùng chọn trạng thái (</w:t>
      </w:r>
      <w:r w:rsidRPr="004E0058">
        <w:t>combobox</w:t>
      </w:r>
      <w:r w:rsidRPr="00F60D38">
        <w:t>)</w:t>
      </w:r>
    </w:p>
    <w:p w14:paraId="4793B439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C</w:t>
      </w:r>
      <w:r w:rsidRPr="00FE23E4">
        <w:rPr>
          <w:noProof/>
          <w:szCs w:val="24"/>
        </w:rPr>
        <w:t>ho mượn</w:t>
      </w:r>
    </w:p>
    <w:p w14:paraId="0875C09B" w14:textId="77777777" w:rsidR="009114A2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S</w:t>
      </w:r>
      <w:r w:rsidRPr="00FE23E4">
        <w:rPr>
          <w:noProof/>
          <w:szCs w:val="24"/>
        </w:rPr>
        <w:t>ẵn sàng</w:t>
      </w:r>
    </w:p>
    <w:p w14:paraId="286AC23E" w14:textId="77777777" w:rsidR="009114A2" w:rsidRPr="00EF6EE1" w:rsidRDefault="009114A2" w:rsidP="009114A2">
      <w:pPr>
        <w:pStyle w:val="BodyText"/>
        <w:numPr>
          <w:ilvl w:val="0"/>
          <w:numId w:val="34"/>
        </w:numPr>
        <w:jc w:val="both"/>
        <w:rPr>
          <w:lang w:val="en-US"/>
        </w:rPr>
      </w:pPr>
      <w:r>
        <w:rPr>
          <w:noProof/>
          <w:szCs w:val="24"/>
          <w:lang w:val="en-US"/>
        </w:rPr>
        <w:t>B</w:t>
      </w:r>
      <w:r w:rsidRPr="00FE23E4">
        <w:rPr>
          <w:noProof/>
          <w:szCs w:val="24"/>
        </w:rPr>
        <w:t>ị hủy</w:t>
      </w:r>
    </w:p>
    <w:p w14:paraId="22AA866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D20076">
        <w:rPr>
          <w:snapToGrid w:val="0"/>
        </w:rPr>
        <w:t xml:space="preserve">thông tin </w:t>
      </w:r>
      <w:r w:rsidRPr="00F60D38">
        <w:t xml:space="preserve">trạng thái </w:t>
      </w:r>
      <w:r>
        <w:rPr>
          <w:lang w:val="en-US"/>
        </w:rPr>
        <w:t>xuống Dataservice</w:t>
      </w:r>
    </w:p>
    <w:p w14:paraId="02F250D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5142FE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27DBA8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7C69E48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sách theo trạng thái và đóng gói thành danh sách Model, chuyển về cho Domain</w:t>
      </w:r>
    </w:p>
    <w:p w14:paraId="0571B35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5F9DA6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D3CC4C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F5545C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3562D470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2B7C8AF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3EB8A4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E25C01B" w14:textId="77777777" w:rsidR="009114A2" w:rsidRDefault="009114A2" w:rsidP="009114A2">
      <w:pPr>
        <w:ind w:firstLine="720"/>
        <w:rPr>
          <w:lang w:val="en-US"/>
        </w:rPr>
      </w:pPr>
    </w:p>
    <w:p w14:paraId="6947A99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7D42FC1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DCF166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5C9BC2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E8AAB8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8E2E58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038B7E0D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96F79B0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49C1AEB" w14:textId="77777777" w:rsidR="009114A2" w:rsidRPr="008A5E55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65842">
        <w:t xml:space="preserve">tra cứu </w:t>
      </w:r>
      <w:r w:rsidRPr="006F6AFF">
        <w:t>sách</w:t>
      </w:r>
      <w:r w:rsidRPr="008A5E55">
        <w:t xml:space="preserve"> theo trạng thái</w:t>
      </w:r>
    </w:p>
    <w:p w14:paraId="53C19C3C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5939518" w14:textId="77777777" w:rsidR="009114A2" w:rsidRPr="00197991" w:rsidRDefault="009114A2" w:rsidP="009114A2">
      <w:pPr>
        <w:pStyle w:val="BodyText"/>
        <w:jc w:val="both"/>
      </w:pPr>
      <w:r w:rsidRPr="006E56ED">
        <w:t xml:space="preserve">Thành công: Màn hình tương tác người dùng sẽ hiển thị một hoặc một số </w:t>
      </w:r>
      <w:r w:rsidRPr="00BA14D8">
        <w:t>sách</w:t>
      </w:r>
      <w:r w:rsidRPr="00197991">
        <w:t xml:space="preserve"> theo trạng thái</w:t>
      </w:r>
    </w:p>
    <w:p w14:paraId="49CB97C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2899F62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4B42508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DFD60BF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7" w:name="_Toc44862039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mã thư viện</w:t>
      </w:r>
      <w:bookmarkEnd w:id="37"/>
    </w:p>
    <w:p w14:paraId="5C756C1B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FC13728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26DA9DC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>Tìm kiếm thông tin sách theo mã thư viện</w:t>
      </w:r>
    </w:p>
    <w:p w14:paraId="541A3CD4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D9C7E0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79C041F" w14:textId="77777777" w:rsidR="009114A2" w:rsidRPr="00507FB9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thư viện</w:t>
      </w:r>
    </w:p>
    <w:p w14:paraId="475705D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mã thư viện</w:t>
      </w:r>
      <w:r>
        <w:rPr>
          <w:lang w:val="en-US"/>
        </w:rPr>
        <w:t xml:space="preserve"> xuống Dataservice</w:t>
      </w:r>
    </w:p>
    <w:p w14:paraId="70879DC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DBD06F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77C09DD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3756F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có trong thư viện và đóng gói thành danh sách Model, chuyển về cho Domain</w:t>
      </w:r>
    </w:p>
    <w:p w14:paraId="3B31DC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02ED9C5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7093AE7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6C98E48C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4084AD3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F52504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399D9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Không có</w:t>
      </w:r>
    </w:p>
    <w:p w14:paraId="60429527" w14:textId="77777777" w:rsidR="009114A2" w:rsidRDefault="009114A2" w:rsidP="009114A2">
      <w:pPr>
        <w:ind w:firstLine="720"/>
        <w:rPr>
          <w:lang w:val="en-US"/>
        </w:rPr>
      </w:pPr>
    </w:p>
    <w:p w14:paraId="7560D82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F521C7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C1B3DF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2C25688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3226D7AF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72D1E9B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8FBE578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29EF92C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C9D8E4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D53295">
        <w:rPr>
          <w:noProof/>
          <w:szCs w:val="24"/>
        </w:rPr>
        <w:t xml:space="preserve">tra cứu </w:t>
      </w:r>
      <w:r w:rsidRPr="00FE23E4">
        <w:rPr>
          <w:noProof/>
          <w:szCs w:val="24"/>
        </w:rPr>
        <w:t>thông tin sách theo mã thư viện</w:t>
      </w:r>
    </w:p>
    <w:p w14:paraId="35925661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A089FE1" w14:textId="77777777" w:rsidR="009114A2" w:rsidRPr="0069386B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4D6BAF">
        <w:t>theo</w:t>
      </w:r>
      <w:r w:rsidRPr="00C65842">
        <w:t xml:space="preserve"> </w:t>
      </w:r>
      <w:r w:rsidRPr="0069386B">
        <w:t>có trong thư viện</w:t>
      </w:r>
    </w:p>
    <w:p w14:paraId="47EA5002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30C2B5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E6FDC0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CA16620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8" w:name="_Toc44862040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sách theo tên người mượn</w:t>
      </w:r>
      <w:bookmarkEnd w:id="38"/>
    </w:p>
    <w:p w14:paraId="46D7AD03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B151D0C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54084C7F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được nhập vào</w:t>
      </w:r>
    </w:p>
    <w:p w14:paraId="5D6B76A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EB2FE2A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33CD7EE1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</w:p>
    <w:p w14:paraId="6D894DA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E40DC4">
        <w:rPr>
          <w:noProof/>
          <w:szCs w:val="24"/>
        </w:rPr>
        <w:t>Tên</w:t>
      </w:r>
      <w:r w:rsidRPr="00FE23E4">
        <w:rPr>
          <w:noProof/>
          <w:szCs w:val="24"/>
        </w:rPr>
        <w:t xml:space="preserve"> </w:t>
      </w:r>
      <w:r w:rsidRPr="00005183">
        <w:rPr>
          <w:noProof/>
          <w:szCs w:val="24"/>
        </w:rPr>
        <w:t>người mượn</w:t>
      </w:r>
      <w:r>
        <w:rPr>
          <w:lang w:val="en-US"/>
        </w:rPr>
        <w:t xml:space="preserve"> xuống Dataservice</w:t>
      </w:r>
    </w:p>
    <w:p w14:paraId="47762B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1B6FFAA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1EFF678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5DCF219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6E48D9C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7BD770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12F26496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8099B71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t>Bước 10: Presentation đưa lên giao diện cho người dùng</w:t>
      </w:r>
    </w:p>
    <w:p w14:paraId="239D2CCC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5FCC539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AECA2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88D0F69" w14:textId="77777777" w:rsidR="009114A2" w:rsidRDefault="009114A2" w:rsidP="009114A2">
      <w:pPr>
        <w:ind w:firstLine="720"/>
        <w:rPr>
          <w:lang w:val="en-US"/>
        </w:rPr>
      </w:pPr>
    </w:p>
    <w:p w14:paraId="7694E43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9031CB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17718E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A7454D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5BE76025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56605384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4870D442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2B8BB1A2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92A5C89" w14:textId="77777777" w:rsidR="009114A2" w:rsidRPr="00836FAD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50794A">
        <w:rPr>
          <w:noProof/>
          <w:szCs w:val="24"/>
        </w:rPr>
        <w:t>Tên</w:t>
      </w:r>
      <w:r w:rsidRPr="00C81B80">
        <w:rPr>
          <w:noProof/>
          <w:szCs w:val="24"/>
        </w:rPr>
        <w:t xml:space="preserve"> người mượn</w:t>
      </w:r>
    </w:p>
    <w:p w14:paraId="592CAE96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32A0E3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B52E9A1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6D96BB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E05A44B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97CAB2A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39" w:name="_Toc44862041"/>
      <w:r>
        <w:rPr>
          <w:lang w:val="en-US"/>
        </w:rPr>
        <w:t xml:space="preserve">Đặc tả Use-case </w:t>
      </w:r>
      <w:r>
        <w:rPr>
          <w:noProof/>
          <w:szCs w:val="24"/>
        </w:rPr>
        <w:t>Tìm kiếm sách theo ID người mượn</w:t>
      </w:r>
      <w:bookmarkEnd w:id="39"/>
    </w:p>
    <w:p w14:paraId="5EBF1C88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64B68909" w14:textId="77777777" w:rsidR="009114A2" w:rsidRPr="00507FB9" w:rsidRDefault="009114A2" w:rsidP="009114A2">
      <w:pPr>
        <w:pStyle w:val="BodyText"/>
        <w:jc w:val="both"/>
        <w:rPr>
          <w:snapToGrid w:val="0"/>
        </w:rPr>
      </w:pPr>
      <w:r w:rsidRPr="00507FB9">
        <w:rPr>
          <w:snapToGrid w:val="0"/>
        </w:rPr>
        <w:t xml:space="preserve">Actor: </w:t>
      </w:r>
      <w:r>
        <w:rPr>
          <w:snapToGrid w:val="0"/>
        </w:rPr>
        <w:t>Quản lý thư viện</w:t>
      </w:r>
    </w:p>
    <w:p w14:paraId="49B4133B" w14:textId="77777777" w:rsidR="009114A2" w:rsidRPr="00C62D4A" w:rsidRDefault="009114A2" w:rsidP="009114A2">
      <w:pPr>
        <w:pStyle w:val="BodyText"/>
        <w:jc w:val="both"/>
      </w:pPr>
      <w:r w:rsidRPr="00C62D4A">
        <w:rPr>
          <w:snapToGrid w:val="0"/>
        </w:rPr>
        <w:t xml:space="preserve">Mô tả: </w:t>
      </w:r>
      <w:r w:rsidRPr="00FE23E4">
        <w:rPr>
          <w:noProof/>
          <w:szCs w:val="24"/>
        </w:rPr>
        <w:t xml:space="preserve">Tìm kiếm danh sách sách đang được mượn bởi cá nhân có </w:t>
      </w:r>
      <w:r w:rsidRPr="001D7FE3">
        <w:rPr>
          <w:noProof/>
          <w:szCs w:val="24"/>
        </w:rPr>
        <w:t>ID</w:t>
      </w:r>
      <w:r w:rsidRPr="00FE23E4">
        <w:rPr>
          <w:noProof/>
          <w:szCs w:val="24"/>
        </w:rPr>
        <w:t xml:space="preserve"> được nhập vào</w:t>
      </w:r>
    </w:p>
    <w:p w14:paraId="1C52AD0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2AC4C348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9845D8C" w14:textId="77777777" w:rsidR="009114A2" w:rsidRPr="00005183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</w:p>
    <w:p w14:paraId="4605AD2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1D7FE3">
        <w:rPr>
          <w:noProof/>
          <w:szCs w:val="24"/>
        </w:rPr>
        <w:t>ID</w:t>
      </w:r>
      <w:r w:rsidRPr="00005183">
        <w:rPr>
          <w:noProof/>
          <w:szCs w:val="24"/>
        </w:rPr>
        <w:t xml:space="preserve"> người mượn</w:t>
      </w:r>
      <w:r>
        <w:rPr>
          <w:lang w:val="en-US"/>
        </w:rPr>
        <w:t xml:space="preserve"> xuống Dataservice</w:t>
      </w:r>
    </w:p>
    <w:p w14:paraId="62CFD3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 thông qua API</w:t>
      </w:r>
    </w:p>
    <w:p w14:paraId="59E0BAE4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D6EB1D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lấy dữ liệu</w:t>
      </w:r>
    </w:p>
    <w:p w14:paraId="3AAA60D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tất cả sách được mượn bởi cá nhân và đóng gói thành danh sách Model, chuyển về cho Domain</w:t>
      </w:r>
    </w:p>
    <w:p w14:paraId="35523E7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2F327E8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3F2D804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4F9DE45A" w14:textId="77777777" w:rsidR="009114A2" w:rsidRPr="0020512E" w:rsidRDefault="009114A2" w:rsidP="009114A2">
      <w:pPr>
        <w:pStyle w:val="BodyText"/>
        <w:jc w:val="both"/>
      </w:pPr>
      <w:r>
        <w:rPr>
          <w:lang w:val="en-US"/>
        </w:rPr>
        <w:lastRenderedPageBreak/>
        <w:t>Bước 10: Presentation đưa lên giao diện cho người dùng</w:t>
      </w:r>
    </w:p>
    <w:p w14:paraId="774E270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C3B81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1E4A6A7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BDA3E9E" w14:textId="77777777" w:rsidR="009114A2" w:rsidRDefault="009114A2" w:rsidP="009114A2">
      <w:pPr>
        <w:ind w:firstLine="720"/>
        <w:rPr>
          <w:lang w:val="en-US"/>
        </w:rPr>
      </w:pPr>
    </w:p>
    <w:p w14:paraId="1EA1071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299F97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08030FB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787F752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4CBEAC3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9E29439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45D366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6FD1C9B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73F4491" w14:textId="77777777" w:rsidR="009114A2" w:rsidRPr="00C81B80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</w:t>
      </w:r>
      <w:r w:rsidRPr="00C81B80">
        <w:t xml:space="preserve">tra cứu </w:t>
      </w:r>
      <w:r w:rsidRPr="00FE23E4">
        <w:rPr>
          <w:noProof/>
          <w:szCs w:val="24"/>
        </w:rPr>
        <w:t xml:space="preserve">sách đang được mượn </w:t>
      </w:r>
      <w:r w:rsidRPr="00C81B80">
        <w:rPr>
          <w:noProof/>
          <w:szCs w:val="24"/>
        </w:rPr>
        <w:t xml:space="preserve">theo </w:t>
      </w:r>
      <w:r w:rsidRPr="001D7FE3">
        <w:rPr>
          <w:noProof/>
          <w:szCs w:val="24"/>
        </w:rPr>
        <w:t>ID</w:t>
      </w:r>
      <w:r w:rsidRPr="00C81B80">
        <w:rPr>
          <w:noProof/>
          <w:szCs w:val="24"/>
        </w:rPr>
        <w:t xml:space="preserve"> người mượn</w:t>
      </w:r>
    </w:p>
    <w:p w14:paraId="61365BD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D6E6041" w14:textId="77777777" w:rsidR="009114A2" w:rsidRPr="00A94668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FE23E4">
        <w:rPr>
          <w:noProof/>
          <w:szCs w:val="24"/>
        </w:rPr>
        <w:t>đang được mượn bởi cá nhân</w:t>
      </w:r>
    </w:p>
    <w:p w14:paraId="0E6FA84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C989A9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56E8B8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CEBDF1C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0" w:name="_Toc44862042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mượn sách</w:t>
      </w:r>
      <w:bookmarkEnd w:id="40"/>
    </w:p>
    <w:p w14:paraId="2FDB14EE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02BECDB3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6CE5FA5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mượn sách</w:t>
      </w:r>
    </w:p>
    <w:p w14:paraId="4DC17276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1150F2B6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97BDB6C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4F9DBDF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mượn</w:t>
      </w:r>
    </w:p>
    <w:p w14:paraId="718E612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mượn</w:t>
      </w:r>
    </w:p>
    <w:p w14:paraId="7E314777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>Danh sách mượn: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38F92A5" w14:textId="77777777" w:rsidR="009114A2" w:rsidRPr="003A4B45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mượn</w:t>
      </w:r>
    </w:p>
    <w:p w14:paraId="75F9ABDD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Thời gian mượn</w:t>
      </w:r>
    </w:p>
    <w:p w14:paraId="06433B05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>Lập phiếu mượn sách</w:t>
      </w:r>
    </w:p>
    <w:p w14:paraId="5C3BDA8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thông tin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xuống Dataservice</w:t>
      </w:r>
    </w:p>
    <w:p w14:paraId="7F3A365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774494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1CF3AA0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4ACF9C7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19B3A3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BA4BB9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>
        <w:rPr>
          <w:lang w:val="en-US"/>
        </w:rPr>
        <w:t xml:space="preserve"> thành công” thành json và trả về DataService</w:t>
      </w:r>
    </w:p>
    <w:p w14:paraId="19BDCA2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21001CE5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1C614CE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BD0910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B58F2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BE362" w14:textId="77777777" w:rsidR="009114A2" w:rsidRDefault="009114A2" w:rsidP="009114A2">
      <w:pPr>
        <w:ind w:firstLine="720"/>
        <w:rPr>
          <w:lang w:val="en-US"/>
        </w:rPr>
      </w:pPr>
    </w:p>
    <w:p w14:paraId="1BFF017E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0E8FEE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881D1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71CFE8A5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501CE91E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00280263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9F04551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319FF4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073533B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434CD919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763165AD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01696A1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>phiếu mượn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D9D9732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01BE4AE9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C4C75C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C4F48C9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1" w:name="_Toc44862043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trả sách</w:t>
      </w:r>
      <w:bookmarkEnd w:id="41"/>
    </w:p>
    <w:p w14:paraId="28A80A62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A31064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77B8AE6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cho độc giả trả sách</w:t>
      </w:r>
    </w:p>
    <w:p w14:paraId="0307C312" w14:textId="77777777" w:rsidR="009114A2" w:rsidRDefault="009114A2" w:rsidP="009114A2">
      <w:pPr>
        <w:pStyle w:val="Heading3"/>
        <w:spacing w:line="360" w:lineRule="auto"/>
        <w:jc w:val="both"/>
      </w:pPr>
      <w:r>
        <w:lastRenderedPageBreak/>
        <w:t>Dòng sự kiện</w:t>
      </w:r>
    </w:p>
    <w:p w14:paraId="5BD3439B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52D588BF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>phiếu mượn sách</w:t>
      </w:r>
      <w:r w:rsidRPr="00B00101">
        <w:t>:</w:t>
      </w:r>
    </w:p>
    <w:p w14:paraId="64EBE66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trả</w:t>
      </w:r>
    </w:p>
    <w:p w14:paraId="48F296D2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trả</w:t>
      </w:r>
    </w:p>
    <w:p w14:paraId="1D90BFD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240B5C">
        <w:t>trả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551D8FB9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trả</w:t>
      </w:r>
    </w:p>
    <w:p w14:paraId="6A1F9182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phiếu </w:t>
      </w:r>
      <w:r w:rsidRPr="003F12B6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</w:p>
    <w:p w14:paraId="581E183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1594F19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0E0428D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0A049F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3041DAC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6973B70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174239A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trả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62A9890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1CFB1D4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89EDBB2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15F30A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BD958B9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C2D6894" w14:textId="77777777" w:rsidR="009114A2" w:rsidRDefault="009114A2" w:rsidP="009114A2">
      <w:pPr>
        <w:ind w:firstLine="720"/>
        <w:rPr>
          <w:lang w:val="en-US"/>
        </w:rPr>
      </w:pPr>
    </w:p>
    <w:p w14:paraId="0511D88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18AC4F9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257635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quá trình insert xảy ra lỗi trả kết quả lỗi về cho Domain</w:t>
      </w:r>
    </w:p>
    <w:p w14:paraId="42F1A9C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4C0A4627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4132155E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396A90C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48406BF8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6A7AEED8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929C7F0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2E7F225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lastRenderedPageBreak/>
        <w:t>Trạng thái hệ thống sau khi thực hiện Use-case</w:t>
      </w:r>
    </w:p>
    <w:p w14:paraId="37413282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85FAA">
        <w:rPr>
          <w:noProof/>
          <w:szCs w:val="24"/>
        </w:rPr>
        <w:t>trả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5B3B807D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14BD1E65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643BA25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48F2C8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2" w:name="_Toc44862044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Lập phiếu đền sách</w:t>
      </w:r>
      <w:bookmarkEnd w:id="42"/>
    </w:p>
    <w:p w14:paraId="0C96DE9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2E60AF8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</w:t>
      </w:r>
      <w:r>
        <w:rPr>
          <w:snapToGrid w:val="0"/>
        </w:rPr>
        <w:t>Quản lý thư viện</w:t>
      </w:r>
    </w:p>
    <w:p w14:paraId="1E3F83D8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Lập phiếu đền trả lại sách đã mất</w:t>
      </w:r>
    </w:p>
    <w:p w14:paraId="05B1AE58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0C7A1447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4268A502" w14:textId="77777777" w:rsidR="009114A2" w:rsidRDefault="009114A2" w:rsidP="009114A2">
      <w:pPr>
        <w:pStyle w:val="BodyText"/>
        <w:jc w:val="both"/>
      </w:pPr>
      <w:r w:rsidRPr="006E56ED">
        <w:t xml:space="preserve">Bước 1: </w:t>
      </w:r>
      <w:r w:rsidRPr="00B00101">
        <w:t xml:space="preserve">Người dùng điền các thông tin </w:t>
      </w:r>
      <w:r w:rsidRPr="001B2A64">
        <w:rPr>
          <w:noProof/>
          <w:szCs w:val="24"/>
        </w:rPr>
        <w:t xml:space="preserve">phiếu </w:t>
      </w:r>
      <w:r w:rsidRPr="00D63CD5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B00101">
        <w:t>:</w:t>
      </w:r>
    </w:p>
    <w:p w14:paraId="438F26ED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ID người làm mất</w:t>
      </w:r>
    </w:p>
    <w:p w14:paraId="65D52CD5" w14:textId="77777777" w:rsidR="009114A2" w:rsidRPr="00684E26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Tên người làm mất</w:t>
      </w:r>
    </w:p>
    <w:p w14:paraId="3E25E64F" w14:textId="77777777" w:rsidR="009114A2" w:rsidRPr="00B00101" w:rsidRDefault="009114A2" w:rsidP="009114A2">
      <w:pPr>
        <w:pStyle w:val="BodyText"/>
        <w:numPr>
          <w:ilvl w:val="0"/>
          <w:numId w:val="50"/>
        </w:numPr>
        <w:jc w:val="both"/>
      </w:pPr>
      <w:r w:rsidRPr="00B53B28">
        <w:t xml:space="preserve">Danh sách </w:t>
      </w:r>
      <w:r w:rsidRPr="00D63CD5">
        <w:t>bị mất</w:t>
      </w:r>
      <w:r w:rsidRPr="00B53B28">
        <w:t>: (Mã sách</w:t>
      </w:r>
      <w:r w:rsidRPr="000F1442">
        <w:t>,</w:t>
      </w:r>
      <w:r w:rsidRPr="003A4B45">
        <w:t xml:space="preserve"> </w:t>
      </w:r>
      <w:r w:rsidRPr="003267E5">
        <w:t>Tên sách</w:t>
      </w:r>
      <w:r w:rsidRPr="003A4B45">
        <w:t>)</w:t>
      </w:r>
    </w:p>
    <w:p w14:paraId="4F013300" w14:textId="77777777" w:rsidR="009114A2" w:rsidRPr="00240B5C" w:rsidRDefault="009114A2" w:rsidP="009114A2">
      <w:pPr>
        <w:pStyle w:val="BodyText"/>
        <w:numPr>
          <w:ilvl w:val="0"/>
          <w:numId w:val="50"/>
        </w:numPr>
        <w:jc w:val="both"/>
      </w:pPr>
      <w:r>
        <w:rPr>
          <w:lang w:val="en-US"/>
        </w:rPr>
        <w:t>Ngày ngày mất</w:t>
      </w:r>
    </w:p>
    <w:p w14:paraId="7C0E59B8" w14:textId="77777777" w:rsidR="009114A2" w:rsidRDefault="009114A2" w:rsidP="009114A2">
      <w:pPr>
        <w:pStyle w:val="BodyText"/>
        <w:jc w:val="both"/>
      </w:pPr>
      <w:r w:rsidRPr="00B00101">
        <w:t xml:space="preserve">Bước 2: </w:t>
      </w:r>
      <w:r w:rsidRPr="003267E5">
        <w:t xml:space="preserve">Người dùng bấm nút </w:t>
      </w:r>
      <w:r w:rsidRPr="001B2A64">
        <w:rPr>
          <w:noProof/>
          <w:szCs w:val="24"/>
        </w:rPr>
        <w:t xml:space="preserve">Lập </w:t>
      </w:r>
      <w:r w:rsidRPr="00865EA5">
        <w:rPr>
          <w:noProof/>
          <w:szCs w:val="24"/>
        </w:rPr>
        <w:t>phiếu đền</w:t>
      </w:r>
      <w:r w:rsidRPr="001B2A64">
        <w:rPr>
          <w:noProof/>
          <w:szCs w:val="24"/>
        </w:rPr>
        <w:t xml:space="preserve"> sách</w:t>
      </w:r>
    </w:p>
    <w:p w14:paraId="4D94D61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Bước2: Presentation sẽ đóng gói và gửi thông tin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xuống Dataservice</w:t>
      </w:r>
    </w:p>
    <w:p w14:paraId="61E5052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cho Controller</w:t>
      </w:r>
      <w:r w:rsidRPr="00750B4C">
        <w:rPr>
          <w:lang w:val="en-US"/>
        </w:rPr>
        <w:t xml:space="preserve"> </w:t>
      </w:r>
      <w:r>
        <w:rPr>
          <w:lang w:val="en-US"/>
        </w:rPr>
        <w:t>thông qua API</w:t>
      </w:r>
    </w:p>
    <w:p w14:paraId="2A033469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57FE5D0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 thực hiện query insert</w:t>
      </w:r>
    </w:p>
    <w:p w14:paraId="5444FC2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thực hiện insert và trả kết quả về cho Domain</w:t>
      </w:r>
    </w:p>
    <w:p w14:paraId="7589B5EF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kết quả cho Controller</w:t>
      </w:r>
    </w:p>
    <w:p w14:paraId="3F158F4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gói tin thông báo “Lập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>
        <w:rPr>
          <w:noProof/>
          <w:szCs w:val="24"/>
          <w:lang w:val="en-US"/>
        </w:rPr>
        <w:t>đền</w:t>
      </w:r>
      <w:r w:rsidRPr="001B2A64">
        <w:rPr>
          <w:noProof/>
          <w:szCs w:val="24"/>
        </w:rPr>
        <w:t xml:space="preserve"> sách</w:t>
      </w:r>
      <w:r>
        <w:rPr>
          <w:lang w:val="en-US"/>
        </w:rPr>
        <w:t xml:space="preserve"> thành công” thành json và trả về DataService</w:t>
      </w:r>
    </w:p>
    <w:p w14:paraId="39258D27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70A4D127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7DF8CA03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C6AD73D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D02CA2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24D04CB" w14:textId="77777777" w:rsidR="009114A2" w:rsidRDefault="009114A2" w:rsidP="009114A2">
      <w:pPr>
        <w:ind w:firstLine="720"/>
        <w:rPr>
          <w:lang w:val="en-US"/>
        </w:rPr>
      </w:pPr>
    </w:p>
    <w:p w14:paraId="5FBD8D3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5DFCDBB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A.5: Nếu dữ liệu không hợp lệ thì gửi về cho Controller thông báo lỗi, bỏ qua bước 6, 7</w:t>
      </w:r>
    </w:p>
    <w:p w14:paraId="75E4396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lastRenderedPageBreak/>
        <w:t>Bước A.6: Nếu quá trình insert xảy ra lỗi trả kết quả lỗi về cho Domain</w:t>
      </w:r>
    </w:p>
    <w:p w14:paraId="4F7A0BCA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Domain trả kết quả lỗi thì ghi log lỗi và trả thông báo “Có lỗi xảy ra ở phía Server” cho Controller</w:t>
      </w:r>
    </w:p>
    <w:p w14:paraId="18231E3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164B4262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603E5CA0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53745AB6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C8EA3C" w14:textId="77777777" w:rsidR="009114A2" w:rsidRPr="00461B58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461B58">
        <w:t>quản lý của thư viện</w:t>
      </w:r>
    </w:p>
    <w:p w14:paraId="03CECBC7" w14:textId="77777777" w:rsidR="009114A2" w:rsidRPr="00D166E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D166E9">
        <w:t>người dùng đang trong trang quản lý và ấn nút Nhập sách ở Sidebar</w:t>
      </w:r>
    </w:p>
    <w:p w14:paraId="2F6C4BD0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8A53F14" w14:textId="77777777" w:rsidR="009114A2" w:rsidRPr="009C44A3" w:rsidRDefault="009114A2" w:rsidP="009114A2">
      <w:pPr>
        <w:pStyle w:val="BodyText"/>
        <w:jc w:val="both"/>
      </w:pPr>
      <w:r w:rsidRPr="006E56ED">
        <w:t xml:space="preserve">Thành công: </w:t>
      </w:r>
      <w:r w:rsidRPr="008208DC">
        <w:t>Trả về thông báo “</w:t>
      </w:r>
      <w:r w:rsidRPr="00084705">
        <w:t>Lập</w:t>
      </w:r>
      <w:r w:rsidRPr="0074098A">
        <w:rPr>
          <w:noProof/>
          <w:szCs w:val="24"/>
        </w:rPr>
        <w:t xml:space="preserve"> </w:t>
      </w:r>
      <w:r w:rsidRPr="001B2A64">
        <w:rPr>
          <w:noProof/>
          <w:szCs w:val="24"/>
        </w:rPr>
        <w:t xml:space="preserve">phiếu </w:t>
      </w:r>
      <w:r w:rsidRPr="00C31D79">
        <w:rPr>
          <w:noProof/>
          <w:szCs w:val="24"/>
        </w:rPr>
        <w:t>đền</w:t>
      </w:r>
      <w:r w:rsidRPr="001B2A64">
        <w:rPr>
          <w:noProof/>
          <w:szCs w:val="24"/>
        </w:rPr>
        <w:t xml:space="preserve"> sách</w:t>
      </w:r>
      <w:r w:rsidRPr="00084705">
        <w:t xml:space="preserve"> thành công</w:t>
      </w:r>
      <w:r w:rsidRPr="008208DC">
        <w:t xml:space="preserve">” và </w:t>
      </w:r>
      <w:r w:rsidRPr="009C44A3">
        <w:t>thêm một dòng dữ liệu vào bảng Phiếu mượn sách.</w:t>
      </w:r>
    </w:p>
    <w:p w14:paraId="2671DE46" w14:textId="77777777" w:rsidR="009114A2" w:rsidRPr="00681B11" w:rsidRDefault="009114A2" w:rsidP="009114A2">
      <w:pPr>
        <w:pStyle w:val="BodyText"/>
        <w:jc w:val="both"/>
      </w:pPr>
      <w:r w:rsidRPr="006E56ED">
        <w:t xml:space="preserve">Thất bại: Màn hình sẽ pop-up hiển thị thông báo </w:t>
      </w:r>
      <w:r w:rsidRPr="00C27FF2">
        <w:t>“</w:t>
      </w:r>
      <w:r w:rsidRPr="00681B11">
        <w:t>Có lỗi xảy ra ở phía Server”</w:t>
      </w:r>
    </w:p>
    <w:p w14:paraId="7968EE81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992CB37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F8ADCAB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3" w:name="_Toc44862045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tên sách</w:t>
      </w:r>
      <w:bookmarkEnd w:id="43"/>
    </w:p>
    <w:p w14:paraId="2D403DE0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1492853B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40DED84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tên sách đang mượn</w:t>
      </w:r>
    </w:p>
    <w:p w14:paraId="355DCCED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6A8B701E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02592ECE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</w:p>
    <w:p w14:paraId="32654AA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Presentation sẽ đóng gói và gửi </w:t>
      </w:r>
      <w:r w:rsidRPr="00FE23E4">
        <w:rPr>
          <w:noProof/>
          <w:szCs w:val="24"/>
        </w:rPr>
        <w:t>tên sách</w:t>
      </w:r>
      <w:r w:rsidRPr="00386F54">
        <w:rPr>
          <w:noProof/>
          <w:szCs w:val="24"/>
        </w:rPr>
        <w:t xml:space="preserve"> đang mượn</w:t>
      </w:r>
      <w:r>
        <w:rPr>
          <w:lang w:val="en-US"/>
        </w:rPr>
        <w:t xml:space="preserve"> xuống Dataservice</w:t>
      </w:r>
    </w:p>
    <w:p w14:paraId="72ED12B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0BF44D4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364653D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chuyển dữ liệu và  yêu cầu Repository</w:t>
      </w:r>
    </w:p>
    <w:p w14:paraId="430A78C1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03C75950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11B9F355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25B8D0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E1944CB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6A710605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0D00EBB3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75EEB7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F7D4D31" w14:textId="77777777" w:rsidR="009114A2" w:rsidRDefault="009114A2" w:rsidP="009114A2">
      <w:pPr>
        <w:ind w:firstLine="720"/>
        <w:rPr>
          <w:lang w:val="en-US"/>
        </w:rPr>
      </w:pPr>
    </w:p>
    <w:p w14:paraId="55071390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B864F16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A.6: Nếu không có dữ liệu nào phù hợp, trả về NULL</w:t>
      </w:r>
    </w:p>
    <w:p w14:paraId="3A94B551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A.7: Nếu dữ liệu là NULL thì gửi về thông báo lỗi cho Controller</w:t>
      </w:r>
    </w:p>
    <w:p w14:paraId="75FCB259" w14:textId="77777777" w:rsidR="009114A2" w:rsidRPr="00F4409E" w:rsidRDefault="009114A2" w:rsidP="009114A2">
      <w:pPr>
        <w:ind w:firstLine="720"/>
        <w:rPr>
          <w:lang w:val="en-US"/>
        </w:rPr>
      </w:pPr>
      <w:r>
        <w:rPr>
          <w:lang w:val="en-US"/>
        </w:rPr>
        <w:t>Bước A.10: Nếu dữ liệu là thông báo lỗi thì hiển thị thông báo lỗi lên cho người dùng</w:t>
      </w:r>
    </w:p>
    <w:p w14:paraId="7A52FCEF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5CBE5FB9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0E6B22A3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F1C864E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445935ED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D76ABE7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CAD787D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tên sách đang mượn</w:t>
      </w:r>
    </w:p>
    <w:p w14:paraId="65F41665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00C095D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D02B79" w14:textId="77777777" w:rsidR="009114A2" w:rsidRPr="00487C6C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5209001" w14:textId="77777777" w:rsidR="009114A2" w:rsidRPr="00F4409E" w:rsidRDefault="009114A2" w:rsidP="009114A2">
      <w:pPr>
        <w:pStyle w:val="Heading2"/>
        <w:spacing w:line="360" w:lineRule="auto"/>
        <w:jc w:val="both"/>
        <w:rPr>
          <w:lang w:val="en-US"/>
        </w:rPr>
      </w:pPr>
      <w:bookmarkStart w:id="44" w:name="_Toc44862046"/>
      <w:r>
        <w:rPr>
          <w:lang w:val="en-US"/>
        </w:rPr>
        <w:t xml:space="preserve">Đặc tả Use-case </w:t>
      </w:r>
      <w:r w:rsidRPr="001B2A64">
        <w:rPr>
          <w:noProof/>
          <w:szCs w:val="24"/>
        </w:rPr>
        <w:t>Tìm kiếm độc giả theo mã ISBN</w:t>
      </w:r>
      <w:bookmarkEnd w:id="44"/>
    </w:p>
    <w:p w14:paraId="7D416867" w14:textId="77777777" w:rsidR="009114A2" w:rsidRDefault="009114A2" w:rsidP="009114A2">
      <w:pPr>
        <w:pStyle w:val="Heading3"/>
        <w:spacing w:line="360" w:lineRule="auto"/>
        <w:jc w:val="both"/>
      </w:pPr>
      <w:r>
        <w:t>Tóm tắt</w:t>
      </w:r>
    </w:p>
    <w:p w14:paraId="514F22F0" w14:textId="77777777" w:rsidR="009114A2" w:rsidRDefault="009114A2" w:rsidP="009114A2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3FC4433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</w:t>
      </w:r>
      <w:r w:rsidRPr="00FE23E4">
        <w:rPr>
          <w:noProof/>
          <w:szCs w:val="24"/>
        </w:rPr>
        <w:t>Tìm kiếm thông tin độc giả dựa theo mã ISBN của sách đang mượn</w:t>
      </w:r>
    </w:p>
    <w:p w14:paraId="5FD151C2" w14:textId="77777777" w:rsidR="009114A2" w:rsidRDefault="009114A2" w:rsidP="009114A2">
      <w:pPr>
        <w:pStyle w:val="Heading3"/>
        <w:spacing w:line="360" w:lineRule="auto"/>
        <w:jc w:val="both"/>
      </w:pPr>
      <w:r>
        <w:t>Dòng sự kiện</w:t>
      </w:r>
    </w:p>
    <w:p w14:paraId="7C3A7BA1" w14:textId="77777777" w:rsidR="009114A2" w:rsidRDefault="009114A2" w:rsidP="009114A2">
      <w:pPr>
        <w:pStyle w:val="Heading4"/>
        <w:spacing w:line="360" w:lineRule="auto"/>
        <w:jc w:val="both"/>
      </w:pPr>
      <w:r>
        <w:t>Dòng sự kiện chính</w:t>
      </w:r>
    </w:p>
    <w:p w14:paraId="6AA5CEDD" w14:textId="77777777" w:rsidR="009114A2" w:rsidRPr="00F21EE8" w:rsidRDefault="009114A2" w:rsidP="009114A2">
      <w:pPr>
        <w:pStyle w:val="BodyText"/>
        <w:jc w:val="both"/>
      </w:pPr>
      <w:r w:rsidRPr="006E56ED">
        <w:t xml:space="preserve">Bước 1: </w:t>
      </w:r>
      <w:r w:rsidRPr="00FE2449">
        <w:t xml:space="preserve">Người dùng nhập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</w:p>
    <w:p w14:paraId="75FDEC64" w14:textId="77777777" w:rsidR="009114A2" w:rsidRPr="002A1882" w:rsidRDefault="009114A2" w:rsidP="009114A2">
      <w:pPr>
        <w:pStyle w:val="BodyText"/>
        <w:jc w:val="both"/>
      </w:pPr>
      <w:r w:rsidRPr="002A1882">
        <w:t xml:space="preserve">Bước 2: Presentation sẽ đóng gói và gửi </w:t>
      </w:r>
      <w:r w:rsidRPr="00FE23E4">
        <w:rPr>
          <w:noProof/>
          <w:szCs w:val="24"/>
        </w:rPr>
        <w:t>mã ISBN của sách</w:t>
      </w:r>
      <w:r w:rsidRPr="00386F54">
        <w:rPr>
          <w:noProof/>
          <w:szCs w:val="24"/>
        </w:rPr>
        <w:t xml:space="preserve"> đang mượn</w:t>
      </w:r>
      <w:r w:rsidRPr="002A1882">
        <w:t xml:space="preserve"> xuống Dataservice</w:t>
      </w:r>
    </w:p>
    <w:p w14:paraId="2962BF0D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gửi API cho Controller</w:t>
      </w:r>
    </w:p>
    <w:p w14:paraId="4C481FFA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4: Controller nhận gói tin và chuyển dữ liệu xuống Domain</w:t>
      </w:r>
    </w:p>
    <w:p w14:paraId="05FF93E3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5: Domain kiểm tra tính đúng đắn của dữ liệu và yêu cầu Repository</w:t>
      </w:r>
    </w:p>
    <w:p w14:paraId="38D92BAE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6: Repository truy xuất thông tin người đang mượn sách và đóng gói thành danh sách Model, chuyển về cho Domain</w:t>
      </w:r>
    </w:p>
    <w:p w14:paraId="7E6D7F3C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7: Domain chuyển thành danh sách các ViewModel và chuyển cho Controller</w:t>
      </w:r>
    </w:p>
    <w:p w14:paraId="49B71682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8: Controller chuyển thành json và trả về DataService</w:t>
      </w:r>
    </w:p>
    <w:p w14:paraId="0FE760DB" w14:textId="77777777" w:rsidR="009114A2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9: DataService chuyển dữ liệu lên Presentation</w:t>
      </w:r>
    </w:p>
    <w:p w14:paraId="3A7B6D0D" w14:textId="77777777" w:rsidR="009114A2" w:rsidRPr="00F4409E" w:rsidRDefault="009114A2" w:rsidP="009114A2">
      <w:pPr>
        <w:pStyle w:val="BodyText"/>
        <w:jc w:val="both"/>
        <w:rPr>
          <w:lang w:val="en-US"/>
        </w:rPr>
      </w:pPr>
      <w:r>
        <w:rPr>
          <w:lang w:val="en-US"/>
        </w:rPr>
        <w:t>Bước 10: Presentation đưa lên giao diện cho người dùng</w:t>
      </w:r>
    </w:p>
    <w:p w14:paraId="2C136E1B" w14:textId="77777777" w:rsidR="009114A2" w:rsidRDefault="009114A2" w:rsidP="009114A2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0073C83F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74D5C278" w14:textId="77777777" w:rsidR="009114A2" w:rsidRDefault="009114A2" w:rsidP="009114A2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5679B9C7" w14:textId="77777777" w:rsidR="009114A2" w:rsidRDefault="009114A2" w:rsidP="009114A2">
      <w:pPr>
        <w:pStyle w:val="Heading3"/>
        <w:spacing w:line="360" w:lineRule="auto"/>
        <w:jc w:val="both"/>
      </w:pPr>
      <w:r>
        <w:t>Các yêu cầu đặc biệt</w:t>
      </w:r>
    </w:p>
    <w:p w14:paraId="16D8DD63" w14:textId="77777777" w:rsidR="009114A2" w:rsidRPr="00C4145D" w:rsidRDefault="009114A2" w:rsidP="009114A2">
      <w:pPr>
        <w:pStyle w:val="BodyText"/>
        <w:jc w:val="both"/>
      </w:pPr>
      <w:r w:rsidRPr="00C4145D">
        <w:t>Không có</w:t>
      </w:r>
    </w:p>
    <w:p w14:paraId="18B1ED7E" w14:textId="77777777" w:rsidR="009114A2" w:rsidRDefault="009114A2" w:rsidP="009114A2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CF0BC08" w14:textId="77777777" w:rsidR="009114A2" w:rsidRPr="00FE2449" w:rsidRDefault="009114A2" w:rsidP="009114A2">
      <w:pPr>
        <w:pStyle w:val="BodyText"/>
        <w:jc w:val="both"/>
      </w:pPr>
      <w:r w:rsidRPr="006E56ED">
        <w:t xml:space="preserve">Người dùng phải đăng nhập với Role là </w:t>
      </w:r>
      <w:r w:rsidRPr="00FE2449">
        <w:t>Quản Lý thư viện</w:t>
      </w:r>
    </w:p>
    <w:p w14:paraId="3A6A8720" w14:textId="77777777" w:rsidR="009114A2" w:rsidRPr="00FE2449" w:rsidRDefault="009114A2" w:rsidP="009114A2">
      <w:pPr>
        <w:pStyle w:val="BodyText"/>
        <w:jc w:val="both"/>
      </w:pPr>
      <w:r w:rsidRPr="006E56ED">
        <w:t xml:space="preserve">Use case được kích hoạt khi </w:t>
      </w:r>
      <w:r w:rsidRPr="00FE2449">
        <w:t xml:space="preserve">người dùng có nhu cầu xem </w:t>
      </w:r>
      <w:r w:rsidRPr="00FE23E4">
        <w:rPr>
          <w:noProof/>
          <w:szCs w:val="24"/>
        </w:rPr>
        <w:t xml:space="preserve">thông tin độc giả </w:t>
      </w:r>
      <w:r w:rsidRPr="00707CEE">
        <w:rPr>
          <w:noProof/>
          <w:szCs w:val="24"/>
        </w:rPr>
        <w:t>đ</w:t>
      </w:r>
      <w:r w:rsidRPr="00062FFD">
        <w:rPr>
          <w:noProof/>
          <w:szCs w:val="24"/>
        </w:rPr>
        <w:t xml:space="preserve">ang </w:t>
      </w:r>
      <w:r w:rsidRPr="00FE23E4">
        <w:rPr>
          <w:noProof/>
          <w:szCs w:val="24"/>
        </w:rPr>
        <w:t>mượn sách</w:t>
      </w:r>
    </w:p>
    <w:p w14:paraId="23CEB928" w14:textId="77777777" w:rsidR="009114A2" w:rsidRDefault="009114A2" w:rsidP="009114A2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CA207E6" w14:textId="77777777" w:rsidR="009114A2" w:rsidRPr="006E56ED" w:rsidRDefault="009114A2" w:rsidP="009114A2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</w:t>
      </w:r>
      <w:r w:rsidRPr="00FE23E4">
        <w:rPr>
          <w:noProof/>
          <w:szCs w:val="24"/>
        </w:rPr>
        <w:t>thông tin độc giả dựa theo mã ISBN của sách đang mượn</w:t>
      </w:r>
    </w:p>
    <w:p w14:paraId="7F15F09F" w14:textId="77777777" w:rsidR="009114A2" w:rsidRPr="006E56ED" w:rsidRDefault="009114A2" w:rsidP="009114A2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07BCFD73" w14:textId="77777777" w:rsidR="009114A2" w:rsidRDefault="009114A2" w:rsidP="009114A2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DB0BDE" w14:textId="0B88B136" w:rsidR="008E6B4A" w:rsidRPr="00BE6849" w:rsidRDefault="009114A2" w:rsidP="00BE6849">
      <w:pPr>
        <w:pStyle w:val="BodyText"/>
        <w:jc w:val="both"/>
      </w:pPr>
      <w:r>
        <w:rPr>
          <w:lang w:val="en-US"/>
        </w:rPr>
        <w:t>Không có</w:t>
      </w:r>
    </w:p>
    <w:p w14:paraId="11069895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5" w:name="_Toc44862047"/>
      <w:r>
        <w:rPr>
          <w:lang w:val="en-US"/>
        </w:rPr>
        <w:t>Đặc tả Use-case Xem báo cáo sách mượn theo tháng</w:t>
      </w:r>
      <w:bookmarkEnd w:id="45"/>
    </w:p>
    <w:p w14:paraId="451841C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EA04B3B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672EB66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mượn trong một tháng nhất định</w:t>
      </w:r>
    </w:p>
    <w:p w14:paraId="31BDA78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3CFFF0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A5CDCD8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0791462E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036D8974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1C3ED1A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0FCC09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B75360C" w14:textId="77777777" w:rsidR="00BD14B1" w:rsidRDefault="00BD14B1" w:rsidP="00BD14B1">
      <w:pPr>
        <w:ind w:firstLine="720"/>
        <w:rPr>
          <w:lang w:val="en-US"/>
        </w:rPr>
      </w:pPr>
    </w:p>
    <w:p w14:paraId="7E35CFAA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16CB9E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32574AA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EF9872E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5C3DF6E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mượn</w:t>
      </w:r>
    </w:p>
    <w:p w14:paraId="065F523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1E18D87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>ng sẽ hiển thị một hoặc một số sách được mượn trong thời giạn yêu cầu</w:t>
      </w:r>
    </w:p>
    <w:p w14:paraId="14FF3875" w14:textId="77777777" w:rsidR="00BD14B1" w:rsidRPr="006E56ED" w:rsidRDefault="00BD14B1" w:rsidP="00BD14B1">
      <w:pPr>
        <w:pStyle w:val="BodyText"/>
        <w:jc w:val="both"/>
      </w:pPr>
      <w:r w:rsidRPr="006E56ED">
        <w:lastRenderedPageBreak/>
        <w:t>Thất bại: Màn hình sẽ pop-up hiển thị thông báo “Không có dữ liệu”</w:t>
      </w:r>
    </w:p>
    <w:p w14:paraId="1E258DC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1BC409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4E06B7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6" w:name="_Toc44862048"/>
      <w:r>
        <w:rPr>
          <w:lang w:val="en-US"/>
        </w:rPr>
        <w:t>Đặc tả Use-case Xem báo cáo sách trả theo tháng</w:t>
      </w:r>
      <w:bookmarkEnd w:id="46"/>
    </w:p>
    <w:p w14:paraId="72A836AC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A4647F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3544972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trả trong một tháng nhất định</w:t>
      </w:r>
    </w:p>
    <w:p w14:paraId="23671EF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461AB56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9DEB7CD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103DEA19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5AF4533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A28408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53FC6E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BE08D9" w14:textId="77777777" w:rsidR="00BD14B1" w:rsidRDefault="00BD14B1" w:rsidP="00BD14B1">
      <w:pPr>
        <w:ind w:firstLine="720"/>
        <w:rPr>
          <w:lang w:val="en-US"/>
        </w:rPr>
      </w:pPr>
    </w:p>
    <w:p w14:paraId="2EE28D9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45FD8A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07CBAC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21D5E2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BB0C6E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trả</w:t>
      </w:r>
    </w:p>
    <w:p w14:paraId="47CB0DCB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3DCED0D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trả</w:t>
      </w:r>
      <w:r>
        <w:t xml:space="preserve"> trong thời giạn yêu cầu</w:t>
      </w:r>
    </w:p>
    <w:p w14:paraId="5D7EF06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9DA643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A44151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0E9A4D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7" w:name="_Toc44862049"/>
      <w:r>
        <w:rPr>
          <w:lang w:val="en-US"/>
        </w:rPr>
        <w:t>Đặc tả Use-case Xem báo cáo sách mượn theo tháng</w:t>
      </w:r>
      <w:bookmarkEnd w:id="47"/>
    </w:p>
    <w:p w14:paraId="3E64A5D7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63B009F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093B399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đã nhập vào hệ thống trong một tháng nhất định</w:t>
      </w:r>
    </w:p>
    <w:p w14:paraId="0D5DB44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ED9A40A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B6CE2E6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3B4940FC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01D0BAF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3FA1A3B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712ABB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251EB69" w14:textId="77777777" w:rsidR="00BD14B1" w:rsidRDefault="00BD14B1" w:rsidP="00BD14B1">
      <w:pPr>
        <w:ind w:firstLine="720"/>
        <w:rPr>
          <w:lang w:val="en-US"/>
        </w:rPr>
      </w:pPr>
    </w:p>
    <w:p w14:paraId="506994E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D82F26E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39B57DB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98623A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A11C4B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nhập vào hệ thống</w:t>
      </w:r>
    </w:p>
    <w:p w14:paraId="26B533B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08CED83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nhập</w:t>
      </w:r>
      <w:r>
        <w:t xml:space="preserve"> trong thời giạn yêu cầu</w:t>
      </w:r>
    </w:p>
    <w:p w14:paraId="098076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2058C4D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884808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E44017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8" w:name="_Toc44862050"/>
      <w:r>
        <w:rPr>
          <w:lang w:val="en-US"/>
        </w:rPr>
        <w:t>Đặc tả Use-case Xem báo cáo sách bị mất theo tháng</w:t>
      </w:r>
      <w:bookmarkEnd w:id="48"/>
    </w:p>
    <w:p w14:paraId="71F8986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8FAA7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7307A9F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bị mất vào hệ thống trong một tháng nhất định</w:t>
      </w:r>
    </w:p>
    <w:p w14:paraId="08108EA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E3C499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6F649DDD" w14:textId="77777777" w:rsidR="007A5029" w:rsidRPr="000E0B8B" w:rsidRDefault="007A5029" w:rsidP="007A5029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chọn tháng cần báo cáo</w:t>
      </w:r>
    </w:p>
    <w:p w14:paraId="0209294A" w14:textId="77777777" w:rsidR="007A5029" w:rsidRDefault="007A5029" w:rsidP="007A5029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tải báo cáo lên</w:t>
      </w:r>
    </w:p>
    <w:p w14:paraId="1D0468F1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D3AB93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60E1929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8C233A7" w14:textId="77777777" w:rsidR="00BD14B1" w:rsidRDefault="00BD14B1" w:rsidP="00BD14B1">
      <w:pPr>
        <w:ind w:firstLine="720"/>
        <w:rPr>
          <w:lang w:val="en-US"/>
        </w:rPr>
      </w:pPr>
    </w:p>
    <w:p w14:paraId="15AEC85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6D48465C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8C01D54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D31D431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0BA629E1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bị mất</w:t>
      </w:r>
    </w:p>
    <w:p w14:paraId="00A15A8F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91BCDCE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</w:t>
      </w:r>
      <w:r w:rsidRPr="009114A2">
        <w:t>bị mất</w:t>
      </w:r>
      <w:r>
        <w:t xml:space="preserve"> trong thời giạn yêu cầu</w:t>
      </w:r>
    </w:p>
    <w:p w14:paraId="4AB337F8" w14:textId="77777777" w:rsidR="00BD14B1" w:rsidRPr="006E56ED" w:rsidRDefault="00BD14B1" w:rsidP="00BD14B1">
      <w:pPr>
        <w:pStyle w:val="BodyText"/>
        <w:jc w:val="both"/>
      </w:pPr>
      <w:r w:rsidRPr="006E56ED">
        <w:lastRenderedPageBreak/>
        <w:t>Thất bại: Màn hình sẽ pop-up hiển thị thông báo “Không có dữ liệu”</w:t>
      </w:r>
    </w:p>
    <w:p w14:paraId="58770C1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A18D1B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532F648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49" w:name="_Toc44862051"/>
      <w:r>
        <w:rPr>
          <w:lang w:val="en-US"/>
        </w:rPr>
        <w:t>Đặc tả Use-case Xem báo cáo sách được thanh lý theo tháng</w:t>
      </w:r>
      <w:bookmarkEnd w:id="49"/>
    </w:p>
    <w:p w14:paraId="1F1F11F5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600A9C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627D7BCC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Xem danh sách các sách được thanh lý vào hệ thống trong một tháng nhất định</w:t>
      </w:r>
    </w:p>
    <w:p w14:paraId="030338C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DA5BA7B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9EFBD27" w14:textId="7C5AF438" w:rsidR="00BD14B1" w:rsidRPr="000E0B8B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0E0B8B">
        <w:rPr>
          <w:lang w:val="en-US"/>
        </w:rPr>
        <w:t xml:space="preserve">Người dùng chọn tháng </w:t>
      </w:r>
      <w:r w:rsidR="007A5029">
        <w:rPr>
          <w:lang w:val="en-US"/>
        </w:rPr>
        <w:t>cần báo cáo</w:t>
      </w:r>
    </w:p>
    <w:p w14:paraId="0D38620E" w14:textId="76CA3115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7A5029">
        <w:rPr>
          <w:lang w:val="en-US"/>
        </w:rPr>
        <w:t>Hệ thống tải báo cáo lên</w:t>
      </w:r>
    </w:p>
    <w:p w14:paraId="6697E0B5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6B94762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9851C9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2A7B5A3" w14:textId="77777777" w:rsidR="00BD14B1" w:rsidRDefault="00BD14B1" w:rsidP="00BD14B1">
      <w:pPr>
        <w:ind w:firstLine="720"/>
        <w:rPr>
          <w:lang w:val="en-US"/>
        </w:rPr>
      </w:pPr>
    </w:p>
    <w:p w14:paraId="177C0D7C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0D1E1E2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77751F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8FAF52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E45A0A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người dùng có nhu cầu xem báo cáo về sách được thanh lý</w:t>
      </w:r>
    </w:p>
    <w:p w14:paraId="5031D60D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2ED9C66" w14:textId="77777777" w:rsidR="00BD14B1" w:rsidRPr="006E56ED" w:rsidRDefault="00BD14B1" w:rsidP="00BD14B1">
      <w:pPr>
        <w:pStyle w:val="BodyText"/>
        <w:jc w:val="both"/>
      </w:pPr>
      <w:r w:rsidRPr="006E56ED">
        <w:t>Thành công: Màn hình tương tác người dù</w:t>
      </w:r>
      <w:r>
        <w:t xml:space="preserve">ng sẽ hiển thị một hoặc một số sách được </w:t>
      </w:r>
      <w:r w:rsidRPr="009114A2">
        <w:t>thanh lý</w:t>
      </w:r>
      <w:r>
        <w:t xml:space="preserve"> trong thời giạn yêu cầu</w:t>
      </w:r>
    </w:p>
    <w:p w14:paraId="1095A93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588919E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1EB400A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A8A9814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0" w:name="_Toc44862052"/>
      <w:r>
        <w:rPr>
          <w:lang w:val="en-US"/>
        </w:rPr>
        <w:t>Đặc tả Use-case Thêm nhà xuất bản</w:t>
      </w:r>
      <w:bookmarkEnd w:id="50"/>
    </w:p>
    <w:p w14:paraId="31F9300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FB53512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25C1BEEB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nhà xuất bản vào hệ thống</w:t>
      </w:r>
    </w:p>
    <w:p w14:paraId="14C60CDF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CE89624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268AE75B" w14:textId="0F9C0BD1" w:rsidR="00B6546E" w:rsidRP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Pr="009114A2">
        <w:t xml:space="preserve">Người dùng nhập tên </w:t>
      </w:r>
      <w:r>
        <w:rPr>
          <w:lang w:val="en-US"/>
        </w:rPr>
        <w:t>nhà xuất bản và bấm nút Thêm</w:t>
      </w:r>
    </w:p>
    <w:p w14:paraId="39DA4A60" w14:textId="0F34E222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2: Hệ thống thêm nhà xuất bản vào cơ sở dữ liệu</w:t>
      </w:r>
    </w:p>
    <w:p w14:paraId="6E18C4B0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3E98C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77832CE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941F63B" w14:textId="77777777" w:rsidR="00BD14B1" w:rsidRDefault="00BD14B1" w:rsidP="00BD14B1">
      <w:pPr>
        <w:ind w:firstLine="720"/>
        <w:rPr>
          <w:lang w:val="en-US"/>
        </w:rPr>
      </w:pPr>
    </w:p>
    <w:p w14:paraId="229016C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AF295E7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6D8C3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0AA11C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1777A37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63C67587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4F979FF6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6E06F58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B1C47AD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6F6A758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2F7E993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26C96A77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1" w:name="_Toc44862053"/>
      <w:r>
        <w:rPr>
          <w:lang w:val="en-US"/>
        </w:rPr>
        <w:t>Đặc tả Use-case Xóa nhà xuất bản</w:t>
      </w:r>
      <w:bookmarkEnd w:id="51"/>
    </w:p>
    <w:p w14:paraId="18061EA4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3DD2310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3AF9CE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nhà xuất bản khỏi hệ thống</w:t>
      </w:r>
    </w:p>
    <w:p w14:paraId="43232F12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7D1A79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A7A9BF7" w14:textId="77777777" w:rsid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bấm vào nút xóa cuối thông tin tác giả</w:t>
      </w:r>
    </w:p>
    <w:p w14:paraId="5CBE2D9E" w14:textId="77777777" w:rsidR="00B6546E" w:rsidRPr="00BE27D7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hiển thị dialog xác nhận</w:t>
      </w:r>
    </w:p>
    <w:p w14:paraId="06E8ECE7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bấm OK để xác nhận</w:t>
      </w:r>
    </w:p>
    <w:p w14:paraId="5D54E069" w14:textId="4D60AF09" w:rsidR="00BD14B1" w:rsidRPr="00F4409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xóa dữ liệu tác giả</w:t>
      </w:r>
    </w:p>
    <w:p w14:paraId="1C32110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7C4478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FF90E4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0A502B9" w14:textId="77777777" w:rsidR="00BD14B1" w:rsidRDefault="00BD14B1" w:rsidP="00BD14B1">
      <w:pPr>
        <w:ind w:firstLine="720"/>
        <w:rPr>
          <w:lang w:val="en-US"/>
        </w:rPr>
      </w:pPr>
    </w:p>
    <w:p w14:paraId="756639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DBE188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30BFC5B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80FD843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2E86EB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9EB227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5C950DFC" w14:textId="77777777" w:rsidR="00BD14B1" w:rsidRPr="009114A2" w:rsidRDefault="00BD14B1" w:rsidP="00BD14B1">
      <w:pPr>
        <w:pStyle w:val="BodyText"/>
        <w:jc w:val="both"/>
      </w:pPr>
      <w:r w:rsidRPr="006E56ED">
        <w:lastRenderedPageBreak/>
        <w:t xml:space="preserve">Use case được kích hoạt khi </w:t>
      </w:r>
      <w:r w:rsidRPr="009114A2">
        <w:t>cần xóa nhà xuất bản khỏi hệ thống</w:t>
      </w:r>
    </w:p>
    <w:p w14:paraId="5D465A95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F0DDE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219A17C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C54CEF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C94A70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DD9C64F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2" w:name="_Toc44862054"/>
      <w:r>
        <w:rPr>
          <w:lang w:val="en-US"/>
        </w:rPr>
        <w:t>Đặc tả Use-case Chỉnh sửa tên nhà xuất bản</w:t>
      </w:r>
      <w:bookmarkEnd w:id="52"/>
    </w:p>
    <w:p w14:paraId="2699B91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25D781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6D53665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nhà xuất bản trong hệ thống</w:t>
      </w:r>
    </w:p>
    <w:p w14:paraId="3C9475F7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67E643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793B5AA6" w14:textId="1060D310" w:rsidR="00B6546E" w:rsidRDefault="00B6546E" w:rsidP="00B6546E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rPr>
          <w:lang w:val="en-US"/>
        </w:rPr>
        <w:t>Người dùng bấm vào tên nhà xuất bản cần chỉnh sửa</w:t>
      </w:r>
    </w:p>
    <w:p w14:paraId="75119ABF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mở trang chỉnh sửa và hiển thị</w:t>
      </w:r>
    </w:p>
    <w:p w14:paraId="3F6A88BF" w14:textId="77777777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nhập tên mới và bấm OK</w:t>
      </w:r>
    </w:p>
    <w:p w14:paraId="750CEEDC" w14:textId="77777777" w:rsidR="00B6546E" w:rsidRPr="00F4409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cập nhập tên mới</w:t>
      </w:r>
    </w:p>
    <w:p w14:paraId="23FA2322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E22A52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22265575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E52E69B" w14:textId="4C658217" w:rsidR="00BD14B1" w:rsidRDefault="00BD14B1" w:rsidP="00B6546E">
      <w:pPr>
        <w:rPr>
          <w:lang w:val="en-US"/>
        </w:rPr>
      </w:pPr>
    </w:p>
    <w:p w14:paraId="526E767F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2C4B58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7F761D7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71555B6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72A19F3E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nhà xuất bản bị sai và cần sửa tên mới trong hệ thống</w:t>
      </w:r>
    </w:p>
    <w:p w14:paraId="3D66F959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2788D7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5D90386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016902FA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4A3D563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C3E0306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3" w:name="_Toc44862055"/>
      <w:r>
        <w:rPr>
          <w:lang w:val="en-US"/>
        </w:rPr>
        <w:t>Đặc tả Use-case Truy xuất danh sách tên nhà xuất bản</w:t>
      </w:r>
      <w:bookmarkEnd w:id="53"/>
    </w:p>
    <w:p w14:paraId="4206A3CE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13C6F4E3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52AD5891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lastRenderedPageBreak/>
        <w:t>Mô tả: Tra cứu thông tin của tất cả nhà xuất bản trong hệ thống</w:t>
      </w:r>
    </w:p>
    <w:p w14:paraId="5F2BA40A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28410D05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DAC6B03" w14:textId="77777777" w:rsidR="00B6546E" w:rsidRPr="0089448F" w:rsidRDefault="00B6546E" w:rsidP="00B6546E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>
        <w:rPr>
          <w:lang w:val="en-US"/>
        </w:rPr>
        <w:t>truy cập vào trang quản lý</w:t>
      </w:r>
    </w:p>
    <w:p w14:paraId="2A92135B" w14:textId="419D44EC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2: Vào chức năng quản lý nhà xuất bản</w:t>
      </w:r>
    </w:p>
    <w:p w14:paraId="40FD458D" w14:textId="6EA079E5" w:rsidR="00B6546E" w:rsidRDefault="00B6546E" w:rsidP="00B6546E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tải nhà xuất bản lên thành danh sách cho người dùng</w:t>
      </w:r>
    </w:p>
    <w:p w14:paraId="23466D9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FE7041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95803C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E656460" w14:textId="77777777" w:rsidR="00BD14B1" w:rsidRDefault="00BD14B1" w:rsidP="00BD14B1">
      <w:pPr>
        <w:ind w:firstLine="720"/>
        <w:rPr>
          <w:lang w:val="en-US"/>
        </w:rPr>
      </w:pPr>
    </w:p>
    <w:p w14:paraId="22C88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0179044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AA58C42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C027480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653C4480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41CDD8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6B8DFC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nhà xuất bản</w:t>
      </w:r>
    </w:p>
    <w:p w14:paraId="2332E5C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72A4AB1F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nhà xuất bản</w:t>
      </w:r>
    </w:p>
    <w:p w14:paraId="3245C331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395DFD40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5C960E8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nhà xuất bản</w:t>
      </w:r>
    </w:p>
    <w:p w14:paraId="79978A41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nhà xuất bản</w:t>
      </w:r>
    </w:p>
    <w:p w14:paraId="459FE7FC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2293788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4" w:name="_Toc44862056"/>
      <w:r>
        <w:rPr>
          <w:lang w:val="en-US"/>
        </w:rPr>
        <w:t>Đặc tả Use-case Thêm tác giả</w:t>
      </w:r>
      <w:bookmarkEnd w:id="54"/>
    </w:p>
    <w:p w14:paraId="0E82AB0F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5E908C9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1802D28D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Thêm tên tác giả vào hệ thống</w:t>
      </w:r>
    </w:p>
    <w:p w14:paraId="3F54224C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9B4847F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3D4BA92B" w14:textId="35248994" w:rsidR="00BD14B1" w:rsidRPr="00B6546E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Pr="009114A2">
        <w:t>Người dùng nhập tên tác giả</w:t>
      </w:r>
      <w:r w:rsidR="00B6546E">
        <w:rPr>
          <w:lang w:val="en-US"/>
        </w:rPr>
        <w:t xml:space="preserve"> và bấm nút Thêm</w:t>
      </w:r>
    </w:p>
    <w:p w14:paraId="1AA5B6D5" w14:textId="0303C1FE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B6546E">
        <w:rPr>
          <w:lang w:val="en-US"/>
        </w:rPr>
        <w:t>Hệ thống thêm tác giả vào cơ sở dữ liệu</w:t>
      </w:r>
    </w:p>
    <w:p w14:paraId="6263C58B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3: Dataservice chuyển thành json và gọi API của Controller</w:t>
      </w:r>
    </w:p>
    <w:p w14:paraId="2D5B529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lastRenderedPageBreak/>
        <w:t>Các dòng sự kiện khác</w:t>
      </w:r>
    </w:p>
    <w:p w14:paraId="237BA4A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968469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068602E" w14:textId="77777777" w:rsidR="00BD14B1" w:rsidRDefault="00BD14B1" w:rsidP="00BD14B1">
      <w:pPr>
        <w:ind w:firstLine="720"/>
        <w:rPr>
          <w:lang w:val="en-US"/>
        </w:rPr>
      </w:pPr>
    </w:p>
    <w:p w14:paraId="0F3E71F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69A705D7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479805A3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E1D13B6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2C89EA4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1ECC835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33C9781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tác giả mới cần thêm vào hệ thống</w:t>
      </w:r>
    </w:p>
    <w:p w14:paraId="5311C8BA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6C4E596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14C838A8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60324B1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047784D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782F79D3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5" w:name="_Toc44862057"/>
      <w:r>
        <w:rPr>
          <w:lang w:val="en-US"/>
        </w:rPr>
        <w:t>Đặc tả Use-case Xóa tác giả</w:t>
      </w:r>
      <w:bookmarkEnd w:id="55"/>
    </w:p>
    <w:p w14:paraId="5061986D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4B216257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AC68E27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Xóa tên tác giả khỏi hệ thống</w:t>
      </w:r>
    </w:p>
    <w:p w14:paraId="0E4853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07AE730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A7E9C0B" w14:textId="41D59E6F" w:rsidR="00BD14B1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F359C6">
        <w:rPr>
          <w:lang w:val="en-US"/>
        </w:rPr>
        <w:t>Người dùng bấm vào nút xóa cuối thông tin tác giả</w:t>
      </w:r>
    </w:p>
    <w:p w14:paraId="7635320D" w14:textId="7A994925" w:rsidR="00BD14B1" w:rsidRPr="00BE27D7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F359C6">
        <w:rPr>
          <w:lang w:val="en-US"/>
        </w:rPr>
        <w:t>Hệ thống hiển thị dialog xác nhận</w:t>
      </w:r>
    </w:p>
    <w:p w14:paraId="71CE17AD" w14:textId="6922E8B0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720999">
        <w:rPr>
          <w:lang w:val="en-US"/>
        </w:rPr>
        <w:t>Người dùng bấm OK để xác nhận</w:t>
      </w:r>
    </w:p>
    <w:p w14:paraId="473584B4" w14:textId="529F6B78" w:rsidR="00BD14B1" w:rsidRPr="00F4409E" w:rsidRDefault="00BD14B1" w:rsidP="00720999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4: </w:t>
      </w:r>
      <w:r w:rsidR="00720999">
        <w:rPr>
          <w:lang w:val="en-US"/>
        </w:rPr>
        <w:t>Hệ thống xóa dữ liệu tác giả</w:t>
      </w:r>
    </w:p>
    <w:p w14:paraId="6B30D5EA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B8B5AC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C259BE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9DB5F3D" w14:textId="77777777" w:rsidR="00BD14B1" w:rsidRDefault="00BD14B1" w:rsidP="00BD14B1">
      <w:pPr>
        <w:ind w:firstLine="720"/>
        <w:rPr>
          <w:lang w:val="en-US"/>
        </w:rPr>
      </w:pPr>
    </w:p>
    <w:p w14:paraId="3FE16AF8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5D194B2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4423A0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4BB8A4FD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59E4938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246B8B8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CD3F3D6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</w:t>
      </w:r>
      <w:r w:rsidRPr="009114A2">
        <w:t>cần xóa tác giả khỏi hệ thống</w:t>
      </w:r>
    </w:p>
    <w:p w14:paraId="7A3E2B03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3E04FCDD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0657DFA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309EDBE7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5966FEF7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5F501F99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6" w:name="_Toc44862058"/>
      <w:r>
        <w:rPr>
          <w:lang w:val="en-US"/>
        </w:rPr>
        <w:t>Đặc tả Use-case Chỉnh sửa tác giả</w:t>
      </w:r>
      <w:bookmarkEnd w:id="56"/>
    </w:p>
    <w:p w14:paraId="1FD91091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655D584D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1162B4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Sửa tên tác giả trong hệ thống</w:t>
      </w:r>
    </w:p>
    <w:p w14:paraId="3B048056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36BC4121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943F3A1" w14:textId="52E3DAC1" w:rsidR="00BD14B1" w:rsidRDefault="00BD14B1" w:rsidP="00540B8F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540B8F">
        <w:rPr>
          <w:lang w:val="en-US"/>
        </w:rPr>
        <w:t>Người dùng bấm vào tên tác giả cần chỉnh sửa</w:t>
      </w:r>
    </w:p>
    <w:p w14:paraId="0A4C0AC3" w14:textId="5DAFB113" w:rsidR="00540B8F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2: Hệ thống mở trang chỉnh sửa và hiển thị</w:t>
      </w:r>
    </w:p>
    <w:p w14:paraId="38291300" w14:textId="7277A25E" w:rsidR="00540B8F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3: Người dùng nhập tên mới và bấm OK</w:t>
      </w:r>
    </w:p>
    <w:p w14:paraId="41925419" w14:textId="060A94A0" w:rsidR="00540B8F" w:rsidRPr="00F4409E" w:rsidRDefault="00540B8F" w:rsidP="00540B8F">
      <w:pPr>
        <w:pStyle w:val="BodyText"/>
        <w:jc w:val="both"/>
        <w:rPr>
          <w:lang w:val="en-US"/>
        </w:rPr>
      </w:pPr>
      <w:r>
        <w:rPr>
          <w:lang w:val="en-US"/>
        </w:rPr>
        <w:t>Bước 4: Hệ thống cập nhập tên mới</w:t>
      </w:r>
    </w:p>
    <w:p w14:paraId="5EE61BA3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CBF263D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0C2ACCD4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1008C3F" w14:textId="77777777" w:rsidR="00BD14B1" w:rsidRDefault="00BD14B1" w:rsidP="00BD14B1">
      <w:pPr>
        <w:ind w:firstLine="720"/>
        <w:rPr>
          <w:lang w:val="en-US"/>
        </w:rPr>
      </w:pPr>
    </w:p>
    <w:p w14:paraId="6D1145AB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AAAA9D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Bước A.5: Nếu dữ liệu không hợp lệ sẽ bỏ qua bước 6, 7 và gửi thông báo thất bại về Controller</w:t>
      </w:r>
    </w:p>
    <w:p w14:paraId="10421BD6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533290D8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5EB9FD6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4B5FA7C3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FB3C792" w14:textId="77777777" w:rsidR="00BD14B1" w:rsidRPr="009114A2" w:rsidRDefault="00BD14B1" w:rsidP="00BD14B1">
      <w:pPr>
        <w:pStyle w:val="BodyText"/>
        <w:jc w:val="both"/>
      </w:pPr>
      <w:r w:rsidRPr="006E56ED">
        <w:t>Use case được kích hoạt khi có</w:t>
      </w:r>
      <w:r w:rsidRPr="009114A2">
        <w:t xml:space="preserve"> tên</w:t>
      </w:r>
      <w:r w:rsidRPr="006E56ED">
        <w:t xml:space="preserve"> </w:t>
      </w:r>
      <w:r w:rsidRPr="009114A2">
        <w:t>tác giả bị sai và cần sửa tên mới trong hệ thống</w:t>
      </w:r>
    </w:p>
    <w:p w14:paraId="1EFBFCD0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441E8A0F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62A33AC3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</w:t>
      </w:r>
      <w:r w:rsidRPr="009114A2">
        <w:t>Thêm thất bại</w:t>
      </w:r>
      <w:r w:rsidRPr="006E56ED">
        <w:t>”</w:t>
      </w:r>
    </w:p>
    <w:p w14:paraId="2B123876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50CD6BD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089702A1" w14:textId="77777777" w:rsidR="00BD14B1" w:rsidRPr="00F4409E" w:rsidRDefault="00BD14B1" w:rsidP="00BD14B1">
      <w:pPr>
        <w:pStyle w:val="Heading2"/>
        <w:spacing w:line="360" w:lineRule="auto"/>
        <w:jc w:val="both"/>
        <w:rPr>
          <w:lang w:val="en-US"/>
        </w:rPr>
      </w:pPr>
      <w:bookmarkStart w:id="57" w:name="_Toc44862059"/>
      <w:r>
        <w:rPr>
          <w:lang w:val="en-US"/>
        </w:rPr>
        <w:lastRenderedPageBreak/>
        <w:t>Đặc tả Use-case Truy xuất danh sách tác giả</w:t>
      </w:r>
      <w:bookmarkEnd w:id="57"/>
    </w:p>
    <w:p w14:paraId="244C989B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29873C0A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Nhân viên thư viện</w:t>
      </w:r>
    </w:p>
    <w:p w14:paraId="44171B48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Tra cứu thông tin của tất cả tác giả trong hệ thống</w:t>
      </w:r>
    </w:p>
    <w:p w14:paraId="457E7638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1F8A0CC0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0E17E364" w14:textId="050F99F8" w:rsidR="00BD14B1" w:rsidRPr="0089448F" w:rsidRDefault="00BD14B1" w:rsidP="00BD14B1">
      <w:pPr>
        <w:pStyle w:val="BodyText"/>
        <w:jc w:val="both"/>
        <w:rPr>
          <w:lang w:val="en-US"/>
        </w:rPr>
      </w:pPr>
      <w:r w:rsidRPr="009114A2">
        <w:t xml:space="preserve">Bước 1: Người dùng </w:t>
      </w:r>
      <w:r w:rsidR="0089448F">
        <w:rPr>
          <w:lang w:val="en-US"/>
        </w:rPr>
        <w:t>truy cập vào trang quản lý</w:t>
      </w:r>
    </w:p>
    <w:p w14:paraId="457B2B4D" w14:textId="60C0B04B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2: </w:t>
      </w:r>
      <w:r w:rsidR="0089448F">
        <w:rPr>
          <w:lang w:val="en-US"/>
        </w:rPr>
        <w:t>Vào chức năng quản lý tác giả</w:t>
      </w:r>
    </w:p>
    <w:p w14:paraId="5CC20F36" w14:textId="6920F85F" w:rsidR="0089448F" w:rsidRDefault="0089448F" w:rsidP="0089448F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tải tác giả lên thành danh sách cho người dùng</w:t>
      </w:r>
    </w:p>
    <w:p w14:paraId="452883C9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E549BB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4EE5E82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084755" w14:textId="77777777" w:rsidR="00BD14B1" w:rsidRDefault="00BD14B1" w:rsidP="00BD14B1">
      <w:pPr>
        <w:ind w:firstLine="720"/>
        <w:rPr>
          <w:lang w:val="en-US"/>
        </w:rPr>
      </w:pPr>
    </w:p>
    <w:p w14:paraId="09A56AF0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2A04319C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7DEFFEE4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B126D22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0CF19862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2B6F91CA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</w:t>
      </w:r>
      <w:r w:rsidRPr="009114A2">
        <w:t>một trong các role của nhân viên thư viện</w:t>
      </w:r>
    </w:p>
    <w:p w14:paraId="7238AFF9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nhu cầu xem danh sách tác giả</w:t>
      </w:r>
    </w:p>
    <w:p w14:paraId="03C3C924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090809ED" w14:textId="77777777" w:rsidR="00BD14B1" w:rsidRPr="009114A2" w:rsidRDefault="00BD14B1" w:rsidP="00BD14B1">
      <w:pPr>
        <w:pStyle w:val="BodyText"/>
        <w:jc w:val="both"/>
      </w:pPr>
      <w:r w:rsidRPr="006E56ED">
        <w:t xml:space="preserve">Thành công: Màn hình tương tác người dùng sẽ hiển thị </w:t>
      </w:r>
      <w:r w:rsidRPr="009114A2">
        <w:t>danh sách tác giả</w:t>
      </w:r>
    </w:p>
    <w:p w14:paraId="14718425" w14:textId="77777777" w:rsidR="00BD14B1" w:rsidRPr="006E56ED" w:rsidRDefault="00BD14B1" w:rsidP="00BD14B1">
      <w:pPr>
        <w:pStyle w:val="BodyText"/>
        <w:jc w:val="both"/>
      </w:pPr>
      <w:r w:rsidRPr="006E56ED">
        <w:t>Thất bại: Màn hình sẽ pop-up hiển thị thông báo “Không có dữ liệu”</w:t>
      </w:r>
    </w:p>
    <w:p w14:paraId="61E73803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7E5CAA3F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Xóa tác giả</w:t>
      </w:r>
    </w:p>
    <w:p w14:paraId="43FC26F3" w14:textId="77777777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Chỉnh sửa tác giả</w:t>
      </w:r>
    </w:p>
    <w:p w14:paraId="3B6F200E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Tạo thông tin đầu sách mới</w:t>
      </w:r>
    </w:p>
    <w:p w14:paraId="312D8284" w14:textId="77777777" w:rsidR="00BD14B1" w:rsidRPr="00F4409E" w:rsidRDefault="00BD14B1" w:rsidP="00BD14B1">
      <w:pPr>
        <w:pStyle w:val="Heading2"/>
        <w:rPr>
          <w:lang w:val="en-US"/>
        </w:rPr>
      </w:pPr>
      <w:bookmarkStart w:id="58" w:name="_Toc44862060"/>
      <w:r>
        <w:rPr>
          <w:lang w:val="en-US"/>
        </w:rPr>
        <w:t xml:space="preserve">Đặc tả Use-case </w:t>
      </w:r>
      <w:r w:rsidRPr="00783AB6">
        <w:rPr>
          <w:lang w:val="en-US"/>
        </w:rPr>
        <w:t>Thay đổi thời hạn chung của thẻ</w:t>
      </w:r>
      <w:bookmarkEnd w:id="58"/>
    </w:p>
    <w:p w14:paraId="39F4DC18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1AC4BE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49E8A5D3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thời hạn của thẻ thư viện</w:t>
      </w:r>
    </w:p>
    <w:p w14:paraId="7D2E5F6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770DE0E7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564DB9AE" w14:textId="52310BFB" w:rsidR="00C1293C" w:rsidRPr="00C1293C" w:rsidRDefault="00C1293C" w:rsidP="00C1293C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t xml:space="preserve">Người dùng nhập số </w:t>
      </w:r>
      <w:r>
        <w:rPr>
          <w:lang w:val="en-US"/>
        </w:rPr>
        <w:t>thời gian chung</w:t>
      </w:r>
      <w:r>
        <w:t xml:space="preserve"> mới</w:t>
      </w:r>
      <w:r>
        <w:rPr>
          <w:lang w:val="en-US"/>
        </w:rPr>
        <w:t xml:space="preserve"> của thẻ</w:t>
      </w:r>
    </w:p>
    <w:p w14:paraId="5C78633E" w14:textId="77777777" w:rsidR="00C1293C" w:rsidRDefault="00C1293C" w:rsidP="00C1293C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11843477" w14:textId="77777777" w:rsidR="00C1293C" w:rsidRDefault="00C1293C" w:rsidP="00C1293C">
      <w:pPr>
        <w:pStyle w:val="BodyText"/>
        <w:jc w:val="both"/>
        <w:rPr>
          <w:lang w:val="en-US"/>
        </w:rPr>
      </w:pPr>
      <w:r>
        <w:rPr>
          <w:lang w:val="en-US"/>
        </w:rPr>
        <w:lastRenderedPageBreak/>
        <w:t>Bước 3: Hệ thống cập nhật dữ liệu và gửi thông báo</w:t>
      </w:r>
    </w:p>
    <w:p w14:paraId="414003FC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4FE5B46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A460BA3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39459B" w14:textId="77777777" w:rsidR="00BD14B1" w:rsidRDefault="00BD14B1" w:rsidP="00BD14B1">
      <w:pPr>
        <w:ind w:firstLine="720"/>
        <w:rPr>
          <w:lang w:val="en-US"/>
        </w:rPr>
      </w:pPr>
    </w:p>
    <w:p w14:paraId="2C301989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4C506886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43C6A8A8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374115EA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6F28687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311FBEB0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9E33104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thời hạn chung của thẻ thư viện </w:t>
      </w:r>
    </w:p>
    <w:p w14:paraId="0BDC4072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1BA10EA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0CBC3A8C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C1EB579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3124A7AB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66411440" w14:textId="77777777" w:rsidR="00BD14B1" w:rsidRPr="00F4409E" w:rsidRDefault="00BD14B1" w:rsidP="00BD14B1">
      <w:pPr>
        <w:pStyle w:val="Heading2"/>
        <w:rPr>
          <w:lang w:val="en-US"/>
        </w:rPr>
      </w:pPr>
      <w:bookmarkStart w:id="59" w:name="_Toc44862061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sách mượn tối đa</w:t>
      </w:r>
      <w:bookmarkEnd w:id="59"/>
    </w:p>
    <w:p w14:paraId="69B2BFE0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0977F268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599B4730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>Mô tả: Thay đổi số sách mượn tối đa</w:t>
      </w:r>
    </w:p>
    <w:p w14:paraId="3506DA40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62EF8C9C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481B602C" w14:textId="09CEF7CF" w:rsidR="00592561" w:rsidRPr="00592561" w:rsidRDefault="00592561" w:rsidP="00592561">
      <w:pPr>
        <w:pStyle w:val="BodyText"/>
        <w:jc w:val="both"/>
        <w:rPr>
          <w:lang w:val="en-US"/>
        </w:rPr>
      </w:pPr>
      <w:r w:rsidRPr="006E56ED">
        <w:t xml:space="preserve">Bước 1: </w:t>
      </w:r>
      <w:r>
        <w:t xml:space="preserve">Người dùng nhập số </w:t>
      </w:r>
      <w:r>
        <w:rPr>
          <w:lang w:val="en-US"/>
        </w:rPr>
        <w:t>sách</w:t>
      </w:r>
      <w:r>
        <w:t xml:space="preserve"> mượn tối đa mới</w:t>
      </w:r>
    </w:p>
    <w:p w14:paraId="5D45441C" w14:textId="77777777" w:rsidR="00592561" w:rsidRDefault="00592561" w:rsidP="00592561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4552D4FE" w14:textId="77777777" w:rsidR="00592561" w:rsidRDefault="00592561" w:rsidP="00592561">
      <w:pPr>
        <w:pStyle w:val="BodyText"/>
        <w:jc w:val="both"/>
        <w:rPr>
          <w:lang w:val="en-US"/>
        </w:rPr>
      </w:pPr>
      <w:r>
        <w:rPr>
          <w:lang w:val="en-US"/>
        </w:rPr>
        <w:t>Bước 3: Hệ thống cập nhật dữ liệu và gửi thông báo</w:t>
      </w:r>
    </w:p>
    <w:p w14:paraId="575E5F7E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5A82543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54E4B976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65ABBFA7" w14:textId="77777777" w:rsidR="00BD14B1" w:rsidRDefault="00BD14B1" w:rsidP="00BD14B1">
      <w:pPr>
        <w:ind w:firstLine="720"/>
        <w:rPr>
          <w:lang w:val="en-US"/>
        </w:rPr>
      </w:pPr>
    </w:p>
    <w:p w14:paraId="08E45711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AECE225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2CAC7D69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7053E20F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5D144D23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lastRenderedPageBreak/>
        <w:t>Trạng thái hệ thống khi bắt đầu thực hiện Use-case</w:t>
      </w:r>
    </w:p>
    <w:p w14:paraId="6EE022EF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27A92842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 xml:space="preserve">yêu cầu thay đổi quy định về </w:t>
      </w:r>
      <w:r w:rsidRPr="009114A2">
        <w:rPr>
          <w:snapToGrid w:val="0"/>
        </w:rPr>
        <w:t>số sách mượn tối đa</w:t>
      </w:r>
      <w:r w:rsidRPr="009114A2">
        <w:t xml:space="preserve"> </w:t>
      </w:r>
    </w:p>
    <w:p w14:paraId="1F7A2227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2B7CF229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7362C703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2F79C02B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6CCDF1AF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33BDAC07" w14:textId="77777777" w:rsidR="00BD14B1" w:rsidRPr="00F4409E" w:rsidRDefault="00BD14B1" w:rsidP="00BD14B1">
      <w:pPr>
        <w:pStyle w:val="Heading2"/>
        <w:rPr>
          <w:lang w:val="en-US"/>
        </w:rPr>
      </w:pPr>
      <w:bookmarkStart w:id="60" w:name="_Toc44862062"/>
      <w:r>
        <w:rPr>
          <w:lang w:val="en-US"/>
        </w:rPr>
        <w:t xml:space="preserve">Đặc tả Use-case </w:t>
      </w:r>
      <w:r w:rsidRPr="00D61918">
        <w:rPr>
          <w:lang w:val="en-US"/>
        </w:rPr>
        <w:t>Thay đổi số ngày mượn tối đa</w:t>
      </w:r>
      <w:bookmarkEnd w:id="60"/>
    </w:p>
    <w:p w14:paraId="0E7D604A" w14:textId="77777777" w:rsidR="00BD14B1" w:rsidRDefault="00BD14B1" w:rsidP="00BD14B1">
      <w:pPr>
        <w:pStyle w:val="Heading3"/>
        <w:spacing w:line="360" w:lineRule="auto"/>
        <w:jc w:val="both"/>
      </w:pPr>
      <w:r>
        <w:t>Tóm tắt</w:t>
      </w:r>
    </w:p>
    <w:p w14:paraId="7AE39EE4" w14:textId="77777777" w:rsidR="00BD14B1" w:rsidRDefault="00BD14B1" w:rsidP="00BD14B1">
      <w:pPr>
        <w:pStyle w:val="BodyText"/>
        <w:jc w:val="both"/>
        <w:rPr>
          <w:snapToGrid w:val="0"/>
          <w:lang w:val="en-US"/>
        </w:rPr>
      </w:pPr>
      <w:r w:rsidRPr="00F4409E">
        <w:rPr>
          <w:snapToGrid w:val="0"/>
          <w:lang w:val="en-US"/>
        </w:rPr>
        <w:t>Actor:</w:t>
      </w:r>
      <w:r>
        <w:rPr>
          <w:snapToGrid w:val="0"/>
          <w:lang w:val="en-US"/>
        </w:rPr>
        <w:t xml:space="preserve"> Quản lý thư viện</w:t>
      </w:r>
    </w:p>
    <w:p w14:paraId="095390E2" w14:textId="77777777" w:rsidR="00BD14B1" w:rsidRPr="00F4409E" w:rsidRDefault="00BD14B1" w:rsidP="00BD14B1">
      <w:pPr>
        <w:pStyle w:val="BodyText"/>
        <w:jc w:val="both"/>
        <w:rPr>
          <w:lang w:val="en-US"/>
        </w:rPr>
      </w:pPr>
      <w:r>
        <w:rPr>
          <w:snapToGrid w:val="0"/>
          <w:lang w:val="en-US"/>
        </w:rPr>
        <w:t xml:space="preserve">Mô tả: Thay đổi </w:t>
      </w:r>
      <w:r w:rsidRPr="00D61918">
        <w:rPr>
          <w:snapToGrid w:val="0"/>
          <w:lang w:val="en-US"/>
        </w:rPr>
        <w:t>số ngày mượn tối đa</w:t>
      </w:r>
    </w:p>
    <w:p w14:paraId="65E9F1E9" w14:textId="77777777" w:rsidR="00BD14B1" w:rsidRDefault="00BD14B1" w:rsidP="00BD14B1">
      <w:pPr>
        <w:pStyle w:val="Heading3"/>
        <w:spacing w:line="360" w:lineRule="auto"/>
        <w:jc w:val="both"/>
      </w:pPr>
      <w:r>
        <w:t>Dòng sự kiện</w:t>
      </w:r>
    </w:p>
    <w:p w14:paraId="5AF2603E" w14:textId="77777777" w:rsidR="00BD14B1" w:rsidRDefault="00BD14B1" w:rsidP="00BD14B1">
      <w:pPr>
        <w:pStyle w:val="Heading4"/>
        <w:spacing w:line="360" w:lineRule="auto"/>
        <w:jc w:val="both"/>
      </w:pPr>
      <w:r>
        <w:t>Dòng sự kiện chính</w:t>
      </w:r>
    </w:p>
    <w:p w14:paraId="1F631A3E" w14:textId="41495BE4" w:rsidR="00BD14B1" w:rsidRPr="00592561" w:rsidRDefault="00BD14B1" w:rsidP="00BD14B1">
      <w:pPr>
        <w:pStyle w:val="BodyText"/>
        <w:jc w:val="both"/>
        <w:rPr>
          <w:lang w:val="en-US"/>
        </w:rPr>
      </w:pPr>
      <w:r w:rsidRPr="006E56ED">
        <w:t xml:space="preserve">Bước 1: </w:t>
      </w:r>
      <w:r w:rsidR="00592561">
        <w:t>Người dùng nhập số ngày mượn tối đa mới</w:t>
      </w:r>
    </w:p>
    <w:p w14:paraId="37F28FB2" w14:textId="51C4FE7C" w:rsidR="00BD14B1" w:rsidRDefault="00592561" w:rsidP="00BD14B1">
      <w:pPr>
        <w:pStyle w:val="BodyText"/>
        <w:jc w:val="both"/>
        <w:rPr>
          <w:lang w:val="en-US"/>
        </w:rPr>
      </w:pPr>
      <w:r>
        <w:rPr>
          <w:lang w:val="en-US"/>
        </w:rPr>
        <w:t>Bước 2: Người dùng bấm vào nút Cập nhật</w:t>
      </w:r>
    </w:p>
    <w:p w14:paraId="6F7F6AF7" w14:textId="4B39C422" w:rsidR="00BD14B1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 xml:space="preserve">Bước 3: </w:t>
      </w:r>
      <w:r w:rsidR="00592561">
        <w:rPr>
          <w:lang w:val="en-US"/>
        </w:rPr>
        <w:t>Hệ thống cập nhật dữ liệu và gửi thông báo</w:t>
      </w:r>
    </w:p>
    <w:p w14:paraId="022DE1C7" w14:textId="77777777" w:rsidR="00BD14B1" w:rsidRDefault="00BD14B1" w:rsidP="00BD14B1">
      <w:pPr>
        <w:pStyle w:val="Heading4"/>
        <w:spacing w:line="360" w:lineRule="auto"/>
        <w:jc w:val="both"/>
        <w:rPr>
          <w:lang w:val="en-US"/>
        </w:rPr>
      </w:pPr>
      <w:r>
        <w:t>Các dòng sự kiện khác</w:t>
      </w:r>
    </w:p>
    <w:p w14:paraId="353B4C6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phụ:</w:t>
      </w:r>
    </w:p>
    <w:p w14:paraId="3EF0208F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1D1DDD73" w14:textId="77777777" w:rsidR="00BD14B1" w:rsidRDefault="00BD14B1" w:rsidP="00BD14B1">
      <w:pPr>
        <w:ind w:firstLine="720"/>
        <w:rPr>
          <w:lang w:val="en-US"/>
        </w:rPr>
      </w:pPr>
    </w:p>
    <w:p w14:paraId="1DC553E7" w14:textId="77777777" w:rsidR="00BD14B1" w:rsidRDefault="00BD14B1" w:rsidP="00BD14B1">
      <w:pPr>
        <w:ind w:firstLine="720"/>
        <w:rPr>
          <w:lang w:val="en-US"/>
        </w:rPr>
      </w:pPr>
      <w:r>
        <w:rPr>
          <w:lang w:val="en-US"/>
        </w:rPr>
        <w:t>Dòng ngoại lệ (Alternative Flow):</w:t>
      </w:r>
    </w:p>
    <w:p w14:paraId="36309791" w14:textId="77777777" w:rsidR="00BD14B1" w:rsidRPr="00F4409E" w:rsidRDefault="00BD14B1" w:rsidP="00BD14B1">
      <w:pPr>
        <w:ind w:firstLine="720"/>
        <w:rPr>
          <w:lang w:val="en-US"/>
        </w:rPr>
      </w:pPr>
      <w:r>
        <w:rPr>
          <w:lang w:val="en-US"/>
        </w:rPr>
        <w:t>Không có</w:t>
      </w:r>
    </w:p>
    <w:p w14:paraId="01335691" w14:textId="77777777" w:rsidR="00BD14B1" w:rsidRDefault="00BD14B1" w:rsidP="00BD14B1">
      <w:pPr>
        <w:pStyle w:val="Heading3"/>
        <w:spacing w:line="360" w:lineRule="auto"/>
        <w:jc w:val="both"/>
      </w:pPr>
      <w:r>
        <w:t>Các yêu cầu đặc biệt</w:t>
      </w:r>
    </w:p>
    <w:p w14:paraId="298CB7B1" w14:textId="77777777" w:rsidR="00BD14B1" w:rsidRPr="00C4145D" w:rsidRDefault="00BD14B1" w:rsidP="00BD14B1">
      <w:pPr>
        <w:pStyle w:val="BodyText"/>
        <w:jc w:val="both"/>
      </w:pPr>
      <w:r w:rsidRPr="00C4145D">
        <w:t>Không có</w:t>
      </w:r>
    </w:p>
    <w:p w14:paraId="166FD1ED" w14:textId="77777777" w:rsidR="00BD14B1" w:rsidRDefault="00BD14B1" w:rsidP="00BD14B1">
      <w:pPr>
        <w:pStyle w:val="Heading3"/>
        <w:spacing w:line="360" w:lineRule="auto"/>
        <w:jc w:val="both"/>
      </w:pPr>
      <w:r w:rsidRPr="0037628A">
        <w:t>Trạng thái hệ thống khi bắt đầu thực hiện Use-case</w:t>
      </w:r>
    </w:p>
    <w:p w14:paraId="5AD54128" w14:textId="77777777" w:rsidR="00BD14B1" w:rsidRPr="009114A2" w:rsidRDefault="00BD14B1" w:rsidP="00BD14B1">
      <w:pPr>
        <w:pStyle w:val="BodyText"/>
        <w:jc w:val="both"/>
      </w:pPr>
      <w:r w:rsidRPr="006E56ED">
        <w:t xml:space="preserve">Người dùng phải đăng nhập với Role là </w:t>
      </w:r>
      <w:r w:rsidRPr="009114A2">
        <w:t>Quản lý thư viện</w:t>
      </w:r>
    </w:p>
    <w:p w14:paraId="42318BBD" w14:textId="77777777" w:rsidR="00BD14B1" w:rsidRPr="009114A2" w:rsidRDefault="00BD14B1" w:rsidP="00BD14B1">
      <w:pPr>
        <w:pStyle w:val="BodyText"/>
        <w:jc w:val="both"/>
      </w:pPr>
      <w:r w:rsidRPr="006E56ED">
        <w:t xml:space="preserve">Use case được kích hoạt khi có </w:t>
      </w:r>
      <w:r w:rsidRPr="009114A2">
        <w:t>yêu cầu thay đổi quy định về t</w:t>
      </w:r>
      <w:r w:rsidRPr="009114A2">
        <w:rPr>
          <w:snapToGrid w:val="0"/>
        </w:rPr>
        <w:t xml:space="preserve"> số ngày mượn tối đa</w:t>
      </w:r>
    </w:p>
    <w:p w14:paraId="01CA988C" w14:textId="77777777" w:rsidR="00BD14B1" w:rsidRDefault="00BD14B1" w:rsidP="00BD14B1">
      <w:pPr>
        <w:pStyle w:val="Heading3"/>
        <w:spacing w:line="360" w:lineRule="auto"/>
        <w:jc w:val="both"/>
      </w:pPr>
      <w:r>
        <w:rPr>
          <w:lang w:val="en-US"/>
        </w:rPr>
        <w:t>Trạng thái hệ thống sau khi thực hiện Use-case</w:t>
      </w:r>
    </w:p>
    <w:p w14:paraId="544ADFE4" w14:textId="77777777" w:rsidR="00BD14B1" w:rsidRPr="009114A2" w:rsidRDefault="00BD14B1" w:rsidP="00BD14B1">
      <w:pPr>
        <w:pStyle w:val="BodyText"/>
        <w:jc w:val="both"/>
      </w:pPr>
      <w:r w:rsidRPr="006E56ED">
        <w:t>Thành công: Màn hình sẽ pop-up hiển thị thông báo “</w:t>
      </w:r>
      <w:r w:rsidRPr="009114A2">
        <w:t>Thêm thành công</w:t>
      </w:r>
      <w:r w:rsidRPr="006E56ED">
        <w:t>”</w:t>
      </w:r>
    </w:p>
    <w:p w14:paraId="577C0E0A" w14:textId="77777777" w:rsidR="00BD14B1" w:rsidRPr="006E56ED" w:rsidRDefault="00BD14B1" w:rsidP="00BD14B1">
      <w:pPr>
        <w:pStyle w:val="BodyText"/>
        <w:jc w:val="both"/>
      </w:pPr>
      <w:r w:rsidRPr="006E56ED">
        <w:t>Thất bại</w:t>
      </w:r>
      <w:r w:rsidRPr="009114A2">
        <w:t xml:space="preserve"> (do đường truyền)</w:t>
      </w:r>
      <w:r w:rsidRPr="006E56ED">
        <w:t>: Màn hình sẽ pop-up hiển thị thông báo “</w:t>
      </w:r>
      <w:r w:rsidRPr="009114A2">
        <w:t>Thêm thất bại</w:t>
      </w:r>
      <w:r w:rsidRPr="006E56ED">
        <w:t>”</w:t>
      </w:r>
    </w:p>
    <w:p w14:paraId="4D3368CE" w14:textId="77777777" w:rsidR="00BD14B1" w:rsidRDefault="00BD14B1" w:rsidP="00BD14B1">
      <w:pPr>
        <w:pStyle w:val="Heading3"/>
        <w:spacing w:line="360" w:lineRule="auto"/>
        <w:jc w:val="both"/>
        <w:rPr>
          <w:lang w:val="en-US"/>
        </w:rPr>
      </w:pPr>
      <w:r>
        <w:rPr>
          <w:lang w:val="en-US"/>
        </w:rPr>
        <w:t>Điểm mở rộng</w:t>
      </w:r>
    </w:p>
    <w:p w14:paraId="48487224" w14:textId="77777777" w:rsidR="00BD14B1" w:rsidRPr="00487C6C" w:rsidRDefault="00BD14B1" w:rsidP="00BD14B1">
      <w:pPr>
        <w:pStyle w:val="BodyText"/>
        <w:jc w:val="both"/>
        <w:rPr>
          <w:lang w:val="en-US"/>
        </w:rPr>
      </w:pPr>
      <w:r>
        <w:rPr>
          <w:lang w:val="en-US"/>
        </w:rPr>
        <w:t>Không có</w:t>
      </w:r>
    </w:p>
    <w:p w14:paraId="1E4F979C" w14:textId="77777777" w:rsidR="00BD14B1" w:rsidRDefault="00BD14B1" w:rsidP="00BD14B1">
      <w:pPr>
        <w:pStyle w:val="Heading1"/>
        <w:rPr>
          <w:lang w:val="en-US"/>
        </w:rPr>
      </w:pPr>
      <w:bookmarkStart w:id="61" w:name="_Toc44862063"/>
      <w:r>
        <w:rPr>
          <w:lang w:val="en-US"/>
        </w:rPr>
        <w:lastRenderedPageBreak/>
        <w:t>Activity diagram và Sequence diagram</w:t>
      </w:r>
      <w:bookmarkEnd w:id="61"/>
    </w:p>
    <w:p w14:paraId="2DE03D79" w14:textId="77777777" w:rsidR="005D1C43" w:rsidRDefault="005D1C43" w:rsidP="005D1C43">
      <w:pPr>
        <w:pStyle w:val="Heading2"/>
        <w:rPr>
          <w:lang w:val="en-US"/>
        </w:rPr>
      </w:pPr>
      <w:bookmarkStart w:id="62" w:name="_Toc44862064"/>
      <w:r>
        <w:rPr>
          <w:lang w:val="en-US"/>
        </w:rPr>
        <w:t>Use case Đăng nhập</w:t>
      </w:r>
      <w:bookmarkEnd w:id="62"/>
    </w:p>
    <w:p w14:paraId="0EA30DA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04F3FB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649CFD" wp14:editId="75E78F37">
            <wp:extent cx="5732145" cy="583565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3CD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7D2384E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AF7839" w14:textId="77777777" w:rsidR="005D1C43" w:rsidRPr="006D27AD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6E342E" wp14:editId="51D4A4A6">
            <wp:extent cx="4257675" cy="7286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3ED" w14:textId="77777777" w:rsidR="005D1C43" w:rsidRDefault="005D1C43" w:rsidP="005D1C43">
      <w:pPr>
        <w:pStyle w:val="Heading2"/>
        <w:rPr>
          <w:lang w:val="en-US"/>
        </w:rPr>
      </w:pPr>
      <w:bookmarkStart w:id="63" w:name="_Toc44862065"/>
      <w:r>
        <w:rPr>
          <w:lang w:val="en-US"/>
        </w:rPr>
        <w:t>Use case Đăng xuất</w:t>
      </w:r>
      <w:bookmarkEnd w:id="63"/>
    </w:p>
    <w:p w14:paraId="459D302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A4E40A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BD4945" wp14:editId="29B0DB85">
            <wp:extent cx="5732145" cy="423735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4998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10584C2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266D1D6D" w14:textId="77777777" w:rsidR="005D1C43" w:rsidRPr="0068440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25609" wp14:editId="060B4D26">
            <wp:extent cx="4200525" cy="2828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A21C" w14:textId="77777777" w:rsidR="005D1C43" w:rsidRDefault="005D1C43" w:rsidP="005D1C43">
      <w:pPr>
        <w:pStyle w:val="Heading2"/>
        <w:rPr>
          <w:lang w:val="en-US"/>
        </w:rPr>
      </w:pPr>
      <w:bookmarkStart w:id="64" w:name="_Toc44862066"/>
      <w:r>
        <w:rPr>
          <w:lang w:val="en-US"/>
        </w:rPr>
        <w:t>Use case Tạo tài khoản cho nhân viên</w:t>
      </w:r>
      <w:bookmarkEnd w:id="64"/>
    </w:p>
    <w:p w14:paraId="236DD8E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826C965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B4EEB" wp14:editId="332F87D6">
            <wp:extent cx="5732145" cy="327850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F95E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5A533E2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685129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7AFE13" wp14:editId="2671F6DF">
            <wp:extent cx="5732145" cy="648589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5D27" w14:textId="77777777" w:rsidR="005D1C43" w:rsidRPr="00F930A0" w:rsidRDefault="005D1C43" w:rsidP="005D1C43">
      <w:pPr>
        <w:pStyle w:val="ListParagraph"/>
        <w:ind w:left="1080"/>
        <w:rPr>
          <w:lang w:val="en-US"/>
        </w:rPr>
      </w:pPr>
    </w:p>
    <w:p w14:paraId="2CD09383" w14:textId="77777777" w:rsidR="005D1C43" w:rsidRDefault="005D1C43" w:rsidP="005D1C43">
      <w:pPr>
        <w:pStyle w:val="Heading2"/>
        <w:rPr>
          <w:lang w:val="en-US"/>
        </w:rPr>
      </w:pPr>
      <w:bookmarkStart w:id="65" w:name="_Toc44862067"/>
      <w:r>
        <w:rPr>
          <w:lang w:val="en-US"/>
        </w:rPr>
        <w:t>Use case Thủ thư tạo tài khoản cho độc giả</w:t>
      </w:r>
      <w:bookmarkEnd w:id="65"/>
    </w:p>
    <w:p w14:paraId="58B7C342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CCA9D6F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1885ED" wp14:editId="30D6C8CA">
            <wp:extent cx="5732145" cy="3275330"/>
            <wp:effectExtent l="0" t="0" r="190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78BA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27524366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9F07301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E1B23E" wp14:editId="7F7FCB96">
            <wp:extent cx="5732145" cy="661289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3C3" w14:textId="77777777" w:rsidR="005D1C43" w:rsidRDefault="005D1C43" w:rsidP="005D1C43">
      <w:pPr>
        <w:pStyle w:val="Heading2"/>
        <w:rPr>
          <w:lang w:val="en-US"/>
        </w:rPr>
      </w:pPr>
      <w:bookmarkStart w:id="66" w:name="_Toc44862068"/>
      <w:r>
        <w:rPr>
          <w:lang w:val="en-US"/>
        </w:rPr>
        <w:t>Use case Khôi phục mật khẩu:</w:t>
      </w:r>
      <w:bookmarkEnd w:id="66"/>
    </w:p>
    <w:p w14:paraId="072F44B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B6CB2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B23C3D" wp14:editId="24BDEF04">
            <wp:extent cx="5732145" cy="2239010"/>
            <wp:effectExtent l="0" t="0" r="190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8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466EE9D" w14:textId="77777777" w:rsidR="005D1C43" w:rsidRPr="00510584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733C9" wp14:editId="4EDA7CDC">
            <wp:extent cx="5732145" cy="5498465"/>
            <wp:effectExtent l="0" t="0" r="190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166" w14:textId="77777777" w:rsidR="005D1C43" w:rsidRDefault="005D1C43" w:rsidP="005D1C43">
      <w:pPr>
        <w:pStyle w:val="Heading2"/>
        <w:rPr>
          <w:lang w:val="en-US"/>
        </w:rPr>
      </w:pPr>
      <w:bookmarkStart w:id="67" w:name="_Toc44862069"/>
      <w:r>
        <w:rPr>
          <w:lang w:val="en-US"/>
        </w:rPr>
        <w:t>Use case Xoá tài khoản</w:t>
      </w:r>
      <w:bookmarkEnd w:id="67"/>
    </w:p>
    <w:p w14:paraId="5625B3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F5DEFE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F4F1C5" wp14:editId="05EBD0FC">
            <wp:extent cx="5732145" cy="2393315"/>
            <wp:effectExtent l="0" t="0" r="1905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BFA5" w14:textId="77777777" w:rsidR="005D1C43" w:rsidRDefault="005D1C43" w:rsidP="005D1C43">
      <w:pPr>
        <w:pStyle w:val="ListParagraph"/>
        <w:ind w:left="1080"/>
        <w:rPr>
          <w:lang w:val="en-US"/>
        </w:rPr>
      </w:pPr>
    </w:p>
    <w:p w14:paraId="43C9FC7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6E79E80" w14:textId="77777777" w:rsidR="005D1C43" w:rsidRPr="003A21C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BD12C9" wp14:editId="6A868E8C">
            <wp:extent cx="5732145" cy="549211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798" w14:textId="77777777" w:rsidR="005D1C43" w:rsidRDefault="005D1C43" w:rsidP="005D1C43">
      <w:pPr>
        <w:pStyle w:val="Heading2"/>
        <w:rPr>
          <w:lang w:val="en-US"/>
        </w:rPr>
      </w:pPr>
      <w:bookmarkStart w:id="68" w:name="_Toc44862070"/>
      <w:r>
        <w:rPr>
          <w:lang w:val="en-US"/>
        </w:rPr>
        <w:lastRenderedPageBreak/>
        <w:t>Use case Gia hạn tài khoản</w:t>
      </w:r>
      <w:bookmarkEnd w:id="68"/>
    </w:p>
    <w:p w14:paraId="336B1CE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41300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176F6B" wp14:editId="691A3E8D">
            <wp:extent cx="5732145" cy="3420110"/>
            <wp:effectExtent l="0" t="0" r="190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9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031FAD85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DE8988" wp14:editId="2A4EE5DF">
            <wp:extent cx="5732145" cy="6456045"/>
            <wp:effectExtent l="0" t="0" r="190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7A0A" w14:textId="77777777" w:rsidR="005D1C43" w:rsidRDefault="005D1C43" w:rsidP="005D1C43">
      <w:pPr>
        <w:pStyle w:val="Heading2"/>
        <w:rPr>
          <w:lang w:val="en-US"/>
        </w:rPr>
      </w:pPr>
      <w:bookmarkStart w:id="69" w:name="_Toc44862071"/>
      <w:r>
        <w:rPr>
          <w:lang w:val="en-US"/>
        </w:rPr>
        <w:t>Sửa thông tin tài khoản</w:t>
      </w:r>
      <w:bookmarkEnd w:id="69"/>
    </w:p>
    <w:p w14:paraId="3766D0B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E61C96E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57015" wp14:editId="2A39A7D4">
            <wp:extent cx="5732145" cy="2761615"/>
            <wp:effectExtent l="0" t="0" r="190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6FB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5BF3837" w14:textId="77777777" w:rsidR="005D1C43" w:rsidRPr="006206BC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E82D76" wp14:editId="6624B93E">
            <wp:extent cx="5732145" cy="5706745"/>
            <wp:effectExtent l="0" t="0" r="190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5812" w14:textId="77777777" w:rsidR="005D1C43" w:rsidRDefault="005D1C43" w:rsidP="005D1C43">
      <w:pPr>
        <w:pStyle w:val="Heading2"/>
        <w:rPr>
          <w:lang w:val="en-US"/>
        </w:rPr>
      </w:pPr>
      <w:bookmarkStart w:id="70" w:name="_Toc44862072"/>
      <w:r>
        <w:rPr>
          <w:lang w:val="en-US"/>
        </w:rPr>
        <w:t>Tìm kiếm thông tin tài khoản theo tên đăng nhập</w:t>
      </w:r>
      <w:bookmarkEnd w:id="70"/>
    </w:p>
    <w:p w14:paraId="372B65F5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6F3436B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E37444" wp14:editId="15F0137F">
            <wp:extent cx="5732145" cy="4358005"/>
            <wp:effectExtent l="0" t="0" r="190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A6E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65E672C" w14:textId="77777777" w:rsidR="005D1C43" w:rsidRPr="002E6010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28AADB" wp14:editId="512F647B">
            <wp:extent cx="5676900" cy="73342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913" w14:textId="77777777" w:rsidR="005D1C43" w:rsidRDefault="005D1C43" w:rsidP="005D1C43">
      <w:pPr>
        <w:pStyle w:val="Heading2"/>
        <w:rPr>
          <w:lang w:val="en-US"/>
        </w:rPr>
      </w:pPr>
      <w:bookmarkStart w:id="71" w:name="_Toc44862073"/>
      <w:r>
        <w:rPr>
          <w:lang w:val="en-US"/>
        </w:rPr>
        <w:t>Use case Tìm kiếm thông tin theo tên riêng</w:t>
      </w:r>
      <w:bookmarkEnd w:id="71"/>
    </w:p>
    <w:p w14:paraId="2E9CA2C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4A1E070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31E" wp14:editId="723486F8">
            <wp:extent cx="5732145" cy="4202430"/>
            <wp:effectExtent l="0" t="0" r="190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99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797F6B82" w14:textId="77777777" w:rsidR="005D1C43" w:rsidRPr="001F1297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2AC676" wp14:editId="580C8C22">
            <wp:extent cx="5676900" cy="7334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719" w14:textId="77777777" w:rsidR="005D1C43" w:rsidRDefault="005D1C43" w:rsidP="005D1C43">
      <w:pPr>
        <w:pStyle w:val="Heading2"/>
        <w:rPr>
          <w:lang w:val="en-US"/>
        </w:rPr>
      </w:pPr>
      <w:bookmarkStart w:id="72" w:name="_Toc44862074"/>
      <w:r>
        <w:rPr>
          <w:lang w:val="en-US"/>
        </w:rPr>
        <w:t>Use case Thêm thông tin sách</w:t>
      </w:r>
      <w:bookmarkEnd w:id="72"/>
    </w:p>
    <w:p w14:paraId="1150611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3A8EB52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68EA70" wp14:editId="77F6AEB7">
            <wp:extent cx="5732145" cy="3496310"/>
            <wp:effectExtent l="0" t="0" r="1905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855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68FFA78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998F33" wp14:editId="171786F3">
            <wp:extent cx="5353050" cy="652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DE59" w14:textId="77777777" w:rsidR="005D1C43" w:rsidRDefault="005D1C43" w:rsidP="005D1C43">
      <w:pPr>
        <w:pStyle w:val="Heading2"/>
        <w:rPr>
          <w:lang w:val="en-US"/>
        </w:rPr>
      </w:pPr>
      <w:bookmarkStart w:id="73" w:name="_Toc44862075"/>
      <w:r>
        <w:rPr>
          <w:lang w:val="en-US"/>
        </w:rPr>
        <w:t>Use case Chỉnh sửa thông tin sách</w:t>
      </w:r>
      <w:bookmarkEnd w:id="73"/>
    </w:p>
    <w:p w14:paraId="0563D80C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6264046C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A0CF92" wp14:editId="40481631">
            <wp:extent cx="5732145" cy="2868295"/>
            <wp:effectExtent l="0" t="0" r="1905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88B0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92A9F8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881CE9" wp14:editId="08C9D896">
            <wp:extent cx="5732145" cy="551307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4D8" w14:textId="77777777" w:rsidR="005D1C43" w:rsidRDefault="005D1C43" w:rsidP="005D1C43">
      <w:pPr>
        <w:rPr>
          <w:lang w:val="en-US"/>
        </w:rPr>
      </w:pPr>
    </w:p>
    <w:p w14:paraId="7BF61466" w14:textId="77777777" w:rsidR="005D1C43" w:rsidRPr="00983AE3" w:rsidRDefault="005D1C43" w:rsidP="005D1C43">
      <w:pPr>
        <w:rPr>
          <w:lang w:val="en-US"/>
        </w:rPr>
      </w:pPr>
    </w:p>
    <w:p w14:paraId="2A797668" w14:textId="77777777" w:rsidR="005D1C43" w:rsidRDefault="005D1C43" w:rsidP="005D1C43">
      <w:pPr>
        <w:pStyle w:val="Heading2"/>
        <w:rPr>
          <w:lang w:val="en-US"/>
        </w:rPr>
      </w:pPr>
      <w:bookmarkStart w:id="74" w:name="_Toc44862076"/>
      <w:r>
        <w:rPr>
          <w:lang w:val="en-US"/>
        </w:rPr>
        <w:t>Use case Tìm kiếm sách theo tên</w:t>
      </w:r>
      <w:bookmarkEnd w:id="74"/>
    </w:p>
    <w:p w14:paraId="10C0363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38EDC6C9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69FF9" wp14:editId="41B3F71D">
            <wp:extent cx="5732145" cy="432943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D3D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F9E387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1BDD57" wp14:editId="38072939">
            <wp:extent cx="5715000" cy="7343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2B62" w14:textId="77777777" w:rsidR="005D1C43" w:rsidRDefault="005D1C43" w:rsidP="005D1C43">
      <w:pPr>
        <w:pStyle w:val="Heading2"/>
        <w:rPr>
          <w:lang w:val="en-US"/>
        </w:rPr>
      </w:pPr>
      <w:bookmarkStart w:id="75" w:name="_Toc44862077"/>
      <w:r>
        <w:rPr>
          <w:lang w:val="en-US"/>
        </w:rPr>
        <w:t>Use case Tìm kiếm sách theo mã ISBN:</w:t>
      </w:r>
      <w:bookmarkEnd w:id="75"/>
    </w:p>
    <w:p w14:paraId="7CD50A6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13FC9C9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C548A7" wp14:editId="7C80D314">
            <wp:extent cx="5732145" cy="430720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C84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448B8C5E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2EB11B" wp14:editId="1B4D48FB">
            <wp:extent cx="5715000" cy="7343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D8E0" w14:textId="77777777" w:rsidR="005D1C43" w:rsidRDefault="005D1C43" w:rsidP="005D1C43">
      <w:pPr>
        <w:pStyle w:val="Heading2"/>
        <w:rPr>
          <w:lang w:val="en-US"/>
        </w:rPr>
      </w:pPr>
      <w:bookmarkStart w:id="76" w:name="_Toc44862078"/>
      <w:r>
        <w:rPr>
          <w:lang w:val="en-US"/>
        </w:rPr>
        <w:t>Use case Tìm kiếm sách theo tên tác giả</w:t>
      </w:r>
      <w:bookmarkEnd w:id="76"/>
    </w:p>
    <w:p w14:paraId="4150E457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5754A4B6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F57582" wp14:editId="29AA0280">
            <wp:extent cx="5732145" cy="432244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C26A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5A1256B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2EAF27" wp14:editId="6C027662">
            <wp:extent cx="5715000" cy="73437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E23" w14:textId="77777777" w:rsidR="005D1C43" w:rsidRPr="00983AE3" w:rsidRDefault="005D1C43" w:rsidP="005D1C43">
      <w:pPr>
        <w:rPr>
          <w:lang w:val="en-US"/>
        </w:rPr>
      </w:pPr>
    </w:p>
    <w:p w14:paraId="607A9E84" w14:textId="77777777" w:rsidR="005D1C43" w:rsidRDefault="005D1C43" w:rsidP="005D1C43">
      <w:pPr>
        <w:pStyle w:val="Heading2"/>
        <w:rPr>
          <w:lang w:val="en-US"/>
        </w:rPr>
      </w:pPr>
      <w:bookmarkStart w:id="77" w:name="_Toc44862079"/>
      <w:r>
        <w:rPr>
          <w:lang w:val="en-US"/>
        </w:rPr>
        <w:t>Use case Tìm kiếm sách theo mã sách</w:t>
      </w:r>
      <w:bookmarkEnd w:id="77"/>
    </w:p>
    <w:p w14:paraId="5B202AEF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7C1BEBC3" w14:textId="77777777" w:rsidR="005D1C4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847A53" wp14:editId="36558B35">
            <wp:extent cx="5732145" cy="4371975"/>
            <wp:effectExtent l="0" t="0" r="190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88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1F03E9D1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CA4DEB" wp14:editId="0E1BE5CC">
            <wp:extent cx="5715000" cy="7343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83A" w14:textId="77777777" w:rsidR="005D1C43" w:rsidRPr="00983AE3" w:rsidRDefault="005D1C43" w:rsidP="005D1C43">
      <w:pPr>
        <w:rPr>
          <w:lang w:val="en-US"/>
        </w:rPr>
      </w:pPr>
    </w:p>
    <w:p w14:paraId="169BA6D8" w14:textId="77777777" w:rsidR="005D1C43" w:rsidRDefault="005D1C43" w:rsidP="005D1C43">
      <w:pPr>
        <w:pStyle w:val="Heading2"/>
        <w:rPr>
          <w:lang w:val="en-US"/>
        </w:rPr>
      </w:pPr>
      <w:bookmarkStart w:id="78" w:name="_Toc44862080"/>
      <w:r>
        <w:rPr>
          <w:lang w:val="en-US"/>
        </w:rPr>
        <w:t>Use case Tìm kiếm sách theo nhà xuất bản</w:t>
      </w:r>
      <w:bookmarkEnd w:id="78"/>
    </w:p>
    <w:p w14:paraId="6C5C63FD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Activity diagram:</w:t>
      </w:r>
    </w:p>
    <w:p w14:paraId="2F74D19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4B8A24" wp14:editId="6FFF6868">
            <wp:extent cx="5732145" cy="4349750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E1FB" w14:textId="77777777" w:rsidR="005D1C43" w:rsidRDefault="005D1C43" w:rsidP="005D1C43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>Sequence diagram:</w:t>
      </w:r>
    </w:p>
    <w:p w14:paraId="3D7F1647" w14:textId="77777777" w:rsidR="005D1C43" w:rsidRPr="00983AE3" w:rsidRDefault="005D1C43" w:rsidP="005D1C4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555C1D" wp14:editId="49BB819A">
            <wp:extent cx="5715000" cy="73437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F31" w14:textId="77777777" w:rsidR="005D1C43" w:rsidRPr="00983AE3" w:rsidRDefault="005D1C43" w:rsidP="005D1C43">
      <w:pPr>
        <w:rPr>
          <w:lang w:val="en-US"/>
        </w:rPr>
      </w:pPr>
    </w:p>
    <w:p w14:paraId="67F67482" w14:textId="6D088F5F" w:rsidR="00BD14B1" w:rsidRDefault="00BD14B1" w:rsidP="00BD14B1">
      <w:pPr>
        <w:pStyle w:val="Heading2"/>
        <w:rPr>
          <w:lang w:val="en-US"/>
        </w:rPr>
      </w:pPr>
      <w:bookmarkStart w:id="79" w:name="_Toc4486208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năm xuất bản</w:t>
      </w:r>
      <w:bookmarkEnd w:id="79"/>
    </w:p>
    <w:p w14:paraId="7C7114D0" w14:textId="61576BB4" w:rsidR="00B87A38" w:rsidRP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98F12BF" w14:textId="43B4A188" w:rsid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449DA0FD" wp14:editId="13B22D0C">
            <wp:extent cx="5732145" cy="4098290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A9DD" w14:textId="5E7F8C48" w:rsidR="00B87A38" w:rsidRDefault="00B87A38" w:rsidP="00B87A38">
      <w:pPr>
        <w:rPr>
          <w:lang w:val="en-US"/>
        </w:rPr>
      </w:pPr>
    </w:p>
    <w:p w14:paraId="5E359D4A" w14:textId="6C1E3545" w:rsidR="00B87A38" w:rsidRDefault="00B87A38" w:rsidP="00B87A38">
      <w:pPr>
        <w:rPr>
          <w:lang w:val="en-US"/>
        </w:rPr>
      </w:pPr>
      <w:r>
        <w:rPr>
          <w:lang w:val="en-US"/>
        </w:rPr>
        <w:tab/>
        <w:t>Sequence Diagram:</w:t>
      </w:r>
    </w:p>
    <w:p w14:paraId="2CA86D0F" w14:textId="66A5FD85" w:rsidR="00B87A38" w:rsidRPr="00B87A38" w:rsidRDefault="00B87A38" w:rsidP="00B87A38">
      <w:pPr>
        <w:rPr>
          <w:lang w:val="en-US"/>
        </w:rPr>
      </w:pPr>
      <w:r w:rsidRPr="00B87A38">
        <w:rPr>
          <w:noProof/>
          <w:lang w:val="en-US"/>
        </w:rPr>
        <w:lastRenderedPageBreak/>
        <w:drawing>
          <wp:inline distT="0" distB="0" distL="0" distR="0" wp14:anchorId="316B5693" wp14:editId="630FB7BC">
            <wp:extent cx="5732145" cy="520890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8E91" w14:textId="71CBBD04" w:rsidR="00BD14B1" w:rsidRDefault="00BD14B1" w:rsidP="00BD14B1">
      <w:pPr>
        <w:pStyle w:val="Heading2"/>
        <w:rPr>
          <w:lang w:val="en-US"/>
        </w:rPr>
      </w:pPr>
      <w:bookmarkStart w:id="80" w:name="_Toc4486208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thông tin sách theo thể loại</w:t>
      </w:r>
      <w:bookmarkEnd w:id="80"/>
    </w:p>
    <w:p w14:paraId="301F407C" w14:textId="003C86C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D0B8C8F" w14:textId="2D8DEABA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32DB3BA" wp14:editId="58B30D7E">
            <wp:extent cx="5732145" cy="409829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DA5F" w14:textId="259D4DE6" w:rsidR="00B87A38" w:rsidRDefault="00B87A38" w:rsidP="00376344">
      <w:pPr>
        <w:rPr>
          <w:lang w:val="en-US"/>
        </w:rPr>
      </w:pPr>
    </w:p>
    <w:p w14:paraId="1EC22CCD" w14:textId="75CEAC79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005A9328" w14:textId="10FE312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FF59F03" wp14:editId="080FC50E">
            <wp:extent cx="5732145" cy="5208905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B53A" w14:textId="77777777" w:rsidR="00376344" w:rsidRPr="00B87A38" w:rsidRDefault="00376344" w:rsidP="00376344">
      <w:pPr>
        <w:rPr>
          <w:lang w:val="en-US"/>
        </w:rPr>
      </w:pPr>
    </w:p>
    <w:p w14:paraId="65CA4DBB" w14:textId="11799C1E" w:rsidR="00BD14B1" w:rsidRDefault="00BD14B1" w:rsidP="00BD14B1">
      <w:pPr>
        <w:pStyle w:val="Heading2"/>
        <w:rPr>
          <w:lang w:val="en-US"/>
        </w:rPr>
      </w:pPr>
      <w:bookmarkStart w:id="81" w:name="_Toc44862083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danh sách các sách theo thông tin đầu sách</w:t>
      </w:r>
      <w:bookmarkEnd w:id="81"/>
    </w:p>
    <w:p w14:paraId="6225FDC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685AEFB" w14:textId="34709A17" w:rsidR="00B87A38" w:rsidRDefault="00376344" w:rsidP="00376344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3E7A7ADF" wp14:editId="6DA41B48">
            <wp:extent cx="5732145" cy="409829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C9DF" w14:textId="77777777" w:rsidR="00B87A38" w:rsidRDefault="00B87A38" w:rsidP="00376344">
      <w:pPr>
        <w:rPr>
          <w:lang w:val="en-US"/>
        </w:rPr>
      </w:pPr>
    </w:p>
    <w:p w14:paraId="00CB3F1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03F147E" w14:textId="731D43C0" w:rsidR="00B87A38" w:rsidRDefault="00825CC1" w:rsidP="00376344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7640EA1A" wp14:editId="17AA8D67">
            <wp:extent cx="5732145" cy="5473700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DC81" w14:textId="77777777" w:rsidR="00B87A38" w:rsidRPr="00B87A38" w:rsidRDefault="00B87A38" w:rsidP="00B87A38">
      <w:pPr>
        <w:rPr>
          <w:lang w:val="en-US"/>
        </w:rPr>
      </w:pPr>
    </w:p>
    <w:p w14:paraId="1D14DEEB" w14:textId="5F01EAC8" w:rsidR="00BD14B1" w:rsidRDefault="00BD14B1" w:rsidP="00BD14B1">
      <w:pPr>
        <w:pStyle w:val="Heading2"/>
        <w:rPr>
          <w:lang w:val="en-US"/>
        </w:rPr>
      </w:pPr>
      <w:bookmarkStart w:id="82" w:name="_Toc44862084"/>
      <w:r>
        <w:rPr>
          <w:lang w:val="en-US"/>
        </w:rPr>
        <w:t xml:space="preserve">Use case </w:t>
      </w:r>
      <w:r w:rsidR="007719FA" w:rsidRPr="007719FA">
        <w:rPr>
          <w:lang w:val="en-US"/>
        </w:rPr>
        <w:t>Xem chi tiết một thông tin đầu sách</w:t>
      </w:r>
      <w:bookmarkEnd w:id="82"/>
    </w:p>
    <w:p w14:paraId="708266A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5A8D794" w14:textId="04236D76" w:rsidR="00B87A38" w:rsidRDefault="00376344" w:rsidP="00F32A4A">
      <w:pPr>
        <w:rPr>
          <w:lang w:val="en-US"/>
        </w:rPr>
      </w:pPr>
      <w:r w:rsidRPr="00376344">
        <w:rPr>
          <w:noProof/>
          <w:lang w:val="en-US"/>
        </w:rPr>
        <w:lastRenderedPageBreak/>
        <w:drawing>
          <wp:inline distT="0" distB="0" distL="0" distR="0" wp14:anchorId="5B57FF27" wp14:editId="079F87BA">
            <wp:extent cx="5732145" cy="4098290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2A8C" w14:textId="77777777" w:rsidR="00B87A38" w:rsidRDefault="00B87A38" w:rsidP="00F32A4A">
      <w:pPr>
        <w:rPr>
          <w:lang w:val="en-US"/>
        </w:rPr>
      </w:pPr>
    </w:p>
    <w:p w14:paraId="7C64184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703FFFC" w14:textId="6FF5EDC6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0AEF80EB" wp14:editId="6D46A3E8">
            <wp:extent cx="5732145" cy="54737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EB29" w14:textId="77777777" w:rsidR="00B87A38" w:rsidRPr="00B87A38" w:rsidRDefault="00B87A38" w:rsidP="00B87A38">
      <w:pPr>
        <w:rPr>
          <w:lang w:val="en-US"/>
        </w:rPr>
      </w:pPr>
    </w:p>
    <w:p w14:paraId="44B8AAFF" w14:textId="5F803632" w:rsidR="00BD14B1" w:rsidRDefault="00BD14B1" w:rsidP="00BD14B1">
      <w:pPr>
        <w:pStyle w:val="Heading2"/>
        <w:rPr>
          <w:lang w:val="en-US"/>
        </w:rPr>
      </w:pPr>
      <w:bookmarkStart w:id="83" w:name="_Toc44862085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được xem mượn nhiều nhất</w:t>
      </w:r>
      <w:bookmarkEnd w:id="83"/>
    </w:p>
    <w:p w14:paraId="6484F07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B0A39F5" w14:textId="42D7C1CF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1EDB886" wp14:editId="52414013">
            <wp:extent cx="5732145" cy="409829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4A57" w14:textId="77777777" w:rsidR="00B87A38" w:rsidRDefault="00B87A38" w:rsidP="00F32A4A">
      <w:pPr>
        <w:rPr>
          <w:lang w:val="en-US"/>
        </w:rPr>
      </w:pPr>
    </w:p>
    <w:p w14:paraId="6656B96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812ACE9" w14:textId="1B1B8B2C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2478EBA2" wp14:editId="37C63FB8">
            <wp:extent cx="5732145" cy="54737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BF939" w14:textId="77777777" w:rsidR="00B87A38" w:rsidRPr="00B87A38" w:rsidRDefault="00B87A38" w:rsidP="00B87A38">
      <w:pPr>
        <w:rPr>
          <w:lang w:val="en-US"/>
        </w:rPr>
      </w:pPr>
    </w:p>
    <w:p w14:paraId="7B84D95E" w14:textId="6F8024FB" w:rsidR="00BD14B1" w:rsidRDefault="00BD14B1" w:rsidP="00BD14B1">
      <w:pPr>
        <w:pStyle w:val="Heading2"/>
        <w:rPr>
          <w:lang w:val="en-US"/>
        </w:rPr>
      </w:pPr>
      <w:bookmarkStart w:id="84" w:name="_Toc44862086"/>
      <w:r>
        <w:rPr>
          <w:lang w:val="en-US"/>
        </w:rPr>
        <w:t xml:space="preserve">Use case </w:t>
      </w:r>
      <w:r w:rsidR="007719FA" w:rsidRPr="007719FA">
        <w:rPr>
          <w:lang w:val="en-US"/>
        </w:rPr>
        <w:t>Hiển thị danh sách các sách mới về</w:t>
      </w:r>
      <w:bookmarkEnd w:id="84"/>
    </w:p>
    <w:p w14:paraId="02B4EC7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1DF437A" w14:textId="59AA10E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DA459EB" wp14:editId="1710E177">
            <wp:extent cx="5732145" cy="409829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8168" w14:textId="77777777" w:rsidR="00B87A38" w:rsidRDefault="00B87A38" w:rsidP="00F32A4A">
      <w:pPr>
        <w:rPr>
          <w:lang w:val="en-US"/>
        </w:rPr>
      </w:pPr>
    </w:p>
    <w:p w14:paraId="4F6D3458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B7DEB56" w14:textId="346D41E1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6A9BD238" wp14:editId="25E0C857">
            <wp:extent cx="5732145" cy="547370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B62F" w14:textId="77777777" w:rsidR="00B87A38" w:rsidRPr="00B87A38" w:rsidRDefault="00B87A38" w:rsidP="00B87A38">
      <w:pPr>
        <w:rPr>
          <w:lang w:val="en-US"/>
        </w:rPr>
      </w:pPr>
    </w:p>
    <w:p w14:paraId="3293D818" w14:textId="5A3341F3" w:rsidR="00BD14B1" w:rsidRDefault="00BD14B1" w:rsidP="00BD14B1">
      <w:pPr>
        <w:pStyle w:val="Heading2"/>
        <w:rPr>
          <w:lang w:val="en-US"/>
        </w:rPr>
      </w:pPr>
      <w:bookmarkStart w:id="85" w:name="_Toc4486208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Thêm sách mới (nhập sách)</w:t>
      </w:r>
      <w:bookmarkEnd w:id="85"/>
    </w:p>
    <w:p w14:paraId="781881B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F35AC70" w14:textId="6D669D90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4284015A" wp14:editId="20100FCF">
            <wp:extent cx="5732145" cy="4638675"/>
            <wp:effectExtent l="0" t="0" r="190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25DF" w14:textId="77777777" w:rsidR="00B87A38" w:rsidRDefault="00B87A38" w:rsidP="00F32A4A">
      <w:pPr>
        <w:rPr>
          <w:lang w:val="en-US"/>
        </w:rPr>
      </w:pPr>
    </w:p>
    <w:p w14:paraId="112AA60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2C30B928" w14:textId="0B95E83B" w:rsidR="00B87A38" w:rsidRDefault="00825CC1" w:rsidP="00F32A4A">
      <w:pPr>
        <w:rPr>
          <w:lang w:val="en-US"/>
        </w:rPr>
      </w:pPr>
      <w:r w:rsidRPr="00825CC1">
        <w:rPr>
          <w:noProof/>
          <w:lang w:val="en-US"/>
        </w:rPr>
        <w:lastRenderedPageBreak/>
        <w:drawing>
          <wp:inline distT="0" distB="0" distL="0" distR="0" wp14:anchorId="3A3784CA" wp14:editId="6134C91E">
            <wp:extent cx="5732145" cy="5764530"/>
            <wp:effectExtent l="0" t="0" r="1905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FA84" w14:textId="77777777" w:rsidR="00B87A38" w:rsidRPr="00B87A38" w:rsidRDefault="00B87A38" w:rsidP="00B87A38">
      <w:pPr>
        <w:rPr>
          <w:lang w:val="en-US"/>
        </w:rPr>
      </w:pPr>
    </w:p>
    <w:p w14:paraId="6CD5EEC0" w14:textId="643C001B" w:rsidR="00BD14B1" w:rsidRDefault="00BD14B1" w:rsidP="00BD14B1">
      <w:pPr>
        <w:pStyle w:val="Heading2"/>
        <w:rPr>
          <w:lang w:val="en-US"/>
        </w:rPr>
      </w:pPr>
      <w:bookmarkStart w:id="86" w:name="_Toc44862088"/>
      <w:r>
        <w:rPr>
          <w:lang w:val="en-US"/>
        </w:rPr>
        <w:t xml:space="preserve">Use case </w:t>
      </w:r>
      <w:r w:rsidR="007719FA" w:rsidRPr="007719FA">
        <w:rPr>
          <w:lang w:val="en-US"/>
        </w:rPr>
        <w:t>Xóa sách (thanh lý sách cũ)</w:t>
      </w:r>
      <w:bookmarkEnd w:id="86"/>
    </w:p>
    <w:p w14:paraId="750BF8D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7554290" w14:textId="076C44F6" w:rsidR="00B87A38" w:rsidRDefault="00DB3171" w:rsidP="00F32A4A">
      <w:pPr>
        <w:rPr>
          <w:lang w:val="en-US"/>
        </w:rPr>
      </w:pPr>
      <w:r w:rsidRPr="00DB3171">
        <w:rPr>
          <w:noProof/>
          <w:lang w:val="en-US"/>
        </w:rPr>
        <w:lastRenderedPageBreak/>
        <w:drawing>
          <wp:inline distT="0" distB="0" distL="0" distR="0" wp14:anchorId="2443B11E" wp14:editId="728E571B">
            <wp:extent cx="5732145" cy="4638675"/>
            <wp:effectExtent l="0" t="0" r="190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8A05" w14:textId="77777777" w:rsidR="00B87A38" w:rsidRDefault="00B87A38" w:rsidP="00F32A4A">
      <w:pPr>
        <w:rPr>
          <w:lang w:val="en-US"/>
        </w:rPr>
      </w:pPr>
    </w:p>
    <w:p w14:paraId="69A6B76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BD61513" w14:textId="3EE23069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71C4D14D" wp14:editId="77C644D0">
            <wp:extent cx="5732145" cy="5770880"/>
            <wp:effectExtent l="0" t="0" r="1905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FE12" w14:textId="77777777" w:rsidR="00B87A38" w:rsidRPr="00B87A38" w:rsidRDefault="00B87A38" w:rsidP="00B87A38">
      <w:pPr>
        <w:rPr>
          <w:lang w:val="en-US"/>
        </w:rPr>
      </w:pPr>
    </w:p>
    <w:p w14:paraId="66353A60" w14:textId="1EF35804" w:rsidR="00BD14B1" w:rsidRDefault="00BD14B1" w:rsidP="00BD14B1">
      <w:pPr>
        <w:pStyle w:val="Heading2"/>
        <w:rPr>
          <w:lang w:val="en-US"/>
        </w:rPr>
      </w:pPr>
      <w:bookmarkStart w:id="87" w:name="_Toc44862089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trạng thái</w:t>
      </w:r>
      <w:bookmarkEnd w:id="87"/>
    </w:p>
    <w:p w14:paraId="062426D3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33F22A05" w14:textId="059DB4A4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18C719EA" wp14:editId="310B6E7C">
            <wp:extent cx="5732145" cy="409829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D296" w14:textId="77777777" w:rsidR="00B87A38" w:rsidRDefault="00B87A38" w:rsidP="00F32A4A">
      <w:pPr>
        <w:rPr>
          <w:lang w:val="en-US"/>
        </w:rPr>
      </w:pPr>
    </w:p>
    <w:p w14:paraId="5A95BD5A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D8DFF16" w14:textId="005BC582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5C1888D" wp14:editId="7969884C">
            <wp:extent cx="5732145" cy="5447665"/>
            <wp:effectExtent l="0" t="0" r="190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4A52" w14:textId="77777777" w:rsidR="00B87A38" w:rsidRPr="00B87A38" w:rsidRDefault="00B87A38" w:rsidP="00B87A38">
      <w:pPr>
        <w:rPr>
          <w:lang w:val="en-US"/>
        </w:rPr>
      </w:pPr>
    </w:p>
    <w:p w14:paraId="230D742E" w14:textId="36D0FC7C" w:rsidR="00BD14B1" w:rsidRDefault="00BD14B1" w:rsidP="00BD14B1">
      <w:pPr>
        <w:pStyle w:val="Heading2"/>
        <w:rPr>
          <w:lang w:val="en-US"/>
        </w:rPr>
      </w:pPr>
      <w:bookmarkStart w:id="88" w:name="_Toc44862090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mã thư viện</w:t>
      </w:r>
      <w:bookmarkEnd w:id="88"/>
    </w:p>
    <w:p w14:paraId="75D681B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413C39C1" w14:textId="5F76411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6077F0F" wp14:editId="6BC5BDB1">
            <wp:extent cx="5732145" cy="409829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071F6" w14:textId="77777777" w:rsidR="00B87A38" w:rsidRDefault="00B87A38" w:rsidP="00F32A4A">
      <w:pPr>
        <w:rPr>
          <w:lang w:val="en-US"/>
        </w:rPr>
      </w:pPr>
    </w:p>
    <w:p w14:paraId="60A0C3D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2859793" w14:textId="3D4A8E53" w:rsidR="00B87A38" w:rsidRDefault="00BA3F7A" w:rsidP="00F32A4A">
      <w:pPr>
        <w:rPr>
          <w:lang w:val="en-US"/>
        </w:rPr>
      </w:pPr>
      <w:r w:rsidRPr="00BA3F7A">
        <w:rPr>
          <w:noProof/>
          <w:lang w:val="en-US"/>
        </w:rPr>
        <w:lastRenderedPageBreak/>
        <w:drawing>
          <wp:inline distT="0" distB="0" distL="0" distR="0" wp14:anchorId="319CB88C" wp14:editId="5059543E">
            <wp:extent cx="5732145" cy="5447665"/>
            <wp:effectExtent l="0" t="0" r="190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EC0E" w14:textId="77777777" w:rsidR="00B87A38" w:rsidRPr="00B87A38" w:rsidRDefault="00B87A38" w:rsidP="00B87A38">
      <w:pPr>
        <w:rPr>
          <w:lang w:val="en-US"/>
        </w:rPr>
      </w:pPr>
    </w:p>
    <w:p w14:paraId="562ED37D" w14:textId="38766319" w:rsidR="00BD14B1" w:rsidRDefault="00BD14B1" w:rsidP="00BD14B1">
      <w:pPr>
        <w:pStyle w:val="Heading2"/>
        <w:rPr>
          <w:lang w:val="en-US"/>
        </w:rPr>
      </w:pPr>
      <w:bookmarkStart w:id="89" w:name="_Toc44862091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tên người mượn</w:t>
      </w:r>
      <w:bookmarkEnd w:id="89"/>
    </w:p>
    <w:p w14:paraId="7CC44594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0AE46EA" w14:textId="2FD6E16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76326502" wp14:editId="751F6D4D">
            <wp:extent cx="5732145" cy="409829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33423" w14:textId="77777777" w:rsidR="00B87A38" w:rsidRDefault="00B87A38" w:rsidP="00F32A4A">
      <w:pPr>
        <w:rPr>
          <w:lang w:val="en-US"/>
        </w:rPr>
      </w:pPr>
    </w:p>
    <w:p w14:paraId="0F53CDE0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D0DD5D5" w14:textId="4F989BD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021D474" wp14:editId="2283E79C">
            <wp:extent cx="5732145" cy="5447665"/>
            <wp:effectExtent l="0" t="0" r="1905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47B8B" w14:textId="77777777" w:rsidR="00B87A38" w:rsidRPr="00B87A38" w:rsidRDefault="00B87A38" w:rsidP="00B87A38">
      <w:pPr>
        <w:rPr>
          <w:lang w:val="en-US"/>
        </w:rPr>
      </w:pPr>
    </w:p>
    <w:p w14:paraId="5D7446E3" w14:textId="50789732" w:rsidR="00BD14B1" w:rsidRDefault="00BD14B1" w:rsidP="00BD14B1">
      <w:pPr>
        <w:pStyle w:val="Heading2"/>
        <w:rPr>
          <w:lang w:val="en-US"/>
        </w:rPr>
      </w:pPr>
      <w:bookmarkStart w:id="90" w:name="_Toc44862092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sách theo ID người mượn</w:t>
      </w:r>
      <w:bookmarkEnd w:id="90"/>
    </w:p>
    <w:p w14:paraId="592596F1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121C8FC5" w14:textId="14441FF8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76305AD" wp14:editId="6A732AA2">
            <wp:extent cx="5732145" cy="409829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4217A" w14:textId="77777777" w:rsidR="00B87A38" w:rsidRDefault="00B87A38" w:rsidP="00F32A4A">
      <w:pPr>
        <w:rPr>
          <w:lang w:val="en-US"/>
        </w:rPr>
      </w:pPr>
    </w:p>
    <w:p w14:paraId="3B4525E7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6CBEE00" w14:textId="6914755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420A9A62" wp14:editId="4DC35601">
            <wp:extent cx="5732145" cy="5447665"/>
            <wp:effectExtent l="0" t="0" r="190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4A3B" w14:textId="77777777" w:rsidR="00B87A38" w:rsidRPr="00B87A38" w:rsidRDefault="00B87A38" w:rsidP="00B87A38">
      <w:pPr>
        <w:rPr>
          <w:lang w:val="en-US"/>
        </w:rPr>
      </w:pPr>
    </w:p>
    <w:p w14:paraId="50D0628F" w14:textId="6B8D1485" w:rsidR="00BD14B1" w:rsidRDefault="00BD14B1" w:rsidP="00BD14B1">
      <w:pPr>
        <w:pStyle w:val="Heading2"/>
        <w:rPr>
          <w:lang w:val="en-US"/>
        </w:rPr>
      </w:pPr>
      <w:bookmarkStart w:id="91" w:name="_Toc44862093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mượn sách</w:t>
      </w:r>
      <w:bookmarkEnd w:id="91"/>
    </w:p>
    <w:p w14:paraId="5B75F23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56D9C44D" w14:textId="3A097327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5EBFEBA8" wp14:editId="2F438CFC">
            <wp:extent cx="5732145" cy="4638675"/>
            <wp:effectExtent l="0" t="0" r="190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CB122" w14:textId="77777777" w:rsidR="00B87A38" w:rsidRDefault="00B87A38" w:rsidP="00F32A4A">
      <w:pPr>
        <w:rPr>
          <w:lang w:val="en-US"/>
        </w:rPr>
      </w:pPr>
    </w:p>
    <w:p w14:paraId="48346C86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E341E3C" w14:textId="154CFD8C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5BDF0A9" wp14:editId="6E3392F4">
            <wp:extent cx="5732145" cy="5764530"/>
            <wp:effectExtent l="0" t="0" r="190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1B38" w14:textId="77777777" w:rsidR="00B87A38" w:rsidRPr="00B87A38" w:rsidRDefault="00B87A38" w:rsidP="00B87A38">
      <w:pPr>
        <w:rPr>
          <w:lang w:val="en-US"/>
        </w:rPr>
      </w:pPr>
    </w:p>
    <w:p w14:paraId="6561D799" w14:textId="5299A1D4" w:rsidR="00BD14B1" w:rsidRDefault="00BD14B1" w:rsidP="00BD14B1">
      <w:pPr>
        <w:pStyle w:val="Heading2"/>
        <w:rPr>
          <w:lang w:val="en-US"/>
        </w:rPr>
      </w:pPr>
      <w:bookmarkStart w:id="92" w:name="_Toc44862094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trả sách</w:t>
      </w:r>
      <w:bookmarkEnd w:id="92"/>
    </w:p>
    <w:p w14:paraId="7EF7765E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684DE78" w14:textId="37DD7B06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A9D9B17" wp14:editId="3F28B478">
            <wp:extent cx="5732145" cy="4638675"/>
            <wp:effectExtent l="0" t="0" r="190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9834" w14:textId="77777777" w:rsidR="00B87A38" w:rsidRDefault="00B87A38" w:rsidP="00F32A4A">
      <w:pPr>
        <w:rPr>
          <w:lang w:val="en-US"/>
        </w:rPr>
      </w:pPr>
    </w:p>
    <w:p w14:paraId="5576F169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4F181FE9" w14:textId="568AFEFB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2DC79C7E" wp14:editId="27DE02C8">
            <wp:extent cx="5732145" cy="5764530"/>
            <wp:effectExtent l="0" t="0" r="1905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1974" w14:textId="77777777" w:rsidR="00B87A38" w:rsidRPr="00B87A38" w:rsidRDefault="00B87A38" w:rsidP="00B87A38">
      <w:pPr>
        <w:rPr>
          <w:lang w:val="en-US"/>
        </w:rPr>
      </w:pPr>
    </w:p>
    <w:p w14:paraId="7598E5A4" w14:textId="05F5BE15" w:rsidR="00BD14B1" w:rsidRDefault="00BD14B1" w:rsidP="00BD14B1">
      <w:pPr>
        <w:pStyle w:val="Heading2"/>
        <w:rPr>
          <w:lang w:val="en-US"/>
        </w:rPr>
      </w:pPr>
      <w:bookmarkStart w:id="93" w:name="_Toc44862095"/>
      <w:r>
        <w:rPr>
          <w:lang w:val="en-US"/>
        </w:rPr>
        <w:t xml:space="preserve">Use case </w:t>
      </w:r>
      <w:r w:rsidR="007719FA" w:rsidRPr="007719FA">
        <w:rPr>
          <w:lang w:val="en-US"/>
        </w:rPr>
        <w:t>Lập phiếu đền sách</w:t>
      </w:r>
      <w:bookmarkEnd w:id="93"/>
    </w:p>
    <w:p w14:paraId="2740E07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7EF0A812" w14:textId="0C73F89F" w:rsidR="00B87A38" w:rsidRDefault="00B43A55" w:rsidP="00F32A4A">
      <w:pPr>
        <w:rPr>
          <w:lang w:val="en-US"/>
        </w:rPr>
      </w:pPr>
      <w:r w:rsidRPr="00B43A55">
        <w:rPr>
          <w:noProof/>
          <w:lang w:val="en-US"/>
        </w:rPr>
        <w:lastRenderedPageBreak/>
        <w:drawing>
          <wp:inline distT="0" distB="0" distL="0" distR="0" wp14:anchorId="0FC61C81" wp14:editId="411F4A14">
            <wp:extent cx="5732145" cy="4638675"/>
            <wp:effectExtent l="0" t="0" r="190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F20" w14:textId="77777777" w:rsidR="00B87A38" w:rsidRDefault="00B87A38" w:rsidP="00F32A4A">
      <w:pPr>
        <w:rPr>
          <w:lang w:val="en-US"/>
        </w:rPr>
      </w:pPr>
    </w:p>
    <w:p w14:paraId="718750BD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6F315513" w14:textId="7A8B0308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677D8248" wp14:editId="558FE708">
            <wp:extent cx="5732145" cy="5764530"/>
            <wp:effectExtent l="0" t="0" r="1905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9DF1B" w14:textId="77777777" w:rsidR="00B87A38" w:rsidRPr="00B87A38" w:rsidRDefault="00B87A38" w:rsidP="00B87A38">
      <w:pPr>
        <w:rPr>
          <w:lang w:val="en-US"/>
        </w:rPr>
      </w:pPr>
    </w:p>
    <w:p w14:paraId="05AEB559" w14:textId="52B3FF00" w:rsidR="00BD14B1" w:rsidRDefault="00BD14B1" w:rsidP="00BD14B1">
      <w:pPr>
        <w:pStyle w:val="Heading2"/>
        <w:rPr>
          <w:lang w:val="en-US"/>
        </w:rPr>
      </w:pPr>
      <w:bookmarkStart w:id="94" w:name="_Toc44862096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tên sách</w:t>
      </w:r>
      <w:bookmarkEnd w:id="94"/>
    </w:p>
    <w:p w14:paraId="6AFA51E5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2024B568" w14:textId="576106DB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73FFF2F0" wp14:editId="75B7DFB6">
            <wp:extent cx="5732145" cy="4098290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09F5" w14:textId="77777777" w:rsidR="00B87A38" w:rsidRDefault="00B87A38" w:rsidP="00F32A4A">
      <w:pPr>
        <w:rPr>
          <w:lang w:val="en-US"/>
        </w:rPr>
      </w:pPr>
    </w:p>
    <w:p w14:paraId="089AD82B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3763AD22" w14:textId="23D2A43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5E7A2860" wp14:editId="1D930EB1">
            <wp:extent cx="5732145" cy="5208905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A7F16" w14:textId="77777777" w:rsidR="00B87A38" w:rsidRPr="00B87A38" w:rsidRDefault="00B87A38" w:rsidP="00B87A38">
      <w:pPr>
        <w:rPr>
          <w:lang w:val="en-US"/>
        </w:rPr>
      </w:pPr>
    </w:p>
    <w:p w14:paraId="1A6FD90C" w14:textId="0B7FBD39" w:rsidR="00BD14B1" w:rsidRDefault="00BD14B1" w:rsidP="00BD14B1">
      <w:pPr>
        <w:pStyle w:val="Heading2"/>
        <w:rPr>
          <w:lang w:val="en-US"/>
        </w:rPr>
      </w:pPr>
      <w:bookmarkStart w:id="95" w:name="_Toc44862097"/>
      <w:r>
        <w:rPr>
          <w:lang w:val="en-US"/>
        </w:rPr>
        <w:t xml:space="preserve">Use case </w:t>
      </w:r>
      <w:r w:rsidR="007719FA" w:rsidRPr="007719FA">
        <w:rPr>
          <w:lang w:val="en-US"/>
        </w:rPr>
        <w:t>Tìm kiếm độc giả theo mã ISBN</w:t>
      </w:r>
      <w:bookmarkEnd w:id="95"/>
    </w:p>
    <w:p w14:paraId="6FB7600F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Activity Diagram:</w:t>
      </w:r>
    </w:p>
    <w:p w14:paraId="68ED0054" w14:textId="4993C736" w:rsidR="00B87A38" w:rsidRDefault="006230EC" w:rsidP="00F32A4A">
      <w:pPr>
        <w:rPr>
          <w:lang w:val="en-US"/>
        </w:rPr>
      </w:pPr>
      <w:r w:rsidRPr="006230EC">
        <w:rPr>
          <w:noProof/>
          <w:lang w:val="en-US"/>
        </w:rPr>
        <w:lastRenderedPageBreak/>
        <w:drawing>
          <wp:inline distT="0" distB="0" distL="0" distR="0" wp14:anchorId="28FFEE9A" wp14:editId="2BB265AF">
            <wp:extent cx="5732145" cy="409829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9179" w14:textId="77777777" w:rsidR="00B87A38" w:rsidRDefault="00B87A38" w:rsidP="00F32A4A">
      <w:pPr>
        <w:rPr>
          <w:lang w:val="en-US"/>
        </w:rPr>
      </w:pPr>
    </w:p>
    <w:p w14:paraId="1A03AB92" w14:textId="77777777" w:rsidR="00B87A38" w:rsidRDefault="00B87A38" w:rsidP="00B87A38">
      <w:pPr>
        <w:ind w:left="720"/>
        <w:rPr>
          <w:lang w:val="en-US"/>
        </w:rPr>
      </w:pPr>
      <w:r>
        <w:rPr>
          <w:lang w:val="en-US"/>
        </w:rPr>
        <w:t>Sequence Diagram:</w:t>
      </w:r>
    </w:p>
    <w:p w14:paraId="19D9C700" w14:textId="76680B6A" w:rsidR="00B87A38" w:rsidRDefault="00F72F94" w:rsidP="00F32A4A">
      <w:pPr>
        <w:rPr>
          <w:lang w:val="en-US"/>
        </w:rPr>
      </w:pPr>
      <w:r w:rsidRPr="00F72F94">
        <w:rPr>
          <w:noProof/>
          <w:lang w:val="en-US"/>
        </w:rPr>
        <w:lastRenderedPageBreak/>
        <w:drawing>
          <wp:inline distT="0" distB="0" distL="0" distR="0" wp14:anchorId="7BE551E0" wp14:editId="42A54EBF">
            <wp:extent cx="5732145" cy="5357495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5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D919" w14:textId="77777777" w:rsidR="00B87A38" w:rsidRPr="00B87A38" w:rsidRDefault="00B87A38" w:rsidP="00B87A38">
      <w:pPr>
        <w:rPr>
          <w:lang w:val="en-US"/>
        </w:rPr>
      </w:pPr>
    </w:p>
    <w:p w14:paraId="4FE6604C" w14:textId="77777777" w:rsidR="00BD14B1" w:rsidRDefault="00BD14B1" w:rsidP="00BD14B1">
      <w:pPr>
        <w:pStyle w:val="Heading2"/>
        <w:rPr>
          <w:lang w:val="en-US"/>
        </w:rPr>
      </w:pPr>
      <w:bookmarkStart w:id="96" w:name="_Toc44862098"/>
      <w:r>
        <w:rPr>
          <w:lang w:val="en-US"/>
        </w:rPr>
        <w:lastRenderedPageBreak/>
        <w:t>Use case Tìm kiểu độc giả theo mã sách</w:t>
      </w:r>
      <w:bookmarkEnd w:id="96"/>
    </w:p>
    <w:p w14:paraId="540933A0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35A10E" wp14:editId="43705121">
            <wp:extent cx="5724525" cy="3067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0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 Activity diagram cho use case 35</w:t>
      </w:r>
    </w:p>
    <w:p w14:paraId="44F202C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6E53DEC" wp14:editId="638565E4">
            <wp:extent cx="5734050" cy="4733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62DF" w14:textId="77777777" w:rsidR="00BD14B1" w:rsidRPr="00B30E64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 Sequence diagram cho use case 35</w:t>
      </w:r>
    </w:p>
    <w:p w14:paraId="4077B172" w14:textId="77777777" w:rsidR="00BD14B1" w:rsidRDefault="00BD14B1" w:rsidP="00BD14B1">
      <w:pPr>
        <w:pStyle w:val="Heading2"/>
        <w:rPr>
          <w:lang w:val="en-US"/>
        </w:rPr>
      </w:pPr>
      <w:bookmarkStart w:id="97" w:name="_Toc44862099"/>
      <w:r>
        <w:rPr>
          <w:lang w:val="en-US"/>
        </w:rPr>
        <w:lastRenderedPageBreak/>
        <w:t>Use case Xem báo cáo sách mượn theo tháng</w:t>
      </w:r>
      <w:bookmarkEnd w:id="97"/>
    </w:p>
    <w:p w14:paraId="4ADF313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FA2CFE5" wp14:editId="740E4587">
            <wp:extent cx="5724525" cy="28670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0CE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 xml:space="preserve"> Activity Diagram cho use case 36</w:t>
      </w:r>
    </w:p>
    <w:p w14:paraId="55A70AF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28E34DE" wp14:editId="048F06FD">
            <wp:extent cx="5734050" cy="3571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2338" w14:textId="77777777" w:rsidR="00BD14B1" w:rsidRPr="00C01B0F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US"/>
        </w:rPr>
        <w:t xml:space="preserve"> Sequence Diagram cho use case 36</w:t>
      </w:r>
    </w:p>
    <w:p w14:paraId="041CBB44" w14:textId="77777777" w:rsidR="00BD14B1" w:rsidRDefault="00BD14B1" w:rsidP="00BD14B1">
      <w:pPr>
        <w:pStyle w:val="Heading2"/>
        <w:rPr>
          <w:lang w:val="en-US"/>
        </w:rPr>
      </w:pPr>
      <w:bookmarkStart w:id="98" w:name="_Toc44862100"/>
      <w:r>
        <w:rPr>
          <w:lang w:val="en-US"/>
        </w:rPr>
        <w:lastRenderedPageBreak/>
        <w:t>Use case Xen báo cáo sách trả theo tháng</w:t>
      </w:r>
      <w:bookmarkEnd w:id="98"/>
    </w:p>
    <w:p w14:paraId="5D48E1B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E0BBF52" wp14:editId="23B79B76">
            <wp:extent cx="5724525" cy="2867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044B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Activity Diagram cho use case 37</w:t>
      </w:r>
    </w:p>
    <w:p w14:paraId="5E9990C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5D3BC48" wp14:editId="36EAFBC3">
            <wp:extent cx="5732145" cy="3570688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12D6" w14:textId="77777777" w:rsidR="00BD14B1" w:rsidRPr="0070553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 xml:space="preserve"> Sequence Diagram cho use case 37</w:t>
      </w:r>
    </w:p>
    <w:p w14:paraId="68636ED6" w14:textId="77777777" w:rsidR="00BD14B1" w:rsidRDefault="00BD14B1" w:rsidP="00BD14B1">
      <w:pPr>
        <w:pStyle w:val="Heading2"/>
        <w:rPr>
          <w:lang w:val="en-US"/>
        </w:rPr>
      </w:pPr>
      <w:bookmarkStart w:id="99" w:name="_Toc44862101"/>
      <w:r>
        <w:rPr>
          <w:lang w:val="en-US"/>
        </w:rPr>
        <w:lastRenderedPageBreak/>
        <w:t>Use case Xem báo cáo sách được nhập vào hệ thống theo tháng</w:t>
      </w:r>
      <w:bookmarkEnd w:id="99"/>
    </w:p>
    <w:p w14:paraId="499FF27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FC92700" wp14:editId="12EA2FED">
            <wp:extent cx="5724525" cy="28670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A5B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US"/>
        </w:rPr>
        <w:t xml:space="preserve"> Activity diagram cho use case 38</w:t>
      </w:r>
    </w:p>
    <w:p w14:paraId="50F5BD4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3D5391" wp14:editId="74BBAB8D">
            <wp:extent cx="5732145" cy="357060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8921" w14:textId="77777777" w:rsidR="00BD14B1" w:rsidRPr="006C792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US"/>
        </w:rPr>
        <w:t xml:space="preserve"> Sequence diagram cho use case 38</w:t>
      </w:r>
    </w:p>
    <w:p w14:paraId="581BB65D" w14:textId="77777777" w:rsidR="00BD14B1" w:rsidRDefault="00BD14B1" w:rsidP="00BD14B1">
      <w:pPr>
        <w:pStyle w:val="Heading2"/>
        <w:rPr>
          <w:lang w:val="en-US"/>
        </w:rPr>
      </w:pPr>
      <w:bookmarkStart w:id="100" w:name="_Toc44862102"/>
      <w:r>
        <w:rPr>
          <w:lang w:val="en-US"/>
        </w:rPr>
        <w:lastRenderedPageBreak/>
        <w:t>Use case Xem báo cáo sách bị mất theo tháng</w:t>
      </w:r>
      <w:bookmarkEnd w:id="100"/>
    </w:p>
    <w:p w14:paraId="3A3005E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EB1442B" wp14:editId="519120E1">
            <wp:extent cx="5724525" cy="2867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028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 Activity diagram cho use case 39</w:t>
      </w:r>
    </w:p>
    <w:p w14:paraId="5AF1A553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7A729DC" wp14:editId="72FDB9C1">
            <wp:extent cx="5732145" cy="35706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53A6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US"/>
        </w:rPr>
        <w:t xml:space="preserve"> Sequence diagram cho use case 39</w:t>
      </w:r>
    </w:p>
    <w:p w14:paraId="2175A966" w14:textId="77777777" w:rsidR="00BD14B1" w:rsidRDefault="00BD14B1" w:rsidP="00BD14B1">
      <w:pPr>
        <w:pStyle w:val="Heading2"/>
        <w:rPr>
          <w:lang w:val="en-US"/>
        </w:rPr>
      </w:pPr>
      <w:bookmarkStart w:id="101" w:name="_Toc44862103"/>
      <w:r>
        <w:rPr>
          <w:lang w:val="en-US"/>
        </w:rPr>
        <w:lastRenderedPageBreak/>
        <w:t>Use case Xem báo cáo sách được thanh lý theo tháng</w:t>
      </w:r>
      <w:bookmarkEnd w:id="101"/>
    </w:p>
    <w:p w14:paraId="39F07A5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CC2358" wp14:editId="54748EC1">
            <wp:extent cx="5724525" cy="2867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E54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en-US"/>
        </w:rPr>
        <w:t xml:space="preserve"> Activity diagram cho use case 40</w:t>
      </w:r>
    </w:p>
    <w:p w14:paraId="4D1572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6956D43" wp14:editId="7D8D736F">
            <wp:extent cx="5732145" cy="3570605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165F" w14:textId="77777777" w:rsidR="00BD14B1" w:rsidRPr="002C6385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en-US"/>
        </w:rPr>
        <w:t xml:space="preserve"> Sequence  diagram cho use case 40</w:t>
      </w:r>
    </w:p>
    <w:p w14:paraId="6BC81DDD" w14:textId="77777777" w:rsidR="00BD14B1" w:rsidRDefault="00BD14B1" w:rsidP="00BD14B1">
      <w:pPr>
        <w:pStyle w:val="Heading2"/>
        <w:rPr>
          <w:lang w:val="en-US"/>
        </w:rPr>
      </w:pPr>
      <w:bookmarkStart w:id="102" w:name="_Toc44862104"/>
      <w:r>
        <w:rPr>
          <w:lang w:val="en-US"/>
        </w:rPr>
        <w:lastRenderedPageBreak/>
        <w:t>Use case Thêm nhà xuất bản</w:t>
      </w:r>
      <w:bookmarkEnd w:id="102"/>
    </w:p>
    <w:p w14:paraId="772EA1F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6927032" wp14:editId="2AE70635">
            <wp:extent cx="5724525" cy="26384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81BA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en-US"/>
        </w:rPr>
        <w:t xml:space="preserve"> Activity diagram cho use case 41</w:t>
      </w:r>
    </w:p>
    <w:p w14:paraId="62089B0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BE5E323" wp14:editId="3D47A549">
            <wp:extent cx="573405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43CB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lang w:val="en-US"/>
        </w:rPr>
        <w:t xml:space="preserve"> Sequence diagram cho use case 41</w:t>
      </w:r>
    </w:p>
    <w:p w14:paraId="2002CF8A" w14:textId="77777777" w:rsidR="00BD14B1" w:rsidRDefault="00BD14B1" w:rsidP="00BD14B1">
      <w:pPr>
        <w:pStyle w:val="Heading2"/>
        <w:rPr>
          <w:lang w:val="en-US"/>
        </w:rPr>
      </w:pPr>
      <w:bookmarkStart w:id="103" w:name="_Toc44862105"/>
      <w:r>
        <w:rPr>
          <w:lang w:val="en-US"/>
        </w:rPr>
        <w:lastRenderedPageBreak/>
        <w:t>Use case Xóa nhà xuất bản</w:t>
      </w:r>
      <w:bookmarkEnd w:id="103"/>
    </w:p>
    <w:p w14:paraId="26E0A0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09CA6D5" wp14:editId="14B8ED88">
            <wp:extent cx="5724525" cy="2981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2622C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en-US"/>
        </w:rPr>
        <w:t xml:space="preserve"> Activity diagram cho use case 42</w:t>
      </w:r>
    </w:p>
    <w:p w14:paraId="492CEE4D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157D3E12" wp14:editId="00C2F858">
            <wp:extent cx="5724525" cy="36576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E247" w14:textId="77777777" w:rsidR="00BD14B1" w:rsidRPr="00AB3A4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 xml:space="preserve"> Sequence diagram cho use case 42</w:t>
      </w:r>
    </w:p>
    <w:p w14:paraId="44FBA39F" w14:textId="77777777" w:rsidR="00BD14B1" w:rsidRDefault="00BD14B1" w:rsidP="00BD14B1">
      <w:pPr>
        <w:pStyle w:val="Heading2"/>
        <w:rPr>
          <w:lang w:val="en-US"/>
        </w:rPr>
      </w:pPr>
      <w:bookmarkStart w:id="104" w:name="_Toc44862106"/>
      <w:r>
        <w:rPr>
          <w:lang w:val="en-US"/>
        </w:rPr>
        <w:lastRenderedPageBreak/>
        <w:t>Use case Chỉnh sửa tên nhà xuất bản</w:t>
      </w:r>
      <w:bookmarkEnd w:id="104"/>
    </w:p>
    <w:p w14:paraId="04C0DED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52BE01DA" wp14:editId="5E59DB07">
            <wp:extent cx="5734050" cy="2981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6392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lang w:val="en-US"/>
        </w:rPr>
        <w:t xml:space="preserve"> Activity diagram cho use case 43</w:t>
      </w:r>
    </w:p>
    <w:p w14:paraId="5FC5E23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8348C89" wp14:editId="53003A50">
            <wp:extent cx="5724525" cy="3657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E2FF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 Sequence diagram cho use case 43</w:t>
      </w:r>
    </w:p>
    <w:p w14:paraId="6FA81F02" w14:textId="77777777" w:rsidR="00BD14B1" w:rsidRPr="0041175A" w:rsidRDefault="00BD14B1" w:rsidP="00BD14B1">
      <w:pPr>
        <w:rPr>
          <w:lang w:val="en-US"/>
        </w:rPr>
      </w:pPr>
    </w:p>
    <w:p w14:paraId="1FBA8FC8" w14:textId="77777777" w:rsidR="00BD14B1" w:rsidRDefault="00BD14B1" w:rsidP="00BD14B1">
      <w:pPr>
        <w:pStyle w:val="Heading2"/>
        <w:rPr>
          <w:lang w:val="en-US"/>
        </w:rPr>
      </w:pPr>
      <w:bookmarkStart w:id="105" w:name="_Toc44862107"/>
      <w:r>
        <w:rPr>
          <w:lang w:val="en-US"/>
        </w:rPr>
        <w:lastRenderedPageBreak/>
        <w:t>Use case Xem danh sách nhà xuất bản</w:t>
      </w:r>
      <w:bookmarkEnd w:id="105"/>
    </w:p>
    <w:p w14:paraId="532AAF77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AC9E109" wp14:editId="3DCAE52B">
            <wp:extent cx="5734050" cy="1895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50D5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 Activity diagram cho use case 44</w:t>
      </w:r>
    </w:p>
    <w:p w14:paraId="661BC4B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2BC686BA" wp14:editId="7A2B5AD1">
            <wp:extent cx="5724525" cy="28765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3377" w14:textId="77777777" w:rsidR="00BD14B1" w:rsidRPr="003324CA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rPr>
          <w:lang w:val="en-US"/>
        </w:rPr>
        <w:t xml:space="preserve"> Sequence diagram cho use case 44</w:t>
      </w:r>
    </w:p>
    <w:p w14:paraId="765E4DE5" w14:textId="77777777" w:rsidR="00BD14B1" w:rsidRDefault="00BD14B1" w:rsidP="00BD14B1">
      <w:pPr>
        <w:pStyle w:val="Heading2"/>
        <w:rPr>
          <w:lang w:val="en-US"/>
        </w:rPr>
      </w:pPr>
      <w:bookmarkStart w:id="106" w:name="_Toc44862108"/>
      <w:r>
        <w:rPr>
          <w:lang w:val="en-US"/>
        </w:rPr>
        <w:t>Use case Thêm tác giả</w:t>
      </w:r>
      <w:bookmarkEnd w:id="106"/>
    </w:p>
    <w:p w14:paraId="1ADF391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C480E8A" wp14:editId="2362C5D6">
            <wp:extent cx="5724525" cy="2638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DD43E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rPr>
          <w:lang w:val="en-US"/>
        </w:rPr>
        <w:t xml:space="preserve"> Activity diagram cho use case 45</w:t>
      </w:r>
    </w:p>
    <w:p w14:paraId="41E3FA6E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4C6668" wp14:editId="51015815">
            <wp:extent cx="5732145" cy="3351686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5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B38BC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lang w:val="en-US"/>
        </w:rPr>
        <w:t xml:space="preserve"> Sequence diagram cho use case 45</w:t>
      </w:r>
    </w:p>
    <w:p w14:paraId="638C6361" w14:textId="77777777" w:rsidR="00BD14B1" w:rsidRDefault="00BD14B1" w:rsidP="00BD14B1">
      <w:pPr>
        <w:pStyle w:val="Heading2"/>
        <w:rPr>
          <w:lang w:val="en-US"/>
        </w:rPr>
      </w:pPr>
      <w:bookmarkStart w:id="107" w:name="_Toc44862109"/>
      <w:r>
        <w:rPr>
          <w:lang w:val="en-US"/>
        </w:rPr>
        <w:t>Use case Xóa tác giả</w:t>
      </w:r>
      <w:bookmarkEnd w:id="107"/>
    </w:p>
    <w:p w14:paraId="1BCD6D56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B9CEF3A" wp14:editId="0E92567F">
            <wp:extent cx="5724525" cy="29813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41B4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en-US"/>
        </w:rPr>
        <w:t xml:space="preserve"> Activity diagram cho use case 46</w:t>
      </w:r>
    </w:p>
    <w:p w14:paraId="132D587B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F0CF21F" wp14:editId="4EB15AA4">
            <wp:extent cx="5724525" cy="36576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221A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en-US"/>
        </w:rPr>
        <w:t xml:space="preserve"> Sequence diagram cho use case 46</w:t>
      </w:r>
    </w:p>
    <w:p w14:paraId="46311ADC" w14:textId="77777777" w:rsidR="00BD14B1" w:rsidRDefault="00BD14B1" w:rsidP="00BD14B1">
      <w:pPr>
        <w:pStyle w:val="Heading2"/>
        <w:rPr>
          <w:lang w:val="en-US"/>
        </w:rPr>
      </w:pPr>
      <w:bookmarkStart w:id="108" w:name="_Toc44862110"/>
      <w:r>
        <w:rPr>
          <w:lang w:val="en-US"/>
        </w:rPr>
        <w:t>Use case Chỉnh sửa tên tác giả</w:t>
      </w:r>
      <w:bookmarkEnd w:id="108"/>
    </w:p>
    <w:p w14:paraId="64E03479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4EF1515" wp14:editId="63086F63">
            <wp:extent cx="5732145" cy="29803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FBE6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 xml:space="preserve"> Activity diagram cho use case 47</w:t>
      </w:r>
    </w:p>
    <w:p w14:paraId="19515649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5A621F9" wp14:editId="617234B5">
            <wp:extent cx="5724525" cy="3657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FD0B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 xml:space="preserve"> Sequence diagram cho use case 47</w:t>
      </w:r>
    </w:p>
    <w:p w14:paraId="106376A0" w14:textId="77777777" w:rsidR="00BD14B1" w:rsidRDefault="00BD14B1" w:rsidP="00BD14B1">
      <w:pPr>
        <w:pStyle w:val="Heading2"/>
        <w:rPr>
          <w:lang w:val="en-US"/>
        </w:rPr>
      </w:pPr>
      <w:bookmarkStart w:id="109" w:name="_Toc44862111"/>
      <w:r>
        <w:rPr>
          <w:lang w:val="en-US"/>
        </w:rPr>
        <w:t>Use case Xem danh sách tác giả</w:t>
      </w:r>
      <w:bookmarkEnd w:id="109"/>
    </w:p>
    <w:p w14:paraId="52CA939E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755CE921" wp14:editId="08688DFA">
            <wp:extent cx="5732145" cy="18948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9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F6C8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lang w:val="en-US"/>
        </w:rPr>
        <w:t xml:space="preserve"> Activity diagram cho use case 48</w:t>
      </w:r>
    </w:p>
    <w:p w14:paraId="21411D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2E1B7462" wp14:editId="6E4C8ECB">
            <wp:extent cx="5724525" cy="28765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CB4D" w14:textId="77777777" w:rsidR="00BD14B1" w:rsidRPr="00085FB2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lang w:val="en-US"/>
        </w:rPr>
        <w:t xml:space="preserve"> Sequence diagram cho use case 48</w:t>
      </w:r>
    </w:p>
    <w:p w14:paraId="2B5541E9" w14:textId="77777777" w:rsidR="00BD14B1" w:rsidRDefault="00BD14B1" w:rsidP="00BD14B1">
      <w:pPr>
        <w:pStyle w:val="Heading2"/>
        <w:rPr>
          <w:lang w:val="en-US"/>
        </w:rPr>
      </w:pPr>
      <w:bookmarkStart w:id="110" w:name="_Toc44862112"/>
      <w:r>
        <w:rPr>
          <w:lang w:val="en-US"/>
        </w:rPr>
        <w:t>Use case Thay đổi thời hạn thẻ thư viện</w:t>
      </w:r>
      <w:bookmarkEnd w:id="110"/>
    </w:p>
    <w:p w14:paraId="00CE4191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0A0EEE9F" wp14:editId="79E4FA63">
            <wp:extent cx="5724525" cy="1895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1AD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 xml:space="preserve"> Activity diagram cho use case </w:t>
      </w:r>
      <w:r>
        <w:rPr>
          <w:noProof/>
          <w:lang w:val="en-US"/>
        </w:rPr>
        <w:t>49</w:t>
      </w:r>
    </w:p>
    <w:p w14:paraId="7C2F6DCF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6066A3BF" wp14:editId="5CA4B2EC">
            <wp:extent cx="5724525" cy="28289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9824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lang w:val="en-US"/>
        </w:rPr>
        <w:t xml:space="preserve"> Sequence diagram cho use case 49</w:t>
      </w:r>
    </w:p>
    <w:p w14:paraId="599D73EB" w14:textId="77777777" w:rsidR="00BD14B1" w:rsidRDefault="00BD14B1" w:rsidP="00BD14B1">
      <w:pPr>
        <w:pStyle w:val="Heading2"/>
        <w:rPr>
          <w:lang w:val="en-US"/>
        </w:rPr>
      </w:pPr>
      <w:bookmarkStart w:id="111" w:name="_Toc44862113"/>
      <w:r>
        <w:rPr>
          <w:lang w:val="en-US"/>
        </w:rPr>
        <w:lastRenderedPageBreak/>
        <w:t>Use case Thay đổi thời gian tối đa mượn sách</w:t>
      </w:r>
      <w:bookmarkEnd w:id="111"/>
    </w:p>
    <w:p w14:paraId="0874EC38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570EE16" wp14:editId="486AA07A">
            <wp:extent cx="5724525" cy="18954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DEC3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 w:rsidRPr="0020730B">
        <w:t>Activity diagram cho use case</w:t>
      </w:r>
      <w:r>
        <w:rPr>
          <w:lang w:val="en-US"/>
        </w:rPr>
        <w:t xml:space="preserve"> 50</w:t>
      </w:r>
    </w:p>
    <w:p w14:paraId="1EEC9E15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3D9B4408" wp14:editId="088DCD56">
            <wp:extent cx="5724525" cy="2828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4ACA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lang w:val="en-US"/>
        </w:rPr>
        <w:t xml:space="preserve"> </w:t>
      </w:r>
      <w:r w:rsidRPr="00D37B82">
        <w:t>Sequence diagram c</w:t>
      </w:r>
      <w:r>
        <w:t xml:space="preserve">ho use case </w:t>
      </w:r>
      <w:r>
        <w:rPr>
          <w:lang w:val="en-US"/>
        </w:rPr>
        <w:t>50</w:t>
      </w:r>
    </w:p>
    <w:p w14:paraId="26372C4F" w14:textId="77777777" w:rsidR="00BD14B1" w:rsidRDefault="00BD14B1" w:rsidP="00BD14B1">
      <w:pPr>
        <w:pStyle w:val="Heading2"/>
        <w:rPr>
          <w:lang w:val="en-US"/>
        </w:rPr>
      </w:pPr>
      <w:bookmarkStart w:id="112" w:name="_Toc44862114"/>
      <w:r>
        <w:rPr>
          <w:lang w:val="en-US"/>
        </w:rPr>
        <w:t>Use case Thay đổi số sách tối đa mượn được</w:t>
      </w:r>
      <w:bookmarkEnd w:id="112"/>
    </w:p>
    <w:p w14:paraId="2DAB8F2B" w14:textId="77777777" w:rsidR="00BD14B1" w:rsidRDefault="00BD14B1" w:rsidP="00BD14B1">
      <w:pPr>
        <w:keepNext/>
      </w:pPr>
      <w:r>
        <w:rPr>
          <w:noProof/>
          <w:lang w:val="en-US"/>
        </w:rPr>
        <w:drawing>
          <wp:inline distT="0" distB="0" distL="0" distR="0" wp14:anchorId="430B1B55" wp14:editId="1C246379">
            <wp:extent cx="5724525" cy="18954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2E81" w14:textId="77777777" w:rsidR="00BD14B1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DF7685">
        <w:t>Activity diagram cho use case</w:t>
      </w:r>
      <w:r>
        <w:rPr>
          <w:lang w:val="en-US"/>
        </w:rPr>
        <w:t xml:space="preserve"> 51</w:t>
      </w:r>
    </w:p>
    <w:p w14:paraId="0124C217" w14:textId="77777777" w:rsidR="00BD14B1" w:rsidRDefault="00BD14B1" w:rsidP="00BD14B1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B08D965" wp14:editId="5D88D99F">
            <wp:extent cx="5724525" cy="28289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9ACF" w14:textId="77777777" w:rsidR="00BD14B1" w:rsidRPr="00630660" w:rsidRDefault="00BD14B1" w:rsidP="00BD14B1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lang w:val="en-US"/>
        </w:rPr>
        <w:t xml:space="preserve"> </w:t>
      </w:r>
      <w:r w:rsidRPr="0089643B">
        <w:t>S</w:t>
      </w:r>
      <w:r>
        <w:t xml:space="preserve">equence diagram cho use case </w:t>
      </w:r>
      <w:r>
        <w:rPr>
          <w:lang w:val="en-US"/>
        </w:rPr>
        <w:t>51</w:t>
      </w:r>
    </w:p>
    <w:p w14:paraId="2E4FF69C" w14:textId="67D824A9" w:rsidR="005E5E77" w:rsidRPr="005E5E77" w:rsidRDefault="005E5E77" w:rsidP="00BD14B1">
      <w:pPr>
        <w:pStyle w:val="Heading2"/>
        <w:numPr>
          <w:ilvl w:val="0"/>
          <w:numId w:val="0"/>
        </w:numPr>
        <w:spacing w:line="360" w:lineRule="auto"/>
        <w:jc w:val="both"/>
        <w:rPr>
          <w:lang w:val="en-US"/>
        </w:rPr>
      </w:pPr>
    </w:p>
    <w:sectPr w:rsidR="005E5E77" w:rsidRPr="005E5E77" w:rsidSect="00301562">
      <w:headerReference w:type="default" r:id="rId91"/>
      <w:footerReference w:type="default" r:id="rId92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DBDB54" w14:textId="77777777" w:rsidR="009C320F" w:rsidRDefault="009C320F">
      <w:r>
        <w:separator/>
      </w:r>
    </w:p>
  </w:endnote>
  <w:endnote w:type="continuationSeparator" w:id="0">
    <w:p w14:paraId="271819CD" w14:textId="77777777" w:rsidR="009C320F" w:rsidRDefault="009C32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878206" w14:textId="77777777" w:rsidR="00C1293C" w:rsidRDefault="00C1293C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62848" behindDoc="0" locked="0" layoutInCell="1" allowOverlap="1" wp14:anchorId="189A9605" wp14:editId="7D7A0A2A">
          <wp:simplePos x="0" y="0"/>
          <wp:positionH relativeFrom="column">
            <wp:posOffset>-909955</wp:posOffset>
          </wp:positionH>
          <wp:positionV relativeFrom="paragraph">
            <wp:posOffset>-356870</wp:posOffset>
          </wp:positionV>
          <wp:extent cx="8323307" cy="992937"/>
          <wp:effectExtent l="0" t="0" r="0" b="0"/>
          <wp:wrapNone/>
          <wp:docPr id="4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C1293C" w14:paraId="482722F3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166CB59E" w14:textId="77777777" w:rsidR="00C1293C" w:rsidRPr="007A1DE8" w:rsidRDefault="00C1293C" w:rsidP="00FC77E2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6432" behindDoc="1" locked="0" layoutInCell="1" allowOverlap="1" wp14:anchorId="39E04D20" wp14:editId="6CFB9C37">
                <wp:simplePos x="0" y="0"/>
                <wp:positionH relativeFrom="column">
                  <wp:posOffset>-910961</wp:posOffset>
                </wp:positionH>
                <wp:positionV relativeFrom="paragraph">
                  <wp:posOffset>-93345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638032BB" w14:textId="3D12ABA3" w:rsidR="00C1293C" w:rsidRPr="00B871C5" w:rsidRDefault="00C1293C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 w:rsidR="004E64E0">
            <w:rPr>
              <w:rStyle w:val="PageNumber"/>
              <w:noProof/>
            </w:rPr>
            <w:t>1</w:t>
          </w:r>
          <w:r>
            <w:rPr>
              <w:rStyle w:val="PageNumber"/>
            </w:rPr>
            <w:fldChar w:fldCharType="end"/>
          </w:r>
        </w:p>
      </w:tc>
    </w:tr>
  </w:tbl>
  <w:p w14:paraId="20749726" w14:textId="77777777" w:rsidR="00C1293C" w:rsidRDefault="00C129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A8F276" w14:textId="77777777" w:rsidR="009C320F" w:rsidRDefault="009C320F">
      <w:r>
        <w:separator/>
      </w:r>
    </w:p>
  </w:footnote>
  <w:footnote w:type="continuationSeparator" w:id="0">
    <w:p w14:paraId="77394690" w14:textId="77777777" w:rsidR="009C320F" w:rsidRDefault="009C32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8BB735" w14:textId="77777777" w:rsidR="00C1293C" w:rsidRDefault="00C1293C" w:rsidP="00862EC5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BFC9F55" wp14:editId="457939E0">
              <wp:simplePos x="0" y="0"/>
              <wp:positionH relativeFrom="page">
                <wp:posOffset>-1</wp:posOffset>
              </wp:positionH>
              <wp:positionV relativeFrom="page">
                <wp:posOffset>1</wp:posOffset>
              </wp:positionV>
              <wp:extent cx="1183005" cy="10325100"/>
              <wp:effectExtent l="0" t="0" r="0" b="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25100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4EDE12" id="Freeform 1" o:spid="_x0000_s1026" style="position:absolute;margin-left:0;margin-top:0;width:93.15pt;height:813pt;flip:x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25100;1183005,10325100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61824" behindDoc="0" locked="0" layoutInCell="1" allowOverlap="1" wp14:anchorId="56AE107A" wp14:editId="6EBB0ACF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B004F62" w14:textId="77777777" w:rsidR="00C1293C" w:rsidRDefault="00C1293C" w:rsidP="00862EC5">
    <w:pPr>
      <w:pStyle w:val="Title"/>
      <w:rPr>
        <w:lang w:val="en-US"/>
      </w:rPr>
    </w:pPr>
  </w:p>
  <w:p w14:paraId="05F2485C" w14:textId="77777777" w:rsidR="00C1293C" w:rsidRPr="003B1A2B" w:rsidRDefault="00C1293C" w:rsidP="00862EC5">
    <w:pPr>
      <w:rPr>
        <w:lang w:val="en-US"/>
      </w:rPr>
    </w:pPr>
  </w:p>
  <w:p w14:paraId="3ACE984F" w14:textId="77777777" w:rsidR="00C1293C" w:rsidRPr="00F53DBB" w:rsidRDefault="00C1293C" w:rsidP="00862EC5">
    <w:pPr>
      <w:pStyle w:val="NormalWeb"/>
      <w:spacing w:before="0" w:beforeAutospacing="0" w:after="0" w:afterAutospacing="0"/>
      <w:jc w:val="center"/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</w:pPr>
    <w:r w:rsidRPr="00F53DBB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Đồ án môn Phân tích và thiết kế phần mềm</w:t>
    </w:r>
  </w:p>
  <w:p w14:paraId="22B5F2F5" w14:textId="77777777" w:rsidR="00C1293C" w:rsidRPr="0040293A" w:rsidRDefault="00C1293C" w:rsidP="00862EC5">
    <w:pPr>
      <w:pStyle w:val="Header"/>
      <w:rPr>
        <w:rFonts w:eastAsia="Tahom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FB9DBB" w14:textId="77777777" w:rsidR="00C1293C" w:rsidRDefault="00C1293C">
    <w:r w:rsidRPr="004257CD">
      <w:rPr>
        <w:noProof/>
        <w:lang w:val="en-US"/>
      </w:rPr>
      <w:drawing>
        <wp:anchor distT="0" distB="0" distL="114300" distR="114300" simplePos="0" relativeHeight="251659776" behindDoc="1" locked="0" layoutInCell="1" allowOverlap="1" wp14:anchorId="4DE4F0FB" wp14:editId="62FDB39C">
          <wp:simplePos x="0" y="0"/>
          <wp:positionH relativeFrom="column">
            <wp:posOffset>-541655</wp:posOffset>
          </wp:positionH>
          <wp:positionV relativeFrom="paragraph">
            <wp:posOffset>-445506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C1293C" w14:paraId="796E0B50" w14:textId="77777777" w:rsidTr="008D3541">
      <w:tc>
        <w:tcPr>
          <w:tcW w:w="6623" w:type="dxa"/>
          <w:shd w:val="clear" w:color="auto" w:fill="auto"/>
        </w:tcPr>
        <w:p w14:paraId="7DDEC8A0" w14:textId="77777777" w:rsidR="00C1293C" w:rsidRPr="008D3541" w:rsidRDefault="00C1293C">
          <w:pPr>
            <w:pStyle w:val="Header"/>
            <w:rPr>
              <w:color w:val="0000FF"/>
              <w:lang w:val="en-US"/>
            </w:rPr>
          </w:pPr>
          <w:r>
            <w:rPr>
              <w:lang w:val="en-US"/>
            </w:rPr>
            <w:t>Quản lý thư viện</w:t>
          </w:r>
        </w:p>
      </w:tc>
      <w:tc>
        <w:tcPr>
          <w:tcW w:w="2845" w:type="dxa"/>
          <w:shd w:val="clear" w:color="auto" w:fill="auto"/>
        </w:tcPr>
        <w:p w14:paraId="66C39D15" w14:textId="18682E15" w:rsidR="00C1293C" w:rsidRPr="008D3541" w:rsidRDefault="00C1293C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Phiên bản: </w:t>
          </w:r>
          <w:r w:rsidR="004E64E0">
            <w:rPr>
              <w:lang w:val="en-US"/>
            </w:rPr>
            <w:t>2.4</w:t>
          </w:r>
        </w:p>
      </w:tc>
    </w:tr>
    <w:tr w:rsidR="00C1293C" w14:paraId="442D0DA6" w14:textId="77777777" w:rsidTr="008D3541">
      <w:tc>
        <w:tcPr>
          <w:tcW w:w="6623" w:type="dxa"/>
          <w:shd w:val="clear" w:color="auto" w:fill="auto"/>
        </w:tcPr>
        <w:p w14:paraId="0DB4F05B" w14:textId="77777777" w:rsidR="00C1293C" w:rsidRPr="008D3541" w:rsidRDefault="00C1293C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>Mô hình Use case</w:t>
          </w:r>
        </w:p>
      </w:tc>
      <w:tc>
        <w:tcPr>
          <w:tcW w:w="2845" w:type="dxa"/>
          <w:shd w:val="clear" w:color="auto" w:fill="auto"/>
        </w:tcPr>
        <w:p w14:paraId="717582EF" w14:textId="3E4E25DF" w:rsidR="00C1293C" w:rsidRPr="008D3541" w:rsidRDefault="00C1293C" w:rsidP="009E1394">
          <w:pPr>
            <w:pStyle w:val="Header"/>
            <w:rPr>
              <w:lang w:val="en-US"/>
            </w:rPr>
          </w:pPr>
          <w:r w:rsidRPr="008D3541">
            <w:rPr>
              <w:lang w:val="en-US"/>
            </w:rPr>
            <w:t xml:space="preserve">Ngày: </w:t>
          </w:r>
          <w:r w:rsidR="004E64E0">
            <w:rPr>
              <w:lang w:val="en-US"/>
            </w:rPr>
            <w:t>17/08</w:t>
          </w:r>
          <w:r>
            <w:rPr>
              <w:lang w:val="en-US"/>
            </w:rPr>
            <w:t>/2020</w:t>
          </w:r>
        </w:p>
      </w:tc>
    </w:tr>
  </w:tbl>
  <w:p w14:paraId="0F7178D7" w14:textId="77777777" w:rsidR="00C1293C" w:rsidRPr="007A1DE8" w:rsidRDefault="00C1293C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1B11C6B"/>
    <w:multiLevelType w:val="hybridMultilevel"/>
    <w:tmpl w:val="C8DC2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0B0B66"/>
    <w:multiLevelType w:val="hybridMultilevel"/>
    <w:tmpl w:val="04CC73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6647A3"/>
    <w:multiLevelType w:val="hybridMultilevel"/>
    <w:tmpl w:val="EEBA0E28"/>
    <w:lvl w:ilvl="0" w:tplc="32DEF2B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7D2953"/>
    <w:multiLevelType w:val="hybridMultilevel"/>
    <w:tmpl w:val="1C206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36D3B15"/>
    <w:multiLevelType w:val="hybridMultilevel"/>
    <w:tmpl w:val="8DF21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2A36272B"/>
    <w:multiLevelType w:val="hybridMultilevel"/>
    <w:tmpl w:val="B7BE9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BC62EC"/>
    <w:multiLevelType w:val="hybridMultilevel"/>
    <w:tmpl w:val="5106D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2E54E1"/>
    <w:multiLevelType w:val="hybridMultilevel"/>
    <w:tmpl w:val="F55ECA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317306F"/>
    <w:multiLevelType w:val="hybridMultilevel"/>
    <w:tmpl w:val="8206A026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5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D3D125A"/>
    <w:multiLevelType w:val="hybridMultilevel"/>
    <w:tmpl w:val="C576E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49FD2AF7"/>
    <w:multiLevelType w:val="hybridMultilevel"/>
    <w:tmpl w:val="F5EE41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39F394E"/>
    <w:multiLevelType w:val="hybridMultilevel"/>
    <w:tmpl w:val="4DF2B4FC"/>
    <w:lvl w:ilvl="0" w:tplc="EA7AD5C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9" w15:restartNumberingAfterBreak="0">
    <w:nsid w:val="5B133146"/>
    <w:multiLevelType w:val="hybridMultilevel"/>
    <w:tmpl w:val="07BE6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63CD7CCE"/>
    <w:multiLevelType w:val="hybridMultilevel"/>
    <w:tmpl w:val="796CB1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9757213"/>
    <w:multiLevelType w:val="hybridMultilevel"/>
    <w:tmpl w:val="05366A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6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7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1" w15:restartNumberingAfterBreak="0">
    <w:nsid w:val="77A82DC1"/>
    <w:multiLevelType w:val="hybridMultilevel"/>
    <w:tmpl w:val="07AE03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3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4" w15:restartNumberingAfterBreak="0">
    <w:nsid w:val="7F721D72"/>
    <w:multiLevelType w:val="hybridMultilevel"/>
    <w:tmpl w:val="9D9AC8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7"/>
  </w:num>
  <w:num w:numId="4">
    <w:abstractNumId w:val="26"/>
  </w:num>
  <w:num w:numId="5">
    <w:abstractNumId w:val="28"/>
  </w:num>
  <w:num w:numId="6">
    <w:abstractNumId w:val="17"/>
  </w:num>
  <w:num w:numId="7">
    <w:abstractNumId w:val="30"/>
  </w:num>
  <w:num w:numId="8">
    <w:abstractNumId w:val="37"/>
  </w:num>
  <w:num w:numId="9">
    <w:abstractNumId w:val="20"/>
  </w:num>
  <w:num w:numId="10">
    <w:abstractNumId w:val="15"/>
  </w:num>
  <w:num w:numId="11">
    <w:abstractNumId w:val="43"/>
  </w:num>
  <w:num w:numId="12">
    <w:abstractNumId w:val="38"/>
  </w:num>
  <w:num w:numId="13">
    <w:abstractNumId w:val="36"/>
  </w:num>
  <w:num w:numId="14">
    <w:abstractNumId w:val="6"/>
  </w:num>
  <w:num w:numId="15">
    <w:abstractNumId w:val="9"/>
  </w:num>
  <w:num w:numId="16">
    <w:abstractNumId w:val="35"/>
  </w:num>
  <w:num w:numId="17">
    <w:abstractNumId w:val="40"/>
  </w:num>
  <w:num w:numId="18">
    <w:abstractNumId w:val="19"/>
  </w:num>
  <w:num w:numId="19">
    <w:abstractNumId w:val="32"/>
  </w:num>
  <w:num w:numId="20">
    <w:abstractNumId w:val="39"/>
  </w:num>
  <w:num w:numId="21">
    <w:abstractNumId w:val="42"/>
  </w:num>
  <w:num w:numId="22">
    <w:abstractNumId w:val="16"/>
  </w:num>
  <w:num w:numId="23">
    <w:abstractNumId w:val="25"/>
  </w:num>
  <w:num w:numId="24">
    <w:abstractNumId w:val="10"/>
  </w:num>
  <w:num w:numId="25">
    <w:abstractNumId w:val="8"/>
  </w:num>
  <w:num w:numId="26">
    <w:abstractNumId w:val="22"/>
  </w:num>
  <w:num w:numId="27">
    <w:abstractNumId w:val="31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0"/>
  </w:num>
  <w:num w:numId="33">
    <w:abstractNumId w:val="0"/>
  </w:num>
  <w:num w:numId="34">
    <w:abstractNumId w:val="14"/>
  </w:num>
  <w:num w:numId="35">
    <w:abstractNumId w:val="44"/>
  </w:num>
  <w:num w:numId="36">
    <w:abstractNumId w:val="41"/>
  </w:num>
  <w:num w:numId="37">
    <w:abstractNumId w:val="13"/>
  </w:num>
  <w:num w:numId="38">
    <w:abstractNumId w:val="33"/>
  </w:num>
  <w:num w:numId="39">
    <w:abstractNumId w:val="4"/>
  </w:num>
  <w:num w:numId="40">
    <w:abstractNumId w:val="12"/>
  </w:num>
  <w:num w:numId="41">
    <w:abstractNumId w:val="34"/>
  </w:num>
  <w:num w:numId="42">
    <w:abstractNumId w:val="5"/>
  </w:num>
  <w:num w:numId="43">
    <w:abstractNumId w:val="7"/>
  </w:num>
  <w:num w:numId="44">
    <w:abstractNumId w:val="2"/>
  </w:num>
  <w:num w:numId="45">
    <w:abstractNumId w:val="3"/>
  </w:num>
  <w:num w:numId="46">
    <w:abstractNumId w:val="29"/>
  </w:num>
  <w:num w:numId="47">
    <w:abstractNumId w:val="23"/>
  </w:num>
  <w:num w:numId="48">
    <w:abstractNumId w:val="18"/>
  </w:num>
  <w:num w:numId="49">
    <w:abstractNumId w:val="24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hideSpellingErrors/>
  <w:hideGrammatical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DE8"/>
    <w:rsid w:val="0002200B"/>
    <w:rsid w:val="000519D9"/>
    <w:rsid w:val="00090536"/>
    <w:rsid w:val="000C0CA8"/>
    <w:rsid w:val="000E0B8B"/>
    <w:rsid w:val="000E1B4B"/>
    <w:rsid w:val="0010463D"/>
    <w:rsid w:val="00125EF7"/>
    <w:rsid w:val="00140FF8"/>
    <w:rsid w:val="00151F6D"/>
    <w:rsid w:val="0016597D"/>
    <w:rsid w:val="00185356"/>
    <w:rsid w:val="001977C4"/>
    <w:rsid w:val="001C6A70"/>
    <w:rsid w:val="001E1BAD"/>
    <w:rsid w:val="002028E8"/>
    <w:rsid w:val="00215AB2"/>
    <w:rsid w:val="002160F2"/>
    <w:rsid w:val="00221A67"/>
    <w:rsid w:val="00273460"/>
    <w:rsid w:val="002828A9"/>
    <w:rsid w:val="002936B3"/>
    <w:rsid w:val="002A7AB9"/>
    <w:rsid w:val="002B7C3D"/>
    <w:rsid w:val="00301562"/>
    <w:rsid w:val="0031314E"/>
    <w:rsid w:val="0031511D"/>
    <w:rsid w:val="00320157"/>
    <w:rsid w:val="003548A8"/>
    <w:rsid w:val="003561DB"/>
    <w:rsid w:val="00357FA4"/>
    <w:rsid w:val="00366856"/>
    <w:rsid w:val="003701D7"/>
    <w:rsid w:val="0037252D"/>
    <w:rsid w:val="003747E6"/>
    <w:rsid w:val="00376344"/>
    <w:rsid w:val="003B434A"/>
    <w:rsid w:val="003C5B73"/>
    <w:rsid w:val="003D1A19"/>
    <w:rsid w:val="00412C2D"/>
    <w:rsid w:val="004176B5"/>
    <w:rsid w:val="00435847"/>
    <w:rsid w:val="00461438"/>
    <w:rsid w:val="0047721B"/>
    <w:rsid w:val="00487C6C"/>
    <w:rsid w:val="004915B7"/>
    <w:rsid w:val="004B7CC9"/>
    <w:rsid w:val="004E4257"/>
    <w:rsid w:val="004E64E0"/>
    <w:rsid w:val="004E77E9"/>
    <w:rsid w:val="00531E11"/>
    <w:rsid w:val="005354F8"/>
    <w:rsid w:val="00540B8F"/>
    <w:rsid w:val="00553121"/>
    <w:rsid w:val="00567F54"/>
    <w:rsid w:val="00570200"/>
    <w:rsid w:val="005802A5"/>
    <w:rsid w:val="00592561"/>
    <w:rsid w:val="005D1C43"/>
    <w:rsid w:val="005E5E77"/>
    <w:rsid w:val="005F1B97"/>
    <w:rsid w:val="0060493B"/>
    <w:rsid w:val="00620C32"/>
    <w:rsid w:val="006230EC"/>
    <w:rsid w:val="006257BE"/>
    <w:rsid w:val="00631BAB"/>
    <w:rsid w:val="00633989"/>
    <w:rsid w:val="006638E8"/>
    <w:rsid w:val="006855DC"/>
    <w:rsid w:val="006868A2"/>
    <w:rsid w:val="006B6AB9"/>
    <w:rsid w:val="006C6669"/>
    <w:rsid w:val="006C7920"/>
    <w:rsid w:val="006E420F"/>
    <w:rsid w:val="006E56E2"/>
    <w:rsid w:val="006E56ED"/>
    <w:rsid w:val="00705530"/>
    <w:rsid w:val="00716CBC"/>
    <w:rsid w:val="0071766A"/>
    <w:rsid w:val="00720999"/>
    <w:rsid w:val="007338F6"/>
    <w:rsid w:val="00740F21"/>
    <w:rsid w:val="007547C7"/>
    <w:rsid w:val="00754C73"/>
    <w:rsid w:val="007719FA"/>
    <w:rsid w:val="007934D0"/>
    <w:rsid w:val="007A1DE8"/>
    <w:rsid w:val="007A5029"/>
    <w:rsid w:val="007B438A"/>
    <w:rsid w:val="007D2919"/>
    <w:rsid w:val="007D560D"/>
    <w:rsid w:val="007F21C9"/>
    <w:rsid w:val="008243D9"/>
    <w:rsid w:val="00825CC1"/>
    <w:rsid w:val="00862EC5"/>
    <w:rsid w:val="00871F8D"/>
    <w:rsid w:val="0089448F"/>
    <w:rsid w:val="008B7194"/>
    <w:rsid w:val="008D3541"/>
    <w:rsid w:val="008E37D4"/>
    <w:rsid w:val="008E6B4A"/>
    <w:rsid w:val="009114A2"/>
    <w:rsid w:val="00956474"/>
    <w:rsid w:val="0096313B"/>
    <w:rsid w:val="00984338"/>
    <w:rsid w:val="0099744F"/>
    <w:rsid w:val="009B2AFC"/>
    <w:rsid w:val="009C320F"/>
    <w:rsid w:val="009C5484"/>
    <w:rsid w:val="009E1394"/>
    <w:rsid w:val="009E2309"/>
    <w:rsid w:val="009E5F35"/>
    <w:rsid w:val="009F47F5"/>
    <w:rsid w:val="00A23833"/>
    <w:rsid w:val="00A256BA"/>
    <w:rsid w:val="00A544E7"/>
    <w:rsid w:val="00A638EF"/>
    <w:rsid w:val="00A81730"/>
    <w:rsid w:val="00AB3ACB"/>
    <w:rsid w:val="00AC3388"/>
    <w:rsid w:val="00B0638D"/>
    <w:rsid w:val="00B06A9F"/>
    <w:rsid w:val="00B07BF9"/>
    <w:rsid w:val="00B142EC"/>
    <w:rsid w:val="00B1776A"/>
    <w:rsid w:val="00B178FC"/>
    <w:rsid w:val="00B30E64"/>
    <w:rsid w:val="00B335E3"/>
    <w:rsid w:val="00B43A55"/>
    <w:rsid w:val="00B6546E"/>
    <w:rsid w:val="00B871C5"/>
    <w:rsid w:val="00B87A38"/>
    <w:rsid w:val="00B94B8E"/>
    <w:rsid w:val="00BA3F7A"/>
    <w:rsid w:val="00BB5444"/>
    <w:rsid w:val="00BB7659"/>
    <w:rsid w:val="00BD14B1"/>
    <w:rsid w:val="00BE6849"/>
    <w:rsid w:val="00C01B0F"/>
    <w:rsid w:val="00C1293C"/>
    <w:rsid w:val="00C4145D"/>
    <w:rsid w:val="00C74D6D"/>
    <w:rsid w:val="00C9660B"/>
    <w:rsid w:val="00CA2C78"/>
    <w:rsid w:val="00CA52C8"/>
    <w:rsid w:val="00CB1266"/>
    <w:rsid w:val="00D02132"/>
    <w:rsid w:val="00D234F3"/>
    <w:rsid w:val="00D532D0"/>
    <w:rsid w:val="00D61679"/>
    <w:rsid w:val="00D841BD"/>
    <w:rsid w:val="00D94471"/>
    <w:rsid w:val="00DA2A6D"/>
    <w:rsid w:val="00DB3171"/>
    <w:rsid w:val="00DC363E"/>
    <w:rsid w:val="00DD57E3"/>
    <w:rsid w:val="00E063A1"/>
    <w:rsid w:val="00E336FE"/>
    <w:rsid w:val="00E42539"/>
    <w:rsid w:val="00E50CC1"/>
    <w:rsid w:val="00E6433F"/>
    <w:rsid w:val="00E74CC4"/>
    <w:rsid w:val="00E86BEE"/>
    <w:rsid w:val="00E87A94"/>
    <w:rsid w:val="00E95D0C"/>
    <w:rsid w:val="00EA7C0B"/>
    <w:rsid w:val="00EB1E52"/>
    <w:rsid w:val="00EC7C51"/>
    <w:rsid w:val="00ED1896"/>
    <w:rsid w:val="00EE1F64"/>
    <w:rsid w:val="00EE3159"/>
    <w:rsid w:val="00F32A4A"/>
    <w:rsid w:val="00F359C6"/>
    <w:rsid w:val="00F35B87"/>
    <w:rsid w:val="00F4409E"/>
    <w:rsid w:val="00F72F94"/>
    <w:rsid w:val="00F773D4"/>
    <w:rsid w:val="00FA0645"/>
    <w:rsid w:val="00FA2327"/>
    <w:rsid w:val="00FB3FFD"/>
    <w:rsid w:val="00FC77E2"/>
    <w:rsid w:val="00FE4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EA6A96"/>
  <w15:docId w15:val="{3A147161-453A-4AAE-8D81-E62F7A9B9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link w:val="Heading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link w:val="Heading4Char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link w:val="BodyTextChar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uiPriority w:val="39"/>
    <w:pPr>
      <w:ind w:left="600"/>
    </w:pPr>
  </w:style>
  <w:style w:type="paragraph" w:styleId="TOC5">
    <w:name w:val="toc 5"/>
    <w:basedOn w:val="Normal"/>
    <w:next w:val="Normal"/>
    <w:uiPriority w:val="39"/>
    <w:pPr>
      <w:ind w:left="800"/>
    </w:pPr>
  </w:style>
  <w:style w:type="paragraph" w:styleId="TOC6">
    <w:name w:val="toc 6"/>
    <w:basedOn w:val="Normal"/>
    <w:next w:val="Normal"/>
    <w:uiPriority w:val="39"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pPr>
      <w:ind w:left="1400"/>
    </w:pPr>
  </w:style>
  <w:style w:type="paragraph" w:styleId="TOC9">
    <w:name w:val="toc 9"/>
    <w:basedOn w:val="Normal"/>
    <w:next w:val="Normal"/>
    <w:uiPriority w:val="39"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NormalWeb">
    <w:name w:val="Normal (Web)"/>
    <w:basedOn w:val="Normal"/>
    <w:uiPriority w:val="99"/>
    <w:unhideWhenUsed/>
    <w:rsid w:val="00AC3388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paragraph" w:styleId="BalloonText">
    <w:name w:val="Balloon Text"/>
    <w:basedOn w:val="Normal"/>
    <w:link w:val="BalloonTextChar"/>
    <w:rsid w:val="00B1776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1776A"/>
    <w:rPr>
      <w:rFonts w:ascii="Tahoma" w:hAnsi="Tahoma" w:cs="Tahoma"/>
      <w:sz w:val="16"/>
      <w:szCs w:val="16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sid w:val="00FC77E2"/>
    <w:rPr>
      <w:sz w:val="24"/>
      <w:lang w:val="vi-VN"/>
    </w:rPr>
  </w:style>
  <w:style w:type="paragraph" w:styleId="Caption">
    <w:name w:val="caption"/>
    <w:basedOn w:val="Normal"/>
    <w:next w:val="Normal"/>
    <w:unhideWhenUsed/>
    <w:qFormat/>
    <w:rsid w:val="00B94B8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862EC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6E56ED"/>
    <w:rPr>
      <w:rFonts w:ascii="Arial" w:hAnsi="Arial"/>
      <w:b/>
      <w:lang w:val="vi-VN"/>
    </w:rPr>
  </w:style>
  <w:style w:type="character" w:customStyle="1" w:styleId="Heading3Char">
    <w:name w:val="Heading 3 Char"/>
    <w:basedOn w:val="DefaultParagraphFont"/>
    <w:link w:val="Heading3"/>
    <w:rsid w:val="006E56ED"/>
    <w:rPr>
      <w:rFonts w:ascii="Arial" w:hAnsi="Arial"/>
      <w:i/>
      <w:lang w:val="vi-VN"/>
    </w:rPr>
  </w:style>
  <w:style w:type="character" w:customStyle="1" w:styleId="Heading4Char">
    <w:name w:val="Heading 4 Char"/>
    <w:basedOn w:val="DefaultParagraphFont"/>
    <w:link w:val="Heading4"/>
    <w:rsid w:val="006E56ED"/>
    <w:rPr>
      <w:rFonts w:ascii="Arial" w:hAnsi="Arial"/>
      <w:lang w:val="vi-VN"/>
    </w:rPr>
  </w:style>
  <w:style w:type="character" w:customStyle="1" w:styleId="BodyTextChar">
    <w:name w:val="Body Text Char"/>
    <w:basedOn w:val="DefaultParagraphFont"/>
    <w:link w:val="BodyText"/>
    <w:rsid w:val="006E56ED"/>
    <w:rPr>
      <w:sz w:val="24"/>
      <w:lang w:val="vi-VN"/>
    </w:rPr>
  </w:style>
  <w:style w:type="table" w:styleId="GridTable1Light">
    <w:name w:val="Grid Table 1 Light"/>
    <w:basedOn w:val="TableNormal"/>
    <w:uiPriority w:val="46"/>
    <w:rsid w:val="008E6B4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77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emf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8" Type="http://schemas.openxmlformats.org/officeDocument/2006/relationships/header" Target="header1.xml"/><Relationship Id="rId51" Type="http://schemas.openxmlformats.org/officeDocument/2006/relationships/image" Target="media/image44.emf"/><Relationship Id="rId72" Type="http://schemas.openxmlformats.org/officeDocument/2006/relationships/image" Target="media/image65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emf"/><Relationship Id="rId9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emf"/><Relationship Id="rId77" Type="http://schemas.openxmlformats.org/officeDocument/2006/relationships/image" Target="media/image70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384A5-5D14-4916-8B60-BE6F0C0FB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1523</TotalTime>
  <Pages>1</Pages>
  <Words>13010</Words>
  <Characters>74163</Characters>
  <Application>Microsoft Office Word</Application>
  <DocSecurity>0</DocSecurity>
  <Lines>618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87000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Zan Naghazi</cp:lastModifiedBy>
  <cp:revision>73</cp:revision>
  <cp:lastPrinted>2013-12-07T15:57:00Z</cp:lastPrinted>
  <dcterms:created xsi:type="dcterms:W3CDTF">2013-10-13T11:06:00Z</dcterms:created>
  <dcterms:modified xsi:type="dcterms:W3CDTF">2020-08-17T05:47:00Z</dcterms:modified>
</cp:coreProperties>
</file>