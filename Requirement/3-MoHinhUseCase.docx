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9E1394" w:rsidP="007A1DE8">
      <w:pPr>
        <w:pStyle w:val="Title"/>
        <w:jc w:val="right"/>
        <w:rPr>
          <w:lang w:val="en-US"/>
        </w:rPr>
      </w:pPr>
      <w:r w:rsidRPr="001B2A64">
        <w:rPr>
          <w:noProof/>
        </w:rPr>
        <w:t>Phát biểu bài toán Quản lý thư viện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FE4BF5">
        <w:rPr>
          <w:rFonts w:ascii="Arial" w:hAnsi="Arial"/>
          <w:sz w:val="34"/>
          <w:szCs w:val="30"/>
          <w:lang w:val="en-US"/>
        </w:rPr>
        <w:t>1.1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P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:rsidR="009E1394" w:rsidRPr="001B2A64" w:rsidRDefault="009E1394" w:rsidP="009E1394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1412168 – Võ Thanh Hiếu</w:t>
      </w:r>
    </w:p>
    <w:p w:rsidR="009E1394" w:rsidRPr="001B2A64" w:rsidRDefault="009E1394" w:rsidP="009E1394">
      <w:pPr>
        <w:jc w:val="center"/>
        <w:rPr>
          <w:rFonts w:ascii="Arial" w:hAnsi="Arial" w:cs="Arial"/>
          <w:noProof/>
          <w:sz w:val="30"/>
          <w:szCs w:val="30"/>
        </w:rPr>
      </w:pPr>
      <w:r w:rsidRPr="001B2A64">
        <w:rPr>
          <w:rFonts w:ascii="Arial" w:hAnsi="Arial" w:cs="Arial"/>
          <w:noProof/>
          <w:sz w:val="30"/>
          <w:szCs w:val="30"/>
        </w:rPr>
        <w:t>1412173 – Võ Xuân Hiển</w:t>
      </w:r>
    </w:p>
    <w:p w:rsidR="009E1394" w:rsidRPr="001B2A64" w:rsidRDefault="009E1394" w:rsidP="009E1394">
      <w:pPr>
        <w:jc w:val="center"/>
        <w:rPr>
          <w:rFonts w:ascii="Arial" w:hAnsi="Arial" w:cs="Arial"/>
          <w:noProof/>
          <w:sz w:val="30"/>
          <w:szCs w:val="30"/>
        </w:rPr>
        <w:sectPr w:rsidR="009E1394" w:rsidRPr="001B2A64" w:rsidSect="00301562">
          <w:headerReference w:type="default" r:id="rId8"/>
          <w:footerReference w:type="default" r:id="rId9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1B2A64">
        <w:rPr>
          <w:rFonts w:ascii="Arial" w:hAnsi="Arial" w:cs="Arial"/>
          <w:noProof/>
          <w:sz w:val="30"/>
          <w:szCs w:val="30"/>
        </w:rPr>
        <w:t>1412180 – Nguyễn Thái Hoàng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FE4BF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9E1394" w:rsidRPr="009E1394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Khởi tạo đầu cho tài liệu, thay đổi thông tin đề tài, thông tin nhóm</w:t>
            </w:r>
            <w:r w:rsidR="00D841BD">
              <w:rPr>
                <w:rFonts w:eastAsia="SimSun"/>
                <w:lang w:val="en-US"/>
              </w:rPr>
              <w:t>; Thêm system use-case diagram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9E1394" w:rsidRDefault="009E1394" w:rsidP="00FE4B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Võ Thanh Hiếu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FE4BF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29/06/2020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FE4BF5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FE4BF5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Thêm mô tả cho Quản lý độc giả, CRUD quản lý tài khoản, CRUD quản lý đầu sách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FE4BF5" w:rsidP="00FE4B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>
              <w:rPr>
                <w:rFonts w:eastAsia="SimSun"/>
                <w:lang w:val="en-US"/>
              </w:rPr>
              <w:t>Võ Thanh Hiếu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FE4B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FE4BF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FE4BF5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44425161" w:history="1">
        <w:r w:rsidR="00FE4BF5" w:rsidRPr="00961553">
          <w:rPr>
            <w:rStyle w:val="Hyperlink"/>
            <w:noProof/>
          </w:rPr>
          <w:t>1.</w:t>
        </w:r>
        <w:r w:rsidR="00FE4BF5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FE4BF5" w:rsidRPr="00961553">
          <w:rPr>
            <w:rStyle w:val="Hyperlink"/>
            <w:noProof/>
            <w:lang w:val="en-US"/>
          </w:rPr>
          <w:t xml:space="preserve">Sơ đồ </w:t>
        </w:r>
        <w:r w:rsidR="00FE4BF5" w:rsidRPr="00961553">
          <w:rPr>
            <w:rStyle w:val="Hyperlink"/>
            <w:noProof/>
          </w:rPr>
          <w:t>Use-case</w:t>
        </w:r>
        <w:r w:rsidR="00FE4BF5">
          <w:rPr>
            <w:noProof/>
            <w:webHidden/>
          </w:rPr>
          <w:tab/>
        </w:r>
        <w:r w:rsidR="00FE4BF5">
          <w:rPr>
            <w:noProof/>
            <w:webHidden/>
          </w:rPr>
          <w:fldChar w:fldCharType="begin"/>
        </w:r>
        <w:r w:rsidR="00FE4BF5">
          <w:rPr>
            <w:noProof/>
            <w:webHidden/>
          </w:rPr>
          <w:instrText xml:space="preserve"> PAGEREF _Toc44425161 \h </w:instrText>
        </w:r>
        <w:r w:rsidR="00FE4BF5">
          <w:rPr>
            <w:noProof/>
            <w:webHidden/>
          </w:rPr>
        </w:r>
        <w:r w:rsidR="00FE4BF5">
          <w:rPr>
            <w:noProof/>
            <w:webHidden/>
          </w:rPr>
          <w:fldChar w:fldCharType="separate"/>
        </w:r>
        <w:r w:rsidR="00FE4BF5">
          <w:rPr>
            <w:noProof/>
            <w:webHidden/>
          </w:rPr>
          <w:t>3</w:t>
        </w:r>
        <w:r w:rsidR="00FE4BF5">
          <w:rPr>
            <w:noProof/>
            <w:webHidden/>
          </w:rPr>
          <w:fldChar w:fldCharType="end"/>
        </w:r>
      </w:hyperlink>
    </w:p>
    <w:p w:rsidR="00FE4BF5" w:rsidRDefault="00FE4B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2" w:history="1">
        <w:r w:rsidRPr="00961553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61553">
          <w:rPr>
            <w:rStyle w:val="Hyperlink"/>
            <w:noProof/>
            <w:lang w:val="en-US"/>
          </w:rPr>
          <w:t>Danh sách các Actor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_Toc44425162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FE4BF5" w:rsidRDefault="00FE4B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3" w:history="1">
        <w:r w:rsidRPr="00961553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61553">
          <w:rPr>
            <w:rStyle w:val="Hyperlink"/>
            <w:noProof/>
            <w:lang w:val="en-US"/>
          </w:rPr>
          <w:t>Danh sách các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_Toc44425163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4BF5" w:rsidRDefault="00FE4BF5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4" w:history="1">
        <w:r w:rsidRPr="00961553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61553">
          <w:rPr>
            <w:rStyle w:val="Hyperlink"/>
            <w:noProof/>
            <w:lang w:val="en-US"/>
          </w:rPr>
          <w:t>Đặc tả Use-case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_Toc44425164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4BF5" w:rsidRDefault="00FE4B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5" w:history="1">
        <w:r w:rsidRPr="00961553">
          <w:rPr>
            <w:rStyle w:val="Hyperlink"/>
            <w:noProof/>
            <w:lang w:val="en-US"/>
          </w:rPr>
          <w:t>4.1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61553">
          <w:rPr>
            <w:rStyle w:val="Hyperlink"/>
            <w:noProof/>
            <w:lang w:val="en-US"/>
          </w:rPr>
          <w:t>Đặc tả Use-case Quản lý độc giả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_Toc44425165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E4BF5" w:rsidRDefault="00FE4B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6" w:history="1">
        <w:r w:rsidRPr="00961553">
          <w:rPr>
            <w:rStyle w:val="Hyperlink"/>
            <w:noProof/>
            <w:lang w:val="en-US"/>
          </w:rPr>
          <w:t>4.2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61553">
          <w:rPr>
            <w:rStyle w:val="Hyperlink"/>
            <w:noProof/>
            <w:lang w:val="en-US"/>
          </w:rPr>
          <w:t>Đặc tả Use-case &lt;CRUD&gt; Quản lý tài khoản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_Toc44425166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E4BF5" w:rsidRDefault="00FE4B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7" w:history="1">
        <w:r w:rsidRPr="00961553">
          <w:rPr>
            <w:rStyle w:val="Hyperlink"/>
            <w:noProof/>
            <w:lang w:val="en-US"/>
          </w:rPr>
          <w:t>4.3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61553">
          <w:rPr>
            <w:rStyle w:val="Hyperlink"/>
            <w:noProof/>
            <w:lang w:val="en-US"/>
          </w:rPr>
          <w:t>Đặc tả Use-case Quản lý thông tin đầu sách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_Toc44425167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E4BF5" w:rsidRDefault="00FE4B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8" w:history="1">
        <w:r w:rsidRPr="00961553">
          <w:rPr>
            <w:rStyle w:val="Hyperlink"/>
            <w:noProof/>
            <w:lang w:val="en-US"/>
          </w:rPr>
          <w:t>4.4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61553">
          <w:rPr>
            <w:rStyle w:val="Hyperlink"/>
            <w:noProof/>
            <w:lang w:val="en-US"/>
          </w:rPr>
          <w:t>Đặc tả Use-case Quản lý độc giả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_Toc44425168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E4BF5" w:rsidRDefault="00FE4B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69" w:history="1">
        <w:r w:rsidRPr="00961553">
          <w:rPr>
            <w:rStyle w:val="Hyperlink"/>
            <w:noProof/>
            <w:lang w:val="en-US"/>
          </w:rPr>
          <w:t>4.5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61553">
          <w:rPr>
            <w:rStyle w:val="Hyperlink"/>
            <w:noProof/>
            <w:lang w:val="en-US"/>
          </w:rPr>
          <w:t>Đặc tả Use-case Quản lý độc giả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_Toc44425169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4BF5" w:rsidRDefault="00FE4B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0" w:history="1">
        <w:r w:rsidRPr="00961553">
          <w:rPr>
            <w:rStyle w:val="Hyperlink"/>
            <w:noProof/>
            <w:lang w:val="en-US"/>
          </w:rPr>
          <w:t>4.6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61553">
          <w:rPr>
            <w:rStyle w:val="Hyperlink"/>
            <w:noProof/>
            <w:lang w:val="en-US"/>
          </w:rPr>
          <w:t>Đặc tả Use-case Quản lý độc giả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_Toc44425170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FE4BF5" w:rsidRDefault="00FE4B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1" w:history="1">
        <w:r w:rsidRPr="00961553">
          <w:rPr>
            <w:rStyle w:val="Hyperlink"/>
            <w:noProof/>
            <w:lang w:val="en-US"/>
          </w:rPr>
          <w:t>4.7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61553">
          <w:rPr>
            <w:rStyle w:val="Hyperlink"/>
            <w:noProof/>
            <w:lang w:val="en-US"/>
          </w:rPr>
          <w:t>Đặc tả Use-case Quản lý độc giả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_Toc44425171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FE4BF5" w:rsidRDefault="00FE4B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2" w:history="1">
        <w:r w:rsidRPr="00961553">
          <w:rPr>
            <w:rStyle w:val="Hyperlink"/>
            <w:noProof/>
            <w:lang w:val="en-US"/>
          </w:rPr>
          <w:t>4.8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61553">
          <w:rPr>
            <w:rStyle w:val="Hyperlink"/>
            <w:noProof/>
            <w:lang w:val="en-US"/>
          </w:rPr>
          <w:t>Đặc tả Use-case Quản lý độc giả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_Toc44425172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FE4BF5" w:rsidRDefault="00FE4BF5">
      <w:pPr>
        <w:pStyle w:val="TOC2"/>
        <w:tabs>
          <w:tab w:val="left" w:pos="10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3" w:history="1">
        <w:r w:rsidRPr="00961553">
          <w:rPr>
            <w:rStyle w:val="Hyperlink"/>
            <w:noProof/>
            <w:lang w:val="en-US"/>
          </w:rPr>
          <w:t>4.9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61553">
          <w:rPr>
            <w:rStyle w:val="Hyperlink"/>
            <w:noProof/>
            <w:lang w:val="en-US"/>
          </w:rPr>
          <w:t>Đặc tả Use-case Quản lý độc giả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_Toc44425173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E4BF5" w:rsidRDefault="00FE4B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4" w:history="1">
        <w:r w:rsidRPr="00961553">
          <w:rPr>
            <w:rStyle w:val="Hyperlink"/>
            <w:noProof/>
            <w:lang w:val="en-US"/>
          </w:rPr>
          <w:t>4.10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61553">
          <w:rPr>
            <w:rStyle w:val="Hyperlink"/>
            <w:noProof/>
            <w:lang w:val="en-US"/>
          </w:rPr>
          <w:t>Đặc tả Use-case Quản lý độc giả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_Toc44425174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FE4BF5" w:rsidRDefault="00FE4B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5" w:history="1">
        <w:r w:rsidRPr="00961553">
          <w:rPr>
            <w:rStyle w:val="Hyperlink"/>
            <w:noProof/>
            <w:lang w:val="en-US"/>
          </w:rPr>
          <w:t>4.11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61553">
          <w:rPr>
            <w:rStyle w:val="Hyperlink"/>
            <w:noProof/>
            <w:lang w:val="en-US"/>
          </w:rPr>
          <w:t>Đặc tả Use-case Quản lý độc giả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_Toc44425175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FE4BF5" w:rsidRDefault="00FE4B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6" w:history="1">
        <w:r w:rsidRPr="00961553">
          <w:rPr>
            <w:rStyle w:val="Hyperlink"/>
            <w:noProof/>
            <w:lang w:val="en-US"/>
          </w:rPr>
          <w:t>4.12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61553">
          <w:rPr>
            <w:rStyle w:val="Hyperlink"/>
            <w:noProof/>
            <w:lang w:val="en-US"/>
          </w:rPr>
          <w:t>Đặc tả Use-case Quản lý độc giả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_Toc44425176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FE4BF5" w:rsidRDefault="00FE4BF5">
      <w:pPr>
        <w:pStyle w:val="TOC2"/>
        <w:tabs>
          <w:tab w:val="left" w:pos="1200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44425177" w:history="1">
        <w:r w:rsidRPr="00961553">
          <w:rPr>
            <w:rStyle w:val="Hyperlink"/>
            <w:noProof/>
            <w:lang w:val="en-US"/>
          </w:rPr>
          <w:t>4.13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Pr="00961553">
          <w:rPr>
            <w:rStyle w:val="Hyperlink"/>
            <w:noProof/>
            <w:lang w:val="en-US"/>
          </w:rPr>
          <w:t xml:space="preserve">Đặc tả </w:t>
        </w:r>
        <w:bookmarkStart w:id="0" w:name="_GoBack"/>
        <w:bookmarkEnd w:id="0"/>
        <w:r w:rsidRPr="00961553">
          <w:rPr>
            <w:rStyle w:val="Hyperlink"/>
            <w:noProof/>
            <w:lang w:val="en-US"/>
          </w:rPr>
          <w:t>Use-case Quản lý độc giả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_Toc44425177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A23833" w:rsidRDefault="00A23833" w:rsidP="0060493B">
      <w:pPr>
        <w:pStyle w:val="Heading1"/>
        <w:pageBreakBefore/>
      </w:pPr>
      <w:r>
        <w:rPr>
          <w:lang w:val="en-US"/>
        </w:rPr>
        <w:lastRenderedPageBreak/>
        <w:fldChar w:fldCharType="end"/>
      </w:r>
      <w:bookmarkStart w:id="1" w:name="_Toc44425161"/>
      <w:r>
        <w:rPr>
          <w:lang w:val="en-US"/>
        </w:rPr>
        <w:t xml:space="preserve">Sơ đồ </w:t>
      </w:r>
      <w:r>
        <w:t>Use-case</w:t>
      </w:r>
      <w:bookmarkEnd w:id="1"/>
    </w:p>
    <w:p w:rsidR="00B94B8E" w:rsidRDefault="00C4145D" w:rsidP="00B94B8E">
      <w:pPr>
        <w:keepNext/>
      </w:pPr>
      <w:r>
        <w:rPr>
          <w:noProof/>
          <w:lang w:val="en-US"/>
        </w:rPr>
        <w:drawing>
          <wp:inline distT="0" distB="0" distL="0" distR="0" wp14:anchorId="6CE3A610" wp14:editId="7466B450">
            <wp:extent cx="5734050" cy="61817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618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3833" w:rsidRPr="00B94B8E" w:rsidRDefault="00B94B8E" w:rsidP="00B94B8E">
      <w:pPr>
        <w:pStyle w:val="Caption"/>
        <w:rPr>
          <w:i w:val="0"/>
          <w:color w:val="auto"/>
        </w:rPr>
      </w:pPr>
      <w:r w:rsidRPr="00B94B8E">
        <w:rPr>
          <w:color w:val="auto"/>
        </w:rPr>
        <w:t xml:space="preserve">Figure </w:t>
      </w:r>
      <w:r w:rsidRPr="00B94B8E">
        <w:rPr>
          <w:color w:val="auto"/>
        </w:rPr>
        <w:fldChar w:fldCharType="begin"/>
      </w:r>
      <w:r w:rsidRPr="00B94B8E">
        <w:rPr>
          <w:color w:val="auto"/>
        </w:rPr>
        <w:instrText xml:space="preserve"> SEQ Figure \* ARABIC </w:instrText>
      </w:r>
      <w:r w:rsidRPr="00B94B8E">
        <w:rPr>
          <w:color w:val="auto"/>
        </w:rPr>
        <w:fldChar w:fldCharType="separate"/>
      </w:r>
      <w:r w:rsidRPr="00B94B8E">
        <w:rPr>
          <w:noProof/>
          <w:color w:val="auto"/>
        </w:rPr>
        <w:t>1</w:t>
      </w:r>
      <w:r w:rsidRPr="00B94B8E">
        <w:rPr>
          <w:color w:val="auto"/>
        </w:rPr>
        <w:fldChar w:fldCharType="end"/>
      </w:r>
      <w:r w:rsidRPr="00B94B8E">
        <w:rPr>
          <w:color w:val="auto"/>
          <w:lang w:val="en-US"/>
        </w:rPr>
        <w:t xml:space="preserve"> System Use case diagram</w:t>
      </w:r>
    </w:p>
    <w:p w:rsidR="00A23833" w:rsidRDefault="00A23833" w:rsidP="00A23833">
      <w:pPr>
        <w:jc w:val="both"/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2" w:name="_Toc451996089"/>
      <w:bookmarkStart w:id="3" w:name="_Toc452184222"/>
      <w:bookmarkStart w:id="4" w:name="_Toc452186669"/>
      <w:bookmarkStart w:id="5" w:name="_Toc452198046"/>
      <w:bookmarkStart w:id="6" w:name="_Toc460198367"/>
      <w:bookmarkStart w:id="7" w:name="_Toc44425162"/>
      <w:r>
        <w:rPr>
          <w:lang w:val="en-US"/>
        </w:rPr>
        <w:t>Danh sách các Actor</w:t>
      </w:r>
      <w:bookmarkEnd w:id="7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Actor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B94B8E" w:rsidP="008D3541">
            <w:pPr>
              <w:rPr>
                <w:lang w:val="en-US"/>
              </w:rPr>
            </w:pPr>
            <w:r>
              <w:rPr>
                <w:lang w:val="en-US"/>
              </w:rPr>
              <w:t>Độc giả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B94B8E" w:rsidP="008D3541">
            <w:pPr>
              <w:rPr>
                <w:lang w:val="en-US"/>
              </w:rPr>
            </w:pPr>
            <w:r>
              <w:rPr>
                <w:lang w:val="en-US"/>
              </w:rPr>
              <w:t>Người đến thư viện tra cứu, đọc, mược hoặc trả sách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Nhân viên thư viện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Nói chung về mọi người làm việc trong thư viện</w:t>
            </w:r>
          </w:p>
        </w:tc>
      </w:tr>
      <w:tr w:rsidR="00B94B8E" w:rsidRPr="008D3541" w:rsidTr="008D3541">
        <w:tc>
          <w:tcPr>
            <w:tcW w:w="763" w:type="dxa"/>
            <w:shd w:val="clear" w:color="auto" w:fill="auto"/>
          </w:tcPr>
          <w:p w:rsidR="00B94B8E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Thủ thư</w:t>
            </w:r>
          </w:p>
        </w:tc>
        <w:tc>
          <w:tcPr>
            <w:tcW w:w="5651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Là nhân viên thư viện ngồi tại khu tiếp khách của thư viện, tiếp nhận và xử lý những yêu cầu của độc giả</w:t>
            </w:r>
          </w:p>
        </w:tc>
      </w:tr>
      <w:tr w:rsidR="00B94B8E" w:rsidRPr="008D3541" w:rsidTr="008D3541">
        <w:tc>
          <w:tcPr>
            <w:tcW w:w="763" w:type="dxa"/>
            <w:shd w:val="clear" w:color="auto" w:fill="auto"/>
          </w:tcPr>
          <w:p w:rsidR="00B94B8E" w:rsidRDefault="00B94B8E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</w:t>
            </w:r>
          </w:p>
        </w:tc>
        <w:tc>
          <w:tcPr>
            <w:tcW w:w="5651" w:type="dxa"/>
            <w:shd w:val="clear" w:color="auto" w:fill="auto"/>
          </w:tcPr>
          <w:p w:rsidR="00B94B8E" w:rsidRPr="008D3541" w:rsidRDefault="00EC7C51" w:rsidP="008D3541">
            <w:pPr>
              <w:rPr>
                <w:lang w:val="en-US"/>
              </w:rPr>
            </w:pPr>
            <w:r>
              <w:rPr>
                <w:lang w:val="en-US"/>
              </w:rPr>
              <w:t>Cấp bậc quản lý tại thư viện, làm những công tác quản lý hệ thống hoặc thống kê dữ liệu</w:t>
            </w:r>
          </w:p>
        </w:tc>
      </w:tr>
    </w:tbl>
    <w:p w:rsidR="00A23833" w:rsidRDefault="00A23833" w:rsidP="00A23833">
      <w:pPr>
        <w:pStyle w:val="BodyText"/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8" w:name="_Toc44425163"/>
      <w:r>
        <w:rPr>
          <w:lang w:val="en-US"/>
        </w:rPr>
        <w:t>Danh sách các Use-case</w:t>
      </w:r>
      <w:bookmarkEnd w:id="8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63"/>
        <w:gridCol w:w="3192"/>
        <w:gridCol w:w="5651"/>
      </w:tblGrid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STT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Tên Use-case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A23833" w:rsidP="008D3541">
            <w:pPr>
              <w:jc w:val="center"/>
              <w:rPr>
                <w:lang w:val="en-US"/>
              </w:rPr>
            </w:pPr>
            <w:r w:rsidRPr="008D3541">
              <w:rPr>
                <w:lang w:val="en-US"/>
              </w:rPr>
              <w:t>Ý nghĩa/Ghi chú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6C66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độc giả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>Truy vấn thông tin các loại độc giả (dựa vào trạng thái mượn sách)</w:t>
            </w:r>
          </w:p>
        </w:tc>
      </w:tr>
      <w:tr w:rsidR="00A23833" w:rsidRPr="008D3541" w:rsidTr="008D3541">
        <w:tc>
          <w:tcPr>
            <w:tcW w:w="763" w:type="dxa"/>
            <w:shd w:val="clear" w:color="auto" w:fill="auto"/>
          </w:tcPr>
          <w:p w:rsidR="00A23833" w:rsidRPr="008D3541" w:rsidRDefault="006C6669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92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>&lt;&lt;CRUD&gt;&gt; Quản lý tài khoản</w:t>
            </w:r>
          </w:p>
        </w:tc>
        <w:tc>
          <w:tcPr>
            <w:tcW w:w="5651" w:type="dxa"/>
            <w:shd w:val="clear" w:color="auto" w:fill="auto"/>
          </w:tcPr>
          <w:p w:rsidR="00A23833" w:rsidRPr="008D3541" w:rsidRDefault="006C6669" w:rsidP="008D3541">
            <w:pPr>
              <w:rPr>
                <w:lang w:val="en-US"/>
              </w:rPr>
            </w:pPr>
            <w:r>
              <w:rPr>
                <w:lang w:val="en-US"/>
              </w:rPr>
              <w:t xml:space="preserve">CRUD cho đối tượng tài khoản, cung cấp các phương thức quản lý </w:t>
            </w: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92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&lt;&lt;CRUD&gt;&gt; Quản lý thông tin đầu sách</w:t>
            </w:r>
          </w:p>
        </w:tc>
        <w:tc>
          <w:tcPr>
            <w:tcW w:w="5651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CRUD cho đối tượng thông tin đầu sách, cung cấp các phương thức quản lý cho đối tượng này</w:t>
            </w: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92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sách</w:t>
            </w:r>
          </w:p>
        </w:tc>
        <w:tc>
          <w:tcPr>
            <w:tcW w:w="5651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Use case tổng quát chung cho các công việc quản lý sách</w:t>
            </w: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192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Tra cứu sách</w:t>
            </w:r>
          </w:p>
        </w:tc>
        <w:tc>
          <w:tcPr>
            <w:tcW w:w="5651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Tìm kiếm sách dựa trên các điều kiện được cung cấp</w:t>
            </w:r>
          </w:p>
        </w:tc>
      </w:tr>
      <w:tr w:rsidR="00D841BD" w:rsidRPr="008D3541" w:rsidTr="008D3541">
        <w:tc>
          <w:tcPr>
            <w:tcW w:w="763" w:type="dxa"/>
            <w:shd w:val="clear" w:color="auto" w:fill="auto"/>
          </w:tcPr>
          <w:p w:rsidR="00D841BD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3192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Cho mượn sách</w:t>
            </w:r>
          </w:p>
        </w:tc>
        <w:tc>
          <w:tcPr>
            <w:tcW w:w="5651" w:type="dxa"/>
            <w:shd w:val="clear" w:color="auto" w:fill="auto"/>
          </w:tcPr>
          <w:p w:rsidR="00D841BD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Xử lý các hoạt động cho độc giả mượn sách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Nhận trả sách</w:t>
            </w:r>
          </w:p>
        </w:tc>
        <w:tc>
          <w:tcPr>
            <w:tcW w:w="5651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Xử lý các hoạt động liên quan đến việc cho độc giả trả sách và xử lý vi phạm khi trả sách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dữ liệu</w:t>
            </w:r>
          </w:p>
        </w:tc>
        <w:tc>
          <w:tcPr>
            <w:tcW w:w="5651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Use case tổng quát cho các chức năng thống kê, báo cáo trong hệ thống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về tài khoản</w:t>
            </w:r>
          </w:p>
        </w:tc>
        <w:tc>
          <w:tcPr>
            <w:tcW w:w="5651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Thực hiện thống kê các vấn đề xung quanh tài khoản người dùng (tài khoản của độc giả)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về đầu sách</w:t>
            </w:r>
          </w:p>
        </w:tc>
        <w:tc>
          <w:tcPr>
            <w:tcW w:w="5651" w:type="dxa"/>
            <w:shd w:val="clear" w:color="auto" w:fill="auto"/>
          </w:tcPr>
          <w:p w:rsidR="00B06A9F" w:rsidRDefault="00357FA4" w:rsidP="00357FA4">
            <w:pPr>
              <w:rPr>
                <w:lang w:val="en-US"/>
              </w:rPr>
            </w:pPr>
            <w:r>
              <w:rPr>
                <w:lang w:val="en-US"/>
              </w:rPr>
              <w:t>Thực hiện thống kê các vấn đề xung quanh đầu sách (đầu sách trong hệ thống, đầu sách mới)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về sách</w:t>
            </w:r>
          </w:p>
        </w:tc>
        <w:tc>
          <w:tcPr>
            <w:tcW w:w="5651" w:type="dxa"/>
            <w:shd w:val="clear" w:color="auto" w:fill="auto"/>
          </w:tcPr>
          <w:p w:rsidR="00B06A9F" w:rsidRDefault="00357FA4" w:rsidP="008D3541">
            <w:pPr>
              <w:rPr>
                <w:lang w:val="en-US"/>
              </w:rPr>
            </w:pPr>
            <w:r>
              <w:rPr>
                <w:lang w:val="en-US"/>
              </w:rPr>
              <w:t>Thực hiện thống kê các vấn đề xung quanh về sách (sách mượn, sách hư, sách thanh lý,…)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Thống kê về độc giả</w:t>
            </w:r>
          </w:p>
        </w:tc>
        <w:tc>
          <w:tcPr>
            <w:tcW w:w="5651" w:type="dxa"/>
            <w:shd w:val="clear" w:color="auto" w:fill="auto"/>
          </w:tcPr>
          <w:p w:rsidR="00B06A9F" w:rsidRDefault="00357FA4" w:rsidP="008D3541">
            <w:pPr>
              <w:rPr>
                <w:lang w:val="en-US"/>
              </w:rPr>
            </w:pPr>
            <w:r>
              <w:rPr>
                <w:lang w:val="en-US"/>
              </w:rPr>
              <w:t>Thực hiện thống kê các vấn đề xung quanh độc giả (mượn/trả, trả trễ, độc giả đọc theo tháng,…)</w:t>
            </w:r>
          </w:p>
        </w:tc>
      </w:tr>
      <w:tr w:rsidR="00B06A9F" w:rsidRPr="008D3541" w:rsidTr="008D3541">
        <w:tc>
          <w:tcPr>
            <w:tcW w:w="763" w:type="dxa"/>
            <w:shd w:val="clear" w:color="auto" w:fill="auto"/>
          </w:tcPr>
          <w:p w:rsidR="00B06A9F" w:rsidRDefault="00B06A9F" w:rsidP="008D354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3192" w:type="dxa"/>
            <w:shd w:val="clear" w:color="auto" w:fill="auto"/>
          </w:tcPr>
          <w:p w:rsidR="00B06A9F" w:rsidRDefault="00B06A9F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hệ thống</w:t>
            </w:r>
          </w:p>
        </w:tc>
        <w:tc>
          <w:tcPr>
            <w:tcW w:w="5651" w:type="dxa"/>
            <w:shd w:val="clear" w:color="auto" w:fill="auto"/>
          </w:tcPr>
          <w:p w:rsidR="00B06A9F" w:rsidRDefault="00357FA4" w:rsidP="008D3541">
            <w:pPr>
              <w:rPr>
                <w:lang w:val="en-US"/>
              </w:rPr>
            </w:pPr>
            <w:r>
              <w:rPr>
                <w:lang w:val="en-US"/>
              </w:rPr>
              <w:t>Quản lý các dữ liệu gốc, các quy định của hệ thống</w:t>
            </w:r>
          </w:p>
        </w:tc>
      </w:tr>
    </w:tbl>
    <w:p w:rsidR="00A23833" w:rsidRDefault="00A23833" w:rsidP="00A23833">
      <w:pPr>
        <w:rPr>
          <w:lang w:val="en-US"/>
        </w:rPr>
      </w:pPr>
    </w:p>
    <w:p w:rsidR="00A23833" w:rsidRDefault="00A23833" w:rsidP="00A23833">
      <w:pPr>
        <w:pStyle w:val="Heading1"/>
        <w:spacing w:line="360" w:lineRule="auto"/>
        <w:jc w:val="both"/>
        <w:rPr>
          <w:lang w:val="en-US"/>
        </w:rPr>
      </w:pPr>
      <w:bookmarkStart w:id="9" w:name="_Toc44425164"/>
      <w:r>
        <w:rPr>
          <w:lang w:val="en-US"/>
        </w:rPr>
        <w:t xml:space="preserve">Đặc tả </w:t>
      </w:r>
      <w:bookmarkEnd w:id="2"/>
      <w:bookmarkEnd w:id="3"/>
      <w:bookmarkEnd w:id="4"/>
      <w:bookmarkEnd w:id="5"/>
      <w:bookmarkEnd w:id="6"/>
      <w:r>
        <w:rPr>
          <w:lang w:val="en-US"/>
        </w:rPr>
        <w:t>Use-case</w:t>
      </w:r>
      <w:bookmarkEnd w:id="9"/>
      <w:r>
        <w:rPr>
          <w:lang w:val="en-US"/>
        </w:rPr>
        <w:t xml:space="preserve"> </w:t>
      </w:r>
    </w:p>
    <w:p w:rsidR="00357FA4" w:rsidRPr="00F4409E" w:rsidRDefault="00A23833" w:rsidP="00357FA4">
      <w:pPr>
        <w:pStyle w:val="Heading2"/>
        <w:spacing w:line="360" w:lineRule="auto"/>
        <w:jc w:val="both"/>
        <w:rPr>
          <w:lang w:val="en-US"/>
        </w:rPr>
      </w:pPr>
      <w:bookmarkStart w:id="10" w:name="_Toc44425165"/>
      <w:r>
        <w:rPr>
          <w:lang w:val="en-US"/>
        </w:rPr>
        <w:t xml:space="preserve">Đặc tả Use-case </w:t>
      </w:r>
      <w:r w:rsidR="00357FA4">
        <w:rPr>
          <w:lang w:val="en-US"/>
        </w:rPr>
        <w:t>Quản lý độc giả</w:t>
      </w:r>
      <w:bookmarkEnd w:id="10"/>
    </w:p>
    <w:p w:rsidR="00A23833" w:rsidRDefault="00A23833" w:rsidP="00A23833">
      <w:pPr>
        <w:pStyle w:val="Heading3"/>
        <w:spacing w:line="360" w:lineRule="auto"/>
        <w:jc w:val="both"/>
      </w:pPr>
      <w:r>
        <w:t>Tóm tắt</w:t>
      </w:r>
    </w:p>
    <w:p w:rsidR="00A23833" w:rsidRDefault="00F4409E" w:rsidP="00A23833">
      <w:pPr>
        <w:pStyle w:val="BodyText"/>
        <w:jc w:val="both"/>
        <w:rPr>
          <w:snapToGrid w:val="0"/>
          <w:lang w:val="en-US"/>
        </w:rPr>
      </w:pPr>
      <w:r w:rsidRPr="00F4409E">
        <w:rPr>
          <w:snapToGrid w:val="0"/>
          <w:lang w:val="en-US"/>
        </w:rPr>
        <w:t>Actor:</w:t>
      </w:r>
      <w:r>
        <w:rPr>
          <w:snapToGrid w:val="0"/>
          <w:lang w:val="en-US"/>
        </w:rPr>
        <w:t xml:space="preserve"> Thủ thư</w:t>
      </w:r>
    </w:p>
    <w:p w:rsidR="00F4409E" w:rsidRPr="00F4409E" w:rsidRDefault="00F4409E" w:rsidP="00A23833">
      <w:pPr>
        <w:pStyle w:val="BodyText"/>
        <w:jc w:val="both"/>
        <w:rPr>
          <w:lang w:val="en-US"/>
        </w:rPr>
      </w:pPr>
      <w:r>
        <w:rPr>
          <w:snapToGrid w:val="0"/>
          <w:lang w:val="en-US"/>
        </w:rPr>
        <w:t>Mô tả: Tra cứu thông tin của một hoặc nhiều độc giả dự trên nhu cầu của người sử dụng</w:t>
      </w:r>
    </w:p>
    <w:p w:rsidR="00A23833" w:rsidRDefault="00A23833" w:rsidP="00A23833">
      <w:pPr>
        <w:pStyle w:val="Heading3"/>
        <w:spacing w:line="360" w:lineRule="auto"/>
        <w:jc w:val="both"/>
      </w:pPr>
      <w:r>
        <w:t>Dòng sự kiện</w:t>
      </w:r>
    </w:p>
    <w:p w:rsidR="00A23833" w:rsidRDefault="00A23833" w:rsidP="00A23833">
      <w:pPr>
        <w:pStyle w:val="Heading4"/>
        <w:spacing w:line="360" w:lineRule="auto"/>
        <w:jc w:val="both"/>
      </w:pPr>
      <w:r>
        <w:t>Dòng sự kiện chính</w:t>
      </w:r>
    </w:p>
    <w:p w:rsidR="00F4409E" w:rsidRDefault="00F4409E" w:rsidP="00A23833">
      <w:pPr>
        <w:pStyle w:val="BodyText"/>
        <w:jc w:val="both"/>
        <w:rPr>
          <w:lang w:val="en-US"/>
        </w:rPr>
      </w:pPr>
      <w:r>
        <w:rPr>
          <w:lang w:val="en-US"/>
        </w:rPr>
        <w:t>Bước 1: [IN] Người dùng cung cấp yêu cầu tra cứu, có các loại thông tin yêu cầu:</w:t>
      </w:r>
    </w:p>
    <w:p w:rsidR="00A23833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Độc giả trả sách trễ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Độc giả đang mượn sách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Tên sách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ISBN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lastRenderedPageBreak/>
        <w:t>Mã sách của thư viện</w:t>
      </w:r>
    </w:p>
    <w:p w:rsidR="00F4409E" w:rsidRDefault="00F4409E" w:rsidP="00F4409E">
      <w:pPr>
        <w:pStyle w:val="BodyText"/>
        <w:numPr>
          <w:ilvl w:val="0"/>
          <w:numId w:val="34"/>
        </w:numPr>
        <w:jc w:val="both"/>
        <w:rPr>
          <w:lang w:val="en-US"/>
        </w:rPr>
      </w:pPr>
      <w:r>
        <w:rPr>
          <w:lang w:val="en-US"/>
        </w:rPr>
        <w:t>Thông tin tài khoản (Tên đăng nhập, tên riêng)</w:t>
      </w:r>
    </w:p>
    <w:p w:rsidR="00F4409E" w:rsidRPr="00F4409E" w:rsidRDefault="00F4409E" w:rsidP="00F4409E">
      <w:pPr>
        <w:pStyle w:val="BodyText"/>
        <w:jc w:val="both"/>
        <w:rPr>
          <w:lang w:val="en-US"/>
        </w:rPr>
      </w:pPr>
      <w:r>
        <w:rPr>
          <w:lang w:val="en-US"/>
        </w:rPr>
        <w:t>Bước 2: [OUT] Hệ thống tiếp tiến hành truy xuất cơ sở dữ liệu và trả về dữ liệu phù hợp với yêu cầu tra cứu</w:t>
      </w:r>
    </w:p>
    <w:p w:rsidR="00A23833" w:rsidRDefault="00A23833" w:rsidP="00A23833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A23833" w:rsidRDefault="00F4409E" w:rsidP="00A23833">
      <w:pPr>
        <w:ind w:firstLine="720"/>
        <w:rPr>
          <w:lang w:val="en-US"/>
        </w:rPr>
      </w:pPr>
      <w:r>
        <w:rPr>
          <w:lang w:val="en-US"/>
        </w:rPr>
        <w:t>Dòng phụ:</w:t>
      </w:r>
    </w:p>
    <w:p w:rsidR="00F4409E" w:rsidRDefault="00F4409E" w:rsidP="00A23833">
      <w:pPr>
        <w:ind w:firstLine="720"/>
        <w:rPr>
          <w:lang w:val="en-US"/>
        </w:rPr>
      </w:pPr>
      <w:r>
        <w:rPr>
          <w:lang w:val="en-US"/>
        </w:rPr>
        <w:t>Bước 2.1: [OUT] Trả về 1 người dùng duy nhất nếu tra cứu mã sách của thư viện hoặc thông tin tài khoản</w:t>
      </w:r>
    </w:p>
    <w:p w:rsidR="00F4409E" w:rsidRDefault="00F4409E" w:rsidP="00A23833">
      <w:pPr>
        <w:ind w:firstLine="720"/>
        <w:rPr>
          <w:lang w:val="en-US"/>
        </w:rPr>
      </w:pPr>
      <w:r>
        <w:rPr>
          <w:lang w:val="en-US"/>
        </w:rPr>
        <w:t>Bước 2.2: [OUT] Trả về 1 danh sách người dùng cho những yêu cầu còn lại</w:t>
      </w:r>
    </w:p>
    <w:p w:rsidR="00F4409E" w:rsidRDefault="00F4409E" w:rsidP="00A23833">
      <w:pPr>
        <w:ind w:firstLine="720"/>
        <w:rPr>
          <w:lang w:val="en-US"/>
        </w:rPr>
      </w:pPr>
    </w:p>
    <w:p w:rsidR="00F4409E" w:rsidRDefault="00F4409E" w:rsidP="00A23833">
      <w:pPr>
        <w:ind w:firstLine="720"/>
        <w:rPr>
          <w:lang w:val="en-US"/>
        </w:rPr>
      </w:pPr>
      <w:r>
        <w:rPr>
          <w:lang w:val="en-US"/>
        </w:rPr>
        <w:t>Dòng ngoại lệ (Alternative Flow):</w:t>
      </w:r>
    </w:p>
    <w:p w:rsidR="00F4409E" w:rsidRPr="00F4409E" w:rsidRDefault="00F4409E" w:rsidP="00A23833">
      <w:pPr>
        <w:ind w:firstLine="720"/>
        <w:rPr>
          <w:lang w:val="en-US"/>
        </w:rPr>
      </w:pPr>
      <w:r>
        <w:rPr>
          <w:lang w:val="en-US"/>
        </w:rPr>
        <w:t>Bước A.2: [OUT] Nếu thông tin người dùng cung cấp không đúng hoặc không có kết quả phù hợp thì trả về thống báo “Không có dữ liệu”</w:t>
      </w:r>
    </w:p>
    <w:p w:rsidR="00A23833" w:rsidRDefault="00A23833" w:rsidP="00A23833">
      <w:pPr>
        <w:pStyle w:val="Heading3"/>
        <w:spacing w:line="360" w:lineRule="auto"/>
        <w:jc w:val="both"/>
      </w:pPr>
      <w:r>
        <w:t>Các yêu cầu đặc biệt</w:t>
      </w:r>
    </w:p>
    <w:p w:rsidR="00A23833" w:rsidRPr="00C4145D" w:rsidRDefault="00C4145D" w:rsidP="00A23833">
      <w:pPr>
        <w:pStyle w:val="BodyText"/>
        <w:jc w:val="both"/>
      </w:pPr>
      <w:r w:rsidRPr="00C4145D">
        <w:t>Không có</w:t>
      </w:r>
    </w:p>
    <w:p w:rsidR="00A23833" w:rsidRDefault="00A23833" w:rsidP="00A23833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A23833" w:rsidRDefault="00C4145D" w:rsidP="00A23833">
      <w:pPr>
        <w:pStyle w:val="BodyText"/>
        <w:jc w:val="both"/>
        <w:rPr>
          <w:lang w:val="en-US"/>
        </w:rPr>
      </w:pPr>
      <w:r>
        <w:rPr>
          <w:lang w:val="en-US"/>
        </w:rPr>
        <w:t>Người dùng phải đăng nhập với Role là Thủ thư</w:t>
      </w:r>
    </w:p>
    <w:p w:rsidR="00C4145D" w:rsidRPr="00C4145D" w:rsidRDefault="00C4145D" w:rsidP="00A23833">
      <w:pPr>
        <w:pStyle w:val="BodyText"/>
        <w:jc w:val="both"/>
        <w:rPr>
          <w:lang w:val="en-US"/>
        </w:rPr>
      </w:pPr>
      <w:r>
        <w:rPr>
          <w:lang w:val="en-US"/>
        </w:rPr>
        <w:t xml:space="preserve">Use case được kích hoạt khi có có tác nhân như độc giả hoặc quản lý yêu cầu; Hoặc được kích hoạt trong use case </w:t>
      </w:r>
      <w:r w:rsidRPr="00C4145D">
        <w:rPr>
          <w:b/>
          <w:lang w:val="en-US"/>
        </w:rPr>
        <w:t>Cho mượn sách</w:t>
      </w:r>
      <w:r>
        <w:rPr>
          <w:lang w:val="en-US"/>
        </w:rPr>
        <w:t xml:space="preserve"> hoặc </w:t>
      </w:r>
      <w:r w:rsidRPr="00C4145D">
        <w:rPr>
          <w:b/>
          <w:lang w:val="en-US"/>
        </w:rPr>
        <w:t>Nhận trả sách</w:t>
      </w:r>
    </w:p>
    <w:p w:rsidR="00A23833" w:rsidRDefault="00A23833" w:rsidP="00A23833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A23833" w:rsidRDefault="00487C6C" w:rsidP="00A23833">
      <w:pPr>
        <w:pStyle w:val="BodyText"/>
        <w:jc w:val="both"/>
        <w:rPr>
          <w:lang w:val="en-US"/>
        </w:rPr>
      </w:pPr>
      <w:r>
        <w:rPr>
          <w:lang w:val="en-US"/>
        </w:rPr>
        <w:t>Thành công: Màn hình tương tác người dùng sẽ hiển thị một hoặc một số thông tin độc giả thỏa điều kiện tra cứu</w:t>
      </w:r>
    </w:p>
    <w:p w:rsidR="00487C6C" w:rsidRPr="00487C6C" w:rsidRDefault="00487C6C" w:rsidP="00A23833">
      <w:pPr>
        <w:pStyle w:val="BodyText"/>
        <w:jc w:val="both"/>
        <w:rPr>
          <w:lang w:val="en-US"/>
        </w:rPr>
      </w:pPr>
      <w:r>
        <w:rPr>
          <w:lang w:val="en-US"/>
        </w:rPr>
        <w:t>Thất bại: Màn hình sẽ pop-up hiển thị thông báo “Không có dữ liệu”</w:t>
      </w:r>
    </w:p>
    <w:p w:rsidR="00A23833" w:rsidRDefault="00A23833" w:rsidP="00A23833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A23833" w:rsidRPr="00487C6C" w:rsidRDefault="00487C6C" w:rsidP="00A23833">
      <w:pPr>
        <w:pStyle w:val="BodyText"/>
        <w:jc w:val="both"/>
        <w:rPr>
          <w:lang w:val="en-US"/>
        </w:rPr>
      </w:pPr>
      <w:r>
        <w:rPr>
          <w:lang w:val="en-US"/>
        </w:rPr>
        <w:t>Không có</w:t>
      </w: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1" w:name="_Toc44425166"/>
      <w:r>
        <w:rPr>
          <w:lang w:val="en-US"/>
        </w:rPr>
        <w:t xml:space="preserve">Đặc tả Use-case </w:t>
      </w:r>
      <w:r w:rsidR="0047721B">
        <w:rPr>
          <w:lang w:val="en-US"/>
        </w:rPr>
        <w:t>&lt;CRUD&gt; Quản lý tài khoản</w:t>
      </w:r>
      <w:bookmarkEnd w:id="11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567F54" w:rsidRDefault="00567F54" w:rsidP="00567F5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CRUD bao gồm 4 phương thức giúp quản lý tài khoản:</w:t>
      </w:r>
    </w:p>
    <w:p w:rsidR="00567F54" w:rsidRDefault="00567F54" w:rsidP="00567F5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Tạo (Create)</w:t>
      </w:r>
    </w:p>
    <w:p w:rsidR="00567F54" w:rsidRDefault="00567F54" w:rsidP="00567F5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Truy xuất (Retrieve)</w:t>
      </w:r>
    </w:p>
    <w:p w:rsidR="00567F54" w:rsidRDefault="00567F54" w:rsidP="00567F5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Cập nhật (Update)</w:t>
      </w:r>
    </w:p>
    <w:p w:rsidR="00357FA4" w:rsidRPr="00567F54" w:rsidRDefault="00567F54" w:rsidP="00567F54">
      <w:pPr>
        <w:pStyle w:val="BodyText"/>
        <w:jc w:val="both"/>
        <w:rPr>
          <w:lang w:val="en-US"/>
        </w:rPr>
      </w:pPr>
      <w:r>
        <w:rPr>
          <w:snapToGrid w:val="0"/>
          <w:lang w:val="en-US"/>
        </w:rPr>
        <w:t>Xóa (Delete)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Default="00567F54" w:rsidP="00357FA4">
      <w:pPr>
        <w:pStyle w:val="BodyText"/>
        <w:jc w:val="both"/>
        <w:rPr>
          <w:lang w:val="en-US"/>
        </w:rPr>
      </w:pPr>
      <w:r>
        <w:rPr>
          <w:lang w:val="en-US"/>
        </w:rPr>
        <w:t>Bước 1:</w:t>
      </w:r>
      <w:r w:rsidR="00862EC5">
        <w:rPr>
          <w:lang w:val="en-US"/>
        </w:rPr>
        <w:t xml:space="preserve"> [IN] Người dùng sử dụng chức năng liên quan đến CRUD:</w:t>
      </w:r>
    </w:p>
    <w:p w:rsidR="00862EC5" w:rsidRDefault="00862EC5" w:rsidP="00862EC5">
      <w:pPr>
        <w:pStyle w:val="BodyText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 xml:space="preserve">Tạo tài khoản: </w:t>
      </w:r>
      <w:r w:rsidR="00E336FE">
        <w:rPr>
          <w:lang w:val="en-US"/>
        </w:rPr>
        <w:t>Cung cấp t</w:t>
      </w:r>
      <w:r>
        <w:rPr>
          <w:lang w:val="en-US"/>
        </w:rPr>
        <w:t>hông tin tài khoản mới</w:t>
      </w:r>
    </w:p>
    <w:p w:rsidR="00862EC5" w:rsidRDefault="00862EC5" w:rsidP="00862EC5">
      <w:pPr>
        <w:pStyle w:val="BodyText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lastRenderedPageBreak/>
        <w:t>Xem/Tìm kiếm thông tin tài kho</w:t>
      </w:r>
      <w:r w:rsidR="00E336FE">
        <w:rPr>
          <w:lang w:val="en-US"/>
        </w:rPr>
        <w:t>ản: Cung cấp đ</w:t>
      </w:r>
      <w:r>
        <w:rPr>
          <w:lang w:val="en-US"/>
        </w:rPr>
        <w:t>iều kiện tìm kiếm</w:t>
      </w:r>
    </w:p>
    <w:p w:rsidR="00862EC5" w:rsidRDefault="00E336FE" w:rsidP="00862EC5">
      <w:pPr>
        <w:pStyle w:val="BodyText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Cập nhật thông tin tài khoản: Cung cấp t</w:t>
      </w:r>
      <w:r w:rsidR="00862EC5">
        <w:rPr>
          <w:lang w:val="en-US"/>
        </w:rPr>
        <w:t>hông tin tài khoản sau khi sửa đổi</w:t>
      </w:r>
    </w:p>
    <w:p w:rsidR="00862EC5" w:rsidRDefault="00E336FE" w:rsidP="00862EC5">
      <w:pPr>
        <w:pStyle w:val="BodyText"/>
        <w:numPr>
          <w:ilvl w:val="0"/>
          <w:numId w:val="35"/>
        </w:numPr>
        <w:jc w:val="both"/>
        <w:rPr>
          <w:lang w:val="en-US"/>
        </w:rPr>
      </w:pPr>
      <w:r>
        <w:rPr>
          <w:lang w:val="en-US"/>
        </w:rPr>
        <w:t>Xóa tài khoản: Cung cấp m</w:t>
      </w:r>
      <w:r w:rsidR="00862EC5">
        <w:rPr>
          <w:lang w:val="en-US"/>
        </w:rPr>
        <w:t>ã tài khoản cần xóa</w:t>
      </w:r>
    </w:p>
    <w:p w:rsidR="00862EC5" w:rsidRDefault="00862EC5" w:rsidP="00862EC5">
      <w:pPr>
        <w:pStyle w:val="BodyText"/>
        <w:jc w:val="both"/>
        <w:rPr>
          <w:lang w:val="en-US"/>
        </w:rPr>
      </w:pPr>
      <w:r>
        <w:rPr>
          <w:lang w:val="en-US"/>
        </w:rPr>
        <w:t>Bước 2: [OUT] Hệ thống kiểm tra tính đúng đắn của dữ liệu. Tùy vào yêu cầu, hệ thống sẽ trả về các trường hợp phụ:</w:t>
      </w:r>
    </w:p>
    <w:p w:rsidR="00862EC5" w:rsidRDefault="00862EC5" w:rsidP="00862EC5">
      <w:pPr>
        <w:pStyle w:val="BodyText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>Tạo tài khoản: Bước 2.1</w:t>
      </w:r>
    </w:p>
    <w:p w:rsidR="00862EC5" w:rsidRDefault="00862EC5" w:rsidP="00862EC5">
      <w:pPr>
        <w:pStyle w:val="BodyText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>Xem/tìm kiếm thông tin tài khoản: Bước 2.2</w:t>
      </w:r>
    </w:p>
    <w:p w:rsidR="00862EC5" w:rsidRDefault="00862EC5" w:rsidP="00862EC5">
      <w:pPr>
        <w:pStyle w:val="BodyText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>Cập nhập thông tin tài khoản: Bước 2.3</w:t>
      </w:r>
    </w:p>
    <w:p w:rsidR="00862EC5" w:rsidRPr="00567F54" w:rsidRDefault="00862EC5" w:rsidP="00862EC5">
      <w:pPr>
        <w:pStyle w:val="BodyText"/>
        <w:numPr>
          <w:ilvl w:val="0"/>
          <w:numId w:val="36"/>
        </w:numPr>
        <w:jc w:val="both"/>
        <w:rPr>
          <w:lang w:val="en-US"/>
        </w:rPr>
      </w:pPr>
      <w:r>
        <w:rPr>
          <w:lang w:val="en-US"/>
        </w:rPr>
        <w:t>Xóa tài khoản: Bước 2.4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862EC5" w:rsidRDefault="00862EC5" w:rsidP="00862EC5">
      <w:pPr>
        <w:ind w:firstLine="720"/>
        <w:rPr>
          <w:lang w:val="en-US"/>
        </w:rPr>
      </w:pPr>
      <w:r w:rsidRPr="00862EC5">
        <w:rPr>
          <w:lang w:val="en-US"/>
        </w:rPr>
        <w:t>Dòng phụ:</w:t>
      </w:r>
    </w:p>
    <w:p w:rsidR="00862EC5" w:rsidRDefault="00862EC5" w:rsidP="00862EC5">
      <w:pPr>
        <w:ind w:firstLine="720"/>
        <w:rPr>
          <w:lang w:val="en-US"/>
        </w:rPr>
      </w:pPr>
      <w:r w:rsidRPr="00862EC5">
        <w:rPr>
          <w:lang w:val="en-US"/>
        </w:rPr>
        <w:t>Bước</w:t>
      </w:r>
      <w:r>
        <w:rPr>
          <w:lang w:val="en-US"/>
        </w:rPr>
        <w:t xml:space="preserve"> 2.1: [OUT] Hệ thống thêm tài khoản vào cơ sở dữ liệu và thông báo là “Thêm thành công”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2.2: [OUT] Hệ thống trả về một hoặc một số tài khoản phù hợp với điều kiện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2.3: [OUT] Hệ thống trả sửa đổi thông tin tài khoản và thông báo là “Chỉnh sửa thành công”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2.4: [OUT] Hệ thống thực hiện xóa tài khoản khỏi cơ sở dữ liệu và thông báo là “Xóa thành công”</w:t>
      </w:r>
    </w:p>
    <w:p w:rsidR="00862EC5" w:rsidRDefault="00862EC5" w:rsidP="00862EC5">
      <w:pPr>
        <w:ind w:firstLine="720"/>
        <w:rPr>
          <w:lang w:val="en-US"/>
        </w:rPr>
      </w:pP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Dòng ngoại lệ: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A2.1: [OUT] Nếu thông tin nhập vào không hợp lệ thì thông báo là “Thêm thất bại”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A2.2: [OUT] Nếu thông tin nhập vào không hợp lệ hoặc không có tài khoản nào đúng với điều kiện thì thông báo là “Không tìm thấy”</w:t>
      </w:r>
    </w:p>
    <w:p w:rsid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A2.3: [OUT] Nếu thông tin nhập vào không hợp lệ thì thông báo là “Chỉnh sửa thất bại”</w:t>
      </w:r>
    </w:p>
    <w:p w:rsidR="00862EC5" w:rsidRPr="00862EC5" w:rsidRDefault="00862EC5" w:rsidP="00862EC5">
      <w:pPr>
        <w:ind w:firstLine="720"/>
        <w:rPr>
          <w:lang w:val="en-US"/>
        </w:rPr>
      </w:pPr>
      <w:r>
        <w:rPr>
          <w:lang w:val="en-US"/>
        </w:rPr>
        <w:t>Bước A2.4: [OUT] Nếu thông tin nhập vào không hợp lệ thì thông báo là “Xóa thất bại”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E336FE" w:rsidRDefault="00357FA4" w:rsidP="00357FA4">
      <w:pPr>
        <w:pStyle w:val="BodyText"/>
        <w:jc w:val="both"/>
      </w:pPr>
      <w:r w:rsidRPr="00E336FE">
        <w:t>Không có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E336FE" w:rsidRPr="00E336FE" w:rsidRDefault="00E336FE" w:rsidP="00357FA4">
      <w:pPr>
        <w:pStyle w:val="BodyText"/>
        <w:jc w:val="both"/>
        <w:rPr>
          <w:lang w:val="en-US"/>
        </w:rPr>
      </w:pPr>
      <w:r w:rsidRPr="00E336FE">
        <w:rPr>
          <w:lang w:val="en-US"/>
        </w:rPr>
        <w:t>Đối với tạo và xóa tài khoản, người dùng phải đang đăng nhập với Role thuộc nhân viên trong thư viện</w:t>
      </w:r>
    </w:p>
    <w:p w:rsidR="00E336FE" w:rsidRPr="00E336FE" w:rsidRDefault="00E336FE" w:rsidP="00357FA4">
      <w:pPr>
        <w:pStyle w:val="BodyText"/>
        <w:jc w:val="both"/>
        <w:rPr>
          <w:lang w:val="en-US"/>
        </w:rPr>
      </w:pPr>
      <w:r w:rsidRPr="00E336FE">
        <w:rPr>
          <w:lang w:val="en-US"/>
        </w:rPr>
        <w:t>Đối với truy vấn và chỉnh sửa, tùy vào role người dùng sẽ được xem/chỉnh sửa những thông tin tài khoản riêng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Pr="00E336FE" w:rsidRDefault="00E336FE" w:rsidP="00357FA4">
      <w:pPr>
        <w:pStyle w:val="BodyText"/>
        <w:jc w:val="both"/>
        <w:rPr>
          <w:lang w:val="en-US"/>
        </w:rPr>
      </w:pPr>
      <w:r w:rsidRPr="00E336FE">
        <w:rPr>
          <w:lang w:val="en-US"/>
        </w:rPr>
        <w:t xml:space="preserve">Đối với tạo, chỉnh sửa, xóa, nếu thực hiện thành công thì cơ sở dữ liệu sẽ được cập nhập; Nếu thất bại thì sẽ cơ sở dữ liệu </w:t>
      </w:r>
      <w:r>
        <w:rPr>
          <w:lang w:val="en-US"/>
        </w:rPr>
        <w:t>phải được</w:t>
      </w:r>
      <w:r w:rsidRPr="00E336FE">
        <w:rPr>
          <w:lang w:val="en-US"/>
        </w:rPr>
        <w:t xml:space="preserve"> giữ nguyên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E336FE" w:rsidRDefault="00E336FE" w:rsidP="00357FA4">
      <w:pPr>
        <w:pStyle w:val="BodyText"/>
        <w:jc w:val="both"/>
        <w:rPr>
          <w:color w:val="0000FF"/>
          <w:lang w:val="en-US"/>
        </w:rPr>
      </w:pPr>
      <w:r w:rsidRPr="00E336FE">
        <w:rPr>
          <w:lang w:val="en-US"/>
        </w:rPr>
        <w:t>Không có</w:t>
      </w:r>
    </w:p>
    <w:p w:rsidR="003548A8" w:rsidRDefault="003548A8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2" w:name="_Toc44425167"/>
      <w:r>
        <w:rPr>
          <w:lang w:val="en-US"/>
        </w:rPr>
        <w:t xml:space="preserve">Đặc tả Use-case Quản lý </w:t>
      </w:r>
      <w:r w:rsidR="00E336FE">
        <w:rPr>
          <w:lang w:val="en-US"/>
        </w:rPr>
        <w:t>thông tin đầu sách</w:t>
      </w:r>
      <w:bookmarkEnd w:id="12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Default="00567F54" w:rsidP="00357FA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 xml:space="preserve">CRUD bao gồm 4 phương thức giúp quản lý </w:t>
      </w:r>
      <w:r w:rsidR="00E336FE">
        <w:rPr>
          <w:snapToGrid w:val="0"/>
          <w:lang w:val="en-US"/>
        </w:rPr>
        <w:t>thông tin đầu sách</w:t>
      </w:r>
      <w:r>
        <w:rPr>
          <w:snapToGrid w:val="0"/>
          <w:lang w:val="en-US"/>
        </w:rPr>
        <w:t>:</w:t>
      </w:r>
    </w:p>
    <w:p w:rsidR="00567F54" w:rsidRDefault="00567F54" w:rsidP="00357FA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Tạo (Create)</w:t>
      </w:r>
    </w:p>
    <w:p w:rsidR="00567F54" w:rsidRDefault="00567F54" w:rsidP="00357FA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Truy xuất (Retrieve)</w:t>
      </w:r>
    </w:p>
    <w:p w:rsidR="00567F54" w:rsidRDefault="00567F54" w:rsidP="00357FA4">
      <w:pPr>
        <w:pStyle w:val="BodyText"/>
        <w:jc w:val="both"/>
        <w:rPr>
          <w:snapToGrid w:val="0"/>
          <w:lang w:val="en-US"/>
        </w:rPr>
      </w:pPr>
      <w:r>
        <w:rPr>
          <w:snapToGrid w:val="0"/>
          <w:lang w:val="en-US"/>
        </w:rPr>
        <w:t>Cập nhật (Update)</w:t>
      </w:r>
    </w:p>
    <w:p w:rsidR="00567F54" w:rsidRPr="00567F54" w:rsidRDefault="00567F54" w:rsidP="00357FA4">
      <w:pPr>
        <w:pStyle w:val="BodyText"/>
        <w:jc w:val="both"/>
        <w:rPr>
          <w:lang w:val="en-US"/>
        </w:rPr>
      </w:pPr>
      <w:r>
        <w:rPr>
          <w:snapToGrid w:val="0"/>
          <w:lang w:val="en-US"/>
        </w:rPr>
        <w:t>Xóa (Delete)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Default="00E336FE" w:rsidP="00357FA4">
      <w:pPr>
        <w:pStyle w:val="BodyText"/>
        <w:jc w:val="both"/>
        <w:rPr>
          <w:lang w:val="en-US"/>
        </w:rPr>
      </w:pPr>
      <w:r w:rsidRPr="00E336FE">
        <w:rPr>
          <w:lang w:val="en-US"/>
        </w:rPr>
        <w:t>Bước 1: [IN] Người dùng sử dụng chức năng liên quan đến CRUD:</w:t>
      </w:r>
    </w:p>
    <w:p w:rsidR="00E336FE" w:rsidRDefault="00E336FE" w:rsidP="00E336FE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Tạo đầu sách mới: Cung cấp thông tin đầu sách chưa có trong hệ thống thư viện</w:t>
      </w:r>
    </w:p>
    <w:p w:rsidR="00E336FE" w:rsidRDefault="00E336FE" w:rsidP="00E336FE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Tìm kiếm đầu sách: Cung cấp điều kiện tìm kiếm và từ khóa</w:t>
      </w:r>
    </w:p>
    <w:p w:rsidR="00E336FE" w:rsidRDefault="00E336FE" w:rsidP="00E336FE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Cập nhật thông tin đầu sách: Cung cấp thông tin sau sửa đổi đầu sách</w:t>
      </w:r>
    </w:p>
    <w:p w:rsidR="00E336FE" w:rsidRDefault="00E336FE" w:rsidP="00E336FE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Xóa đầu sách: Cung cấp mã ISBN của sách cần xóa</w:t>
      </w:r>
    </w:p>
    <w:p w:rsidR="009C5484" w:rsidRDefault="009C5484" w:rsidP="009C5484">
      <w:pPr>
        <w:pStyle w:val="BodyText"/>
        <w:jc w:val="both"/>
        <w:rPr>
          <w:lang w:val="en-US"/>
        </w:rPr>
      </w:pPr>
      <w:r>
        <w:rPr>
          <w:lang w:val="en-US"/>
        </w:rPr>
        <w:t>Bước 2: [OUT] Hệ thống kiểm tra tính đúng đắn của dữ liệu. Tùy vào tác vụ, hệ thống sẽ trả về các trường hợp phụ sau:</w:t>
      </w:r>
    </w:p>
    <w:p w:rsidR="009C5484" w:rsidRDefault="009C5484" w:rsidP="009C5484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Tạo đầu sách mới: Bước 2.1</w:t>
      </w:r>
    </w:p>
    <w:p w:rsidR="009C5484" w:rsidRDefault="009C5484" w:rsidP="009C5484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Tìm kiếm đầu sách: Bước 2.2</w:t>
      </w:r>
    </w:p>
    <w:p w:rsidR="009C5484" w:rsidRDefault="009C5484" w:rsidP="009C5484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Cập nhật thông tin đầu sách: Bước 2.3</w:t>
      </w:r>
    </w:p>
    <w:p w:rsidR="009C5484" w:rsidRDefault="009C5484" w:rsidP="009C5484">
      <w:pPr>
        <w:pStyle w:val="BodyText"/>
        <w:numPr>
          <w:ilvl w:val="0"/>
          <w:numId w:val="38"/>
        </w:numPr>
        <w:jc w:val="both"/>
        <w:rPr>
          <w:lang w:val="en-US"/>
        </w:rPr>
      </w:pPr>
      <w:r>
        <w:rPr>
          <w:lang w:val="en-US"/>
        </w:rPr>
        <w:t>Xóa đầu sách: Bước 2.4</w:t>
      </w:r>
    </w:p>
    <w:p w:rsidR="009C5484" w:rsidRPr="00E336FE" w:rsidRDefault="009C5484" w:rsidP="009C5484">
      <w:pPr>
        <w:pStyle w:val="BodyText"/>
        <w:jc w:val="both"/>
        <w:rPr>
          <w:lang w:val="en-US"/>
        </w:rPr>
      </w:pP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9C5484" w:rsidRDefault="009C5484" w:rsidP="009C5484">
      <w:pPr>
        <w:ind w:firstLine="720"/>
        <w:rPr>
          <w:lang w:val="en-US"/>
        </w:rPr>
      </w:pPr>
      <w:r w:rsidRPr="00862EC5">
        <w:rPr>
          <w:lang w:val="en-US"/>
        </w:rPr>
        <w:t>Dòng phụ:</w:t>
      </w:r>
    </w:p>
    <w:p w:rsidR="009C5484" w:rsidRDefault="009C5484" w:rsidP="009C5484">
      <w:pPr>
        <w:ind w:firstLine="720"/>
        <w:rPr>
          <w:lang w:val="en-US"/>
        </w:rPr>
      </w:pPr>
      <w:r w:rsidRPr="00862EC5">
        <w:rPr>
          <w:lang w:val="en-US"/>
        </w:rPr>
        <w:t>Bước</w:t>
      </w:r>
      <w:r>
        <w:rPr>
          <w:lang w:val="en-US"/>
        </w:rPr>
        <w:t xml:space="preserve"> 2.1: [OUT] Hệ thống thêm tài khoản vào cơ sở dữ liệu và thông báo là “Thêm thành công”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2.2: [OUT] Hệ thống trả về một hoặc một số đầu sách phù hợp với điều kiện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2.3: [OUT] Hệ thống trả sửa đổi thông tin đầu sách và thông báo là “Chỉnh sửa thành công”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2.4: [OUT] Hệ thống thực hiện xóa đầu sách khỏi cơ sở dữ liệu và thông báo là “Xóa thành công”</w:t>
      </w:r>
    </w:p>
    <w:p w:rsidR="009C5484" w:rsidRDefault="009C5484" w:rsidP="009C5484">
      <w:pPr>
        <w:ind w:firstLine="720"/>
        <w:rPr>
          <w:lang w:val="en-US"/>
        </w:rPr>
      </w:pP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Dòng ngoại lệ: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A2.1: [OUT] Nếu thông tin nhập vào không hợp lệ hoặc đã tồn tại trong hệ thống thì thông báo là “Thêm thất bại”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 xml:space="preserve">Bước A2.2: [OUT] Nếu thông tin nhập vào không hợp lệ hoặc không có đầu sách  nào </w:t>
      </w:r>
      <w:r>
        <w:rPr>
          <w:lang w:val="en-US"/>
        </w:rPr>
        <w:lastRenderedPageBreak/>
        <w:t>đúng với điều kiện thì thông báo là “Không tìm thấy”</w:t>
      </w:r>
    </w:p>
    <w:p w:rsid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A2.3: [OUT] Nếu thông tin nhập vào không hợp lệ thì thông báo là “Chỉnh sửa thất bại”</w:t>
      </w:r>
    </w:p>
    <w:p w:rsidR="00357FA4" w:rsidRPr="009C5484" w:rsidRDefault="009C5484" w:rsidP="009C5484">
      <w:pPr>
        <w:ind w:firstLine="720"/>
        <w:rPr>
          <w:lang w:val="en-US"/>
        </w:rPr>
      </w:pPr>
      <w:r>
        <w:rPr>
          <w:lang w:val="en-US"/>
        </w:rPr>
        <w:t>Bước A2.4: [OUT] Nếu thông tin nhập vào không hợp lệ thì thông báo là “Xóa thất bại”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9C5484" w:rsidRDefault="00357FA4" w:rsidP="00357FA4">
      <w:pPr>
        <w:pStyle w:val="BodyText"/>
        <w:jc w:val="both"/>
      </w:pPr>
      <w:r w:rsidRPr="009C5484">
        <w:t>Không có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9C5484" w:rsidRDefault="009C5484" w:rsidP="00357FA4">
      <w:pPr>
        <w:pStyle w:val="BodyText"/>
        <w:jc w:val="both"/>
        <w:rPr>
          <w:lang w:val="en-US"/>
        </w:rPr>
      </w:pPr>
      <w:r w:rsidRPr="009C5484">
        <w:rPr>
          <w:lang w:val="en-US"/>
        </w:rPr>
        <w:t>Mọi tác vụ trên đều yêu cầu người đăng nhập vào hệ thống phải là các Role thuộc nhân viên thư viện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9C5484" w:rsidRPr="00E336FE" w:rsidRDefault="009C5484" w:rsidP="009C5484">
      <w:pPr>
        <w:pStyle w:val="BodyText"/>
        <w:jc w:val="both"/>
        <w:rPr>
          <w:lang w:val="en-US"/>
        </w:rPr>
      </w:pPr>
      <w:r w:rsidRPr="00E336FE">
        <w:rPr>
          <w:lang w:val="en-US"/>
        </w:rPr>
        <w:t xml:space="preserve">Đối với tạo, chỉnh sửa, xóa, nếu thực hiện thành công thì cơ sở dữ liệu sẽ được cập nhập; Nếu thất bại thì sẽ cơ sở dữ liệu </w:t>
      </w:r>
      <w:r>
        <w:rPr>
          <w:lang w:val="en-US"/>
        </w:rPr>
        <w:t>phải được</w:t>
      </w:r>
      <w:r w:rsidRPr="00E336FE">
        <w:rPr>
          <w:lang w:val="en-US"/>
        </w:rPr>
        <w:t xml:space="preserve"> giữ nguyên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9C5484" w:rsidRDefault="009C5484" w:rsidP="00357FA4">
      <w:pPr>
        <w:pStyle w:val="BodyText"/>
        <w:jc w:val="both"/>
        <w:rPr>
          <w:lang w:val="en-US"/>
        </w:rPr>
      </w:pPr>
      <w:r w:rsidRPr="009C5484">
        <w:rPr>
          <w:lang w:val="en-US"/>
        </w:rPr>
        <w:t>Không có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3" w:name="_Toc44425168"/>
      <w:r>
        <w:rPr>
          <w:lang w:val="en-US"/>
        </w:rPr>
        <w:t>Đặc tả Use-case Quản lý độc giả</w:t>
      </w:r>
      <w:bookmarkEnd w:id="13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lastRenderedPageBreak/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4" w:name="_Toc44425169"/>
      <w:r>
        <w:rPr>
          <w:lang w:val="en-US"/>
        </w:rPr>
        <w:t>Đặc tả Use-case Quản lý độc giả</w:t>
      </w:r>
      <w:bookmarkEnd w:id="14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5" w:name="_Toc44425170"/>
      <w:r>
        <w:rPr>
          <w:lang w:val="en-US"/>
        </w:rPr>
        <w:t>Đặc tả Use-case Quản lý độc giả</w:t>
      </w:r>
      <w:bookmarkEnd w:id="15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lastRenderedPageBreak/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6" w:name="_Toc44425171"/>
      <w:r>
        <w:rPr>
          <w:lang w:val="en-US"/>
        </w:rPr>
        <w:t>Đặc tả Use-case Quản lý độc giả</w:t>
      </w:r>
      <w:bookmarkEnd w:id="16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lastRenderedPageBreak/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7" w:name="_Toc44425172"/>
      <w:r>
        <w:rPr>
          <w:lang w:val="en-US"/>
        </w:rPr>
        <w:t>Đặc tả Use-case Quản lý độc giả</w:t>
      </w:r>
      <w:bookmarkEnd w:id="17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8" w:name="_Toc44425173"/>
      <w:r>
        <w:rPr>
          <w:lang w:val="en-US"/>
        </w:rPr>
        <w:lastRenderedPageBreak/>
        <w:t>Đặc tả Use-case Quản lý độc giả</w:t>
      </w:r>
      <w:bookmarkEnd w:id="18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19" w:name="_Toc44425174"/>
      <w:r>
        <w:rPr>
          <w:lang w:val="en-US"/>
        </w:rPr>
        <w:t>Đặc tả Use-case Quản lý độc giả</w:t>
      </w:r>
      <w:bookmarkEnd w:id="19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lastRenderedPageBreak/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20" w:name="_Toc44425175"/>
      <w:r>
        <w:rPr>
          <w:lang w:val="en-US"/>
        </w:rPr>
        <w:t>Đặc tả Use-case Quản lý độc giả</w:t>
      </w:r>
      <w:bookmarkEnd w:id="20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21" w:name="_Toc44425176"/>
      <w:r>
        <w:rPr>
          <w:lang w:val="en-US"/>
        </w:rPr>
        <w:t>Đặc tả Use-case Quản lý độc giả</w:t>
      </w:r>
      <w:bookmarkEnd w:id="21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p w:rsidR="00357FA4" w:rsidRDefault="00357FA4" w:rsidP="00357FA4">
      <w:pPr>
        <w:pStyle w:val="Heading2"/>
        <w:spacing w:line="360" w:lineRule="auto"/>
        <w:jc w:val="both"/>
        <w:rPr>
          <w:lang w:val="en-US"/>
        </w:rPr>
      </w:pPr>
      <w:bookmarkStart w:id="22" w:name="_Toc44425177"/>
      <w:r>
        <w:rPr>
          <w:lang w:val="en-US"/>
        </w:rPr>
        <w:t>Đặc tả Use-case Quản lý độc giả</w:t>
      </w:r>
      <w:bookmarkEnd w:id="22"/>
    </w:p>
    <w:p w:rsidR="00357FA4" w:rsidRDefault="00357FA4" w:rsidP="00357FA4">
      <w:pPr>
        <w:pStyle w:val="Heading3"/>
        <w:spacing w:line="360" w:lineRule="auto"/>
        <w:jc w:val="both"/>
      </w:pPr>
      <w:r>
        <w:t>Tóm tắt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snapToGrid w:val="0"/>
          <w:color w:val="0000FF"/>
        </w:rPr>
        <w:t>Tóm tắt ngắn gọn về Use-case (ai sử dụng use-case, dùng use-case để thực hiện chức năng gì, ý nghĩa của use-case…)</w:t>
      </w:r>
    </w:p>
    <w:p w:rsidR="00357FA4" w:rsidRDefault="00357FA4" w:rsidP="00357FA4">
      <w:pPr>
        <w:pStyle w:val="Heading3"/>
        <w:spacing w:line="360" w:lineRule="auto"/>
        <w:jc w:val="both"/>
      </w:pPr>
      <w:r>
        <w:t>Dòng sự kiện</w:t>
      </w:r>
    </w:p>
    <w:p w:rsidR="00357FA4" w:rsidRDefault="00357FA4" w:rsidP="00357FA4">
      <w:pPr>
        <w:pStyle w:val="Heading4"/>
        <w:spacing w:line="360" w:lineRule="auto"/>
        <w:jc w:val="both"/>
      </w:pPr>
      <w:r>
        <w:t>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Trình bày dòng sự kiện chính của Use-case, từ khi Use-case bắt đầu thực hiện đến khi chấm dứt dòng sự kiện chính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 xml:space="preserve">Nên đánh số thứ tự các bước trong dòng sự kiện chính </w:t>
      </w:r>
    </w:p>
    <w:p w:rsidR="00357FA4" w:rsidRDefault="00357FA4" w:rsidP="00357FA4">
      <w:pPr>
        <w:pStyle w:val="Heading4"/>
        <w:spacing w:line="360" w:lineRule="auto"/>
        <w:jc w:val="both"/>
        <w:rPr>
          <w:lang w:val="en-US"/>
        </w:rPr>
      </w:pPr>
      <w:r>
        <w:lastRenderedPageBreak/>
        <w:t>Các dòng sự kiện khác</w:t>
      </w:r>
    </w:p>
    <w:p w:rsidR="00357FA4" w:rsidRPr="0037628A" w:rsidRDefault="00357FA4" w:rsidP="00357FA4">
      <w:pPr>
        <w:ind w:firstLine="720"/>
        <w:rPr>
          <w:i/>
          <w:color w:val="0000FF"/>
          <w:lang w:val="en-US"/>
        </w:rPr>
      </w:pPr>
      <w:r w:rsidRPr="0037628A">
        <w:rPr>
          <w:i/>
          <w:color w:val="0000FF"/>
          <w:lang w:val="en-US"/>
        </w:rPr>
        <w:t>Trình bày các dòng sự kiện khác. Nếu không có dòng sự kiện khác,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>
        <w:t>Các yêu cầu đặc biệt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>Ghi nhận các yêu cầu đặc biệt khi thực hiện Use-case. Nếu không có yêu cầu đặc biệt nào, ghi “Không có”</w:t>
      </w:r>
    </w:p>
    <w:p w:rsidR="00357FA4" w:rsidRDefault="00357FA4" w:rsidP="00357FA4">
      <w:pPr>
        <w:pStyle w:val="Heading3"/>
        <w:spacing w:line="360" w:lineRule="auto"/>
        <w:jc w:val="both"/>
      </w:pPr>
      <w:r w:rsidRPr="0037628A">
        <w:t>Trạng thái hệ thống khi bắt đầu thực hiện Use-case</w:t>
      </w:r>
    </w:p>
    <w:p w:rsidR="00357FA4" w:rsidRPr="0037628A" w:rsidRDefault="00357FA4" w:rsidP="00357FA4">
      <w:pPr>
        <w:pStyle w:val="BodyText"/>
        <w:jc w:val="both"/>
        <w:rPr>
          <w:i/>
          <w:color w:val="0000FF"/>
        </w:rPr>
      </w:pPr>
      <w:r w:rsidRPr="0037628A">
        <w:rPr>
          <w:i/>
          <w:color w:val="0000FF"/>
        </w:rPr>
        <w:t xml:space="preserve">Mô tả rõ điều kiện trước khi bắt đầu thực hiện Use-case (ví dụ có đòi hỏi người sử dụng phải đăng nhập </w:t>
      </w:r>
      <w:r>
        <w:rPr>
          <w:i/>
          <w:color w:val="0000FF"/>
        </w:rPr>
        <w:t xml:space="preserve">thành công trước </w:t>
      </w:r>
      <w:r w:rsidRPr="0037628A">
        <w:rPr>
          <w:i/>
          <w:color w:val="0000FF"/>
        </w:rPr>
        <w:t>đó hay không…)</w:t>
      </w:r>
    </w:p>
    <w:p w:rsidR="00357FA4" w:rsidRDefault="00357FA4" w:rsidP="00357FA4">
      <w:pPr>
        <w:pStyle w:val="Heading3"/>
        <w:spacing w:line="360" w:lineRule="auto"/>
        <w:jc w:val="both"/>
      </w:pPr>
      <w:r>
        <w:rPr>
          <w:lang w:val="en-US"/>
        </w:rPr>
        <w:t>Trạng thái hệ thống sau khi thực hiện Use-case</w:t>
      </w:r>
    </w:p>
    <w:p w:rsidR="00357FA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37628A">
        <w:rPr>
          <w:i/>
          <w:color w:val="0000FF"/>
        </w:rPr>
        <w:t>Mô tả rõ tình trạng hệ thống sau khi thực hiện Use-case (bao gồm cả trường hợp Use-case thực hiện thành công, hoặc thất bại).</w:t>
      </w:r>
    </w:p>
    <w:p w:rsidR="00357FA4" w:rsidRDefault="00357FA4" w:rsidP="00357FA4">
      <w:pPr>
        <w:pStyle w:val="Heading3"/>
        <w:spacing w:line="360" w:lineRule="auto"/>
        <w:jc w:val="both"/>
        <w:rPr>
          <w:lang w:val="en-US"/>
        </w:rPr>
      </w:pPr>
      <w:r>
        <w:rPr>
          <w:lang w:val="en-US"/>
        </w:rPr>
        <w:t>Điểm mở rộng</w:t>
      </w:r>
    </w:p>
    <w:p w:rsidR="00357FA4" w:rsidRPr="00FA6354" w:rsidRDefault="00357FA4" w:rsidP="00357FA4">
      <w:pPr>
        <w:pStyle w:val="BodyText"/>
        <w:jc w:val="both"/>
        <w:rPr>
          <w:i/>
          <w:color w:val="0000FF"/>
          <w:lang w:val="en-US"/>
        </w:rPr>
      </w:pPr>
      <w:r w:rsidRPr="00FA6354">
        <w:rPr>
          <w:i/>
          <w:color w:val="0000FF"/>
        </w:rPr>
        <w:t xml:space="preserve">Mô tả những tình huống </w:t>
      </w:r>
      <w:r>
        <w:rPr>
          <w:i/>
          <w:color w:val="0000FF"/>
          <w:lang w:val="en-US"/>
        </w:rPr>
        <w:t xml:space="preserve">xuất hiện </w:t>
      </w:r>
      <w:r w:rsidRPr="00FA6354">
        <w:rPr>
          <w:i/>
          <w:color w:val="0000FF"/>
        </w:rPr>
        <w:t xml:space="preserve">các Use-case khác </w:t>
      </w:r>
      <w:r>
        <w:rPr>
          <w:i/>
          <w:color w:val="0000FF"/>
          <w:lang w:val="en-US"/>
        </w:rPr>
        <w:t>có quan hệ &lt;&lt;</w:t>
      </w:r>
      <w:r w:rsidRPr="00FA6354">
        <w:rPr>
          <w:i/>
          <w:color w:val="0000FF"/>
        </w:rPr>
        <w:t>extend</w:t>
      </w:r>
      <w:r>
        <w:rPr>
          <w:i/>
          <w:color w:val="0000FF"/>
          <w:lang w:val="en-US"/>
        </w:rPr>
        <w:t>&gt;&gt; với Use-case đang xét.</w:t>
      </w:r>
    </w:p>
    <w:p w:rsidR="00357FA4" w:rsidRDefault="00357FA4" w:rsidP="00A23833">
      <w:pPr>
        <w:spacing w:line="360" w:lineRule="auto"/>
        <w:jc w:val="both"/>
        <w:rPr>
          <w:i/>
          <w:color w:val="0000FF"/>
          <w:lang w:val="en-US"/>
        </w:rPr>
      </w:pPr>
    </w:p>
    <w:sectPr w:rsidR="00357FA4" w:rsidSect="00301562">
      <w:headerReference w:type="default" r:id="rId11"/>
      <w:footerReference w:type="default" r:id="rId12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1896" w:rsidRDefault="00ED1896">
      <w:r>
        <w:separator/>
      </w:r>
    </w:p>
  </w:endnote>
  <w:endnote w:type="continuationSeparator" w:id="0">
    <w:p w:rsidR="00ED1896" w:rsidRDefault="00ED18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EC5" w:rsidRDefault="00862EC5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2848" behindDoc="0" locked="0" layoutInCell="1" allowOverlap="1" wp14:anchorId="01006801" wp14:editId="07A2A2AB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862EC5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862EC5" w:rsidRPr="007A1DE8" w:rsidRDefault="00862EC5" w:rsidP="00FC77E2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C78725F" wp14:editId="33C89542">
                <wp:simplePos x="0" y="0"/>
                <wp:positionH relativeFrom="column">
                  <wp:posOffset>-910961</wp:posOffset>
                </wp:positionH>
                <wp:positionV relativeFrom="paragraph">
                  <wp:posOffset>-93345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862EC5" w:rsidRPr="00B871C5" w:rsidRDefault="00862EC5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FE4BF5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862EC5" w:rsidRDefault="00862EC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1896" w:rsidRDefault="00ED1896">
      <w:r>
        <w:separator/>
      </w:r>
    </w:p>
  </w:footnote>
  <w:footnote w:type="continuationSeparator" w:id="0">
    <w:p w:rsidR="00ED1896" w:rsidRDefault="00ED18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EC5" w:rsidRDefault="00862EC5" w:rsidP="00862EC5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203C79D2" wp14:editId="4B1A35AB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44068C9" id="Freeform 1" o:spid="_x0000_s1026" style="position:absolute;margin-left:0;margin-top:0;width:93.15pt;height:813pt;flip:x;z-index:251660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4789CCCB" wp14:editId="0C826243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62EC5" w:rsidRDefault="00862EC5" w:rsidP="00862EC5">
    <w:pPr>
      <w:pStyle w:val="Title"/>
      <w:rPr>
        <w:lang w:val="en-US"/>
      </w:rPr>
    </w:pPr>
  </w:p>
  <w:p w:rsidR="00862EC5" w:rsidRPr="003B1A2B" w:rsidRDefault="00862EC5" w:rsidP="00862EC5">
    <w:pPr>
      <w:rPr>
        <w:lang w:val="en-US"/>
      </w:rPr>
    </w:pPr>
  </w:p>
  <w:p w:rsidR="00862EC5" w:rsidRPr="00F53DBB" w:rsidRDefault="00862EC5" w:rsidP="00862EC5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862EC5" w:rsidRPr="0040293A" w:rsidRDefault="00862EC5" w:rsidP="00862EC5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62EC5" w:rsidRDefault="00862EC5">
    <w:r w:rsidRPr="004257CD">
      <w:rPr>
        <w:noProof/>
        <w:lang w:val="en-US"/>
      </w:rPr>
      <w:drawing>
        <wp:anchor distT="0" distB="0" distL="114300" distR="114300" simplePos="0" relativeHeight="251659776" behindDoc="1" locked="0" layoutInCell="1" allowOverlap="1" wp14:anchorId="3273FEA6" wp14:editId="26FCF475">
          <wp:simplePos x="0" y="0"/>
          <wp:positionH relativeFrom="column">
            <wp:posOffset>-541655</wp:posOffset>
          </wp:positionH>
          <wp:positionV relativeFrom="paragraph">
            <wp:posOffset>-445506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862EC5" w:rsidTr="008D3541">
      <w:tc>
        <w:tcPr>
          <w:tcW w:w="6623" w:type="dxa"/>
          <w:shd w:val="clear" w:color="auto" w:fill="auto"/>
        </w:tcPr>
        <w:p w:rsidR="00862EC5" w:rsidRPr="008D3541" w:rsidRDefault="00862EC5">
          <w:pPr>
            <w:pStyle w:val="Header"/>
            <w:rPr>
              <w:color w:val="0000FF"/>
              <w:lang w:val="en-US"/>
            </w:rPr>
          </w:pPr>
          <w:r>
            <w:rPr>
              <w:lang w:val="en-US"/>
            </w:rPr>
            <w:t>Quản lý thư viện</w:t>
          </w:r>
        </w:p>
      </w:tc>
      <w:tc>
        <w:tcPr>
          <w:tcW w:w="2845" w:type="dxa"/>
          <w:shd w:val="clear" w:color="auto" w:fill="auto"/>
        </w:tcPr>
        <w:p w:rsidR="00862EC5" w:rsidRPr="008D3541" w:rsidRDefault="00862EC5" w:rsidP="009E139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FE4BF5">
            <w:rPr>
              <w:lang w:val="en-US"/>
            </w:rPr>
            <w:t>1.1</w:t>
          </w:r>
        </w:p>
      </w:tc>
    </w:tr>
    <w:tr w:rsidR="00862EC5" w:rsidTr="008D3541">
      <w:tc>
        <w:tcPr>
          <w:tcW w:w="6623" w:type="dxa"/>
          <w:shd w:val="clear" w:color="auto" w:fill="auto"/>
        </w:tcPr>
        <w:p w:rsidR="00862EC5" w:rsidRPr="008D3541" w:rsidRDefault="00862EC5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>Mô hình Use case</w:t>
          </w:r>
        </w:p>
      </w:tc>
      <w:tc>
        <w:tcPr>
          <w:tcW w:w="2845" w:type="dxa"/>
          <w:shd w:val="clear" w:color="auto" w:fill="auto"/>
        </w:tcPr>
        <w:p w:rsidR="00862EC5" w:rsidRPr="008D3541" w:rsidRDefault="00862EC5" w:rsidP="009E1394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>
            <w:rPr>
              <w:lang w:val="en-US"/>
            </w:rPr>
            <w:t>29/06/2020</w:t>
          </w:r>
        </w:p>
      </w:tc>
    </w:tr>
  </w:tbl>
  <w:p w:rsidR="00862EC5" w:rsidRPr="007A1DE8" w:rsidRDefault="00862EC5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2E2E54E1"/>
    <w:multiLevelType w:val="hybridMultilevel"/>
    <w:tmpl w:val="F55ECA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317306F"/>
    <w:multiLevelType w:val="hybridMultilevel"/>
    <w:tmpl w:val="8206A026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3CD7CCE"/>
    <w:multiLevelType w:val="hybridMultilevel"/>
    <w:tmpl w:val="796CB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7A82DC1"/>
    <w:multiLevelType w:val="hybridMultilevel"/>
    <w:tmpl w:val="07AE0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1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F721D72"/>
    <w:multiLevelType w:val="hybridMultilevel"/>
    <w:tmpl w:val="9D9AC8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6"/>
  </w:num>
  <w:num w:numId="5">
    <w:abstractNumId w:val="18"/>
  </w:num>
  <w:num w:numId="6">
    <w:abstractNumId w:val="10"/>
  </w:num>
  <w:num w:numId="7">
    <w:abstractNumId w:val="19"/>
  </w:num>
  <w:num w:numId="8">
    <w:abstractNumId w:val="25"/>
  </w:num>
  <w:num w:numId="9">
    <w:abstractNumId w:val="12"/>
  </w:num>
  <w:num w:numId="10">
    <w:abstractNumId w:val="8"/>
  </w:num>
  <w:num w:numId="11">
    <w:abstractNumId w:val="31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1"/>
  </w:num>
  <w:num w:numId="20">
    <w:abstractNumId w:val="27"/>
  </w:num>
  <w:num w:numId="21">
    <w:abstractNumId w:val="30"/>
  </w:num>
  <w:num w:numId="22">
    <w:abstractNumId w:val="9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7"/>
  </w:num>
  <w:num w:numId="35">
    <w:abstractNumId w:val="32"/>
  </w:num>
  <w:num w:numId="36">
    <w:abstractNumId w:val="29"/>
  </w:num>
  <w:num w:numId="37">
    <w:abstractNumId w:val="6"/>
  </w:num>
  <w:num w:numId="3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185356"/>
    <w:rsid w:val="002160F2"/>
    <w:rsid w:val="00221A67"/>
    <w:rsid w:val="00301562"/>
    <w:rsid w:val="0031511D"/>
    <w:rsid w:val="003548A8"/>
    <w:rsid w:val="00357FA4"/>
    <w:rsid w:val="003701D7"/>
    <w:rsid w:val="003747E6"/>
    <w:rsid w:val="004176B5"/>
    <w:rsid w:val="00435847"/>
    <w:rsid w:val="0047721B"/>
    <w:rsid w:val="00487C6C"/>
    <w:rsid w:val="004B7CC9"/>
    <w:rsid w:val="004E4257"/>
    <w:rsid w:val="00567F54"/>
    <w:rsid w:val="005802A5"/>
    <w:rsid w:val="0060493B"/>
    <w:rsid w:val="006257BE"/>
    <w:rsid w:val="006638E8"/>
    <w:rsid w:val="006855DC"/>
    <w:rsid w:val="006C6669"/>
    <w:rsid w:val="006E420F"/>
    <w:rsid w:val="006E56E2"/>
    <w:rsid w:val="00716CBC"/>
    <w:rsid w:val="007338F6"/>
    <w:rsid w:val="00754C73"/>
    <w:rsid w:val="007A1DE8"/>
    <w:rsid w:val="007F21C9"/>
    <w:rsid w:val="008243D9"/>
    <w:rsid w:val="00862EC5"/>
    <w:rsid w:val="008D3541"/>
    <w:rsid w:val="00984338"/>
    <w:rsid w:val="0099744F"/>
    <w:rsid w:val="009B2AFC"/>
    <w:rsid w:val="009C5484"/>
    <w:rsid w:val="009E1394"/>
    <w:rsid w:val="009F47F5"/>
    <w:rsid w:val="00A23833"/>
    <w:rsid w:val="00A544E7"/>
    <w:rsid w:val="00A638EF"/>
    <w:rsid w:val="00AC3388"/>
    <w:rsid w:val="00B06A9F"/>
    <w:rsid w:val="00B07BF9"/>
    <w:rsid w:val="00B1776A"/>
    <w:rsid w:val="00B871C5"/>
    <w:rsid w:val="00B94B8E"/>
    <w:rsid w:val="00BB5444"/>
    <w:rsid w:val="00C4145D"/>
    <w:rsid w:val="00C74D6D"/>
    <w:rsid w:val="00CA52C8"/>
    <w:rsid w:val="00D234F3"/>
    <w:rsid w:val="00D532D0"/>
    <w:rsid w:val="00D841BD"/>
    <w:rsid w:val="00DA2A6D"/>
    <w:rsid w:val="00DC363E"/>
    <w:rsid w:val="00DD57E3"/>
    <w:rsid w:val="00E336FE"/>
    <w:rsid w:val="00E95D0C"/>
    <w:rsid w:val="00EC7C51"/>
    <w:rsid w:val="00ED1896"/>
    <w:rsid w:val="00F4409E"/>
    <w:rsid w:val="00FA0645"/>
    <w:rsid w:val="00FA2327"/>
    <w:rsid w:val="00FB3FFD"/>
    <w:rsid w:val="00FC77E2"/>
    <w:rsid w:val="00FE4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7FD3DAB"/>
  <w15:docId w15:val="{3A147161-453A-4AAE-8D81-E62F7A9B91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NormalWeb">
    <w:name w:val="Normal (Web)"/>
    <w:basedOn w:val="Normal"/>
    <w:uiPriority w:val="99"/>
    <w:unhideWhenUsed/>
    <w:rsid w:val="00AC3388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1776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1776A"/>
    <w:rPr>
      <w:rFonts w:ascii="Tahoma" w:hAnsi="Tahoma" w:cs="Tahoma"/>
      <w:sz w:val="16"/>
      <w:szCs w:val="16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FC77E2"/>
    <w:rPr>
      <w:sz w:val="24"/>
      <w:lang w:val="vi-VN"/>
    </w:rPr>
  </w:style>
  <w:style w:type="paragraph" w:styleId="Caption">
    <w:name w:val="caption"/>
    <w:basedOn w:val="Normal"/>
    <w:next w:val="Normal"/>
    <w:unhideWhenUsed/>
    <w:qFormat/>
    <w:rsid w:val="00B94B8E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862E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48B020-35D5-4709-8632-6574F8075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542</TotalTime>
  <Pages>16</Pages>
  <Words>2970</Words>
  <Characters>16931</Characters>
  <Application>Microsoft Office Word</Application>
  <DocSecurity>0</DocSecurity>
  <Lines>141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19862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Zan Naghazi</cp:lastModifiedBy>
  <cp:revision>9</cp:revision>
  <cp:lastPrinted>2013-12-07T15:57:00Z</cp:lastPrinted>
  <dcterms:created xsi:type="dcterms:W3CDTF">2013-10-13T11:06:00Z</dcterms:created>
  <dcterms:modified xsi:type="dcterms:W3CDTF">2020-06-30T08:59:00Z</dcterms:modified>
</cp:coreProperties>
</file>