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199E3" w14:textId="77777777" w:rsidR="003548A8" w:rsidRDefault="003548A8" w:rsidP="003548A8">
      <w:pPr>
        <w:rPr>
          <w:lang w:val="en-US"/>
        </w:rPr>
      </w:pPr>
    </w:p>
    <w:p w14:paraId="02698D29" w14:textId="77777777" w:rsidR="00301562" w:rsidRDefault="00301562" w:rsidP="003548A8">
      <w:pPr>
        <w:rPr>
          <w:lang w:val="en-US"/>
        </w:rPr>
      </w:pPr>
    </w:p>
    <w:p w14:paraId="2658FC64" w14:textId="77777777" w:rsidR="00301562" w:rsidRDefault="00301562" w:rsidP="003548A8">
      <w:pPr>
        <w:rPr>
          <w:lang w:val="en-US"/>
        </w:rPr>
      </w:pPr>
    </w:p>
    <w:p w14:paraId="3ED75F66" w14:textId="77777777" w:rsidR="00301562" w:rsidRDefault="00301562" w:rsidP="003548A8">
      <w:pPr>
        <w:rPr>
          <w:lang w:val="en-US"/>
        </w:rPr>
      </w:pPr>
    </w:p>
    <w:p w14:paraId="67739914" w14:textId="77777777" w:rsidR="00301562" w:rsidRDefault="00301562" w:rsidP="003548A8">
      <w:pPr>
        <w:rPr>
          <w:lang w:val="en-US"/>
        </w:rPr>
      </w:pPr>
    </w:p>
    <w:p w14:paraId="58C489FA" w14:textId="77777777" w:rsidR="00301562" w:rsidRDefault="00301562" w:rsidP="003548A8">
      <w:pPr>
        <w:rPr>
          <w:lang w:val="en-US"/>
        </w:rPr>
      </w:pPr>
    </w:p>
    <w:p w14:paraId="06EE2360" w14:textId="77777777" w:rsidR="00301562" w:rsidRDefault="00301562" w:rsidP="003548A8">
      <w:pPr>
        <w:rPr>
          <w:lang w:val="en-US"/>
        </w:rPr>
      </w:pPr>
    </w:p>
    <w:p w14:paraId="78CFCE66" w14:textId="77777777" w:rsidR="003548A8" w:rsidRPr="003548A8" w:rsidRDefault="003548A8" w:rsidP="003548A8">
      <w:pPr>
        <w:rPr>
          <w:lang w:val="en-US"/>
        </w:rPr>
      </w:pPr>
    </w:p>
    <w:p w14:paraId="572E058E" w14:textId="77777777" w:rsidR="00D234F3" w:rsidRDefault="009E1394" w:rsidP="007A1DE8">
      <w:pPr>
        <w:pStyle w:val="Title"/>
        <w:jc w:val="right"/>
        <w:rPr>
          <w:lang w:val="en-US"/>
        </w:rPr>
      </w:pPr>
      <w:r w:rsidRPr="001B2A64">
        <w:rPr>
          <w:noProof/>
        </w:rPr>
        <w:t>Phát biểu bài toán Quản lý thư viện</w:t>
      </w:r>
    </w:p>
    <w:p w14:paraId="1B980502" w14:textId="77777777" w:rsidR="007A1DE8" w:rsidRPr="007A1DE8" w:rsidRDefault="007A1DE8" w:rsidP="007A1DE8">
      <w:pPr>
        <w:rPr>
          <w:lang w:val="en-US"/>
        </w:rPr>
      </w:pPr>
    </w:p>
    <w:p w14:paraId="3204F133" w14:textId="1EF9978F"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E87A94">
        <w:rPr>
          <w:rFonts w:ascii="Arial" w:hAnsi="Arial"/>
          <w:sz w:val="34"/>
          <w:szCs w:val="30"/>
          <w:lang w:val="en-US"/>
        </w:rPr>
        <w:t>2</w:t>
      </w:r>
      <w:r w:rsidR="00FE4BF5">
        <w:rPr>
          <w:rFonts w:ascii="Arial" w:hAnsi="Arial"/>
          <w:sz w:val="34"/>
          <w:szCs w:val="30"/>
          <w:lang w:val="en-US"/>
        </w:rPr>
        <w:t>.</w:t>
      </w:r>
      <w:r w:rsidR="00633989">
        <w:rPr>
          <w:rFonts w:ascii="Arial" w:hAnsi="Arial"/>
          <w:sz w:val="34"/>
          <w:szCs w:val="30"/>
          <w:lang w:val="en-US"/>
        </w:rPr>
        <w:t>1</w:t>
      </w:r>
    </w:p>
    <w:p w14:paraId="02A5F258" w14:textId="77777777" w:rsidR="00D234F3" w:rsidRDefault="00D234F3">
      <w:pPr>
        <w:pStyle w:val="Title"/>
        <w:jc w:val="both"/>
        <w:rPr>
          <w:lang w:val="en-US"/>
        </w:rPr>
      </w:pPr>
    </w:p>
    <w:p w14:paraId="334ED204" w14:textId="77777777" w:rsidR="003548A8" w:rsidRDefault="003548A8" w:rsidP="003548A8">
      <w:pPr>
        <w:rPr>
          <w:lang w:val="en-US"/>
        </w:rPr>
      </w:pPr>
    </w:p>
    <w:p w14:paraId="71DBB832" w14:textId="77777777" w:rsidR="00301562" w:rsidRDefault="00301562" w:rsidP="003548A8">
      <w:pPr>
        <w:rPr>
          <w:lang w:val="en-US"/>
        </w:rPr>
      </w:pPr>
    </w:p>
    <w:p w14:paraId="153657B8" w14:textId="77777777" w:rsidR="00301562" w:rsidRDefault="00301562" w:rsidP="003548A8">
      <w:pPr>
        <w:rPr>
          <w:lang w:val="en-US"/>
        </w:rPr>
      </w:pPr>
    </w:p>
    <w:p w14:paraId="60CFE391" w14:textId="77777777" w:rsidR="00301562" w:rsidRDefault="00301562" w:rsidP="003548A8">
      <w:pPr>
        <w:rPr>
          <w:lang w:val="en-US"/>
        </w:rPr>
      </w:pPr>
    </w:p>
    <w:p w14:paraId="225A1495" w14:textId="77777777" w:rsidR="00301562" w:rsidRDefault="00301562" w:rsidP="003548A8">
      <w:pPr>
        <w:rPr>
          <w:lang w:val="en-US"/>
        </w:rPr>
      </w:pPr>
    </w:p>
    <w:p w14:paraId="74D468F9" w14:textId="77777777" w:rsidR="00301562" w:rsidRDefault="00301562" w:rsidP="003548A8">
      <w:pPr>
        <w:rPr>
          <w:lang w:val="en-US"/>
        </w:rPr>
      </w:pPr>
    </w:p>
    <w:p w14:paraId="13CC184A" w14:textId="77777777" w:rsidR="00301562" w:rsidRDefault="00301562" w:rsidP="003548A8">
      <w:pPr>
        <w:rPr>
          <w:lang w:val="en-US"/>
        </w:rPr>
      </w:pPr>
    </w:p>
    <w:p w14:paraId="17CC7DDE" w14:textId="77777777" w:rsidR="00301562" w:rsidRDefault="00301562" w:rsidP="003548A8">
      <w:pPr>
        <w:rPr>
          <w:lang w:val="en-US"/>
        </w:rPr>
      </w:pPr>
    </w:p>
    <w:p w14:paraId="1B055CDB" w14:textId="77777777" w:rsidR="00301562" w:rsidRDefault="00301562" w:rsidP="003548A8">
      <w:pPr>
        <w:rPr>
          <w:lang w:val="en-US"/>
        </w:rPr>
      </w:pPr>
    </w:p>
    <w:p w14:paraId="37C801AB" w14:textId="77777777" w:rsidR="003548A8" w:rsidRDefault="003548A8" w:rsidP="003548A8">
      <w:pPr>
        <w:rPr>
          <w:lang w:val="en-US"/>
        </w:rPr>
      </w:pPr>
    </w:p>
    <w:p w14:paraId="0EF4DB3C" w14:textId="77777777" w:rsidR="003548A8" w:rsidRDefault="003548A8" w:rsidP="003548A8">
      <w:pPr>
        <w:rPr>
          <w:lang w:val="en-US"/>
        </w:rPr>
      </w:pPr>
    </w:p>
    <w:p w14:paraId="628B45AA" w14:textId="77777777" w:rsidR="003548A8" w:rsidRDefault="003548A8" w:rsidP="003548A8">
      <w:pPr>
        <w:rPr>
          <w:lang w:val="en-US"/>
        </w:rPr>
      </w:pPr>
    </w:p>
    <w:p w14:paraId="13FC85CB" w14:textId="77777777" w:rsidR="003548A8" w:rsidRDefault="003548A8" w:rsidP="003548A8">
      <w:pPr>
        <w:rPr>
          <w:lang w:val="en-US"/>
        </w:rPr>
      </w:pPr>
    </w:p>
    <w:p w14:paraId="59A579F6" w14:textId="77777777" w:rsidR="003548A8" w:rsidRDefault="003548A8" w:rsidP="003548A8">
      <w:pPr>
        <w:rPr>
          <w:lang w:val="en-US"/>
        </w:rPr>
      </w:pPr>
    </w:p>
    <w:p w14:paraId="3C44BB91"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33DC846A"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1412168 – Võ Thanh Hiếu</w:t>
      </w:r>
    </w:p>
    <w:p w14:paraId="2DD0AF13"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1412173 – Võ Xuân Hiển</w:t>
      </w:r>
    </w:p>
    <w:p w14:paraId="39D93A34" w14:textId="77777777" w:rsidR="009E1394" w:rsidRPr="001B2A64" w:rsidRDefault="009E1394" w:rsidP="009E1394">
      <w:pPr>
        <w:jc w:val="center"/>
        <w:rPr>
          <w:rFonts w:ascii="Arial" w:hAnsi="Arial" w:cs="Arial"/>
          <w:noProof/>
          <w:sz w:val="30"/>
          <w:szCs w:val="30"/>
        </w:rPr>
        <w:sectPr w:rsidR="009E1394" w:rsidRPr="001B2A64" w:rsidSect="00301562">
          <w:headerReference w:type="even" r:id="rId8"/>
          <w:headerReference w:type="default" r:id="rId9"/>
          <w:footerReference w:type="even" r:id="rId10"/>
          <w:footerReference w:type="default" r:id="rId11"/>
          <w:headerReference w:type="first" r:id="rId12"/>
          <w:footerReference w:type="first" r:id="rId13"/>
          <w:pgSz w:w="11907" w:h="16839" w:code="9"/>
          <w:pgMar w:top="1440" w:right="1440" w:bottom="1440" w:left="1440" w:header="720" w:footer="720" w:gutter="0"/>
          <w:cols w:space="720"/>
          <w:vAlign w:val="center"/>
          <w:docGrid w:linePitch="326"/>
        </w:sectPr>
      </w:pPr>
      <w:r w:rsidRPr="001B2A64">
        <w:rPr>
          <w:rFonts w:ascii="Arial" w:hAnsi="Arial" w:cs="Arial"/>
          <w:noProof/>
          <w:sz w:val="30"/>
          <w:szCs w:val="30"/>
        </w:rPr>
        <w:t>1412180 – Nguyễn Thái Hoàng</w:t>
      </w:r>
    </w:p>
    <w:p w14:paraId="5D9AAF9C" w14:textId="77777777" w:rsidR="007A1DE8" w:rsidRPr="006E56ED" w:rsidRDefault="007A1DE8" w:rsidP="007A1DE8">
      <w:pPr>
        <w:spacing w:line="240" w:lineRule="auto"/>
        <w:jc w:val="center"/>
        <w:rPr>
          <w:rFonts w:ascii="Arial" w:eastAsia="SimSun" w:hAnsi="Arial"/>
          <w:b/>
          <w:sz w:val="36"/>
        </w:rPr>
      </w:pPr>
      <w:r w:rsidRPr="006E56ED">
        <w:rPr>
          <w:rFonts w:ascii="Arial" w:eastAsia="SimSun" w:hAnsi="Arial"/>
          <w:b/>
          <w:sz w:val="36"/>
        </w:rPr>
        <w:lastRenderedPageBreak/>
        <w:t>Bảng ghi nhận thay đổi tài liệu</w:t>
      </w:r>
      <w:r w:rsidR="0099744F" w:rsidRPr="006E56ED">
        <w:rPr>
          <w:rFonts w:ascii="Arial" w:eastAsia="SimSun" w:hAnsi="Arial"/>
          <w:b/>
          <w:sz w:val="36"/>
        </w:rPr>
        <w:t xml:space="preserve"> </w:t>
      </w:r>
    </w:p>
    <w:p w14:paraId="124FE1E5" w14:textId="77777777" w:rsidR="007A1DE8" w:rsidRPr="006E56ED" w:rsidRDefault="007A1DE8" w:rsidP="007A1DE8">
      <w:pPr>
        <w:jc w:val="both"/>
        <w:rPr>
          <w:rFonts w:eastAsia="SimSun"/>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4ADA81D5" w14:textId="77777777" w:rsidTr="008B7194">
        <w:tc>
          <w:tcPr>
            <w:tcW w:w="2093" w:type="dxa"/>
            <w:tcBorders>
              <w:top w:val="single" w:sz="6" w:space="0" w:color="auto"/>
              <w:left w:val="single" w:sz="6" w:space="0" w:color="auto"/>
              <w:bottom w:val="single" w:sz="6" w:space="0" w:color="auto"/>
              <w:right w:val="single" w:sz="6" w:space="0" w:color="auto"/>
            </w:tcBorders>
          </w:tcPr>
          <w:p w14:paraId="1D99C916"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FC421FE"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1258CE50"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3EFA003" w14:textId="77777777" w:rsidR="00E95D0C" w:rsidRPr="007A1DE8" w:rsidRDefault="00DC363E" w:rsidP="00FE4BF5">
            <w:pPr>
              <w:keepLines/>
              <w:spacing w:after="120"/>
              <w:jc w:val="center"/>
              <w:rPr>
                <w:rFonts w:eastAsia="SimSun"/>
                <w:b/>
                <w:lang w:val="en-US"/>
              </w:rPr>
            </w:pPr>
            <w:r>
              <w:rPr>
                <w:rFonts w:eastAsia="SimSun"/>
                <w:b/>
                <w:lang w:val="en-US"/>
              </w:rPr>
              <w:t>Người thay đổi</w:t>
            </w:r>
          </w:p>
        </w:tc>
      </w:tr>
      <w:tr w:rsidR="009E1394" w:rsidRPr="009E1394" w14:paraId="7E0D0ED8" w14:textId="77777777" w:rsidTr="008B7194">
        <w:tc>
          <w:tcPr>
            <w:tcW w:w="2093" w:type="dxa"/>
            <w:tcBorders>
              <w:top w:val="single" w:sz="6" w:space="0" w:color="auto"/>
              <w:left w:val="single" w:sz="6" w:space="0" w:color="auto"/>
              <w:bottom w:val="single" w:sz="6" w:space="0" w:color="auto"/>
              <w:right w:val="single" w:sz="6" w:space="0" w:color="auto"/>
            </w:tcBorders>
          </w:tcPr>
          <w:p w14:paraId="3BB3B434" w14:textId="77777777" w:rsidR="00E95D0C" w:rsidRPr="009E1394" w:rsidRDefault="009E1394"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7814F0F9" w14:textId="77777777" w:rsidR="00E95D0C" w:rsidRPr="009E1394" w:rsidRDefault="009E1394" w:rsidP="004176B5">
            <w:pPr>
              <w:keepLines/>
              <w:spacing w:after="120"/>
              <w:jc w:val="center"/>
              <w:rPr>
                <w:rFonts w:eastAsia="SimSun"/>
                <w:lang w:val="en-US"/>
              </w:rPr>
            </w:pPr>
            <w:r>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14:paraId="566D889A" w14:textId="77777777" w:rsidR="00E95D0C" w:rsidRPr="009E1394" w:rsidRDefault="009E1394" w:rsidP="00DC363E">
            <w:pPr>
              <w:keepLines/>
              <w:spacing w:after="120"/>
              <w:jc w:val="center"/>
              <w:rPr>
                <w:rFonts w:eastAsia="SimSun"/>
                <w:lang w:val="en-US"/>
              </w:rPr>
            </w:pPr>
            <w:r>
              <w:rPr>
                <w:rFonts w:eastAsia="SimSun"/>
                <w:lang w:val="en-US"/>
              </w:rPr>
              <w:t>Khởi tạo đầu cho tài liệu, thay đổi thông tin đề tài, thông tin nhóm</w:t>
            </w:r>
            <w:r w:rsidR="00D841BD">
              <w:rPr>
                <w:rFonts w:eastAsia="SimSun"/>
                <w:lang w:val="en-US"/>
              </w:rPr>
              <w:t>; Thêm system use-case diagram</w:t>
            </w:r>
          </w:p>
        </w:tc>
        <w:tc>
          <w:tcPr>
            <w:tcW w:w="2304" w:type="dxa"/>
            <w:tcBorders>
              <w:top w:val="single" w:sz="6" w:space="0" w:color="auto"/>
              <w:left w:val="single" w:sz="6" w:space="0" w:color="auto"/>
              <w:bottom w:val="single" w:sz="6" w:space="0" w:color="auto"/>
              <w:right w:val="single" w:sz="6" w:space="0" w:color="auto"/>
            </w:tcBorders>
          </w:tcPr>
          <w:p w14:paraId="431E576F" w14:textId="77777777" w:rsidR="00E95D0C" w:rsidRPr="009E1394" w:rsidRDefault="009E1394" w:rsidP="00FE4BF5">
            <w:pPr>
              <w:keepLines/>
              <w:spacing w:after="120"/>
              <w:jc w:val="center"/>
              <w:rPr>
                <w:rFonts w:eastAsia="SimSun"/>
                <w:lang w:val="en-US"/>
              </w:rPr>
            </w:pPr>
            <w:r>
              <w:rPr>
                <w:rFonts w:eastAsia="SimSun"/>
                <w:lang w:val="en-US"/>
              </w:rPr>
              <w:t>Võ Thanh Hiếu</w:t>
            </w:r>
          </w:p>
        </w:tc>
      </w:tr>
      <w:tr w:rsidR="00E95D0C" w:rsidRPr="007A1DE8" w14:paraId="33FE8C7A" w14:textId="77777777" w:rsidTr="008B7194">
        <w:tc>
          <w:tcPr>
            <w:tcW w:w="2093" w:type="dxa"/>
            <w:tcBorders>
              <w:top w:val="single" w:sz="6" w:space="0" w:color="auto"/>
              <w:left w:val="single" w:sz="6" w:space="0" w:color="auto"/>
              <w:bottom w:val="single" w:sz="6" w:space="0" w:color="auto"/>
              <w:right w:val="single" w:sz="6" w:space="0" w:color="auto"/>
            </w:tcBorders>
          </w:tcPr>
          <w:p w14:paraId="55FF6649" w14:textId="77777777" w:rsidR="00E95D0C" w:rsidRPr="007A1DE8" w:rsidRDefault="00FE4BF5"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4203D510" w14:textId="77777777" w:rsidR="00E95D0C" w:rsidRPr="007A1DE8" w:rsidRDefault="00FE4BF5" w:rsidP="004176B5">
            <w:pPr>
              <w:keepLines/>
              <w:spacing w:after="120"/>
              <w:jc w:val="center"/>
              <w:rPr>
                <w:rFonts w:eastAsia="SimSun"/>
                <w:lang w:val="en-US"/>
              </w:rPr>
            </w:pPr>
            <w:r>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14:paraId="281198C9" w14:textId="77777777" w:rsidR="00E95D0C" w:rsidRPr="007A1DE8" w:rsidRDefault="00FE4BF5" w:rsidP="004176B5">
            <w:pPr>
              <w:keepLines/>
              <w:spacing w:after="120"/>
              <w:jc w:val="both"/>
              <w:rPr>
                <w:rFonts w:eastAsia="SimSun"/>
                <w:lang w:val="en-US"/>
              </w:rPr>
            </w:pPr>
            <w:r>
              <w:rPr>
                <w:rFonts w:eastAsia="SimSun"/>
                <w:lang w:val="en-US"/>
              </w:rPr>
              <w:t>Thêm mô tả cho Quản lý độc giả, CRUD quản lý tài khoản, CRUD quản lý đầu sách</w:t>
            </w:r>
          </w:p>
        </w:tc>
        <w:tc>
          <w:tcPr>
            <w:tcW w:w="2304" w:type="dxa"/>
            <w:tcBorders>
              <w:top w:val="single" w:sz="6" w:space="0" w:color="auto"/>
              <w:left w:val="single" w:sz="6" w:space="0" w:color="auto"/>
              <w:bottom w:val="single" w:sz="6" w:space="0" w:color="auto"/>
              <w:right w:val="single" w:sz="6" w:space="0" w:color="auto"/>
            </w:tcBorders>
          </w:tcPr>
          <w:p w14:paraId="461F25EB" w14:textId="77777777" w:rsidR="00E95D0C" w:rsidRPr="007A1DE8" w:rsidRDefault="00FE4BF5" w:rsidP="00FE4BF5">
            <w:pPr>
              <w:keepLines/>
              <w:spacing w:after="120"/>
              <w:jc w:val="center"/>
              <w:rPr>
                <w:rFonts w:eastAsia="SimSun"/>
                <w:lang w:val="en-US"/>
              </w:rPr>
            </w:pPr>
            <w:r>
              <w:rPr>
                <w:rFonts w:eastAsia="SimSun"/>
                <w:lang w:val="en-US"/>
              </w:rPr>
              <w:t>Võ Thanh Hiếu</w:t>
            </w:r>
          </w:p>
        </w:tc>
      </w:tr>
      <w:tr w:rsidR="00E95D0C" w:rsidRPr="007A1DE8" w14:paraId="5D07F72E" w14:textId="77777777" w:rsidTr="008B7194">
        <w:tc>
          <w:tcPr>
            <w:tcW w:w="2093" w:type="dxa"/>
            <w:tcBorders>
              <w:top w:val="single" w:sz="6" w:space="0" w:color="auto"/>
              <w:left w:val="single" w:sz="6" w:space="0" w:color="auto"/>
              <w:bottom w:val="single" w:sz="6" w:space="0" w:color="auto"/>
              <w:right w:val="single" w:sz="6" w:space="0" w:color="auto"/>
            </w:tcBorders>
          </w:tcPr>
          <w:p w14:paraId="475FF192" w14:textId="77777777" w:rsidR="00E95D0C" w:rsidRPr="006868A2" w:rsidRDefault="006868A2" w:rsidP="006868A2">
            <w:pPr>
              <w:keepLines/>
              <w:spacing w:after="120"/>
              <w:jc w:val="center"/>
              <w:rPr>
                <w:rFonts w:eastAsia="SimSun"/>
              </w:rPr>
            </w:pPr>
            <w:r>
              <w:rPr>
                <w:rFonts w:eastAsia="SimSun"/>
              </w:rPr>
              <w:t>30/06/2020</w:t>
            </w:r>
          </w:p>
        </w:tc>
        <w:tc>
          <w:tcPr>
            <w:tcW w:w="1363" w:type="dxa"/>
            <w:tcBorders>
              <w:top w:val="single" w:sz="6" w:space="0" w:color="auto"/>
              <w:left w:val="single" w:sz="6" w:space="0" w:color="auto"/>
              <w:bottom w:val="single" w:sz="6" w:space="0" w:color="auto"/>
              <w:right w:val="single" w:sz="6" w:space="0" w:color="auto"/>
            </w:tcBorders>
          </w:tcPr>
          <w:p w14:paraId="46C3524B" w14:textId="77777777" w:rsidR="00E95D0C" w:rsidRPr="006868A2" w:rsidRDefault="006868A2" w:rsidP="006868A2">
            <w:pPr>
              <w:keepLines/>
              <w:spacing w:after="120"/>
              <w:jc w:val="center"/>
              <w:rPr>
                <w:rFonts w:eastAsia="SimSun"/>
              </w:rPr>
            </w:pPr>
            <w:r>
              <w:rPr>
                <w:rFonts w:eastAsia="SimSun"/>
              </w:rPr>
              <w:t>1.2</w:t>
            </w:r>
          </w:p>
        </w:tc>
        <w:tc>
          <w:tcPr>
            <w:tcW w:w="3744" w:type="dxa"/>
            <w:tcBorders>
              <w:top w:val="single" w:sz="6" w:space="0" w:color="auto"/>
              <w:left w:val="single" w:sz="6" w:space="0" w:color="auto"/>
              <w:bottom w:val="single" w:sz="6" w:space="0" w:color="auto"/>
              <w:right w:val="single" w:sz="6" w:space="0" w:color="auto"/>
            </w:tcBorders>
          </w:tcPr>
          <w:p w14:paraId="4E38E26F" w14:textId="77777777" w:rsidR="00E95D0C" w:rsidRPr="006868A2" w:rsidRDefault="006868A2" w:rsidP="004176B5">
            <w:pPr>
              <w:keepLines/>
              <w:spacing w:after="120"/>
              <w:jc w:val="both"/>
              <w:rPr>
                <w:rFonts w:eastAsia="SimSun"/>
              </w:rPr>
            </w:pPr>
            <w:r>
              <w:rPr>
                <w:rFonts w:eastAsia="SimSun"/>
              </w:rPr>
              <w:t>Đặc tả Use-case cho các chức năng 5,6,7,8,14</w:t>
            </w:r>
          </w:p>
        </w:tc>
        <w:tc>
          <w:tcPr>
            <w:tcW w:w="2304" w:type="dxa"/>
            <w:tcBorders>
              <w:top w:val="single" w:sz="6" w:space="0" w:color="auto"/>
              <w:left w:val="single" w:sz="6" w:space="0" w:color="auto"/>
              <w:bottom w:val="single" w:sz="6" w:space="0" w:color="auto"/>
              <w:right w:val="single" w:sz="6" w:space="0" w:color="auto"/>
            </w:tcBorders>
          </w:tcPr>
          <w:p w14:paraId="77539855" w14:textId="77777777" w:rsidR="00E95D0C" w:rsidRPr="006868A2" w:rsidRDefault="006868A2" w:rsidP="00FE4BF5">
            <w:pPr>
              <w:keepLines/>
              <w:spacing w:after="120"/>
              <w:jc w:val="center"/>
              <w:rPr>
                <w:rFonts w:eastAsia="SimSun"/>
              </w:rPr>
            </w:pPr>
            <w:r>
              <w:rPr>
                <w:rFonts w:eastAsia="SimSun"/>
              </w:rPr>
              <w:t>Nguyễn Thái Hoàng</w:t>
            </w:r>
          </w:p>
        </w:tc>
      </w:tr>
      <w:tr w:rsidR="008B7194" w:rsidRPr="007A1DE8" w14:paraId="30CB6E32" w14:textId="77777777" w:rsidTr="008B7194">
        <w:tc>
          <w:tcPr>
            <w:tcW w:w="2093" w:type="dxa"/>
            <w:tcBorders>
              <w:top w:val="single" w:sz="6" w:space="0" w:color="auto"/>
              <w:left w:val="single" w:sz="6" w:space="0" w:color="auto"/>
              <w:bottom w:val="single" w:sz="6" w:space="0" w:color="auto"/>
              <w:right w:val="single" w:sz="6" w:space="0" w:color="auto"/>
            </w:tcBorders>
          </w:tcPr>
          <w:p w14:paraId="15A274C2" w14:textId="0EE33E99" w:rsidR="008B7194" w:rsidRPr="007A1DE8" w:rsidRDefault="00151F6D" w:rsidP="008B7194">
            <w:pPr>
              <w:keepLines/>
              <w:spacing w:after="120"/>
              <w:jc w:val="center"/>
              <w:rPr>
                <w:rFonts w:eastAsia="SimSun"/>
                <w:lang w:val="en-US"/>
              </w:rPr>
            </w:pPr>
            <w:r>
              <w:rPr>
                <w:rFonts w:eastAsia="SimSun"/>
                <w:lang w:val="en-US"/>
              </w:rPr>
              <w:t>01</w:t>
            </w:r>
            <w:r w:rsidR="008B7194">
              <w:rPr>
                <w:rFonts w:eastAsia="SimSun"/>
              </w:rPr>
              <w:t>/</w:t>
            </w:r>
            <w:r>
              <w:rPr>
                <w:rFonts w:eastAsia="SimSun"/>
                <w:lang w:val="en-US"/>
              </w:rPr>
              <w:t>07</w:t>
            </w:r>
            <w:r w:rsidR="008B7194">
              <w:rPr>
                <w:rFonts w:eastAsia="SimSun"/>
              </w:rPr>
              <w:t>/2020</w:t>
            </w:r>
          </w:p>
        </w:tc>
        <w:tc>
          <w:tcPr>
            <w:tcW w:w="1363" w:type="dxa"/>
            <w:tcBorders>
              <w:top w:val="single" w:sz="6" w:space="0" w:color="auto"/>
              <w:left w:val="single" w:sz="6" w:space="0" w:color="auto"/>
              <w:bottom w:val="single" w:sz="6" w:space="0" w:color="auto"/>
              <w:right w:val="single" w:sz="6" w:space="0" w:color="auto"/>
            </w:tcBorders>
          </w:tcPr>
          <w:p w14:paraId="1465F02D" w14:textId="4AECCDD8" w:rsidR="008B7194" w:rsidRPr="008B7194" w:rsidRDefault="008B7194" w:rsidP="008B7194">
            <w:pPr>
              <w:keepLines/>
              <w:spacing w:after="120"/>
              <w:jc w:val="center"/>
              <w:rPr>
                <w:rFonts w:eastAsia="SimSun"/>
                <w:lang w:val="en-US"/>
              </w:rPr>
            </w:pPr>
            <w:r>
              <w:rPr>
                <w:rFonts w:eastAsia="SimSun"/>
              </w:rPr>
              <w:t>1.</w:t>
            </w:r>
            <w:r>
              <w:rPr>
                <w:rFonts w:eastAsia="SimSun"/>
                <w:lang w:val="en-US"/>
              </w:rPr>
              <w:t>3</w:t>
            </w:r>
          </w:p>
        </w:tc>
        <w:tc>
          <w:tcPr>
            <w:tcW w:w="3744" w:type="dxa"/>
            <w:tcBorders>
              <w:top w:val="single" w:sz="6" w:space="0" w:color="auto"/>
              <w:left w:val="single" w:sz="6" w:space="0" w:color="auto"/>
              <w:bottom w:val="single" w:sz="6" w:space="0" w:color="auto"/>
              <w:right w:val="single" w:sz="6" w:space="0" w:color="auto"/>
            </w:tcBorders>
          </w:tcPr>
          <w:p w14:paraId="25BB9C95" w14:textId="040787BD" w:rsidR="008B7194" w:rsidRPr="008B7194" w:rsidRDefault="008B7194" w:rsidP="008B7194">
            <w:pPr>
              <w:keepLines/>
              <w:spacing w:after="120"/>
              <w:jc w:val="both"/>
              <w:rPr>
                <w:rFonts w:eastAsia="SimSun"/>
                <w:lang w:val="en-US"/>
              </w:rPr>
            </w:pPr>
            <w:r>
              <w:rPr>
                <w:rFonts w:eastAsia="SimSun"/>
              </w:rPr>
              <w:t xml:space="preserve">Đặc tả Use-case cho các chức năng </w:t>
            </w:r>
            <w:r>
              <w:rPr>
                <w:rFonts w:eastAsia="SimSun"/>
                <w:lang w:val="en-US"/>
              </w:rPr>
              <w:t>9, 10, 11, 12, 13</w:t>
            </w:r>
          </w:p>
        </w:tc>
        <w:tc>
          <w:tcPr>
            <w:tcW w:w="2304" w:type="dxa"/>
            <w:tcBorders>
              <w:top w:val="single" w:sz="6" w:space="0" w:color="auto"/>
              <w:left w:val="single" w:sz="6" w:space="0" w:color="auto"/>
              <w:bottom w:val="single" w:sz="6" w:space="0" w:color="auto"/>
              <w:right w:val="single" w:sz="6" w:space="0" w:color="auto"/>
            </w:tcBorders>
          </w:tcPr>
          <w:p w14:paraId="2972B661" w14:textId="683CAEAE" w:rsidR="008B7194" w:rsidRPr="008B7194" w:rsidRDefault="008B7194" w:rsidP="008B7194">
            <w:pPr>
              <w:keepLines/>
              <w:spacing w:after="120"/>
              <w:jc w:val="center"/>
              <w:rPr>
                <w:rFonts w:eastAsia="SimSun"/>
                <w:lang w:val="en-US"/>
              </w:rPr>
            </w:pPr>
            <w:r>
              <w:rPr>
                <w:rFonts w:eastAsia="SimSun"/>
                <w:lang w:val="en-US"/>
              </w:rPr>
              <w:t>Võ Xuân Hiển</w:t>
            </w:r>
          </w:p>
        </w:tc>
      </w:tr>
      <w:tr w:rsidR="00E87A94" w:rsidRPr="007A1DE8" w14:paraId="3AE34241" w14:textId="77777777" w:rsidTr="008B7194">
        <w:tc>
          <w:tcPr>
            <w:tcW w:w="2093" w:type="dxa"/>
            <w:tcBorders>
              <w:top w:val="single" w:sz="6" w:space="0" w:color="auto"/>
              <w:left w:val="single" w:sz="6" w:space="0" w:color="auto"/>
              <w:bottom w:val="single" w:sz="6" w:space="0" w:color="auto"/>
              <w:right w:val="single" w:sz="6" w:space="0" w:color="auto"/>
            </w:tcBorders>
          </w:tcPr>
          <w:p w14:paraId="7140AE91" w14:textId="6B49496D" w:rsidR="00E87A94" w:rsidRDefault="00633989" w:rsidP="008B7194">
            <w:pPr>
              <w:keepLines/>
              <w:spacing w:after="120"/>
              <w:jc w:val="center"/>
              <w:rPr>
                <w:rFonts w:eastAsia="SimSun"/>
                <w:lang w:val="en-US"/>
              </w:rPr>
            </w:pPr>
            <w:r>
              <w:rPr>
                <w:rFonts w:eastAsia="SimSun"/>
                <w:lang w:val="en-US"/>
              </w:rPr>
              <w:t>0</w:t>
            </w:r>
            <w:r w:rsidR="00E87A94">
              <w:rPr>
                <w:rFonts w:eastAsia="SimSun"/>
                <w:lang w:val="en-US"/>
              </w:rPr>
              <w:t>4/</w:t>
            </w:r>
            <w:r>
              <w:rPr>
                <w:rFonts w:eastAsia="SimSun"/>
                <w:lang w:val="en-US"/>
              </w:rPr>
              <w:t>0</w:t>
            </w:r>
            <w:r w:rsidR="00E87A94">
              <w:rPr>
                <w:rFonts w:eastAsia="SimSun"/>
                <w:lang w:val="en-US"/>
              </w:rPr>
              <w:t>7/2020</w:t>
            </w:r>
          </w:p>
        </w:tc>
        <w:tc>
          <w:tcPr>
            <w:tcW w:w="1363" w:type="dxa"/>
            <w:tcBorders>
              <w:top w:val="single" w:sz="6" w:space="0" w:color="auto"/>
              <w:left w:val="single" w:sz="6" w:space="0" w:color="auto"/>
              <w:bottom w:val="single" w:sz="6" w:space="0" w:color="auto"/>
              <w:right w:val="single" w:sz="6" w:space="0" w:color="auto"/>
            </w:tcBorders>
          </w:tcPr>
          <w:p w14:paraId="5975E530" w14:textId="302A6901" w:rsidR="00E87A94" w:rsidRPr="00E87A94" w:rsidRDefault="00E87A94" w:rsidP="008B7194">
            <w:pPr>
              <w:keepLines/>
              <w:spacing w:after="120"/>
              <w:jc w:val="center"/>
              <w:rPr>
                <w:rFonts w:eastAsia="SimSun"/>
                <w:lang w:val="en-US"/>
              </w:rPr>
            </w:pPr>
            <w:r>
              <w:rPr>
                <w:rFonts w:eastAsia="SimSun"/>
                <w:lang w:val="en-US"/>
              </w:rPr>
              <w:t>2.0</w:t>
            </w:r>
          </w:p>
        </w:tc>
        <w:tc>
          <w:tcPr>
            <w:tcW w:w="3744" w:type="dxa"/>
            <w:tcBorders>
              <w:top w:val="single" w:sz="6" w:space="0" w:color="auto"/>
              <w:left w:val="single" w:sz="6" w:space="0" w:color="auto"/>
              <w:bottom w:val="single" w:sz="6" w:space="0" w:color="auto"/>
              <w:right w:val="single" w:sz="6" w:space="0" w:color="auto"/>
            </w:tcBorders>
          </w:tcPr>
          <w:p w14:paraId="1AE64DAA" w14:textId="52B256CE" w:rsidR="00E87A94" w:rsidRPr="00E87A94" w:rsidRDefault="00E87A94" w:rsidP="008B7194">
            <w:pPr>
              <w:keepLines/>
              <w:spacing w:after="120"/>
              <w:jc w:val="both"/>
              <w:rPr>
                <w:rFonts w:eastAsia="SimSun"/>
                <w:lang w:val="en-US"/>
              </w:rPr>
            </w:pPr>
            <w:r>
              <w:rPr>
                <w:rFonts w:eastAsia="SimSun"/>
                <w:lang w:val="en-US"/>
              </w:rPr>
              <w:t>Dựng lại use case và mô tả dựa trên chức năng sau khi chỉnh sửa</w:t>
            </w:r>
          </w:p>
        </w:tc>
        <w:tc>
          <w:tcPr>
            <w:tcW w:w="2304" w:type="dxa"/>
            <w:tcBorders>
              <w:top w:val="single" w:sz="6" w:space="0" w:color="auto"/>
              <w:left w:val="single" w:sz="6" w:space="0" w:color="auto"/>
              <w:bottom w:val="single" w:sz="6" w:space="0" w:color="auto"/>
              <w:right w:val="single" w:sz="6" w:space="0" w:color="auto"/>
            </w:tcBorders>
          </w:tcPr>
          <w:p w14:paraId="103E2377" w14:textId="6AE42812" w:rsidR="00E87A94" w:rsidRDefault="00E87A94" w:rsidP="008B7194">
            <w:pPr>
              <w:keepLines/>
              <w:spacing w:after="120"/>
              <w:jc w:val="center"/>
              <w:rPr>
                <w:rFonts w:eastAsia="SimSun"/>
                <w:lang w:val="en-US"/>
              </w:rPr>
            </w:pPr>
            <w:r>
              <w:rPr>
                <w:rFonts w:eastAsia="SimSun"/>
                <w:lang w:val="en-US"/>
              </w:rPr>
              <w:t>Võ Thanh Hiếu</w:t>
            </w:r>
          </w:p>
        </w:tc>
      </w:tr>
      <w:tr w:rsidR="003D1A19" w:rsidRPr="007A1DE8" w14:paraId="6C162BBA" w14:textId="77777777" w:rsidTr="003D1A19">
        <w:tc>
          <w:tcPr>
            <w:tcW w:w="2093" w:type="dxa"/>
            <w:tcBorders>
              <w:top w:val="single" w:sz="6" w:space="0" w:color="auto"/>
              <w:left w:val="single" w:sz="6" w:space="0" w:color="auto"/>
              <w:bottom w:val="single" w:sz="6" w:space="0" w:color="auto"/>
              <w:right w:val="single" w:sz="6" w:space="0" w:color="auto"/>
            </w:tcBorders>
          </w:tcPr>
          <w:p w14:paraId="18B1C15B" w14:textId="77777777" w:rsidR="003D1A19" w:rsidRDefault="003D1A19" w:rsidP="00976123">
            <w:pPr>
              <w:keepLines/>
              <w:spacing w:after="120"/>
              <w:jc w:val="center"/>
              <w:rPr>
                <w:rFonts w:eastAsia="SimSun"/>
                <w:lang w:val="en-US"/>
              </w:rPr>
            </w:pPr>
            <w:r>
              <w:rPr>
                <w:rFonts w:eastAsia="SimSun"/>
                <w:lang w:val="en-US"/>
              </w:rPr>
              <w:t>04/07/2020</w:t>
            </w:r>
          </w:p>
        </w:tc>
        <w:tc>
          <w:tcPr>
            <w:tcW w:w="1363" w:type="dxa"/>
            <w:tcBorders>
              <w:top w:val="single" w:sz="6" w:space="0" w:color="auto"/>
              <w:left w:val="single" w:sz="6" w:space="0" w:color="auto"/>
              <w:bottom w:val="single" w:sz="6" w:space="0" w:color="auto"/>
              <w:right w:val="single" w:sz="6" w:space="0" w:color="auto"/>
            </w:tcBorders>
          </w:tcPr>
          <w:p w14:paraId="76537BD9" w14:textId="77777777" w:rsidR="003D1A19" w:rsidRDefault="003D1A19" w:rsidP="00976123">
            <w:pPr>
              <w:keepLines/>
              <w:spacing w:after="120"/>
              <w:jc w:val="center"/>
              <w:rPr>
                <w:rFonts w:eastAsia="SimSun"/>
                <w:lang w:val="en-US"/>
              </w:rPr>
            </w:pPr>
            <w:r>
              <w:rPr>
                <w:rFonts w:eastAsia="SimSun"/>
                <w:lang w:val="en-US"/>
              </w:rPr>
              <w:t>2.1</w:t>
            </w:r>
          </w:p>
        </w:tc>
        <w:tc>
          <w:tcPr>
            <w:tcW w:w="3744" w:type="dxa"/>
            <w:tcBorders>
              <w:top w:val="single" w:sz="6" w:space="0" w:color="auto"/>
              <w:left w:val="single" w:sz="6" w:space="0" w:color="auto"/>
              <w:bottom w:val="single" w:sz="6" w:space="0" w:color="auto"/>
              <w:right w:val="single" w:sz="6" w:space="0" w:color="auto"/>
            </w:tcBorders>
          </w:tcPr>
          <w:p w14:paraId="7BC33215" w14:textId="77777777" w:rsidR="003D1A19" w:rsidRDefault="003D1A19" w:rsidP="00976123">
            <w:pPr>
              <w:keepLines/>
              <w:spacing w:after="120"/>
              <w:jc w:val="both"/>
              <w:rPr>
                <w:rFonts w:eastAsia="SimSun"/>
                <w:lang w:val="en-US"/>
              </w:rPr>
            </w:pPr>
            <w:r>
              <w:rPr>
                <w:rFonts w:eastAsia="SimSun"/>
                <w:lang w:val="en-US"/>
              </w:rPr>
              <w:t>Thêm mô tả, activity diagram và sequence diagram cho use case 36 đến 51</w:t>
            </w:r>
          </w:p>
        </w:tc>
        <w:tc>
          <w:tcPr>
            <w:tcW w:w="2304" w:type="dxa"/>
            <w:tcBorders>
              <w:top w:val="single" w:sz="6" w:space="0" w:color="auto"/>
              <w:left w:val="single" w:sz="6" w:space="0" w:color="auto"/>
              <w:bottom w:val="single" w:sz="6" w:space="0" w:color="auto"/>
              <w:right w:val="single" w:sz="6" w:space="0" w:color="auto"/>
            </w:tcBorders>
          </w:tcPr>
          <w:p w14:paraId="0A655262" w14:textId="77777777" w:rsidR="003D1A19" w:rsidRDefault="003D1A19" w:rsidP="00976123">
            <w:pPr>
              <w:keepLines/>
              <w:spacing w:after="120"/>
              <w:jc w:val="center"/>
              <w:rPr>
                <w:rFonts w:eastAsia="SimSun"/>
                <w:lang w:val="en-US"/>
              </w:rPr>
            </w:pPr>
            <w:r>
              <w:rPr>
                <w:rFonts w:eastAsia="SimSun"/>
                <w:lang w:val="en-US"/>
              </w:rPr>
              <w:t>Võ Thanh Hiếu</w:t>
            </w:r>
          </w:p>
        </w:tc>
      </w:tr>
      <w:tr w:rsidR="00125EF7" w:rsidRPr="007A1DE8" w14:paraId="65E0485C" w14:textId="77777777" w:rsidTr="003D1A19">
        <w:tc>
          <w:tcPr>
            <w:tcW w:w="2093" w:type="dxa"/>
            <w:tcBorders>
              <w:top w:val="single" w:sz="6" w:space="0" w:color="auto"/>
              <w:left w:val="single" w:sz="6" w:space="0" w:color="auto"/>
              <w:bottom w:val="single" w:sz="6" w:space="0" w:color="auto"/>
              <w:right w:val="single" w:sz="6" w:space="0" w:color="auto"/>
            </w:tcBorders>
          </w:tcPr>
          <w:p w14:paraId="1AF50531" w14:textId="49D698F2" w:rsidR="00125EF7" w:rsidRDefault="00125EF7"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44D4F6A7" w14:textId="430C7FA0" w:rsidR="00125EF7" w:rsidRDefault="00125EF7" w:rsidP="00976123">
            <w:pPr>
              <w:keepLines/>
              <w:spacing w:after="120"/>
              <w:jc w:val="center"/>
              <w:rPr>
                <w:rFonts w:eastAsia="SimSun"/>
                <w:lang w:val="en-US"/>
              </w:rPr>
            </w:pPr>
            <w:r>
              <w:rPr>
                <w:rFonts w:eastAsia="SimSun"/>
                <w:lang w:val="en-US"/>
              </w:rPr>
              <w:t>2.2</w:t>
            </w:r>
          </w:p>
        </w:tc>
        <w:tc>
          <w:tcPr>
            <w:tcW w:w="3744" w:type="dxa"/>
            <w:tcBorders>
              <w:top w:val="single" w:sz="6" w:space="0" w:color="auto"/>
              <w:left w:val="single" w:sz="6" w:space="0" w:color="auto"/>
              <w:bottom w:val="single" w:sz="6" w:space="0" w:color="auto"/>
              <w:right w:val="single" w:sz="6" w:space="0" w:color="auto"/>
            </w:tcBorders>
          </w:tcPr>
          <w:p w14:paraId="390733F1" w14:textId="69794744" w:rsidR="00125EF7" w:rsidRDefault="00125EF7" w:rsidP="00976123">
            <w:pPr>
              <w:keepLines/>
              <w:spacing w:after="120"/>
              <w:jc w:val="both"/>
              <w:rPr>
                <w:rFonts w:eastAsia="SimSun"/>
                <w:lang w:val="en-US"/>
              </w:rPr>
            </w:pPr>
            <w:r>
              <w:rPr>
                <w:rFonts w:eastAsia="SimSun"/>
                <w:lang w:val="en-US"/>
              </w:rPr>
              <w:t>Thêm mô tả, activity diagram và sequence diagram cho use case 1 - 17</w:t>
            </w:r>
          </w:p>
        </w:tc>
        <w:tc>
          <w:tcPr>
            <w:tcW w:w="2304" w:type="dxa"/>
            <w:tcBorders>
              <w:top w:val="single" w:sz="6" w:space="0" w:color="auto"/>
              <w:left w:val="single" w:sz="6" w:space="0" w:color="auto"/>
              <w:bottom w:val="single" w:sz="6" w:space="0" w:color="auto"/>
              <w:right w:val="single" w:sz="6" w:space="0" w:color="auto"/>
            </w:tcBorders>
          </w:tcPr>
          <w:p w14:paraId="64608522" w14:textId="2EF08D27" w:rsidR="00125EF7" w:rsidRDefault="00125EF7" w:rsidP="00976123">
            <w:pPr>
              <w:keepLines/>
              <w:spacing w:after="120"/>
              <w:jc w:val="center"/>
              <w:rPr>
                <w:rFonts w:eastAsia="SimSun"/>
                <w:lang w:val="en-US"/>
              </w:rPr>
            </w:pPr>
            <w:r>
              <w:rPr>
                <w:rFonts w:eastAsia="SimSun"/>
                <w:lang w:val="en-US"/>
              </w:rPr>
              <w:t>Nguyễn Thái Hoàng</w:t>
            </w:r>
          </w:p>
        </w:tc>
      </w:tr>
    </w:tbl>
    <w:p w14:paraId="074F4E88" w14:textId="77777777" w:rsidR="00A23833" w:rsidRDefault="00A23833" w:rsidP="0031511D">
      <w:pPr>
        <w:pStyle w:val="Title"/>
        <w:rPr>
          <w:lang w:val="en-US"/>
        </w:rPr>
      </w:pPr>
    </w:p>
    <w:p w14:paraId="08846D22" w14:textId="77777777" w:rsidR="00A23833" w:rsidRDefault="00A23833" w:rsidP="00A23833">
      <w:pPr>
        <w:pStyle w:val="Title"/>
        <w:rPr>
          <w:lang w:val="en-US"/>
        </w:rPr>
      </w:pPr>
      <w:r>
        <w:rPr>
          <w:lang w:val="en-US"/>
        </w:rPr>
        <w:br w:type="page"/>
      </w:r>
      <w:r>
        <w:rPr>
          <w:lang w:val="en-US"/>
        </w:rPr>
        <w:lastRenderedPageBreak/>
        <w:t>Mục lục</w:t>
      </w:r>
    </w:p>
    <w:p w14:paraId="46E626F6" w14:textId="1191AFD9" w:rsidR="001E1BAD" w:rsidRDefault="00A23833">
      <w:pPr>
        <w:pStyle w:val="TOC1"/>
        <w:tabs>
          <w:tab w:val="left" w:pos="432"/>
        </w:tabs>
        <w:rPr>
          <w:rFonts w:asciiTheme="minorHAnsi" w:eastAsiaTheme="minorEastAsia" w:hAnsiTheme="minorHAnsi" w:cstheme="minorBidi"/>
          <w:noProof/>
          <w:sz w:val="22"/>
          <w:szCs w:val="22"/>
          <w:lang w:val="en-US" w:eastAsia="ja-JP"/>
        </w:rPr>
      </w:pPr>
      <w:r>
        <w:rPr>
          <w:lang w:val="en-US"/>
        </w:rPr>
        <w:fldChar w:fldCharType="begin"/>
      </w:r>
      <w:r>
        <w:rPr>
          <w:lang w:val="en-US"/>
        </w:rPr>
        <w:instrText xml:space="preserve"> TOC \o "1-2" \h \z \u </w:instrText>
      </w:r>
      <w:r>
        <w:rPr>
          <w:lang w:val="en-US"/>
        </w:rPr>
        <w:fldChar w:fldCharType="separate"/>
      </w:r>
      <w:hyperlink w:anchor="_Toc44500228" w:history="1">
        <w:r w:rsidR="001E1BAD" w:rsidRPr="00AA3248">
          <w:rPr>
            <w:rStyle w:val="Hyperlink"/>
            <w:noProof/>
          </w:rPr>
          <w:t>1.</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 xml:space="preserve">Sơ đồ </w:t>
        </w:r>
        <w:r w:rsidR="001E1BAD" w:rsidRPr="00AA3248">
          <w:rPr>
            <w:rStyle w:val="Hyperlink"/>
            <w:noProof/>
          </w:rPr>
          <w:t>Use-case</w:t>
        </w:r>
        <w:r w:rsidR="001E1BAD">
          <w:rPr>
            <w:noProof/>
            <w:webHidden/>
          </w:rPr>
          <w:tab/>
        </w:r>
        <w:r w:rsidR="001E1BAD">
          <w:rPr>
            <w:noProof/>
            <w:webHidden/>
          </w:rPr>
          <w:fldChar w:fldCharType="begin"/>
        </w:r>
        <w:r w:rsidR="001E1BAD">
          <w:rPr>
            <w:noProof/>
            <w:webHidden/>
          </w:rPr>
          <w:instrText xml:space="preserve"> PAGEREF _Toc44500228 \h </w:instrText>
        </w:r>
        <w:r w:rsidR="001E1BAD">
          <w:rPr>
            <w:noProof/>
            <w:webHidden/>
          </w:rPr>
        </w:r>
        <w:r w:rsidR="001E1BAD">
          <w:rPr>
            <w:noProof/>
            <w:webHidden/>
          </w:rPr>
          <w:fldChar w:fldCharType="separate"/>
        </w:r>
        <w:r w:rsidR="001E1BAD">
          <w:rPr>
            <w:noProof/>
            <w:webHidden/>
          </w:rPr>
          <w:t>3</w:t>
        </w:r>
        <w:r w:rsidR="001E1BAD">
          <w:rPr>
            <w:noProof/>
            <w:webHidden/>
          </w:rPr>
          <w:fldChar w:fldCharType="end"/>
        </w:r>
      </w:hyperlink>
    </w:p>
    <w:p w14:paraId="06719279" w14:textId="1D5820A5" w:rsidR="001E1BAD" w:rsidRDefault="009E5F35">
      <w:pPr>
        <w:pStyle w:val="TOC1"/>
        <w:tabs>
          <w:tab w:val="left" w:pos="432"/>
        </w:tabs>
        <w:rPr>
          <w:rFonts w:asciiTheme="minorHAnsi" w:eastAsiaTheme="minorEastAsia" w:hAnsiTheme="minorHAnsi" w:cstheme="minorBidi"/>
          <w:noProof/>
          <w:sz w:val="22"/>
          <w:szCs w:val="22"/>
          <w:lang w:val="en-US" w:eastAsia="ja-JP"/>
        </w:rPr>
      </w:pPr>
      <w:hyperlink w:anchor="_Toc44500229" w:history="1">
        <w:r w:rsidR="001E1BAD" w:rsidRPr="00AA3248">
          <w:rPr>
            <w:rStyle w:val="Hyperlink"/>
            <w:noProof/>
            <w:lang w:val="en-US"/>
          </w:rPr>
          <w:t>2.</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Danh sách các Actor</w:t>
        </w:r>
        <w:r w:rsidR="001E1BAD">
          <w:rPr>
            <w:noProof/>
            <w:webHidden/>
          </w:rPr>
          <w:tab/>
        </w:r>
        <w:r w:rsidR="001E1BAD">
          <w:rPr>
            <w:noProof/>
            <w:webHidden/>
          </w:rPr>
          <w:fldChar w:fldCharType="begin"/>
        </w:r>
        <w:r w:rsidR="001E1BAD">
          <w:rPr>
            <w:noProof/>
            <w:webHidden/>
          </w:rPr>
          <w:instrText xml:space="preserve"> PAGEREF _Toc44500229 \h </w:instrText>
        </w:r>
        <w:r w:rsidR="001E1BAD">
          <w:rPr>
            <w:noProof/>
            <w:webHidden/>
          </w:rPr>
        </w:r>
        <w:r w:rsidR="001E1BAD">
          <w:rPr>
            <w:noProof/>
            <w:webHidden/>
          </w:rPr>
          <w:fldChar w:fldCharType="separate"/>
        </w:r>
        <w:r w:rsidR="001E1BAD">
          <w:rPr>
            <w:noProof/>
            <w:webHidden/>
          </w:rPr>
          <w:t>3</w:t>
        </w:r>
        <w:r w:rsidR="001E1BAD">
          <w:rPr>
            <w:noProof/>
            <w:webHidden/>
          </w:rPr>
          <w:fldChar w:fldCharType="end"/>
        </w:r>
      </w:hyperlink>
    </w:p>
    <w:p w14:paraId="4E0CDD09" w14:textId="66BFF252" w:rsidR="001E1BAD" w:rsidRDefault="009E5F35">
      <w:pPr>
        <w:pStyle w:val="TOC1"/>
        <w:tabs>
          <w:tab w:val="left" w:pos="432"/>
        </w:tabs>
        <w:rPr>
          <w:rFonts w:asciiTheme="minorHAnsi" w:eastAsiaTheme="minorEastAsia" w:hAnsiTheme="minorHAnsi" w:cstheme="minorBidi"/>
          <w:noProof/>
          <w:sz w:val="22"/>
          <w:szCs w:val="22"/>
          <w:lang w:val="en-US" w:eastAsia="ja-JP"/>
        </w:rPr>
      </w:pPr>
      <w:hyperlink w:anchor="_Toc44500230" w:history="1">
        <w:r w:rsidR="001E1BAD" w:rsidRPr="00AA3248">
          <w:rPr>
            <w:rStyle w:val="Hyperlink"/>
            <w:noProof/>
            <w:lang w:val="en-US"/>
          </w:rPr>
          <w:t>3.</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Danh sách các Use-case</w:t>
        </w:r>
        <w:r w:rsidR="001E1BAD">
          <w:rPr>
            <w:noProof/>
            <w:webHidden/>
          </w:rPr>
          <w:tab/>
        </w:r>
        <w:r w:rsidR="001E1BAD">
          <w:rPr>
            <w:noProof/>
            <w:webHidden/>
          </w:rPr>
          <w:fldChar w:fldCharType="begin"/>
        </w:r>
        <w:r w:rsidR="001E1BAD">
          <w:rPr>
            <w:noProof/>
            <w:webHidden/>
          </w:rPr>
          <w:instrText xml:space="preserve"> PAGEREF _Toc44500230 \h </w:instrText>
        </w:r>
        <w:r w:rsidR="001E1BAD">
          <w:rPr>
            <w:noProof/>
            <w:webHidden/>
          </w:rPr>
        </w:r>
        <w:r w:rsidR="001E1BAD">
          <w:rPr>
            <w:noProof/>
            <w:webHidden/>
          </w:rPr>
          <w:fldChar w:fldCharType="separate"/>
        </w:r>
        <w:r w:rsidR="001E1BAD">
          <w:rPr>
            <w:noProof/>
            <w:webHidden/>
          </w:rPr>
          <w:t>4</w:t>
        </w:r>
        <w:r w:rsidR="001E1BAD">
          <w:rPr>
            <w:noProof/>
            <w:webHidden/>
          </w:rPr>
          <w:fldChar w:fldCharType="end"/>
        </w:r>
      </w:hyperlink>
    </w:p>
    <w:p w14:paraId="5E887B22" w14:textId="4FFDE189" w:rsidR="001E1BAD" w:rsidRDefault="009E5F35">
      <w:pPr>
        <w:pStyle w:val="TOC1"/>
        <w:tabs>
          <w:tab w:val="left" w:pos="432"/>
        </w:tabs>
        <w:rPr>
          <w:rFonts w:asciiTheme="minorHAnsi" w:eastAsiaTheme="minorEastAsia" w:hAnsiTheme="minorHAnsi" w:cstheme="minorBidi"/>
          <w:noProof/>
          <w:sz w:val="22"/>
          <w:szCs w:val="22"/>
          <w:lang w:val="en-US" w:eastAsia="ja-JP"/>
        </w:rPr>
      </w:pPr>
      <w:hyperlink w:anchor="_Toc44500231" w:history="1">
        <w:r w:rsidR="001E1BAD" w:rsidRPr="00AA3248">
          <w:rPr>
            <w:rStyle w:val="Hyperlink"/>
            <w:noProof/>
            <w:lang w:val="en-US"/>
          </w:rPr>
          <w:t>4.</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w:t>
        </w:r>
        <w:r w:rsidR="001E1BAD">
          <w:rPr>
            <w:noProof/>
            <w:webHidden/>
          </w:rPr>
          <w:tab/>
        </w:r>
        <w:r w:rsidR="001E1BAD">
          <w:rPr>
            <w:noProof/>
            <w:webHidden/>
          </w:rPr>
          <w:fldChar w:fldCharType="begin"/>
        </w:r>
        <w:r w:rsidR="001E1BAD">
          <w:rPr>
            <w:noProof/>
            <w:webHidden/>
          </w:rPr>
          <w:instrText xml:space="preserve"> PAGEREF _Toc44500231 \h </w:instrText>
        </w:r>
        <w:r w:rsidR="001E1BAD">
          <w:rPr>
            <w:noProof/>
            <w:webHidden/>
          </w:rPr>
        </w:r>
        <w:r w:rsidR="001E1BAD">
          <w:rPr>
            <w:noProof/>
            <w:webHidden/>
          </w:rPr>
          <w:fldChar w:fldCharType="separate"/>
        </w:r>
        <w:r w:rsidR="001E1BAD">
          <w:rPr>
            <w:noProof/>
            <w:webHidden/>
          </w:rPr>
          <w:t>4</w:t>
        </w:r>
        <w:r w:rsidR="001E1BAD">
          <w:rPr>
            <w:noProof/>
            <w:webHidden/>
          </w:rPr>
          <w:fldChar w:fldCharType="end"/>
        </w:r>
      </w:hyperlink>
    </w:p>
    <w:p w14:paraId="34E8B187" w14:textId="04BA0CA4"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2" w:history="1">
        <w:r w:rsidR="001E1BAD" w:rsidRPr="00AA3248">
          <w:rPr>
            <w:rStyle w:val="Hyperlink"/>
            <w:noProof/>
            <w:lang w:val="en-US"/>
          </w:rPr>
          <w:t>4.1</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Quản lý độc giả</w:t>
        </w:r>
        <w:r w:rsidR="001E1BAD">
          <w:rPr>
            <w:noProof/>
            <w:webHidden/>
          </w:rPr>
          <w:tab/>
        </w:r>
        <w:r w:rsidR="001E1BAD">
          <w:rPr>
            <w:noProof/>
            <w:webHidden/>
          </w:rPr>
          <w:fldChar w:fldCharType="begin"/>
        </w:r>
        <w:r w:rsidR="001E1BAD">
          <w:rPr>
            <w:noProof/>
            <w:webHidden/>
          </w:rPr>
          <w:instrText xml:space="preserve"> PAGEREF _Toc44500232 \h </w:instrText>
        </w:r>
        <w:r w:rsidR="001E1BAD">
          <w:rPr>
            <w:noProof/>
            <w:webHidden/>
          </w:rPr>
        </w:r>
        <w:r w:rsidR="001E1BAD">
          <w:rPr>
            <w:noProof/>
            <w:webHidden/>
          </w:rPr>
          <w:fldChar w:fldCharType="separate"/>
        </w:r>
        <w:r w:rsidR="001E1BAD">
          <w:rPr>
            <w:noProof/>
            <w:webHidden/>
          </w:rPr>
          <w:t>4</w:t>
        </w:r>
        <w:r w:rsidR="001E1BAD">
          <w:rPr>
            <w:noProof/>
            <w:webHidden/>
          </w:rPr>
          <w:fldChar w:fldCharType="end"/>
        </w:r>
      </w:hyperlink>
    </w:p>
    <w:p w14:paraId="5DEF4A47" w14:textId="4BF364BB"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3" w:history="1">
        <w:r w:rsidR="001E1BAD" w:rsidRPr="00AA3248">
          <w:rPr>
            <w:rStyle w:val="Hyperlink"/>
            <w:noProof/>
            <w:lang w:val="en-US"/>
          </w:rPr>
          <w:t>4.2</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&lt;CRUD&gt; Quản lý tài khoản</w:t>
        </w:r>
        <w:r w:rsidR="001E1BAD">
          <w:rPr>
            <w:noProof/>
            <w:webHidden/>
          </w:rPr>
          <w:tab/>
        </w:r>
        <w:r w:rsidR="001E1BAD">
          <w:rPr>
            <w:noProof/>
            <w:webHidden/>
          </w:rPr>
          <w:fldChar w:fldCharType="begin"/>
        </w:r>
        <w:r w:rsidR="001E1BAD">
          <w:rPr>
            <w:noProof/>
            <w:webHidden/>
          </w:rPr>
          <w:instrText xml:space="preserve"> PAGEREF _Toc44500233 \h </w:instrText>
        </w:r>
        <w:r w:rsidR="001E1BAD">
          <w:rPr>
            <w:noProof/>
            <w:webHidden/>
          </w:rPr>
        </w:r>
        <w:r w:rsidR="001E1BAD">
          <w:rPr>
            <w:noProof/>
            <w:webHidden/>
          </w:rPr>
          <w:fldChar w:fldCharType="separate"/>
        </w:r>
        <w:r w:rsidR="001E1BAD">
          <w:rPr>
            <w:noProof/>
            <w:webHidden/>
          </w:rPr>
          <w:t>5</w:t>
        </w:r>
        <w:r w:rsidR="001E1BAD">
          <w:rPr>
            <w:noProof/>
            <w:webHidden/>
          </w:rPr>
          <w:fldChar w:fldCharType="end"/>
        </w:r>
      </w:hyperlink>
    </w:p>
    <w:p w14:paraId="40017583" w14:textId="358DB283"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4" w:history="1">
        <w:r w:rsidR="001E1BAD" w:rsidRPr="00AA3248">
          <w:rPr>
            <w:rStyle w:val="Hyperlink"/>
            <w:noProof/>
            <w:lang w:val="en-US"/>
          </w:rPr>
          <w:t>4.3</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Quản lý thông tin đầu sách</w:t>
        </w:r>
        <w:r w:rsidR="001E1BAD">
          <w:rPr>
            <w:noProof/>
            <w:webHidden/>
          </w:rPr>
          <w:tab/>
        </w:r>
        <w:r w:rsidR="001E1BAD">
          <w:rPr>
            <w:noProof/>
            <w:webHidden/>
          </w:rPr>
          <w:fldChar w:fldCharType="begin"/>
        </w:r>
        <w:r w:rsidR="001E1BAD">
          <w:rPr>
            <w:noProof/>
            <w:webHidden/>
          </w:rPr>
          <w:instrText xml:space="preserve"> PAGEREF _Toc44500234 \h </w:instrText>
        </w:r>
        <w:r w:rsidR="001E1BAD">
          <w:rPr>
            <w:noProof/>
            <w:webHidden/>
          </w:rPr>
        </w:r>
        <w:r w:rsidR="001E1BAD">
          <w:rPr>
            <w:noProof/>
            <w:webHidden/>
          </w:rPr>
          <w:fldChar w:fldCharType="separate"/>
        </w:r>
        <w:r w:rsidR="001E1BAD">
          <w:rPr>
            <w:noProof/>
            <w:webHidden/>
          </w:rPr>
          <w:t>7</w:t>
        </w:r>
        <w:r w:rsidR="001E1BAD">
          <w:rPr>
            <w:noProof/>
            <w:webHidden/>
          </w:rPr>
          <w:fldChar w:fldCharType="end"/>
        </w:r>
      </w:hyperlink>
    </w:p>
    <w:p w14:paraId="1305F5C3" w14:textId="1129FE43"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5" w:history="1">
        <w:r w:rsidR="001E1BAD" w:rsidRPr="00AA3248">
          <w:rPr>
            <w:rStyle w:val="Hyperlink"/>
            <w:noProof/>
            <w:lang w:val="en-US"/>
          </w:rPr>
          <w:t>4.4</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 xml:space="preserve">Đặc tả Use-case Quản lý </w:t>
        </w:r>
        <w:r w:rsidR="001E1BAD" w:rsidRPr="00AA3248">
          <w:rPr>
            <w:rStyle w:val="Hyperlink"/>
            <w:noProof/>
          </w:rPr>
          <w:t>sách</w:t>
        </w:r>
        <w:r w:rsidR="001E1BAD">
          <w:rPr>
            <w:noProof/>
            <w:webHidden/>
          </w:rPr>
          <w:tab/>
        </w:r>
        <w:r w:rsidR="001E1BAD">
          <w:rPr>
            <w:noProof/>
            <w:webHidden/>
          </w:rPr>
          <w:fldChar w:fldCharType="begin"/>
        </w:r>
        <w:r w:rsidR="001E1BAD">
          <w:rPr>
            <w:noProof/>
            <w:webHidden/>
          </w:rPr>
          <w:instrText xml:space="preserve"> PAGEREF _Toc44500235 \h </w:instrText>
        </w:r>
        <w:r w:rsidR="001E1BAD">
          <w:rPr>
            <w:noProof/>
            <w:webHidden/>
          </w:rPr>
        </w:r>
        <w:r w:rsidR="001E1BAD">
          <w:rPr>
            <w:noProof/>
            <w:webHidden/>
          </w:rPr>
          <w:fldChar w:fldCharType="separate"/>
        </w:r>
        <w:r w:rsidR="001E1BAD">
          <w:rPr>
            <w:noProof/>
            <w:webHidden/>
          </w:rPr>
          <w:t>8</w:t>
        </w:r>
        <w:r w:rsidR="001E1BAD">
          <w:rPr>
            <w:noProof/>
            <w:webHidden/>
          </w:rPr>
          <w:fldChar w:fldCharType="end"/>
        </w:r>
      </w:hyperlink>
    </w:p>
    <w:p w14:paraId="66B20524" w14:textId="2453EDC2"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6" w:history="1">
        <w:r w:rsidR="001E1BAD" w:rsidRPr="00AA3248">
          <w:rPr>
            <w:rStyle w:val="Hyperlink"/>
            <w:noProof/>
            <w:lang w:val="en-US"/>
          </w:rPr>
          <w:t>4.5</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 xml:space="preserve">Đặc tả Use-case </w:t>
        </w:r>
        <w:r w:rsidR="001E1BAD" w:rsidRPr="00AA3248">
          <w:rPr>
            <w:rStyle w:val="Hyperlink"/>
            <w:noProof/>
          </w:rPr>
          <w:t>Tra cứu sách ở trang quản lý</w:t>
        </w:r>
        <w:r w:rsidR="001E1BAD">
          <w:rPr>
            <w:noProof/>
            <w:webHidden/>
          </w:rPr>
          <w:tab/>
        </w:r>
        <w:r w:rsidR="001E1BAD">
          <w:rPr>
            <w:noProof/>
            <w:webHidden/>
          </w:rPr>
          <w:fldChar w:fldCharType="begin"/>
        </w:r>
        <w:r w:rsidR="001E1BAD">
          <w:rPr>
            <w:noProof/>
            <w:webHidden/>
          </w:rPr>
          <w:instrText xml:space="preserve"> PAGEREF _Toc44500236 \h </w:instrText>
        </w:r>
        <w:r w:rsidR="001E1BAD">
          <w:rPr>
            <w:noProof/>
            <w:webHidden/>
          </w:rPr>
        </w:r>
        <w:r w:rsidR="001E1BAD">
          <w:rPr>
            <w:noProof/>
            <w:webHidden/>
          </w:rPr>
          <w:fldChar w:fldCharType="separate"/>
        </w:r>
        <w:r w:rsidR="001E1BAD">
          <w:rPr>
            <w:noProof/>
            <w:webHidden/>
          </w:rPr>
          <w:t>9</w:t>
        </w:r>
        <w:r w:rsidR="001E1BAD">
          <w:rPr>
            <w:noProof/>
            <w:webHidden/>
          </w:rPr>
          <w:fldChar w:fldCharType="end"/>
        </w:r>
      </w:hyperlink>
    </w:p>
    <w:p w14:paraId="567C24F9" w14:textId="0CDA1C35"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7" w:history="1">
        <w:r w:rsidR="001E1BAD" w:rsidRPr="00AA3248">
          <w:rPr>
            <w:rStyle w:val="Hyperlink"/>
            <w:noProof/>
          </w:rPr>
          <w:t>4.6</w:t>
        </w:r>
        <w:r w:rsidR="001E1BAD">
          <w:rPr>
            <w:rFonts w:asciiTheme="minorHAnsi" w:eastAsiaTheme="minorEastAsia" w:hAnsiTheme="minorHAnsi" w:cstheme="minorBidi"/>
            <w:noProof/>
            <w:sz w:val="22"/>
            <w:szCs w:val="22"/>
            <w:lang w:val="en-US" w:eastAsia="ja-JP"/>
          </w:rPr>
          <w:tab/>
        </w:r>
        <w:r w:rsidR="001E1BAD" w:rsidRPr="00AA3248">
          <w:rPr>
            <w:rStyle w:val="Hyperlink"/>
            <w:noProof/>
          </w:rPr>
          <w:t>Đặc tả Trả cứu sách ở trang chủ</w:t>
        </w:r>
        <w:r w:rsidR="001E1BAD">
          <w:rPr>
            <w:noProof/>
            <w:webHidden/>
          </w:rPr>
          <w:tab/>
        </w:r>
        <w:r w:rsidR="001E1BAD">
          <w:rPr>
            <w:noProof/>
            <w:webHidden/>
          </w:rPr>
          <w:fldChar w:fldCharType="begin"/>
        </w:r>
        <w:r w:rsidR="001E1BAD">
          <w:rPr>
            <w:noProof/>
            <w:webHidden/>
          </w:rPr>
          <w:instrText xml:space="preserve"> PAGEREF _Toc44500237 \h </w:instrText>
        </w:r>
        <w:r w:rsidR="001E1BAD">
          <w:rPr>
            <w:noProof/>
            <w:webHidden/>
          </w:rPr>
        </w:r>
        <w:r w:rsidR="001E1BAD">
          <w:rPr>
            <w:noProof/>
            <w:webHidden/>
          </w:rPr>
          <w:fldChar w:fldCharType="separate"/>
        </w:r>
        <w:r w:rsidR="001E1BAD">
          <w:rPr>
            <w:noProof/>
            <w:webHidden/>
          </w:rPr>
          <w:t>10</w:t>
        </w:r>
        <w:r w:rsidR="001E1BAD">
          <w:rPr>
            <w:noProof/>
            <w:webHidden/>
          </w:rPr>
          <w:fldChar w:fldCharType="end"/>
        </w:r>
      </w:hyperlink>
    </w:p>
    <w:p w14:paraId="73A337B3" w14:textId="606B217A"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8" w:history="1">
        <w:r w:rsidR="001E1BAD" w:rsidRPr="00AA3248">
          <w:rPr>
            <w:rStyle w:val="Hyperlink"/>
            <w:noProof/>
            <w:lang w:val="en-US"/>
          </w:rPr>
          <w:t>4.7</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 xml:space="preserve">Đặc tả Use-case </w:t>
        </w:r>
        <w:r w:rsidR="001E1BAD" w:rsidRPr="00AA3248">
          <w:rPr>
            <w:rStyle w:val="Hyperlink"/>
            <w:noProof/>
          </w:rPr>
          <w:t>Cho mượn sách</w:t>
        </w:r>
        <w:r w:rsidR="001E1BAD">
          <w:rPr>
            <w:noProof/>
            <w:webHidden/>
          </w:rPr>
          <w:tab/>
        </w:r>
        <w:r w:rsidR="001E1BAD">
          <w:rPr>
            <w:noProof/>
            <w:webHidden/>
          </w:rPr>
          <w:fldChar w:fldCharType="begin"/>
        </w:r>
        <w:r w:rsidR="001E1BAD">
          <w:rPr>
            <w:noProof/>
            <w:webHidden/>
          </w:rPr>
          <w:instrText xml:space="preserve"> PAGEREF _Toc44500238 \h </w:instrText>
        </w:r>
        <w:r w:rsidR="001E1BAD">
          <w:rPr>
            <w:noProof/>
            <w:webHidden/>
          </w:rPr>
        </w:r>
        <w:r w:rsidR="001E1BAD">
          <w:rPr>
            <w:noProof/>
            <w:webHidden/>
          </w:rPr>
          <w:fldChar w:fldCharType="separate"/>
        </w:r>
        <w:r w:rsidR="001E1BAD">
          <w:rPr>
            <w:noProof/>
            <w:webHidden/>
          </w:rPr>
          <w:t>11</w:t>
        </w:r>
        <w:r w:rsidR="001E1BAD">
          <w:rPr>
            <w:noProof/>
            <w:webHidden/>
          </w:rPr>
          <w:fldChar w:fldCharType="end"/>
        </w:r>
      </w:hyperlink>
    </w:p>
    <w:p w14:paraId="579CC6A9" w14:textId="33570962"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39" w:history="1">
        <w:r w:rsidR="001E1BAD" w:rsidRPr="00AA3248">
          <w:rPr>
            <w:rStyle w:val="Hyperlink"/>
            <w:noProof/>
            <w:lang w:val="en-US"/>
          </w:rPr>
          <w:t>4.8</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Quản lý độc giả</w:t>
        </w:r>
        <w:r w:rsidR="001E1BAD">
          <w:rPr>
            <w:noProof/>
            <w:webHidden/>
          </w:rPr>
          <w:tab/>
        </w:r>
        <w:r w:rsidR="001E1BAD">
          <w:rPr>
            <w:noProof/>
            <w:webHidden/>
          </w:rPr>
          <w:fldChar w:fldCharType="begin"/>
        </w:r>
        <w:r w:rsidR="001E1BAD">
          <w:rPr>
            <w:noProof/>
            <w:webHidden/>
          </w:rPr>
          <w:instrText xml:space="preserve"> PAGEREF _Toc44500239 \h </w:instrText>
        </w:r>
        <w:r w:rsidR="001E1BAD">
          <w:rPr>
            <w:noProof/>
            <w:webHidden/>
          </w:rPr>
        </w:r>
        <w:r w:rsidR="001E1BAD">
          <w:rPr>
            <w:noProof/>
            <w:webHidden/>
          </w:rPr>
          <w:fldChar w:fldCharType="separate"/>
        </w:r>
        <w:r w:rsidR="001E1BAD">
          <w:rPr>
            <w:noProof/>
            <w:webHidden/>
          </w:rPr>
          <w:t>12</w:t>
        </w:r>
        <w:r w:rsidR="001E1BAD">
          <w:rPr>
            <w:noProof/>
            <w:webHidden/>
          </w:rPr>
          <w:fldChar w:fldCharType="end"/>
        </w:r>
      </w:hyperlink>
    </w:p>
    <w:p w14:paraId="347E2C51" w14:textId="57F67798" w:rsidR="001E1BAD" w:rsidRDefault="009E5F35">
      <w:pPr>
        <w:pStyle w:val="TOC2"/>
        <w:tabs>
          <w:tab w:val="left" w:pos="1000"/>
        </w:tabs>
        <w:rPr>
          <w:rFonts w:asciiTheme="minorHAnsi" w:eastAsiaTheme="minorEastAsia" w:hAnsiTheme="minorHAnsi" w:cstheme="minorBidi"/>
          <w:noProof/>
          <w:sz w:val="22"/>
          <w:szCs w:val="22"/>
          <w:lang w:val="en-US" w:eastAsia="ja-JP"/>
        </w:rPr>
      </w:pPr>
      <w:hyperlink w:anchor="_Toc44500240" w:history="1">
        <w:r w:rsidR="001E1BAD" w:rsidRPr="00AA3248">
          <w:rPr>
            <w:rStyle w:val="Hyperlink"/>
            <w:noProof/>
          </w:rPr>
          <w:t>4.9</w:t>
        </w:r>
        <w:r w:rsidR="001E1BAD">
          <w:rPr>
            <w:rFonts w:asciiTheme="minorHAnsi" w:eastAsiaTheme="minorEastAsia" w:hAnsiTheme="minorHAnsi" w:cstheme="minorBidi"/>
            <w:noProof/>
            <w:sz w:val="22"/>
            <w:szCs w:val="22"/>
            <w:lang w:val="en-US" w:eastAsia="ja-JP"/>
          </w:rPr>
          <w:tab/>
        </w:r>
        <w:r w:rsidR="001E1BAD" w:rsidRPr="00AA3248">
          <w:rPr>
            <w:rStyle w:val="Hyperlink"/>
            <w:noProof/>
          </w:rPr>
          <w:t xml:space="preserve">Đặc tả Use case </w:t>
        </w:r>
        <w:r w:rsidR="001E1BAD" w:rsidRPr="00AA3248">
          <w:rPr>
            <w:rStyle w:val="Hyperlink"/>
            <w:noProof/>
            <w:lang w:val="en-US"/>
          </w:rPr>
          <w:t>Thống kê dữ liệu</w:t>
        </w:r>
        <w:r w:rsidR="001E1BAD">
          <w:rPr>
            <w:noProof/>
            <w:webHidden/>
          </w:rPr>
          <w:tab/>
        </w:r>
        <w:r w:rsidR="001E1BAD">
          <w:rPr>
            <w:noProof/>
            <w:webHidden/>
          </w:rPr>
          <w:fldChar w:fldCharType="begin"/>
        </w:r>
        <w:r w:rsidR="001E1BAD">
          <w:rPr>
            <w:noProof/>
            <w:webHidden/>
          </w:rPr>
          <w:instrText xml:space="preserve"> PAGEREF _Toc44500240 \h </w:instrText>
        </w:r>
        <w:r w:rsidR="001E1BAD">
          <w:rPr>
            <w:noProof/>
            <w:webHidden/>
          </w:rPr>
        </w:r>
        <w:r w:rsidR="001E1BAD">
          <w:rPr>
            <w:noProof/>
            <w:webHidden/>
          </w:rPr>
          <w:fldChar w:fldCharType="separate"/>
        </w:r>
        <w:r w:rsidR="001E1BAD">
          <w:rPr>
            <w:noProof/>
            <w:webHidden/>
          </w:rPr>
          <w:t>13</w:t>
        </w:r>
        <w:r w:rsidR="001E1BAD">
          <w:rPr>
            <w:noProof/>
            <w:webHidden/>
          </w:rPr>
          <w:fldChar w:fldCharType="end"/>
        </w:r>
      </w:hyperlink>
    </w:p>
    <w:p w14:paraId="677700FB" w14:textId="7DCB2592" w:rsidR="001E1BAD" w:rsidRDefault="009E5F35">
      <w:pPr>
        <w:pStyle w:val="TOC2"/>
        <w:tabs>
          <w:tab w:val="left" w:pos="1200"/>
        </w:tabs>
        <w:rPr>
          <w:rFonts w:asciiTheme="minorHAnsi" w:eastAsiaTheme="minorEastAsia" w:hAnsiTheme="minorHAnsi" w:cstheme="minorBidi"/>
          <w:noProof/>
          <w:sz w:val="22"/>
          <w:szCs w:val="22"/>
          <w:lang w:val="en-US" w:eastAsia="ja-JP"/>
        </w:rPr>
      </w:pPr>
      <w:hyperlink w:anchor="_Toc44500241" w:history="1">
        <w:r w:rsidR="001E1BAD" w:rsidRPr="00AA3248">
          <w:rPr>
            <w:rStyle w:val="Hyperlink"/>
            <w:noProof/>
            <w:lang w:val="en-US"/>
          </w:rPr>
          <w:t>4.10</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Thống kê về tài khoản</w:t>
        </w:r>
        <w:r w:rsidR="001E1BAD">
          <w:rPr>
            <w:noProof/>
            <w:webHidden/>
          </w:rPr>
          <w:tab/>
        </w:r>
        <w:r w:rsidR="001E1BAD">
          <w:rPr>
            <w:noProof/>
            <w:webHidden/>
          </w:rPr>
          <w:fldChar w:fldCharType="begin"/>
        </w:r>
        <w:r w:rsidR="001E1BAD">
          <w:rPr>
            <w:noProof/>
            <w:webHidden/>
          </w:rPr>
          <w:instrText xml:space="preserve"> PAGEREF _Toc44500241 \h </w:instrText>
        </w:r>
        <w:r w:rsidR="001E1BAD">
          <w:rPr>
            <w:noProof/>
            <w:webHidden/>
          </w:rPr>
        </w:r>
        <w:r w:rsidR="001E1BAD">
          <w:rPr>
            <w:noProof/>
            <w:webHidden/>
          </w:rPr>
          <w:fldChar w:fldCharType="separate"/>
        </w:r>
        <w:r w:rsidR="001E1BAD">
          <w:rPr>
            <w:noProof/>
            <w:webHidden/>
          </w:rPr>
          <w:t>13</w:t>
        </w:r>
        <w:r w:rsidR="001E1BAD">
          <w:rPr>
            <w:noProof/>
            <w:webHidden/>
          </w:rPr>
          <w:fldChar w:fldCharType="end"/>
        </w:r>
      </w:hyperlink>
    </w:p>
    <w:p w14:paraId="5B6D8A0E" w14:textId="1D1DC9B2" w:rsidR="001E1BAD" w:rsidRDefault="009E5F35">
      <w:pPr>
        <w:pStyle w:val="TOC2"/>
        <w:tabs>
          <w:tab w:val="left" w:pos="1200"/>
        </w:tabs>
        <w:rPr>
          <w:rFonts w:asciiTheme="minorHAnsi" w:eastAsiaTheme="minorEastAsia" w:hAnsiTheme="minorHAnsi" w:cstheme="minorBidi"/>
          <w:noProof/>
          <w:sz w:val="22"/>
          <w:szCs w:val="22"/>
          <w:lang w:val="en-US" w:eastAsia="ja-JP"/>
        </w:rPr>
      </w:pPr>
      <w:hyperlink w:anchor="_Toc44500242" w:history="1">
        <w:r w:rsidR="001E1BAD" w:rsidRPr="00AA3248">
          <w:rPr>
            <w:rStyle w:val="Hyperlink"/>
            <w:noProof/>
            <w:lang w:val="en-US"/>
          </w:rPr>
          <w:t>4.11</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Thống kê về đầu sách</w:t>
        </w:r>
        <w:r w:rsidR="001E1BAD">
          <w:rPr>
            <w:noProof/>
            <w:webHidden/>
          </w:rPr>
          <w:tab/>
        </w:r>
        <w:r w:rsidR="001E1BAD">
          <w:rPr>
            <w:noProof/>
            <w:webHidden/>
          </w:rPr>
          <w:fldChar w:fldCharType="begin"/>
        </w:r>
        <w:r w:rsidR="001E1BAD">
          <w:rPr>
            <w:noProof/>
            <w:webHidden/>
          </w:rPr>
          <w:instrText xml:space="preserve"> PAGEREF _Toc44500242 \h </w:instrText>
        </w:r>
        <w:r w:rsidR="001E1BAD">
          <w:rPr>
            <w:noProof/>
            <w:webHidden/>
          </w:rPr>
        </w:r>
        <w:r w:rsidR="001E1BAD">
          <w:rPr>
            <w:noProof/>
            <w:webHidden/>
          </w:rPr>
          <w:fldChar w:fldCharType="separate"/>
        </w:r>
        <w:r w:rsidR="001E1BAD">
          <w:rPr>
            <w:noProof/>
            <w:webHidden/>
          </w:rPr>
          <w:t>14</w:t>
        </w:r>
        <w:r w:rsidR="001E1BAD">
          <w:rPr>
            <w:noProof/>
            <w:webHidden/>
          </w:rPr>
          <w:fldChar w:fldCharType="end"/>
        </w:r>
      </w:hyperlink>
    </w:p>
    <w:p w14:paraId="14561201" w14:textId="246EAB99" w:rsidR="001E1BAD" w:rsidRDefault="009E5F35">
      <w:pPr>
        <w:pStyle w:val="TOC2"/>
        <w:tabs>
          <w:tab w:val="left" w:pos="1200"/>
        </w:tabs>
        <w:rPr>
          <w:rFonts w:asciiTheme="minorHAnsi" w:eastAsiaTheme="minorEastAsia" w:hAnsiTheme="minorHAnsi" w:cstheme="minorBidi"/>
          <w:noProof/>
          <w:sz w:val="22"/>
          <w:szCs w:val="22"/>
          <w:lang w:val="en-US" w:eastAsia="ja-JP"/>
        </w:rPr>
      </w:pPr>
      <w:hyperlink w:anchor="_Toc44500243" w:history="1">
        <w:r w:rsidR="001E1BAD" w:rsidRPr="00AA3248">
          <w:rPr>
            <w:rStyle w:val="Hyperlink"/>
            <w:noProof/>
            <w:lang w:val="en-US"/>
          </w:rPr>
          <w:t>4.12</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Thống kê về sách</w:t>
        </w:r>
        <w:r w:rsidR="001E1BAD">
          <w:rPr>
            <w:noProof/>
            <w:webHidden/>
          </w:rPr>
          <w:tab/>
        </w:r>
        <w:r w:rsidR="001E1BAD">
          <w:rPr>
            <w:noProof/>
            <w:webHidden/>
          </w:rPr>
          <w:fldChar w:fldCharType="begin"/>
        </w:r>
        <w:r w:rsidR="001E1BAD">
          <w:rPr>
            <w:noProof/>
            <w:webHidden/>
          </w:rPr>
          <w:instrText xml:space="preserve"> PAGEREF _Toc44500243 \h </w:instrText>
        </w:r>
        <w:r w:rsidR="001E1BAD">
          <w:rPr>
            <w:noProof/>
            <w:webHidden/>
          </w:rPr>
        </w:r>
        <w:r w:rsidR="001E1BAD">
          <w:rPr>
            <w:noProof/>
            <w:webHidden/>
          </w:rPr>
          <w:fldChar w:fldCharType="separate"/>
        </w:r>
        <w:r w:rsidR="001E1BAD">
          <w:rPr>
            <w:noProof/>
            <w:webHidden/>
          </w:rPr>
          <w:t>15</w:t>
        </w:r>
        <w:r w:rsidR="001E1BAD">
          <w:rPr>
            <w:noProof/>
            <w:webHidden/>
          </w:rPr>
          <w:fldChar w:fldCharType="end"/>
        </w:r>
      </w:hyperlink>
    </w:p>
    <w:p w14:paraId="44FD7ED0" w14:textId="22094518" w:rsidR="001E1BAD" w:rsidRDefault="009E5F35">
      <w:pPr>
        <w:pStyle w:val="TOC2"/>
        <w:tabs>
          <w:tab w:val="left" w:pos="1200"/>
        </w:tabs>
        <w:rPr>
          <w:rFonts w:asciiTheme="minorHAnsi" w:eastAsiaTheme="minorEastAsia" w:hAnsiTheme="minorHAnsi" w:cstheme="minorBidi"/>
          <w:noProof/>
          <w:sz w:val="22"/>
          <w:szCs w:val="22"/>
          <w:lang w:val="en-US" w:eastAsia="ja-JP"/>
        </w:rPr>
      </w:pPr>
      <w:hyperlink w:anchor="_Toc44500244" w:history="1">
        <w:r w:rsidR="001E1BAD" w:rsidRPr="00AA3248">
          <w:rPr>
            <w:rStyle w:val="Hyperlink"/>
            <w:noProof/>
            <w:lang w:val="en-US"/>
          </w:rPr>
          <w:t>4.13</w:t>
        </w:r>
        <w:r w:rsidR="001E1BAD">
          <w:rPr>
            <w:rFonts w:asciiTheme="minorHAnsi" w:eastAsiaTheme="minorEastAsia" w:hAnsiTheme="minorHAnsi" w:cstheme="minorBidi"/>
            <w:noProof/>
            <w:sz w:val="22"/>
            <w:szCs w:val="22"/>
            <w:lang w:val="en-US" w:eastAsia="ja-JP"/>
          </w:rPr>
          <w:tab/>
        </w:r>
        <w:r w:rsidR="001E1BAD" w:rsidRPr="00AA3248">
          <w:rPr>
            <w:rStyle w:val="Hyperlink"/>
            <w:noProof/>
            <w:lang w:val="en-US"/>
          </w:rPr>
          <w:t>Đặc tả Use-case Quản lý hệ thống</w:t>
        </w:r>
        <w:r w:rsidR="001E1BAD">
          <w:rPr>
            <w:noProof/>
            <w:webHidden/>
          </w:rPr>
          <w:tab/>
        </w:r>
        <w:r w:rsidR="001E1BAD">
          <w:rPr>
            <w:noProof/>
            <w:webHidden/>
          </w:rPr>
          <w:fldChar w:fldCharType="begin"/>
        </w:r>
        <w:r w:rsidR="001E1BAD">
          <w:rPr>
            <w:noProof/>
            <w:webHidden/>
          </w:rPr>
          <w:instrText xml:space="preserve"> PAGEREF _Toc44500244 \h </w:instrText>
        </w:r>
        <w:r w:rsidR="001E1BAD">
          <w:rPr>
            <w:noProof/>
            <w:webHidden/>
          </w:rPr>
        </w:r>
        <w:r w:rsidR="001E1BAD">
          <w:rPr>
            <w:noProof/>
            <w:webHidden/>
          </w:rPr>
          <w:fldChar w:fldCharType="separate"/>
        </w:r>
        <w:r w:rsidR="001E1BAD">
          <w:rPr>
            <w:noProof/>
            <w:webHidden/>
          </w:rPr>
          <w:t>16</w:t>
        </w:r>
        <w:r w:rsidR="001E1BAD">
          <w:rPr>
            <w:noProof/>
            <w:webHidden/>
          </w:rPr>
          <w:fldChar w:fldCharType="end"/>
        </w:r>
      </w:hyperlink>
    </w:p>
    <w:p w14:paraId="23614C7C" w14:textId="4BF6D238" w:rsidR="00A23833" w:rsidRDefault="00A23833" w:rsidP="0060493B">
      <w:pPr>
        <w:pStyle w:val="Heading1"/>
        <w:pageBreakBefore/>
      </w:pPr>
      <w:r>
        <w:rPr>
          <w:lang w:val="en-US"/>
        </w:rPr>
        <w:lastRenderedPageBreak/>
        <w:fldChar w:fldCharType="end"/>
      </w:r>
      <w:bookmarkStart w:id="0" w:name="_Toc44500228"/>
      <w:r>
        <w:rPr>
          <w:lang w:val="en-US"/>
        </w:rPr>
        <w:t xml:space="preserve">Sơ đồ </w:t>
      </w:r>
      <w:r>
        <w:t>Use-case</w:t>
      </w:r>
      <w:bookmarkEnd w:id="0"/>
    </w:p>
    <w:p w14:paraId="66C00471" w14:textId="2049E044" w:rsidR="00B94B8E" w:rsidRDefault="00631BAB" w:rsidP="00631BAB">
      <w:pPr>
        <w:keepNext/>
        <w:ind w:left="1440" w:hanging="1440"/>
      </w:pPr>
      <w:r>
        <w:rPr>
          <w:noProof/>
          <w:lang w:val="en-US"/>
        </w:rPr>
        <w:drawing>
          <wp:inline distT="0" distB="0" distL="0" distR="0" wp14:anchorId="4D2D5B2E" wp14:editId="6FD4B794">
            <wp:extent cx="5732145" cy="49225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4922520"/>
                    </a:xfrm>
                    <a:prstGeom prst="rect">
                      <a:avLst/>
                    </a:prstGeom>
                  </pic:spPr>
                </pic:pic>
              </a:graphicData>
            </a:graphic>
          </wp:inline>
        </w:drawing>
      </w:r>
    </w:p>
    <w:p w14:paraId="6F774342" w14:textId="57C5637D" w:rsidR="00A23833" w:rsidRPr="00B94B8E" w:rsidRDefault="00B94B8E" w:rsidP="00B94B8E">
      <w:pPr>
        <w:pStyle w:val="Caption"/>
        <w:rPr>
          <w:i w:val="0"/>
          <w:color w:val="auto"/>
        </w:rPr>
      </w:pPr>
      <w:r w:rsidRPr="00B94B8E">
        <w:rPr>
          <w:color w:val="auto"/>
        </w:rPr>
        <w:t xml:space="preserve">Figure </w:t>
      </w:r>
      <w:r w:rsidRPr="00B94B8E">
        <w:rPr>
          <w:color w:val="auto"/>
        </w:rPr>
        <w:fldChar w:fldCharType="begin"/>
      </w:r>
      <w:r w:rsidRPr="00B94B8E">
        <w:rPr>
          <w:color w:val="auto"/>
        </w:rPr>
        <w:instrText xml:space="preserve"> SEQ Figure \* ARABIC </w:instrText>
      </w:r>
      <w:r w:rsidRPr="00B94B8E">
        <w:rPr>
          <w:color w:val="auto"/>
        </w:rPr>
        <w:fldChar w:fldCharType="separate"/>
      </w:r>
      <w:r w:rsidR="006C7920">
        <w:rPr>
          <w:noProof/>
          <w:color w:val="auto"/>
        </w:rPr>
        <w:t>1</w:t>
      </w:r>
      <w:r w:rsidRPr="00B94B8E">
        <w:rPr>
          <w:color w:val="auto"/>
        </w:rPr>
        <w:fldChar w:fldCharType="end"/>
      </w:r>
      <w:r w:rsidRPr="00B94B8E">
        <w:rPr>
          <w:color w:val="auto"/>
          <w:lang w:val="en-US"/>
        </w:rPr>
        <w:t xml:space="preserve"> System Use case diagram</w:t>
      </w:r>
      <w:r w:rsidR="00631BAB">
        <w:rPr>
          <w:color w:val="auto"/>
          <w:lang w:val="en-US"/>
        </w:rPr>
        <w:t xml:space="preserve"> tổng thể</w:t>
      </w:r>
    </w:p>
    <w:p w14:paraId="4D5C1D82" w14:textId="1141E38D" w:rsidR="00A23833" w:rsidRDefault="00A23833" w:rsidP="00A23833">
      <w:pPr>
        <w:jc w:val="both"/>
      </w:pPr>
    </w:p>
    <w:p w14:paraId="7FC8A3CF" w14:textId="77777777" w:rsidR="008E6B4A" w:rsidRDefault="008E6B4A" w:rsidP="008E6B4A">
      <w:pPr>
        <w:keepNext/>
        <w:jc w:val="both"/>
      </w:pPr>
      <w:r>
        <w:rPr>
          <w:noProof/>
          <w:lang w:val="en-US"/>
        </w:rPr>
        <w:lastRenderedPageBreak/>
        <w:drawing>
          <wp:inline distT="0" distB="0" distL="0" distR="0" wp14:anchorId="25EF0838" wp14:editId="386F5DA3">
            <wp:extent cx="5732145" cy="57321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6.jpg"/>
                    <pic:cNvPicPr/>
                  </pic:nvPicPr>
                  <pic:blipFill>
                    <a:blip r:embed="rId15">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7C34DB9" w14:textId="06C1F006" w:rsidR="00631BAB" w:rsidRDefault="008E6B4A" w:rsidP="008E6B4A">
      <w:pPr>
        <w:pStyle w:val="Caption"/>
        <w:jc w:val="both"/>
        <w:rPr>
          <w:lang w:val="en-US"/>
        </w:rPr>
      </w:pPr>
      <w:r>
        <w:t xml:space="preserve">Figure </w:t>
      </w:r>
      <w:r>
        <w:fldChar w:fldCharType="begin"/>
      </w:r>
      <w:r>
        <w:instrText xml:space="preserve"> SEQ Figure \* ARABIC </w:instrText>
      </w:r>
      <w:r>
        <w:fldChar w:fldCharType="separate"/>
      </w:r>
      <w:r w:rsidR="006C7920">
        <w:rPr>
          <w:noProof/>
        </w:rPr>
        <w:t>2</w:t>
      </w:r>
      <w:r>
        <w:fldChar w:fldCharType="end"/>
      </w:r>
      <w:r>
        <w:rPr>
          <w:lang w:val="en-US"/>
        </w:rPr>
        <w:t xml:space="preserve"> 1/4 Trên trái system use case diagram</w:t>
      </w:r>
    </w:p>
    <w:p w14:paraId="77936FB3" w14:textId="15E0D3DE" w:rsidR="008E6B4A" w:rsidRDefault="008E6B4A" w:rsidP="008E6B4A">
      <w:pPr>
        <w:rPr>
          <w:lang w:val="en-US"/>
        </w:rPr>
      </w:pPr>
    </w:p>
    <w:p w14:paraId="4B3E3B07" w14:textId="77777777" w:rsidR="008E6B4A" w:rsidRDefault="008E6B4A" w:rsidP="008E6B4A">
      <w:pPr>
        <w:keepNext/>
      </w:pPr>
      <w:r>
        <w:rPr>
          <w:noProof/>
          <w:lang w:val="en-US"/>
        </w:rPr>
        <w:lastRenderedPageBreak/>
        <w:drawing>
          <wp:inline distT="0" distB="0" distL="0" distR="0" wp14:anchorId="7AE7E37F" wp14:editId="0AA578D9">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6.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6D2C965B" w14:textId="46BF86AB"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3</w:t>
      </w:r>
      <w:r>
        <w:fldChar w:fldCharType="end"/>
      </w:r>
      <w:r>
        <w:rPr>
          <w:lang w:val="en-US"/>
        </w:rPr>
        <w:t xml:space="preserve"> 1/4 Dưới trái của system use case diagram</w:t>
      </w:r>
    </w:p>
    <w:p w14:paraId="7C5C0093" w14:textId="4A1872AC" w:rsidR="008E6B4A" w:rsidRDefault="008E6B4A" w:rsidP="008E6B4A">
      <w:pPr>
        <w:rPr>
          <w:lang w:val="en-US"/>
        </w:rPr>
      </w:pPr>
    </w:p>
    <w:p w14:paraId="0385EE0F" w14:textId="77777777" w:rsidR="008E6B4A" w:rsidRDefault="008E6B4A" w:rsidP="008E6B4A">
      <w:pPr>
        <w:keepNext/>
      </w:pPr>
      <w:r>
        <w:rPr>
          <w:noProof/>
          <w:lang w:val="en-US"/>
        </w:rPr>
        <w:lastRenderedPageBreak/>
        <w:drawing>
          <wp:inline distT="0" distB="0" distL="0" distR="0" wp14:anchorId="0A8CA180" wp14:editId="654A88C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6.jpg"/>
                    <pic:cNvPicPr/>
                  </pic:nvPicPr>
                  <pic:blipFill>
                    <a:blip r:embed="rId17">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6F40322" w14:textId="25604537"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4</w:t>
      </w:r>
      <w:r>
        <w:fldChar w:fldCharType="end"/>
      </w:r>
      <w:r>
        <w:rPr>
          <w:lang w:val="en-US"/>
        </w:rPr>
        <w:t xml:space="preserve"> 1/4 Dưới phải của system use case diagram</w:t>
      </w:r>
    </w:p>
    <w:p w14:paraId="5D3AE509" w14:textId="7F7549F6" w:rsidR="008E6B4A" w:rsidRDefault="008E6B4A" w:rsidP="008E6B4A">
      <w:pPr>
        <w:rPr>
          <w:lang w:val="en-US"/>
        </w:rPr>
      </w:pPr>
    </w:p>
    <w:p w14:paraId="1CABA754" w14:textId="77777777" w:rsidR="008E6B4A" w:rsidRDefault="008E6B4A" w:rsidP="008E6B4A">
      <w:pPr>
        <w:keepNext/>
      </w:pPr>
      <w:r>
        <w:rPr>
          <w:noProof/>
          <w:lang w:val="en-US"/>
        </w:rPr>
        <w:lastRenderedPageBreak/>
        <w:drawing>
          <wp:inline distT="0" distB="0" distL="0" distR="0" wp14:anchorId="52134405" wp14:editId="202BBB66">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jpg"/>
                    <pic:cNvPicPr/>
                  </pic:nvPicPr>
                  <pic:blipFill>
                    <a:blip r:embed="rId18">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51A3681D" w14:textId="7BF5160A"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5</w:t>
      </w:r>
      <w:r>
        <w:fldChar w:fldCharType="end"/>
      </w:r>
      <w:r>
        <w:rPr>
          <w:lang w:val="en-US"/>
        </w:rPr>
        <w:t xml:space="preserve"> 1/4 Trên phải của system diagram</w:t>
      </w:r>
    </w:p>
    <w:p w14:paraId="1CED135A" w14:textId="0847C89A" w:rsidR="008E6B4A" w:rsidRDefault="008E6B4A" w:rsidP="008E6B4A">
      <w:pPr>
        <w:rPr>
          <w:lang w:val="en-US"/>
        </w:rPr>
      </w:pPr>
    </w:p>
    <w:p w14:paraId="44E77D95" w14:textId="1506EEC6" w:rsidR="008E6B4A" w:rsidRDefault="008E6B4A" w:rsidP="008E6B4A">
      <w:pPr>
        <w:rPr>
          <w:lang w:val="en-US"/>
        </w:rPr>
      </w:pPr>
    </w:p>
    <w:p w14:paraId="4602E464" w14:textId="09285798" w:rsidR="008E6B4A" w:rsidRDefault="008E6B4A" w:rsidP="008E6B4A">
      <w:pPr>
        <w:rPr>
          <w:lang w:val="en-US"/>
        </w:rPr>
      </w:pPr>
    </w:p>
    <w:p w14:paraId="6BB51D8F" w14:textId="75086DA9" w:rsidR="008E6B4A" w:rsidRDefault="008E6B4A" w:rsidP="008E6B4A">
      <w:pPr>
        <w:rPr>
          <w:lang w:val="en-US"/>
        </w:rPr>
      </w:pPr>
    </w:p>
    <w:p w14:paraId="5F63F297" w14:textId="64DF9DC6" w:rsidR="008E6B4A" w:rsidRDefault="008E6B4A" w:rsidP="008E6B4A">
      <w:pPr>
        <w:rPr>
          <w:lang w:val="en-US"/>
        </w:rPr>
      </w:pPr>
    </w:p>
    <w:p w14:paraId="71B49C7A" w14:textId="752B45BF" w:rsidR="008E6B4A" w:rsidRDefault="008E6B4A" w:rsidP="008E6B4A">
      <w:pPr>
        <w:rPr>
          <w:lang w:val="en-US"/>
        </w:rPr>
      </w:pPr>
    </w:p>
    <w:p w14:paraId="181FA56D" w14:textId="325AA20B" w:rsidR="008E6B4A" w:rsidRDefault="008E6B4A" w:rsidP="008E6B4A">
      <w:pPr>
        <w:rPr>
          <w:lang w:val="en-US"/>
        </w:rPr>
      </w:pPr>
    </w:p>
    <w:p w14:paraId="5A074946" w14:textId="2F7ADF62" w:rsidR="008E6B4A" w:rsidRDefault="008E6B4A" w:rsidP="008E6B4A">
      <w:pPr>
        <w:rPr>
          <w:lang w:val="en-US"/>
        </w:rPr>
      </w:pPr>
    </w:p>
    <w:p w14:paraId="17D87763" w14:textId="466A4C56" w:rsidR="008E6B4A" w:rsidRDefault="008E6B4A" w:rsidP="008E6B4A">
      <w:pPr>
        <w:rPr>
          <w:lang w:val="en-US"/>
        </w:rPr>
      </w:pPr>
    </w:p>
    <w:p w14:paraId="76FF69DD" w14:textId="33A5D026" w:rsidR="008E6B4A" w:rsidRDefault="008E6B4A" w:rsidP="008E6B4A">
      <w:pPr>
        <w:rPr>
          <w:lang w:val="en-US"/>
        </w:rPr>
      </w:pPr>
    </w:p>
    <w:p w14:paraId="7B2F0D2E" w14:textId="6259AC15" w:rsidR="008E6B4A" w:rsidRDefault="008E6B4A" w:rsidP="008E6B4A">
      <w:pPr>
        <w:rPr>
          <w:lang w:val="en-US"/>
        </w:rPr>
      </w:pPr>
    </w:p>
    <w:p w14:paraId="252B9AF1" w14:textId="77777777" w:rsidR="008E6B4A" w:rsidRPr="008E6B4A" w:rsidRDefault="008E6B4A" w:rsidP="008E6B4A">
      <w:pPr>
        <w:rPr>
          <w:lang w:val="en-US"/>
        </w:rPr>
      </w:pPr>
    </w:p>
    <w:p w14:paraId="61E4D8AB" w14:textId="77777777" w:rsidR="00A23833" w:rsidRDefault="00A23833" w:rsidP="00A23833">
      <w:pPr>
        <w:pStyle w:val="Heading1"/>
        <w:spacing w:line="360" w:lineRule="auto"/>
        <w:jc w:val="both"/>
        <w:rPr>
          <w:lang w:val="en-US"/>
        </w:rPr>
      </w:pPr>
      <w:bookmarkStart w:id="1" w:name="_Toc44500229"/>
      <w:bookmarkStart w:id="2" w:name="_Toc451996089"/>
      <w:bookmarkStart w:id="3" w:name="_Toc452184222"/>
      <w:bookmarkStart w:id="4" w:name="_Toc452186669"/>
      <w:bookmarkStart w:id="5" w:name="_Toc452198046"/>
      <w:bookmarkStart w:id="6" w:name="_Toc460198367"/>
      <w:r>
        <w:rPr>
          <w:lang w:val="en-US"/>
        </w:rPr>
        <w:lastRenderedPageBreak/>
        <w:t>Danh sách các Actor</w:t>
      </w:r>
      <w:bookmarkEnd w:id="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A23833" w:rsidRPr="008D3541" w14:paraId="26E9DF03" w14:textId="77777777" w:rsidTr="008D3541">
        <w:tc>
          <w:tcPr>
            <w:tcW w:w="763" w:type="dxa"/>
            <w:shd w:val="clear" w:color="auto" w:fill="auto"/>
          </w:tcPr>
          <w:p w14:paraId="23590D29" w14:textId="77777777" w:rsidR="00A23833" w:rsidRPr="008D3541" w:rsidRDefault="00A23833" w:rsidP="008D3541">
            <w:pPr>
              <w:jc w:val="center"/>
              <w:rPr>
                <w:lang w:val="en-US"/>
              </w:rPr>
            </w:pPr>
            <w:r w:rsidRPr="008D3541">
              <w:rPr>
                <w:lang w:val="en-US"/>
              </w:rPr>
              <w:t>STT</w:t>
            </w:r>
          </w:p>
        </w:tc>
        <w:tc>
          <w:tcPr>
            <w:tcW w:w="3192" w:type="dxa"/>
            <w:shd w:val="clear" w:color="auto" w:fill="auto"/>
          </w:tcPr>
          <w:p w14:paraId="2A5AAD18" w14:textId="77777777" w:rsidR="00A23833" w:rsidRPr="008D3541" w:rsidRDefault="00A23833" w:rsidP="008D3541">
            <w:pPr>
              <w:jc w:val="center"/>
              <w:rPr>
                <w:lang w:val="en-US"/>
              </w:rPr>
            </w:pPr>
            <w:r w:rsidRPr="008D3541">
              <w:rPr>
                <w:lang w:val="en-US"/>
              </w:rPr>
              <w:t>Tên Actor</w:t>
            </w:r>
          </w:p>
        </w:tc>
        <w:tc>
          <w:tcPr>
            <w:tcW w:w="5651" w:type="dxa"/>
            <w:shd w:val="clear" w:color="auto" w:fill="auto"/>
          </w:tcPr>
          <w:p w14:paraId="73AF4B55" w14:textId="77777777" w:rsidR="00A23833" w:rsidRPr="008D3541" w:rsidRDefault="00A23833" w:rsidP="008D3541">
            <w:pPr>
              <w:jc w:val="center"/>
              <w:rPr>
                <w:lang w:val="en-US"/>
              </w:rPr>
            </w:pPr>
            <w:r w:rsidRPr="008D3541">
              <w:rPr>
                <w:lang w:val="en-US"/>
              </w:rPr>
              <w:t>Ý nghĩa/Ghi chú</w:t>
            </w:r>
          </w:p>
        </w:tc>
      </w:tr>
      <w:tr w:rsidR="00A23833" w:rsidRPr="008D3541" w14:paraId="067333B2" w14:textId="77777777" w:rsidTr="008D3541">
        <w:tc>
          <w:tcPr>
            <w:tcW w:w="763" w:type="dxa"/>
            <w:shd w:val="clear" w:color="auto" w:fill="auto"/>
          </w:tcPr>
          <w:p w14:paraId="751D358D" w14:textId="77777777" w:rsidR="00A23833" w:rsidRPr="008D3541" w:rsidRDefault="00B94B8E" w:rsidP="008D3541">
            <w:pPr>
              <w:jc w:val="center"/>
              <w:rPr>
                <w:lang w:val="en-US"/>
              </w:rPr>
            </w:pPr>
            <w:r>
              <w:rPr>
                <w:lang w:val="en-US"/>
              </w:rPr>
              <w:t>1</w:t>
            </w:r>
          </w:p>
        </w:tc>
        <w:tc>
          <w:tcPr>
            <w:tcW w:w="3192" w:type="dxa"/>
            <w:shd w:val="clear" w:color="auto" w:fill="auto"/>
          </w:tcPr>
          <w:p w14:paraId="7C9C5CA7" w14:textId="77777777" w:rsidR="00A23833" w:rsidRPr="008D3541" w:rsidRDefault="00B94B8E" w:rsidP="008D3541">
            <w:pPr>
              <w:rPr>
                <w:lang w:val="en-US"/>
              </w:rPr>
            </w:pPr>
            <w:r>
              <w:rPr>
                <w:lang w:val="en-US"/>
              </w:rPr>
              <w:t>Độc giả</w:t>
            </w:r>
          </w:p>
        </w:tc>
        <w:tc>
          <w:tcPr>
            <w:tcW w:w="5651" w:type="dxa"/>
            <w:shd w:val="clear" w:color="auto" w:fill="auto"/>
          </w:tcPr>
          <w:p w14:paraId="159B6B61" w14:textId="77777777" w:rsidR="00A23833" w:rsidRPr="008D3541" w:rsidRDefault="00B94B8E" w:rsidP="008D3541">
            <w:pPr>
              <w:rPr>
                <w:lang w:val="en-US"/>
              </w:rPr>
            </w:pPr>
            <w:r>
              <w:rPr>
                <w:lang w:val="en-US"/>
              </w:rPr>
              <w:t>Người đến thư viện tra cứu, đọc, mược hoặc trả sách</w:t>
            </w:r>
          </w:p>
        </w:tc>
      </w:tr>
      <w:tr w:rsidR="00A23833" w:rsidRPr="008D3541" w14:paraId="77E1C62D" w14:textId="77777777" w:rsidTr="008D3541">
        <w:tc>
          <w:tcPr>
            <w:tcW w:w="763" w:type="dxa"/>
            <w:shd w:val="clear" w:color="auto" w:fill="auto"/>
          </w:tcPr>
          <w:p w14:paraId="0C92E3C6" w14:textId="77777777" w:rsidR="00A23833" w:rsidRPr="008D3541" w:rsidRDefault="00B94B8E" w:rsidP="008D3541">
            <w:pPr>
              <w:jc w:val="center"/>
              <w:rPr>
                <w:lang w:val="en-US"/>
              </w:rPr>
            </w:pPr>
            <w:r>
              <w:rPr>
                <w:lang w:val="en-US"/>
              </w:rPr>
              <w:t>2</w:t>
            </w:r>
          </w:p>
        </w:tc>
        <w:tc>
          <w:tcPr>
            <w:tcW w:w="3192" w:type="dxa"/>
            <w:shd w:val="clear" w:color="auto" w:fill="auto"/>
          </w:tcPr>
          <w:p w14:paraId="7A38C791" w14:textId="77777777" w:rsidR="00A23833" w:rsidRPr="008D3541" w:rsidRDefault="00EC7C51" w:rsidP="008D3541">
            <w:pPr>
              <w:rPr>
                <w:lang w:val="en-US"/>
              </w:rPr>
            </w:pPr>
            <w:r>
              <w:rPr>
                <w:lang w:val="en-US"/>
              </w:rPr>
              <w:t>Nhân viên thư viện</w:t>
            </w:r>
          </w:p>
        </w:tc>
        <w:tc>
          <w:tcPr>
            <w:tcW w:w="5651" w:type="dxa"/>
            <w:shd w:val="clear" w:color="auto" w:fill="auto"/>
          </w:tcPr>
          <w:p w14:paraId="6F4CFF0F" w14:textId="77777777" w:rsidR="00A23833" w:rsidRPr="008D3541" w:rsidRDefault="00EC7C51" w:rsidP="008D3541">
            <w:pPr>
              <w:rPr>
                <w:lang w:val="en-US"/>
              </w:rPr>
            </w:pPr>
            <w:r>
              <w:rPr>
                <w:lang w:val="en-US"/>
              </w:rPr>
              <w:t>Nói chung về mọi người làm việc trong thư viện</w:t>
            </w:r>
          </w:p>
        </w:tc>
      </w:tr>
      <w:tr w:rsidR="00B94B8E" w:rsidRPr="008D3541" w14:paraId="4D2293EA" w14:textId="77777777" w:rsidTr="008D3541">
        <w:tc>
          <w:tcPr>
            <w:tcW w:w="763" w:type="dxa"/>
            <w:shd w:val="clear" w:color="auto" w:fill="auto"/>
          </w:tcPr>
          <w:p w14:paraId="2B7CA38F" w14:textId="77777777" w:rsidR="00B94B8E" w:rsidRDefault="00B94B8E" w:rsidP="008D3541">
            <w:pPr>
              <w:jc w:val="center"/>
              <w:rPr>
                <w:lang w:val="en-US"/>
              </w:rPr>
            </w:pPr>
            <w:r>
              <w:rPr>
                <w:lang w:val="en-US"/>
              </w:rPr>
              <w:t>3</w:t>
            </w:r>
          </w:p>
        </w:tc>
        <w:tc>
          <w:tcPr>
            <w:tcW w:w="3192" w:type="dxa"/>
            <w:shd w:val="clear" w:color="auto" w:fill="auto"/>
          </w:tcPr>
          <w:p w14:paraId="679B7E7D" w14:textId="77777777" w:rsidR="00B94B8E" w:rsidRPr="008D3541" w:rsidRDefault="00EC7C51" w:rsidP="008D3541">
            <w:pPr>
              <w:rPr>
                <w:lang w:val="en-US"/>
              </w:rPr>
            </w:pPr>
            <w:r>
              <w:rPr>
                <w:lang w:val="en-US"/>
              </w:rPr>
              <w:t>Thủ thư</w:t>
            </w:r>
          </w:p>
        </w:tc>
        <w:tc>
          <w:tcPr>
            <w:tcW w:w="5651" w:type="dxa"/>
            <w:shd w:val="clear" w:color="auto" w:fill="auto"/>
          </w:tcPr>
          <w:p w14:paraId="53505D92" w14:textId="77777777" w:rsidR="00B94B8E" w:rsidRPr="008D3541" w:rsidRDefault="00EC7C51" w:rsidP="008D3541">
            <w:pPr>
              <w:rPr>
                <w:lang w:val="en-US"/>
              </w:rPr>
            </w:pPr>
            <w:r>
              <w:rPr>
                <w:lang w:val="en-US"/>
              </w:rPr>
              <w:t>Là nhân viên thư viện ngồi tại khu tiếp khách của thư viện, tiếp nhận và xử lý những yêu cầu của độc giả</w:t>
            </w:r>
          </w:p>
        </w:tc>
      </w:tr>
      <w:tr w:rsidR="00B94B8E" w:rsidRPr="008D3541" w14:paraId="0BA5895C" w14:textId="77777777" w:rsidTr="008D3541">
        <w:tc>
          <w:tcPr>
            <w:tcW w:w="763" w:type="dxa"/>
            <w:shd w:val="clear" w:color="auto" w:fill="auto"/>
          </w:tcPr>
          <w:p w14:paraId="429144BC" w14:textId="77777777" w:rsidR="00B94B8E" w:rsidRDefault="00B94B8E" w:rsidP="008D3541">
            <w:pPr>
              <w:jc w:val="center"/>
              <w:rPr>
                <w:lang w:val="en-US"/>
              </w:rPr>
            </w:pPr>
            <w:r>
              <w:rPr>
                <w:lang w:val="en-US"/>
              </w:rPr>
              <w:t>4</w:t>
            </w:r>
          </w:p>
        </w:tc>
        <w:tc>
          <w:tcPr>
            <w:tcW w:w="3192" w:type="dxa"/>
            <w:shd w:val="clear" w:color="auto" w:fill="auto"/>
          </w:tcPr>
          <w:p w14:paraId="5A06BA22" w14:textId="77777777" w:rsidR="00B94B8E" w:rsidRPr="008D3541" w:rsidRDefault="00EC7C51" w:rsidP="008D3541">
            <w:pPr>
              <w:rPr>
                <w:lang w:val="en-US"/>
              </w:rPr>
            </w:pPr>
            <w:r>
              <w:rPr>
                <w:lang w:val="en-US"/>
              </w:rPr>
              <w:t>Quản lý</w:t>
            </w:r>
          </w:p>
        </w:tc>
        <w:tc>
          <w:tcPr>
            <w:tcW w:w="5651" w:type="dxa"/>
            <w:shd w:val="clear" w:color="auto" w:fill="auto"/>
          </w:tcPr>
          <w:p w14:paraId="4F1FA263" w14:textId="77777777" w:rsidR="00B94B8E" w:rsidRPr="008D3541" w:rsidRDefault="00EC7C51" w:rsidP="008D3541">
            <w:pPr>
              <w:rPr>
                <w:lang w:val="en-US"/>
              </w:rPr>
            </w:pPr>
            <w:r>
              <w:rPr>
                <w:lang w:val="en-US"/>
              </w:rPr>
              <w:t>Cấp bậc quản lý tại thư viện, làm những công tác quản lý hệ thống hoặc thống kê dữ liệu</w:t>
            </w:r>
          </w:p>
        </w:tc>
      </w:tr>
    </w:tbl>
    <w:p w14:paraId="68933648" w14:textId="77777777" w:rsidR="00A23833" w:rsidRDefault="00A23833" w:rsidP="00A23833">
      <w:pPr>
        <w:pStyle w:val="BodyText"/>
        <w:rPr>
          <w:lang w:val="en-US"/>
        </w:rPr>
      </w:pPr>
    </w:p>
    <w:p w14:paraId="72965A45" w14:textId="77777777" w:rsidR="00A23833" w:rsidRDefault="00A23833" w:rsidP="00A23833">
      <w:pPr>
        <w:pStyle w:val="Heading1"/>
        <w:spacing w:line="360" w:lineRule="auto"/>
        <w:jc w:val="both"/>
        <w:rPr>
          <w:lang w:val="en-US"/>
        </w:rPr>
      </w:pPr>
      <w:bookmarkStart w:id="7" w:name="_Toc44500230"/>
      <w:r>
        <w:rPr>
          <w:lang w:val="en-US"/>
        </w:rPr>
        <w:t>Danh sách các Use-case</w:t>
      </w:r>
      <w:bookmarkEnd w:id="7"/>
    </w:p>
    <w:tbl>
      <w:tblPr>
        <w:tblStyle w:val="GridTable1Light"/>
        <w:tblW w:w="9468" w:type="dxa"/>
        <w:tblLook w:val="04A0" w:firstRow="1" w:lastRow="0" w:firstColumn="1" w:lastColumn="0" w:noHBand="0" w:noVBand="1"/>
      </w:tblPr>
      <w:tblGrid>
        <w:gridCol w:w="670"/>
        <w:gridCol w:w="1976"/>
        <w:gridCol w:w="2306"/>
        <w:gridCol w:w="4516"/>
      </w:tblGrid>
      <w:tr w:rsidR="008E6B4A" w:rsidRPr="001B2A64" w14:paraId="1BDDE9B3" w14:textId="77777777" w:rsidTr="005E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2D8A0C11" w14:textId="77777777" w:rsidR="008E6B4A" w:rsidRPr="001B2A64" w:rsidRDefault="008E6B4A" w:rsidP="005E5E77">
            <w:pPr>
              <w:jc w:val="center"/>
              <w:rPr>
                <w:noProof/>
                <w:szCs w:val="24"/>
              </w:rPr>
            </w:pPr>
            <w:r w:rsidRPr="001B2A64">
              <w:rPr>
                <w:noProof/>
                <w:szCs w:val="24"/>
              </w:rPr>
              <w:t>STT</w:t>
            </w:r>
          </w:p>
        </w:tc>
        <w:tc>
          <w:tcPr>
            <w:tcW w:w="1976" w:type="dxa"/>
          </w:tcPr>
          <w:p w14:paraId="23FDB7AD"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Nhóm</w:t>
            </w:r>
          </w:p>
        </w:tc>
        <w:tc>
          <w:tcPr>
            <w:tcW w:w="2306" w:type="dxa"/>
          </w:tcPr>
          <w:p w14:paraId="577C36F9"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Tên chức năng</w:t>
            </w:r>
          </w:p>
        </w:tc>
        <w:tc>
          <w:tcPr>
            <w:tcW w:w="4516" w:type="dxa"/>
          </w:tcPr>
          <w:p w14:paraId="5355C11A"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Mô tả</w:t>
            </w:r>
          </w:p>
        </w:tc>
      </w:tr>
      <w:tr w:rsidR="008E6B4A" w:rsidRPr="001B2A64" w14:paraId="79A548D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B5B370B" w14:textId="77777777" w:rsidR="008E6B4A" w:rsidRPr="001C6661" w:rsidRDefault="008E6B4A" w:rsidP="005E5E77">
            <w:pPr>
              <w:jc w:val="center"/>
              <w:rPr>
                <w:noProof/>
                <w:szCs w:val="24"/>
                <w:lang w:val="en-US"/>
              </w:rPr>
            </w:pPr>
            <w:r>
              <w:rPr>
                <w:noProof/>
                <w:szCs w:val="24"/>
                <w:lang w:val="en-US"/>
              </w:rPr>
              <w:t>1</w:t>
            </w:r>
          </w:p>
        </w:tc>
        <w:tc>
          <w:tcPr>
            <w:tcW w:w="1976" w:type="dxa"/>
            <w:vMerge w:val="restart"/>
          </w:tcPr>
          <w:p w14:paraId="655B719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tài khoản</w:t>
            </w:r>
          </w:p>
        </w:tc>
        <w:tc>
          <w:tcPr>
            <w:tcW w:w="2306" w:type="dxa"/>
          </w:tcPr>
          <w:p w14:paraId="0022A5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nhập</w:t>
            </w:r>
          </w:p>
        </w:tc>
        <w:tc>
          <w:tcPr>
            <w:tcW w:w="4516" w:type="dxa"/>
          </w:tcPr>
          <w:p w14:paraId="4C2D1C5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 xml:space="preserve">Người </w:t>
            </w:r>
            <w:r w:rsidRPr="009114A2">
              <w:rPr>
                <w:noProof/>
                <w:szCs w:val="24"/>
              </w:rPr>
              <w:t>dùng đăng nhập vào hệ thống</w:t>
            </w:r>
          </w:p>
        </w:tc>
      </w:tr>
      <w:tr w:rsidR="008E6B4A" w:rsidRPr="001B2A64" w14:paraId="3EA272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E84568" w14:textId="77777777" w:rsidR="008E6B4A" w:rsidRPr="001C6661" w:rsidRDefault="008E6B4A" w:rsidP="005E5E77">
            <w:pPr>
              <w:jc w:val="center"/>
              <w:rPr>
                <w:noProof/>
                <w:szCs w:val="24"/>
                <w:lang w:val="en-US"/>
              </w:rPr>
            </w:pPr>
            <w:r>
              <w:rPr>
                <w:noProof/>
                <w:szCs w:val="24"/>
                <w:lang w:val="en-US"/>
              </w:rPr>
              <w:t>2</w:t>
            </w:r>
          </w:p>
        </w:tc>
        <w:tc>
          <w:tcPr>
            <w:tcW w:w="1976" w:type="dxa"/>
            <w:vMerge/>
          </w:tcPr>
          <w:p w14:paraId="6DBB96C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094FF2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xuất</w:t>
            </w:r>
          </w:p>
        </w:tc>
        <w:tc>
          <w:tcPr>
            <w:tcW w:w="4516" w:type="dxa"/>
          </w:tcPr>
          <w:p w14:paraId="7F0D5C7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Người dùng đăng xuất khỏi hệ thống</w:t>
            </w:r>
          </w:p>
        </w:tc>
      </w:tr>
      <w:tr w:rsidR="008E6B4A" w:rsidRPr="001B2A64" w14:paraId="2925878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90E22A8" w14:textId="77777777" w:rsidR="008E6B4A" w:rsidRPr="001C6661" w:rsidRDefault="008E6B4A" w:rsidP="005E5E77">
            <w:pPr>
              <w:jc w:val="center"/>
              <w:rPr>
                <w:noProof/>
                <w:szCs w:val="24"/>
                <w:lang w:val="en-US"/>
              </w:rPr>
            </w:pPr>
            <w:r>
              <w:rPr>
                <w:noProof/>
                <w:szCs w:val="24"/>
                <w:lang w:val="en-US"/>
              </w:rPr>
              <w:t>3</w:t>
            </w:r>
          </w:p>
        </w:tc>
        <w:tc>
          <w:tcPr>
            <w:tcW w:w="1976" w:type="dxa"/>
            <w:vMerge/>
          </w:tcPr>
          <w:p w14:paraId="2E5488A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val="restart"/>
          </w:tcPr>
          <w:p w14:paraId="7C0B782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Tạo tài khoản</w:t>
            </w:r>
          </w:p>
        </w:tc>
        <w:tc>
          <w:tcPr>
            <w:tcW w:w="4516" w:type="dxa"/>
          </w:tcPr>
          <w:p w14:paraId="5F0DA2A5"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Quản lý tạo tài khoản cho nhân viên</w:t>
            </w:r>
          </w:p>
        </w:tc>
      </w:tr>
      <w:tr w:rsidR="008E6B4A" w:rsidRPr="001B2A64" w14:paraId="20FB5E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FCE36D8" w14:textId="77777777" w:rsidR="008E6B4A" w:rsidRPr="005C3320" w:rsidRDefault="008E6B4A" w:rsidP="005E5E77">
            <w:pPr>
              <w:jc w:val="center"/>
              <w:rPr>
                <w:noProof/>
                <w:szCs w:val="24"/>
                <w:lang w:val="en-US"/>
              </w:rPr>
            </w:pPr>
            <w:r>
              <w:rPr>
                <w:noProof/>
                <w:szCs w:val="24"/>
                <w:lang w:val="en-US"/>
              </w:rPr>
              <w:t>4</w:t>
            </w:r>
          </w:p>
        </w:tc>
        <w:tc>
          <w:tcPr>
            <w:tcW w:w="1976" w:type="dxa"/>
            <w:vMerge/>
          </w:tcPr>
          <w:p w14:paraId="451AB14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tcPr>
          <w:p w14:paraId="2C10664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4516" w:type="dxa"/>
          </w:tcPr>
          <w:p w14:paraId="0C2FCDEB"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Thủ thư tạo tài khoản cho độc giả khi làm thẻ thư viện</w:t>
            </w:r>
          </w:p>
        </w:tc>
      </w:tr>
      <w:tr w:rsidR="008E6B4A" w:rsidRPr="001B2A64" w14:paraId="17F1C3FC" w14:textId="77777777" w:rsidTr="005E5E77">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667775E8" w14:textId="77777777" w:rsidR="008E6B4A" w:rsidRPr="001C6661" w:rsidRDefault="008E6B4A" w:rsidP="005E5E77">
            <w:pPr>
              <w:jc w:val="center"/>
              <w:rPr>
                <w:noProof/>
                <w:szCs w:val="24"/>
                <w:lang w:val="en-US"/>
              </w:rPr>
            </w:pPr>
            <w:r>
              <w:rPr>
                <w:noProof/>
                <w:szCs w:val="24"/>
                <w:lang w:val="en-US"/>
              </w:rPr>
              <w:t>5</w:t>
            </w:r>
          </w:p>
        </w:tc>
        <w:tc>
          <w:tcPr>
            <w:tcW w:w="1976" w:type="dxa"/>
            <w:vMerge/>
          </w:tcPr>
          <w:p w14:paraId="0FF3445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29259A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Khôi phục</w:t>
            </w:r>
            <w:r w:rsidRPr="001B2A64">
              <w:rPr>
                <w:noProof/>
                <w:szCs w:val="24"/>
              </w:rPr>
              <w:t xml:space="preserve"> mật khẩu</w:t>
            </w:r>
          </w:p>
        </w:tc>
        <w:tc>
          <w:tcPr>
            <w:tcW w:w="4516" w:type="dxa"/>
          </w:tcPr>
          <w:p w14:paraId="438672E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Lấy lại mật khẩu đã quên, tạo một mật khẩu mới</w:t>
            </w:r>
          </w:p>
        </w:tc>
      </w:tr>
      <w:tr w:rsidR="008E6B4A" w:rsidRPr="001B2A64" w14:paraId="6A36E6B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0F86567" w14:textId="77777777" w:rsidR="008E6B4A" w:rsidRPr="001C6661" w:rsidRDefault="008E6B4A" w:rsidP="005E5E77">
            <w:pPr>
              <w:jc w:val="center"/>
              <w:rPr>
                <w:noProof/>
                <w:szCs w:val="24"/>
                <w:lang w:val="en-US"/>
              </w:rPr>
            </w:pPr>
            <w:r>
              <w:rPr>
                <w:noProof/>
                <w:szCs w:val="24"/>
                <w:lang w:val="en-US"/>
              </w:rPr>
              <w:t>6</w:t>
            </w:r>
          </w:p>
        </w:tc>
        <w:tc>
          <w:tcPr>
            <w:tcW w:w="1976" w:type="dxa"/>
            <w:vMerge/>
          </w:tcPr>
          <w:p w14:paraId="4456E58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4AF4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Xoá tài khoản</w:t>
            </w:r>
          </w:p>
        </w:tc>
        <w:tc>
          <w:tcPr>
            <w:tcW w:w="4516" w:type="dxa"/>
          </w:tcPr>
          <w:p w14:paraId="63EF30F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tài khoản khỏi hệ thống</w:t>
            </w:r>
          </w:p>
        </w:tc>
      </w:tr>
      <w:tr w:rsidR="008E6B4A" w:rsidRPr="001B2A64" w14:paraId="6E53320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73E235E" w14:textId="77777777" w:rsidR="008E6B4A" w:rsidRPr="001C6661" w:rsidRDefault="008E6B4A" w:rsidP="005E5E77">
            <w:pPr>
              <w:jc w:val="center"/>
              <w:rPr>
                <w:noProof/>
                <w:szCs w:val="24"/>
                <w:lang w:val="en-US"/>
              </w:rPr>
            </w:pPr>
            <w:r>
              <w:rPr>
                <w:noProof/>
                <w:szCs w:val="24"/>
                <w:lang w:val="en-US"/>
              </w:rPr>
              <w:t>7</w:t>
            </w:r>
          </w:p>
        </w:tc>
        <w:tc>
          <w:tcPr>
            <w:tcW w:w="1976" w:type="dxa"/>
            <w:vMerge/>
          </w:tcPr>
          <w:p w14:paraId="05DFB70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27D2DE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Gia hạn tài khoản</w:t>
            </w:r>
          </w:p>
        </w:tc>
        <w:tc>
          <w:tcPr>
            <w:tcW w:w="4516" w:type="dxa"/>
          </w:tcPr>
          <w:p w14:paraId="4756F7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thời gian hoạt động cho tài khoản độc giả</w:t>
            </w:r>
          </w:p>
        </w:tc>
      </w:tr>
      <w:tr w:rsidR="008E6B4A" w:rsidRPr="001B2A64" w14:paraId="32343D9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8B25717" w14:textId="77777777" w:rsidR="008E6B4A" w:rsidRPr="001C6661" w:rsidRDefault="008E6B4A" w:rsidP="005E5E77">
            <w:pPr>
              <w:jc w:val="center"/>
              <w:rPr>
                <w:noProof/>
                <w:szCs w:val="24"/>
                <w:lang w:val="en-US"/>
              </w:rPr>
            </w:pPr>
            <w:r>
              <w:rPr>
                <w:noProof/>
                <w:szCs w:val="24"/>
                <w:lang w:val="en-US"/>
              </w:rPr>
              <w:t>8</w:t>
            </w:r>
          </w:p>
        </w:tc>
        <w:tc>
          <w:tcPr>
            <w:tcW w:w="1976" w:type="dxa"/>
            <w:vMerge/>
          </w:tcPr>
          <w:p w14:paraId="3CC3B1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A7397F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Sửa thông tin tài khoản</w:t>
            </w:r>
          </w:p>
        </w:tc>
        <w:tc>
          <w:tcPr>
            <w:tcW w:w="4516" w:type="dxa"/>
          </w:tcPr>
          <w:p w14:paraId="7F992BDA"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thông tin tài khoản, thông tin cá nhân chủ sở hữu tài khoản</w:t>
            </w:r>
          </w:p>
        </w:tc>
      </w:tr>
      <w:tr w:rsidR="008E6B4A" w:rsidRPr="001B2A64" w14:paraId="596D0C6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92B72D8" w14:textId="77777777" w:rsidR="008E6B4A" w:rsidRPr="001C6661" w:rsidRDefault="008E6B4A" w:rsidP="005E5E77">
            <w:pPr>
              <w:jc w:val="center"/>
              <w:rPr>
                <w:noProof/>
                <w:szCs w:val="24"/>
                <w:lang w:val="en-US"/>
              </w:rPr>
            </w:pPr>
            <w:r>
              <w:rPr>
                <w:noProof/>
                <w:szCs w:val="24"/>
                <w:lang w:val="en-US"/>
              </w:rPr>
              <w:t>9</w:t>
            </w:r>
          </w:p>
        </w:tc>
        <w:tc>
          <w:tcPr>
            <w:tcW w:w="1976" w:type="dxa"/>
            <w:vMerge/>
          </w:tcPr>
          <w:p w14:paraId="32E189A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6ACCE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đăng nhập</w:t>
            </w:r>
          </w:p>
        </w:tc>
        <w:tc>
          <w:tcPr>
            <w:tcW w:w="4516" w:type="dxa"/>
          </w:tcPr>
          <w:p w14:paraId="494439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đăng nhập</w:t>
            </w:r>
          </w:p>
        </w:tc>
      </w:tr>
      <w:tr w:rsidR="008E6B4A" w:rsidRPr="001B2A64" w14:paraId="7DF838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82D1CB" w14:textId="77777777" w:rsidR="008E6B4A" w:rsidRPr="001C6661" w:rsidRDefault="008E6B4A" w:rsidP="005E5E77">
            <w:pPr>
              <w:jc w:val="center"/>
              <w:rPr>
                <w:noProof/>
                <w:szCs w:val="24"/>
                <w:lang w:val="en-US"/>
              </w:rPr>
            </w:pPr>
            <w:r>
              <w:rPr>
                <w:noProof/>
                <w:szCs w:val="24"/>
                <w:lang w:val="en-US"/>
              </w:rPr>
              <w:t>10</w:t>
            </w:r>
          </w:p>
        </w:tc>
        <w:tc>
          <w:tcPr>
            <w:tcW w:w="1976" w:type="dxa"/>
            <w:vMerge/>
          </w:tcPr>
          <w:p w14:paraId="00B73FE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1C1F2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riêng</w:t>
            </w:r>
          </w:p>
        </w:tc>
        <w:tc>
          <w:tcPr>
            <w:tcW w:w="4516" w:type="dxa"/>
          </w:tcPr>
          <w:p w14:paraId="7EE3A32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cá nhân người sở hữu</w:t>
            </w:r>
          </w:p>
        </w:tc>
      </w:tr>
      <w:tr w:rsidR="008E6B4A" w:rsidRPr="001B2A64" w14:paraId="149BC6E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68DF107" w14:textId="77777777" w:rsidR="008E6B4A" w:rsidRPr="001C6661" w:rsidRDefault="008E6B4A" w:rsidP="005E5E77">
            <w:pPr>
              <w:jc w:val="center"/>
              <w:rPr>
                <w:noProof/>
                <w:szCs w:val="24"/>
                <w:lang w:val="en-US"/>
              </w:rPr>
            </w:pPr>
            <w:r>
              <w:rPr>
                <w:noProof/>
                <w:szCs w:val="24"/>
                <w:lang w:val="en-US"/>
              </w:rPr>
              <w:t>11</w:t>
            </w:r>
          </w:p>
        </w:tc>
        <w:tc>
          <w:tcPr>
            <w:tcW w:w="1976" w:type="dxa"/>
            <w:vMerge w:val="restart"/>
          </w:tcPr>
          <w:p w14:paraId="7E64657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đầu sách</w:t>
            </w:r>
          </w:p>
        </w:tc>
        <w:tc>
          <w:tcPr>
            <w:tcW w:w="2306" w:type="dxa"/>
          </w:tcPr>
          <w:p w14:paraId="6C94A0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thông tin sách</w:t>
            </w:r>
          </w:p>
        </w:tc>
        <w:tc>
          <w:tcPr>
            <w:tcW w:w="4516" w:type="dxa"/>
          </w:tcPr>
          <w:p w14:paraId="1CD78F2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thông tin đầu sách mới vào hệ thống</w:t>
            </w:r>
          </w:p>
        </w:tc>
      </w:tr>
      <w:tr w:rsidR="008E6B4A" w:rsidRPr="001B2A64" w14:paraId="3C8B519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72954F2" w14:textId="77777777" w:rsidR="008E6B4A" w:rsidRPr="001C6661" w:rsidRDefault="008E6B4A" w:rsidP="005E5E77">
            <w:pPr>
              <w:jc w:val="center"/>
              <w:rPr>
                <w:noProof/>
                <w:szCs w:val="24"/>
                <w:lang w:val="en-US"/>
              </w:rPr>
            </w:pPr>
            <w:r>
              <w:rPr>
                <w:noProof/>
                <w:szCs w:val="24"/>
                <w:lang w:val="en-US"/>
              </w:rPr>
              <w:t>12</w:t>
            </w:r>
          </w:p>
        </w:tc>
        <w:tc>
          <w:tcPr>
            <w:tcW w:w="1976" w:type="dxa"/>
            <w:vMerge/>
          </w:tcPr>
          <w:p w14:paraId="47AC8C0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84A04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Chỉnh sửa thông tin sách</w:t>
            </w:r>
          </w:p>
        </w:tc>
        <w:tc>
          <w:tcPr>
            <w:tcW w:w="4516" w:type="dxa"/>
          </w:tcPr>
          <w:p w14:paraId="180616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đầu sách đang có sẵn trong hệ thống</w:t>
            </w:r>
          </w:p>
        </w:tc>
      </w:tr>
      <w:tr w:rsidR="008E6B4A" w:rsidRPr="001B2A64" w14:paraId="2BF6E54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C50B41" w14:textId="77777777" w:rsidR="008E6B4A" w:rsidRPr="001C6661" w:rsidRDefault="008E6B4A" w:rsidP="005E5E77">
            <w:pPr>
              <w:jc w:val="center"/>
              <w:rPr>
                <w:noProof/>
                <w:szCs w:val="24"/>
                <w:lang w:val="en-US"/>
              </w:rPr>
            </w:pPr>
            <w:r>
              <w:rPr>
                <w:noProof/>
                <w:szCs w:val="24"/>
                <w:lang w:val="en-US"/>
              </w:rPr>
              <w:t>13</w:t>
            </w:r>
          </w:p>
        </w:tc>
        <w:tc>
          <w:tcPr>
            <w:tcW w:w="1976" w:type="dxa"/>
            <w:vMerge/>
          </w:tcPr>
          <w:p w14:paraId="6D4DA5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6DEF74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w:t>
            </w:r>
          </w:p>
        </w:tc>
        <w:tc>
          <w:tcPr>
            <w:tcW w:w="4516" w:type="dxa"/>
          </w:tcPr>
          <w:p w14:paraId="42C21D9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(tên tiếng việt được ưu tiên trước)</w:t>
            </w:r>
          </w:p>
        </w:tc>
      </w:tr>
      <w:tr w:rsidR="008E6B4A" w:rsidRPr="001B2A64" w14:paraId="7A95081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C7AFF0" w14:textId="77777777" w:rsidR="008E6B4A" w:rsidRPr="001C6661" w:rsidRDefault="008E6B4A" w:rsidP="005E5E77">
            <w:pPr>
              <w:jc w:val="center"/>
              <w:rPr>
                <w:noProof/>
                <w:szCs w:val="24"/>
                <w:lang w:val="en-US"/>
              </w:rPr>
            </w:pPr>
            <w:r>
              <w:rPr>
                <w:noProof/>
                <w:szCs w:val="24"/>
                <w:lang w:val="en-US"/>
              </w:rPr>
              <w:t>14</w:t>
            </w:r>
          </w:p>
        </w:tc>
        <w:tc>
          <w:tcPr>
            <w:tcW w:w="1976" w:type="dxa"/>
            <w:vMerge/>
          </w:tcPr>
          <w:p w14:paraId="3CB5526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327B09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mã ISBN</w:t>
            </w:r>
          </w:p>
        </w:tc>
        <w:tc>
          <w:tcPr>
            <w:tcW w:w="4516" w:type="dxa"/>
          </w:tcPr>
          <w:p w14:paraId="74AF0D1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mã quy định sách quốc tế ISBN</w:t>
            </w:r>
          </w:p>
        </w:tc>
      </w:tr>
      <w:tr w:rsidR="00740F21" w:rsidRPr="001B2A64" w14:paraId="482F21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E55782D" w14:textId="4158F046" w:rsidR="00740F21" w:rsidRDefault="00740F21" w:rsidP="005E5E77">
            <w:pPr>
              <w:jc w:val="center"/>
              <w:rPr>
                <w:noProof/>
                <w:szCs w:val="24"/>
                <w:lang w:val="en-US"/>
              </w:rPr>
            </w:pPr>
            <w:r>
              <w:rPr>
                <w:noProof/>
                <w:szCs w:val="24"/>
                <w:lang w:val="en-US"/>
              </w:rPr>
              <w:t>15</w:t>
            </w:r>
          </w:p>
        </w:tc>
        <w:tc>
          <w:tcPr>
            <w:tcW w:w="1976" w:type="dxa"/>
            <w:vMerge/>
          </w:tcPr>
          <w:p w14:paraId="1FF01451" w14:textId="77777777" w:rsidR="00740F21" w:rsidRPr="001B2A64" w:rsidRDefault="00740F21"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8482338" w14:textId="67E8C4A3" w:rsidR="00740F21" w:rsidRP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 theo mã sách</w:t>
            </w:r>
          </w:p>
        </w:tc>
        <w:tc>
          <w:tcPr>
            <w:tcW w:w="4516" w:type="dxa"/>
          </w:tcPr>
          <w:p w14:paraId="627BF33C" w14:textId="6482CCED" w:rsid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tinh theo mã sách</w:t>
            </w:r>
          </w:p>
        </w:tc>
      </w:tr>
      <w:tr w:rsidR="008E6B4A" w:rsidRPr="001B2A64" w14:paraId="7499C9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6415C6" w14:textId="77777777" w:rsidR="008E6B4A" w:rsidRPr="001C6661" w:rsidRDefault="008E6B4A" w:rsidP="005E5E77">
            <w:pPr>
              <w:jc w:val="center"/>
              <w:rPr>
                <w:noProof/>
                <w:szCs w:val="24"/>
                <w:lang w:val="en-US"/>
              </w:rPr>
            </w:pPr>
            <w:r>
              <w:rPr>
                <w:noProof/>
                <w:szCs w:val="24"/>
                <w:lang w:val="en-US"/>
              </w:rPr>
              <w:t>16</w:t>
            </w:r>
          </w:p>
        </w:tc>
        <w:tc>
          <w:tcPr>
            <w:tcW w:w="1976" w:type="dxa"/>
            <w:vMerge/>
          </w:tcPr>
          <w:p w14:paraId="14A4286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8AF626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 tác giả</w:t>
            </w:r>
          </w:p>
        </w:tc>
        <w:tc>
          <w:tcPr>
            <w:tcW w:w="4516" w:type="dxa"/>
          </w:tcPr>
          <w:p w14:paraId="7B5E882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tác giả (ưu tiên nghệ danh nếu có)</w:t>
            </w:r>
          </w:p>
        </w:tc>
      </w:tr>
      <w:tr w:rsidR="008E6B4A" w:rsidRPr="001B2A64" w14:paraId="29C9885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AE69A98" w14:textId="77777777" w:rsidR="008E6B4A" w:rsidRPr="001C6661" w:rsidRDefault="008E6B4A" w:rsidP="005E5E77">
            <w:pPr>
              <w:jc w:val="center"/>
              <w:rPr>
                <w:noProof/>
                <w:szCs w:val="24"/>
                <w:lang w:val="en-US"/>
              </w:rPr>
            </w:pPr>
            <w:r>
              <w:rPr>
                <w:noProof/>
                <w:szCs w:val="24"/>
                <w:lang w:val="en-US"/>
              </w:rPr>
              <w:t>17</w:t>
            </w:r>
          </w:p>
        </w:tc>
        <w:tc>
          <w:tcPr>
            <w:tcW w:w="1976" w:type="dxa"/>
            <w:vMerge/>
          </w:tcPr>
          <w:p w14:paraId="0BC58F2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511FED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nhà xuất bản</w:t>
            </w:r>
          </w:p>
        </w:tc>
        <w:tc>
          <w:tcPr>
            <w:tcW w:w="4516" w:type="dxa"/>
          </w:tcPr>
          <w:p w14:paraId="0E6A945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nhà xuất bản</w:t>
            </w:r>
          </w:p>
        </w:tc>
      </w:tr>
      <w:tr w:rsidR="008E6B4A" w:rsidRPr="001B2A64" w14:paraId="07B93B6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80A7C2" w14:textId="77777777" w:rsidR="008E6B4A" w:rsidRPr="001C6661" w:rsidRDefault="008E6B4A" w:rsidP="005E5E77">
            <w:pPr>
              <w:jc w:val="center"/>
              <w:rPr>
                <w:noProof/>
                <w:szCs w:val="24"/>
                <w:lang w:val="en-US"/>
              </w:rPr>
            </w:pPr>
            <w:r>
              <w:rPr>
                <w:noProof/>
                <w:szCs w:val="24"/>
                <w:lang w:val="en-US"/>
              </w:rPr>
              <w:t>18</w:t>
            </w:r>
          </w:p>
        </w:tc>
        <w:tc>
          <w:tcPr>
            <w:tcW w:w="1976" w:type="dxa"/>
            <w:vMerge/>
          </w:tcPr>
          <w:p w14:paraId="69B086C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2E8CA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năm xuất bản</w:t>
            </w:r>
          </w:p>
        </w:tc>
        <w:tc>
          <w:tcPr>
            <w:tcW w:w="4516" w:type="dxa"/>
          </w:tcPr>
          <w:p w14:paraId="78D7BEA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năm sách được xuất bản (hoặc là tái xuất bản)</w:t>
            </w:r>
          </w:p>
        </w:tc>
      </w:tr>
      <w:tr w:rsidR="008E6B4A" w:rsidRPr="001B2A64" w14:paraId="4E5DBC6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827825A" w14:textId="77777777" w:rsidR="008E6B4A" w:rsidRPr="001C6661" w:rsidRDefault="008E6B4A" w:rsidP="005E5E77">
            <w:pPr>
              <w:jc w:val="center"/>
              <w:rPr>
                <w:noProof/>
                <w:szCs w:val="24"/>
                <w:lang w:val="en-US"/>
              </w:rPr>
            </w:pPr>
            <w:r>
              <w:rPr>
                <w:noProof/>
                <w:szCs w:val="24"/>
                <w:lang w:val="en-US"/>
              </w:rPr>
              <w:t>19</w:t>
            </w:r>
          </w:p>
        </w:tc>
        <w:tc>
          <w:tcPr>
            <w:tcW w:w="1976" w:type="dxa"/>
            <w:vMerge/>
          </w:tcPr>
          <w:p w14:paraId="4EC0A48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F7526E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thể loại</w:t>
            </w:r>
          </w:p>
        </w:tc>
        <w:tc>
          <w:tcPr>
            <w:tcW w:w="4516" w:type="dxa"/>
          </w:tcPr>
          <w:p w14:paraId="5C629E3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thể loại sách</w:t>
            </w:r>
          </w:p>
        </w:tc>
      </w:tr>
      <w:tr w:rsidR="008E6B4A" w:rsidRPr="001B2A64" w14:paraId="1CE4587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120D10" w14:textId="77777777" w:rsidR="008E6B4A" w:rsidRPr="001C6661" w:rsidRDefault="008E6B4A" w:rsidP="005E5E77">
            <w:pPr>
              <w:jc w:val="center"/>
              <w:rPr>
                <w:noProof/>
                <w:szCs w:val="24"/>
                <w:lang w:val="en-US"/>
              </w:rPr>
            </w:pPr>
            <w:r>
              <w:rPr>
                <w:noProof/>
                <w:szCs w:val="24"/>
                <w:lang w:val="en-US"/>
              </w:rPr>
              <w:lastRenderedPageBreak/>
              <w:t>20</w:t>
            </w:r>
          </w:p>
        </w:tc>
        <w:tc>
          <w:tcPr>
            <w:tcW w:w="1976" w:type="dxa"/>
            <w:vMerge/>
          </w:tcPr>
          <w:p w14:paraId="388C27D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3E1DEF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Xem danh sách</w:t>
            </w:r>
            <w:r>
              <w:rPr>
                <w:noProof/>
                <w:szCs w:val="24"/>
                <w:lang w:val="en-US"/>
              </w:rPr>
              <w:t xml:space="preserve"> các</w:t>
            </w:r>
            <w:r w:rsidRPr="001B2A64">
              <w:rPr>
                <w:noProof/>
                <w:szCs w:val="24"/>
              </w:rPr>
              <w:t xml:space="preserve"> sách theo thông tin sách</w:t>
            </w:r>
          </w:p>
        </w:tc>
        <w:tc>
          <w:tcPr>
            <w:tcW w:w="4516" w:type="dxa"/>
          </w:tcPr>
          <w:p w14:paraId="3B3289F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sách đang theo thông tin đầu sách</w:t>
            </w:r>
          </w:p>
        </w:tc>
      </w:tr>
      <w:tr w:rsidR="008E6B4A" w:rsidRPr="001B2A64" w14:paraId="70E1A8E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F23D2B4" w14:textId="77777777" w:rsidR="008E6B4A" w:rsidRDefault="008E6B4A" w:rsidP="005E5E77">
            <w:pPr>
              <w:jc w:val="center"/>
              <w:rPr>
                <w:noProof/>
                <w:szCs w:val="24"/>
                <w:lang w:val="en-US"/>
              </w:rPr>
            </w:pPr>
            <w:r>
              <w:rPr>
                <w:noProof/>
                <w:szCs w:val="24"/>
                <w:lang w:val="en-US"/>
              </w:rPr>
              <w:t>21</w:t>
            </w:r>
          </w:p>
        </w:tc>
        <w:tc>
          <w:tcPr>
            <w:tcW w:w="1976" w:type="dxa"/>
            <w:vMerge/>
          </w:tcPr>
          <w:p w14:paraId="1C574A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BC024D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chi tiết một thông tin đầu sách</w:t>
            </w:r>
          </w:p>
        </w:tc>
        <w:tc>
          <w:tcPr>
            <w:tcW w:w="4516" w:type="dxa"/>
          </w:tcPr>
          <w:p w14:paraId="755249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các thông tin chi tiết của một đầu sách</w:t>
            </w:r>
          </w:p>
        </w:tc>
      </w:tr>
      <w:tr w:rsidR="008E6B4A" w:rsidRPr="001B2A64" w14:paraId="4DFE8E2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C194FCE" w14:textId="77777777" w:rsidR="008E6B4A" w:rsidRPr="001C6661" w:rsidRDefault="008E6B4A" w:rsidP="005E5E77">
            <w:pPr>
              <w:jc w:val="center"/>
              <w:rPr>
                <w:noProof/>
                <w:szCs w:val="24"/>
                <w:lang w:val="en-US"/>
              </w:rPr>
            </w:pPr>
            <w:r>
              <w:rPr>
                <w:noProof/>
                <w:szCs w:val="24"/>
                <w:lang w:val="en-US"/>
              </w:rPr>
              <w:t>22</w:t>
            </w:r>
          </w:p>
        </w:tc>
        <w:tc>
          <w:tcPr>
            <w:tcW w:w="1976" w:type="dxa"/>
            <w:vMerge/>
          </w:tcPr>
          <w:p w14:paraId="121759F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4E43C0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được xem mượn nhiều nhất</w:t>
            </w:r>
          </w:p>
        </w:tc>
        <w:tc>
          <w:tcPr>
            <w:tcW w:w="4516" w:type="dxa"/>
          </w:tcPr>
          <w:p w14:paraId="62E0328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được mượn nhiều nhất trong tháng trước sẽ được hiển thị ở trang chủ</w:t>
            </w:r>
          </w:p>
        </w:tc>
      </w:tr>
      <w:tr w:rsidR="008E6B4A" w:rsidRPr="001B2A64" w14:paraId="7E209BE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9F46DB" w14:textId="77777777" w:rsidR="008E6B4A" w:rsidRPr="001C6661" w:rsidRDefault="008E6B4A" w:rsidP="005E5E77">
            <w:pPr>
              <w:jc w:val="center"/>
              <w:rPr>
                <w:noProof/>
                <w:szCs w:val="24"/>
                <w:lang w:val="en-US"/>
              </w:rPr>
            </w:pPr>
            <w:r>
              <w:rPr>
                <w:noProof/>
                <w:szCs w:val="24"/>
                <w:lang w:val="en-US"/>
              </w:rPr>
              <w:t>23</w:t>
            </w:r>
          </w:p>
        </w:tc>
        <w:tc>
          <w:tcPr>
            <w:tcW w:w="1976" w:type="dxa"/>
            <w:vMerge/>
          </w:tcPr>
          <w:p w14:paraId="2E6E02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D58F7B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mới về</w:t>
            </w:r>
          </w:p>
        </w:tc>
        <w:tc>
          <w:tcPr>
            <w:tcW w:w="4516" w:type="dxa"/>
          </w:tcPr>
          <w:p w14:paraId="6922FBB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mới về sẽ được hiển thị ở trang chủ</w:t>
            </w:r>
          </w:p>
        </w:tc>
      </w:tr>
      <w:tr w:rsidR="008E6B4A" w:rsidRPr="001B2A64" w14:paraId="53A9CE3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40B1FF4" w14:textId="77777777" w:rsidR="008E6B4A" w:rsidRPr="001C6661" w:rsidRDefault="008E6B4A" w:rsidP="005E5E77">
            <w:pPr>
              <w:jc w:val="center"/>
              <w:rPr>
                <w:noProof/>
                <w:szCs w:val="24"/>
                <w:lang w:val="en-US"/>
              </w:rPr>
            </w:pPr>
            <w:r>
              <w:rPr>
                <w:noProof/>
                <w:szCs w:val="24"/>
                <w:lang w:val="en-US"/>
              </w:rPr>
              <w:t>24</w:t>
            </w:r>
          </w:p>
        </w:tc>
        <w:tc>
          <w:tcPr>
            <w:tcW w:w="1976" w:type="dxa"/>
            <w:vMerge w:val="restart"/>
          </w:tcPr>
          <w:p w14:paraId="79D59E7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sách</w:t>
            </w:r>
          </w:p>
        </w:tc>
        <w:tc>
          <w:tcPr>
            <w:tcW w:w="2306" w:type="dxa"/>
          </w:tcPr>
          <w:p w14:paraId="132E333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sách mới (nhập sách)</w:t>
            </w:r>
          </w:p>
        </w:tc>
        <w:tc>
          <w:tcPr>
            <w:tcW w:w="4516" w:type="dxa"/>
          </w:tcPr>
          <w:p w14:paraId="6E6FD77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số lượng sách nhất định các đầu sách đã có trong hệ thống</w:t>
            </w:r>
          </w:p>
        </w:tc>
      </w:tr>
      <w:tr w:rsidR="008E6B4A" w:rsidRPr="001B2A64" w14:paraId="07674E44"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457FF40" w14:textId="77777777" w:rsidR="008E6B4A" w:rsidRPr="001C6661" w:rsidRDefault="008E6B4A" w:rsidP="005E5E77">
            <w:pPr>
              <w:jc w:val="center"/>
              <w:rPr>
                <w:noProof/>
                <w:szCs w:val="24"/>
                <w:lang w:val="en-US"/>
              </w:rPr>
            </w:pPr>
            <w:r>
              <w:rPr>
                <w:noProof/>
                <w:szCs w:val="24"/>
                <w:lang w:val="en-US"/>
              </w:rPr>
              <w:t>25</w:t>
            </w:r>
          </w:p>
        </w:tc>
        <w:tc>
          <w:tcPr>
            <w:tcW w:w="1976" w:type="dxa"/>
            <w:vMerge/>
          </w:tcPr>
          <w:p w14:paraId="2EE7FE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5244CE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Xóa sách (thanh lý sách cũ)</w:t>
            </w:r>
          </w:p>
        </w:tc>
        <w:tc>
          <w:tcPr>
            <w:tcW w:w="4516" w:type="dxa"/>
          </w:tcPr>
          <w:p w14:paraId="2CA66B1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sách khỏi hệ thống (do hư hỏng hoặc thanh lý)</w:t>
            </w:r>
          </w:p>
        </w:tc>
      </w:tr>
      <w:tr w:rsidR="008E6B4A" w:rsidRPr="001B2A64" w14:paraId="6485FA8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1323250" w14:textId="77777777" w:rsidR="008E6B4A" w:rsidRPr="001C6661" w:rsidRDefault="008E6B4A" w:rsidP="005E5E77">
            <w:pPr>
              <w:jc w:val="center"/>
              <w:rPr>
                <w:noProof/>
                <w:szCs w:val="24"/>
                <w:lang w:val="en-US"/>
              </w:rPr>
            </w:pPr>
            <w:r>
              <w:rPr>
                <w:noProof/>
                <w:szCs w:val="24"/>
                <w:lang w:val="en-US"/>
              </w:rPr>
              <w:t>26</w:t>
            </w:r>
          </w:p>
        </w:tc>
        <w:tc>
          <w:tcPr>
            <w:tcW w:w="1976" w:type="dxa"/>
            <w:vMerge/>
          </w:tcPr>
          <w:p w14:paraId="1DC0F5F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EA8C27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trạng thái</w:t>
            </w:r>
          </w:p>
        </w:tc>
        <w:tc>
          <w:tcPr>
            <w:tcW w:w="4516" w:type="dxa"/>
          </w:tcPr>
          <w:p w14:paraId="7B39693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mã sách theo trạng thái (cho mượn/sẵn sàng/bị hủy)</w:t>
            </w:r>
          </w:p>
        </w:tc>
      </w:tr>
      <w:tr w:rsidR="008E6B4A" w:rsidRPr="001B2A64" w14:paraId="7237564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2E82891" w14:textId="77777777" w:rsidR="008E6B4A" w:rsidRPr="001C6661" w:rsidRDefault="008E6B4A" w:rsidP="005E5E77">
            <w:pPr>
              <w:jc w:val="center"/>
              <w:rPr>
                <w:noProof/>
                <w:szCs w:val="24"/>
                <w:lang w:val="en-US"/>
              </w:rPr>
            </w:pPr>
            <w:r>
              <w:rPr>
                <w:noProof/>
                <w:szCs w:val="24"/>
                <w:lang w:val="en-US"/>
              </w:rPr>
              <w:t>27</w:t>
            </w:r>
          </w:p>
        </w:tc>
        <w:tc>
          <w:tcPr>
            <w:tcW w:w="1976" w:type="dxa"/>
            <w:vMerge/>
          </w:tcPr>
          <w:p w14:paraId="1F69064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B220C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mã thư viện</w:t>
            </w:r>
          </w:p>
        </w:tc>
        <w:tc>
          <w:tcPr>
            <w:tcW w:w="4516" w:type="dxa"/>
          </w:tcPr>
          <w:p w14:paraId="0434A1F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sách theo mã thư viện</w:t>
            </w:r>
          </w:p>
        </w:tc>
      </w:tr>
      <w:tr w:rsidR="008E6B4A" w:rsidRPr="001B2A64" w14:paraId="1E8139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F4D24E" w14:textId="77777777" w:rsidR="008E6B4A" w:rsidRPr="001C6661" w:rsidRDefault="008E6B4A" w:rsidP="005E5E77">
            <w:pPr>
              <w:jc w:val="center"/>
              <w:rPr>
                <w:noProof/>
                <w:szCs w:val="24"/>
                <w:lang w:val="en-US"/>
              </w:rPr>
            </w:pPr>
            <w:r>
              <w:rPr>
                <w:noProof/>
                <w:szCs w:val="24"/>
                <w:lang w:val="en-US"/>
              </w:rPr>
              <w:t>28</w:t>
            </w:r>
          </w:p>
        </w:tc>
        <w:tc>
          <w:tcPr>
            <w:tcW w:w="1976" w:type="dxa"/>
            <w:vMerge/>
          </w:tcPr>
          <w:p w14:paraId="7E34DA5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CA8496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tên người mượn</w:t>
            </w:r>
          </w:p>
        </w:tc>
        <w:tc>
          <w:tcPr>
            <w:tcW w:w="4516" w:type="dxa"/>
          </w:tcPr>
          <w:p w14:paraId="6F15483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id được nhập vào</w:t>
            </w:r>
          </w:p>
        </w:tc>
      </w:tr>
      <w:tr w:rsidR="008E6B4A" w:rsidRPr="001B2A64" w14:paraId="71F276E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E789ED8" w14:textId="77777777" w:rsidR="008E6B4A" w:rsidRPr="001C6661" w:rsidRDefault="008E6B4A" w:rsidP="005E5E77">
            <w:pPr>
              <w:jc w:val="center"/>
              <w:rPr>
                <w:noProof/>
                <w:szCs w:val="24"/>
                <w:lang w:val="en-US"/>
              </w:rPr>
            </w:pPr>
            <w:r>
              <w:rPr>
                <w:noProof/>
                <w:szCs w:val="24"/>
                <w:lang w:val="en-US"/>
              </w:rPr>
              <w:t>29</w:t>
            </w:r>
          </w:p>
        </w:tc>
        <w:tc>
          <w:tcPr>
            <w:tcW w:w="1976" w:type="dxa"/>
            <w:vMerge/>
          </w:tcPr>
          <w:p w14:paraId="54729C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BF3B11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Tìm kiếm sách theo ID người mượn</w:t>
            </w:r>
          </w:p>
        </w:tc>
        <w:tc>
          <w:tcPr>
            <w:tcW w:w="4516" w:type="dxa"/>
          </w:tcPr>
          <w:p w14:paraId="5EDD7C3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tên được nhập vào</w:t>
            </w:r>
          </w:p>
        </w:tc>
      </w:tr>
      <w:tr w:rsidR="008E6B4A" w:rsidRPr="001B2A64" w14:paraId="4F6D0C8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C7AB71" w14:textId="77777777" w:rsidR="008E6B4A" w:rsidRPr="001C6661" w:rsidRDefault="008E6B4A" w:rsidP="005E5E77">
            <w:pPr>
              <w:jc w:val="center"/>
              <w:rPr>
                <w:noProof/>
                <w:szCs w:val="24"/>
                <w:lang w:val="en-US"/>
              </w:rPr>
            </w:pPr>
            <w:r>
              <w:rPr>
                <w:noProof/>
                <w:szCs w:val="24"/>
                <w:lang w:val="en-US"/>
              </w:rPr>
              <w:t>30</w:t>
            </w:r>
          </w:p>
        </w:tc>
        <w:tc>
          <w:tcPr>
            <w:tcW w:w="1976" w:type="dxa"/>
            <w:vMerge/>
          </w:tcPr>
          <w:p w14:paraId="70090B4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601AA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mượn sách</w:t>
            </w:r>
          </w:p>
        </w:tc>
        <w:tc>
          <w:tcPr>
            <w:tcW w:w="4516" w:type="dxa"/>
          </w:tcPr>
          <w:p w14:paraId="28F80F3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mượn sách</w:t>
            </w:r>
          </w:p>
        </w:tc>
      </w:tr>
      <w:tr w:rsidR="008E6B4A" w:rsidRPr="001B2A64" w14:paraId="52FD18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5862C1A" w14:textId="77777777" w:rsidR="008E6B4A" w:rsidRPr="001C6661" w:rsidRDefault="008E6B4A" w:rsidP="005E5E77">
            <w:pPr>
              <w:jc w:val="center"/>
              <w:rPr>
                <w:noProof/>
                <w:szCs w:val="24"/>
                <w:lang w:val="en-US"/>
              </w:rPr>
            </w:pPr>
            <w:r>
              <w:rPr>
                <w:noProof/>
                <w:szCs w:val="24"/>
                <w:lang w:val="en-US"/>
              </w:rPr>
              <w:t>31</w:t>
            </w:r>
          </w:p>
        </w:tc>
        <w:tc>
          <w:tcPr>
            <w:tcW w:w="1976" w:type="dxa"/>
            <w:vMerge/>
          </w:tcPr>
          <w:p w14:paraId="2756967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FD850B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trả sách</w:t>
            </w:r>
          </w:p>
        </w:tc>
        <w:tc>
          <w:tcPr>
            <w:tcW w:w="4516" w:type="dxa"/>
          </w:tcPr>
          <w:p w14:paraId="689C65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trả sách</w:t>
            </w:r>
          </w:p>
        </w:tc>
      </w:tr>
      <w:tr w:rsidR="008E6B4A" w:rsidRPr="001B2A64" w14:paraId="12D6265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2A0821E" w14:textId="77777777" w:rsidR="008E6B4A" w:rsidRPr="001C6661" w:rsidRDefault="008E6B4A" w:rsidP="005E5E77">
            <w:pPr>
              <w:jc w:val="center"/>
              <w:rPr>
                <w:noProof/>
                <w:szCs w:val="24"/>
                <w:lang w:val="en-US"/>
              </w:rPr>
            </w:pPr>
            <w:r>
              <w:rPr>
                <w:noProof/>
                <w:szCs w:val="24"/>
                <w:lang w:val="en-US"/>
              </w:rPr>
              <w:t>32</w:t>
            </w:r>
          </w:p>
        </w:tc>
        <w:tc>
          <w:tcPr>
            <w:tcW w:w="1976" w:type="dxa"/>
            <w:vMerge/>
          </w:tcPr>
          <w:p w14:paraId="72ACA08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39716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đền sách</w:t>
            </w:r>
          </w:p>
        </w:tc>
        <w:tc>
          <w:tcPr>
            <w:tcW w:w="4516" w:type="dxa"/>
          </w:tcPr>
          <w:p w14:paraId="3648684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đền trả lại sách đã mất</w:t>
            </w:r>
          </w:p>
        </w:tc>
      </w:tr>
      <w:tr w:rsidR="008E6B4A" w:rsidRPr="001B2A64" w14:paraId="0806308D"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C89C5AD" w14:textId="77777777" w:rsidR="008E6B4A" w:rsidRPr="001C6661" w:rsidRDefault="008E6B4A" w:rsidP="005E5E77">
            <w:pPr>
              <w:jc w:val="center"/>
              <w:rPr>
                <w:noProof/>
                <w:szCs w:val="24"/>
                <w:lang w:val="en-US"/>
              </w:rPr>
            </w:pPr>
            <w:r>
              <w:rPr>
                <w:noProof/>
                <w:szCs w:val="24"/>
                <w:lang w:val="en-US"/>
              </w:rPr>
              <w:t>33</w:t>
            </w:r>
          </w:p>
        </w:tc>
        <w:tc>
          <w:tcPr>
            <w:tcW w:w="1976" w:type="dxa"/>
            <w:vMerge w:val="restart"/>
          </w:tcPr>
          <w:p w14:paraId="0C7151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độc giả</w:t>
            </w:r>
          </w:p>
        </w:tc>
        <w:tc>
          <w:tcPr>
            <w:tcW w:w="2306" w:type="dxa"/>
          </w:tcPr>
          <w:p w14:paraId="7243B7D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tên sách</w:t>
            </w:r>
          </w:p>
        </w:tc>
        <w:tc>
          <w:tcPr>
            <w:tcW w:w="4516" w:type="dxa"/>
          </w:tcPr>
          <w:p w14:paraId="2AF15993"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tên sách đang mượn</w:t>
            </w:r>
          </w:p>
        </w:tc>
      </w:tr>
      <w:tr w:rsidR="008E6B4A" w:rsidRPr="001B2A64" w14:paraId="6700416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0814405" w14:textId="77777777" w:rsidR="008E6B4A" w:rsidRPr="001C6661" w:rsidRDefault="008E6B4A" w:rsidP="005E5E77">
            <w:pPr>
              <w:jc w:val="center"/>
              <w:rPr>
                <w:noProof/>
                <w:szCs w:val="24"/>
                <w:lang w:val="en-US"/>
              </w:rPr>
            </w:pPr>
            <w:r>
              <w:rPr>
                <w:noProof/>
                <w:szCs w:val="24"/>
                <w:lang w:val="en-US"/>
              </w:rPr>
              <w:t>34</w:t>
            </w:r>
          </w:p>
        </w:tc>
        <w:tc>
          <w:tcPr>
            <w:tcW w:w="1976" w:type="dxa"/>
            <w:vMerge/>
          </w:tcPr>
          <w:p w14:paraId="2A1B79D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B1EE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ISBN</w:t>
            </w:r>
          </w:p>
        </w:tc>
        <w:tc>
          <w:tcPr>
            <w:tcW w:w="4516" w:type="dxa"/>
          </w:tcPr>
          <w:p w14:paraId="6C3C79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ISBN của sách đang mượn</w:t>
            </w:r>
          </w:p>
        </w:tc>
      </w:tr>
      <w:tr w:rsidR="008E6B4A" w:rsidRPr="001B2A64" w14:paraId="41EE7C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FD9F8D8" w14:textId="77777777" w:rsidR="008E6B4A" w:rsidRPr="001C6661" w:rsidRDefault="008E6B4A" w:rsidP="005E5E77">
            <w:pPr>
              <w:jc w:val="center"/>
              <w:rPr>
                <w:noProof/>
                <w:szCs w:val="24"/>
                <w:lang w:val="en-US"/>
              </w:rPr>
            </w:pPr>
            <w:r>
              <w:rPr>
                <w:noProof/>
                <w:szCs w:val="24"/>
                <w:lang w:val="en-US"/>
              </w:rPr>
              <w:t>35</w:t>
            </w:r>
          </w:p>
        </w:tc>
        <w:tc>
          <w:tcPr>
            <w:tcW w:w="1976" w:type="dxa"/>
            <w:vMerge/>
          </w:tcPr>
          <w:p w14:paraId="382C239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05DA59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sách thư viện</w:t>
            </w:r>
          </w:p>
        </w:tc>
        <w:tc>
          <w:tcPr>
            <w:tcW w:w="4516" w:type="dxa"/>
          </w:tcPr>
          <w:p w14:paraId="73A5FD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thư viện của sách đang mượn</w:t>
            </w:r>
          </w:p>
        </w:tc>
      </w:tr>
      <w:tr w:rsidR="008E6B4A" w:rsidRPr="001B2A64" w14:paraId="34ACB3F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51B68FA" w14:textId="77777777" w:rsidR="008E6B4A" w:rsidRPr="001C6661" w:rsidRDefault="008E6B4A" w:rsidP="005E5E77">
            <w:pPr>
              <w:jc w:val="center"/>
              <w:rPr>
                <w:noProof/>
                <w:szCs w:val="24"/>
                <w:lang w:val="en-US"/>
              </w:rPr>
            </w:pPr>
            <w:r>
              <w:rPr>
                <w:noProof/>
                <w:szCs w:val="24"/>
                <w:lang w:val="en-US"/>
              </w:rPr>
              <w:t>36</w:t>
            </w:r>
          </w:p>
        </w:tc>
        <w:tc>
          <w:tcPr>
            <w:tcW w:w="1976" w:type="dxa"/>
            <w:vMerge w:val="restart"/>
          </w:tcPr>
          <w:p w14:paraId="37972ADE" w14:textId="77777777" w:rsidR="008E6B4A" w:rsidRPr="005C3320"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Lập báo cáo</w:t>
            </w:r>
          </w:p>
        </w:tc>
        <w:tc>
          <w:tcPr>
            <w:tcW w:w="2306" w:type="dxa"/>
          </w:tcPr>
          <w:p w14:paraId="3D545DCA"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mượn  theo tháng</w:t>
            </w:r>
          </w:p>
        </w:tc>
        <w:tc>
          <w:tcPr>
            <w:tcW w:w="4516" w:type="dxa"/>
          </w:tcPr>
          <w:p w14:paraId="689EF1BC"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theo 1 tháng về sách được độc giả mượn</w:t>
            </w:r>
          </w:p>
        </w:tc>
      </w:tr>
      <w:tr w:rsidR="008E6B4A" w:rsidRPr="001B2A64" w14:paraId="20EE596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0807EBE" w14:textId="77777777" w:rsidR="008E6B4A" w:rsidRDefault="008E6B4A" w:rsidP="005E5E77">
            <w:pPr>
              <w:jc w:val="center"/>
              <w:rPr>
                <w:noProof/>
                <w:szCs w:val="24"/>
                <w:lang w:val="en-US"/>
              </w:rPr>
            </w:pPr>
            <w:r>
              <w:rPr>
                <w:noProof/>
                <w:szCs w:val="24"/>
                <w:lang w:val="en-US"/>
              </w:rPr>
              <w:t>37</w:t>
            </w:r>
          </w:p>
        </w:tc>
        <w:tc>
          <w:tcPr>
            <w:tcW w:w="1976" w:type="dxa"/>
            <w:vMerge/>
          </w:tcPr>
          <w:p w14:paraId="3C8B1677"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EE9AC19"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trả theo tháng</w:t>
            </w:r>
          </w:p>
        </w:tc>
        <w:tc>
          <w:tcPr>
            <w:tcW w:w="4516" w:type="dxa"/>
          </w:tcPr>
          <w:p w14:paraId="257BFEE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độc giả trả</w:t>
            </w:r>
          </w:p>
        </w:tc>
      </w:tr>
      <w:tr w:rsidR="008E6B4A" w:rsidRPr="001B2A64" w14:paraId="1744F9A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2E99A50" w14:textId="77777777" w:rsidR="008E6B4A" w:rsidRDefault="008E6B4A" w:rsidP="005E5E77">
            <w:pPr>
              <w:jc w:val="center"/>
              <w:rPr>
                <w:noProof/>
                <w:szCs w:val="24"/>
                <w:lang w:val="en-US"/>
              </w:rPr>
            </w:pPr>
            <w:r>
              <w:rPr>
                <w:noProof/>
                <w:szCs w:val="24"/>
                <w:lang w:val="en-US"/>
              </w:rPr>
              <w:t>38</w:t>
            </w:r>
          </w:p>
        </w:tc>
        <w:tc>
          <w:tcPr>
            <w:tcW w:w="1976" w:type="dxa"/>
            <w:vMerge/>
          </w:tcPr>
          <w:p w14:paraId="06D1E89A"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DD50109"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nhập theo tháng</w:t>
            </w:r>
          </w:p>
        </w:tc>
        <w:tc>
          <w:tcPr>
            <w:tcW w:w="4516" w:type="dxa"/>
          </w:tcPr>
          <w:p w14:paraId="2F958CB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nhập về thư viện</w:t>
            </w:r>
          </w:p>
        </w:tc>
      </w:tr>
      <w:tr w:rsidR="008E6B4A" w:rsidRPr="001B2A64" w14:paraId="626B140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C2AC1C7" w14:textId="77777777" w:rsidR="008E6B4A" w:rsidRDefault="008E6B4A" w:rsidP="005E5E77">
            <w:pPr>
              <w:jc w:val="center"/>
              <w:rPr>
                <w:noProof/>
                <w:szCs w:val="24"/>
                <w:lang w:val="en-US"/>
              </w:rPr>
            </w:pPr>
            <w:r>
              <w:rPr>
                <w:noProof/>
                <w:szCs w:val="24"/>
                <w:lang w:val="en-US"/>
              </w:rPr>
              <w:t>39</w:t>
            </w:r>
          </w:p>
        </w:tc>
        <w:tc>
          <w:tcPr>
            <w:tcW w:w="1976" w:type="dxa"/>
            <w:vMerge/>
          </w:tcPr>
          <w:p w14:paraId="1F58D306"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2DA45D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mất theo tháng</w:t>
            </w:r>
          </w:p>
        </w:tc>
        <w:tc>
          <w:tcPr>
            <w:tcW w:w="4516" w:type="dxa"/>
          </w:tcPr>
          <w:p w14:paraId="15B52C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bị độc giả làm mất</w:t>
            </w:r>
          </w:p>
        </w:tc>
      </w:tr>
      <w:tr w:rsidR="008E6B4A" w:rsidRPr="001B2A64" w14:paraId="294E70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0EC3E2A" w14:textId="77777777" w:rsidR="008E6B4A" w:rsidRDefault="008E6B4A" w:rsidP="005E5E77">
            <w:pPr>
              <w:jc w:val="center"/>
              <w:rPr>
                <w:noProof/>
                <w:szCs w:val="24"/>
                <w:lang w:val="en-US"/>
              </w:rPr>
            </w:pPr>
            <w:r>
              <w:rPr>
                <w:noProof/>
                <w:szCs w:val="24"/>
                <w:lang w:val="en-US"/>
              </w:rPr>
              <w:t>40</w:t>
            </w:r>
          </w:p>
        </w:tc>
        <w:tc>
          <w:tcPr>
            <w:tcW w:w="1976" w:type="dxa"/>
            <w:vMerge/>
          </w:tcPr>
          <w:p w14:paraId="4219A122"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6C4760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thanh lý theo tháng</w:t>
            </w:r>
          </w:p>
        </w:tc>
        <w:tc>
          <w:tcPr>
            <w:tcW w:w="4516" w:type="dxa"/>
          </w:tcPr>
          <w:p w14:paraId="095F550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thanh lý</w:t>
            </w:r>
          </w:p>
        </w:tc>
      </w:tr>
      <w:tr w:rsidR="008E6B4A" w:rsidRPr="001B2A64" w14:paraId="02FA14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1302908" w14:textId="77777777" w:rsidR="008E6B4A" w:rsidRPr="001C6661" w:rsidRDefault="008E6B4A" w:rsidP="005E5E77">
            <w:pPr>
              <w:jc w:val="center"/>
              <w:rPr>
                <w:noProof/>
                <w:szCs w:val="24"/>
                <w:lang w:val="en-US"/>
              </w:rPr>
            </w:pPr>
            <w:r>
              <w:rPr>
                <w:noProof/>
                <w:szCs w:val="24"/>
                <w:lang w:val="en-US"/>
              </w:rPr>
              <w:t>41</w:t>
            </w:r>
          </w:p>
        </w:tc>
        <w:tc>
          <w:tcPr>
            <w:tcW w:w="1976" w:type="dxa"/>
            <w:vMerge w:val="restart"/>
          </w:tcPr>
          <w:p w14:paraId="6FA2F49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w:t>
            </w:r>
            <w:r>
              <w:rPr>
                <w:noProof/>
                <w:szCs w:val="24"/>
                <w:lang w:val="en-US"/>
              </w:rPr>
              <w:t xml:space="preserve"> thông tin</w:t>
            </w:r>
            <w:r>
              <w:rPr>
                <w:noProof/>
                <w:szCs w:val="24"/>
              </w:rPr>
              <w:t xml:space="preserve"> </w:t>
            </w:r>
            <w:r w:rsidRPr="001B2A64">
              <w:rPr>
                <w:noProof/>
                <w:szCs w:val="24"/>
              </w:rPr>
              <w:t>nhà xuất bản</w:t>
            </w:r>
          </w:p>
        </w:tc>
        <w:tc>
          <w:tcPr>
            <w:tcW w:w="2306" w:type="dxa"/>
          </w:tcPr>
          <w:p w14:paraId="598E392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Thêm</w:t>
            </w:r>
            <w:r w:rsidRPr="001B2A64">
              <w:rPr>
                <w:noProof/>
                <w:szCs w:val="24"/>
              </w:rPr>
              <w:t xml:space="preserve"> nhà xuất bản</w:t>
            </w:r>
          </w:p>
        </w:tc>
        <w:tc>
          <w:tcPr>
            <w:tcW w:w="4516" w:type="dxa"/>
          </w:tcPr>
          <w:p w14:paraId="403316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nhà xuất bản vào hệ thống</w:t>
            </w:r>
          </w:p>
        </w:tc>
      </w:tr>
      <w:tr w:rsidR="008E6B4A" w:rsidRPr="001B2A64" w14:paraId="2825CE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EDF7CA7" w14:textId="77777777" w:rsidR="008E6B4A" w:rsidRDefault="008E6B4A" w:rsidP="005E5E77">
            <w:pPr>
              <w:jc w:val="center"/>
              <w:rPr>
                <w:noProof/>
                <w:szCs w:val="24"/>
                <w:lang w:val="en-US"/>
              </w:rPr>
            </w:pPr>
            <w:r>
              <w:rPr>
                <w:noProof/>
                <w:szCs w:val="24"/>
                <w:lang w:val="en-US"/>
              </w:rPr>
              <w:t>42</w:t>
            </w:r>
          </w:p>
        </w:tc>
        <w:tc>
          <w:tcPr>
            <w:tcW w:w="1976" w:type="dxa"/>
            <w:vMerge/>
          </w:tcPr>
          <w:p w14:paraId="6EBDF54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87770C6"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nhà xuất bản</w:t>
            </w:r>
          </w:p>
        </w:tc>
        <w:tc>
          <w:tcPr>
            <w:tcW w:w="4516" w:type="dxa"/>
          </w:tcPr>
          <w:p w14:paraId="692E1699"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nhà xuất bản khỏi hệ thống</w:t>
            </w:r>
          </w:p>
        </w:tc>
      </w:tr>
      <w:tr w:rsidR="008E6B4A" w:rsidRPr="001B2A64" w14:paraId="66A7183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D5E2309" w14:textId="77777777" w:rsidR="008E6B4A" w:rsidRDefault="008E6B4A" w:rsidP="005E5E77">
            <w:pPr>
              <w:jc w:val="center"/>
              <w:rPr>
                <w:noProof/>
                <w:szCs w:val="24"/>
                <w:lang w:val="en-US"/>
              </w:rPr>
            </w:pPr>
            <w:r>
              <w:rPr>
                <w:noProof/>
                <w:szCs w:val="24"/>
                <w:lang w:val="en-US"/>
              </w:rPr>
              <w:t>43</w:t>
            </w:r>
          </w:p>
        </w:tc>
        <w:tc>
          <w:tcPr>
            <w:tcW w:w="1976" w:type="dxa"/>
            <w:vMerge/>
          </w:tcPr>
          <w:p w14:paraId="2F72DC1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4727E0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nhà xuất bản</w:t>
            </w:r>
          </w:p>
        </w:tc>
        <w:tc>
          <w:tcPr>
            <w:tcW w:w="4516" w:type="dxa"/>
          </w:tcPr>
          <w:p w14:paraId="1759AF4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nhà xuất bản trong hệ thống</w:t>
            </w:r>
          </w:p>
        </w:tc>
      </w:tr>
      <w:tr w:rsidR="008E6B4A" w:rsidRPr="001B2A64" w14:paraId="36B7C3D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59618E" w14:textId="77777777" w:rsidR="008E6B4A" w:rsidRDefault="008E6B4A" w:rsidP="005E5E77">
            <w:pPr>
              <w:jc w:val="center"/>
              <w:rPr>
                <w:noProof/>
                <w:szCs w:val="24"/>
                <w:lang w:val="en-US"/>
              </w:rPr>
            </w:pPr>
            <w:r>
              <w:rPr>
                <w:noProof/>
                <w:szCs w:val="24"/>
                <w:lang w:val="en-US"/>
              </w:rPr>
              <w:t>44</w:t>
            </w:r>
          </w:p>
        </w:tc>
        <w:tc>
          <w:tcPr>
            <w:tcW w:w="1976" w:type="dxa"/>
            <w:vMerge/>
          </w:tcPr>
          <w:p w14:paraId="0700616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A6481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Truy xuất thông tin nhà xuất bản</w:t>
            </w:r>
          </w:p>
        </w:tc>
        <w:tc>
          <w:tcPr>
            <w:tcW w:w="4516" w:type="dxa"/>
          </w:tcPr>
          <w:p w14:paraId="6A28B51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tất cả nhà xuất bản được lưu trong hệ thống</w:t>
            </w:r>
          </w:p>
        </w:tc>
      </w:tr>
      <w:tr w:rsidR="008E6B4A" w:rsidRPr="001B2A64" w14:paraId="7A5B06E3"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E0E772" w14:textId="77777777" w:rsidR="008E6B4A" w:rsidRPr="001C6661" w:rsidRDefault="008E6B4A" w:rsidP="005E5E77">
            <w:pPr>
              <w:jc w:val="center"/>
              <w:rPr>
                <w:noProof/>
                <w:szCs w:val="24"/>
                <w:lang w:val="en-US"/>
              </w:rPr>
            </w:pPr>
            <w:r>
              <w:rPr>
                <w:noProof/>
                <w:szCs w:val="24"/>
                <w:lang w:val="en-US"/>
              </w:rPr>
              <w:lastRenderedPageBreak/>
              <w:t>45</w:t>
            </w:r>
          </w:p>
        </w:tc>
        <w:tc>
          <w:tcPr>
            <w:tcW w:w="1976" w:type="dxa"/>
            <w:vMerge w:val="restart"/>
          </w:tcPr>
          <w:p w14:paraId="491BE0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thể loại sách</w:t>
            </w:r>
          </w:p>
        </w:tc>
        <w:tc>
          <w:tcPr>
            <w:tcW w:w="2306" w:type="dxa"/>
          </w:tcPr>
          <w:p w14:paraId="4D73D71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 xml:space="preserve">Thêm </w:t>
            </w:r>
            <w:r w:rsidRPr="001B2A64">
              <w:rPr>
                <w:noProof/>
                <w:szCs w:val="24"/>
              </w:rPr>
              <w:t>thể loại sách</w:t>
            </w:r>
          </w:p>
        </w:tc>
        <w:tc>
          <w:tcPr>
            <w:tcW w:w="4516" w:type="dxa"/>
          </w:tcPr>
          <w:p w14:paraId="700E944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thể loại sách vào hệ thống</w:t>
            </w:r>
          </w:p>
        </w:tc>
      </w:tr>
      <w:tr w:rsidR="008E6B4A" w:rsidRPr="001B2A64" w14:paraId="36E6F0E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1241AFE" w14:textId="77777777" w:rsidR="008E6B4A" w:rsidRDefault="008E6B4A" w:rsidP="005E5E77">
            <w:pPr>
              <w:jc w:val="center"/>
              <w:rPr>
                <w:noProof/>
                <w:szCs w:val="24"/>
                <w:lang w:val="en-US"/>
              </w:rPr>
            </w:pPr>
            <w:r>
              <w:rPr>
                <w:noProof/>
                <w:szCs w:val="24"/>
                <w:lang w:val="en-US"/>
              </w:rPr>
              <w:t>46</w:t>
            </w:r>
          </w:p>
        </w:tc>
        <w:tc>
          <w:tcPr>
            <w:tcW w:w="1976" w:type="dxa"/>
            <w:vMerge/>
          </w:tcPr>
          <w:p w14:paraId="312C44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A55BE8F"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 xml:space="preserve">Xóa </w:t>
            </w:r>
            <w:r w:rsidRPr="001B2A64">
              <w:rPr>
                <w:noProof/>
                <w:szCs w:val="24"/>
              </w:rPr>
              <w:t>thể loại sách</w:t>
            </w:r>
          </w:p>
        </w:tc>
        <w:tc>
          <w:tcPr>
            <w:tcW w:w="4516" w:type="dxa"/>
          </w:tcPr>
          <w:p w14:paraId="167C3AC2" w14:textId="77777777" w:rsidR="008E6B4A" w:rsidRPr="00201CEF"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thể loại sách khỏi hệ thống</w:t>
            </w:r>
          </w:p>
        </w:tc>
      </w:tr>
      <w:tr w:rsidR="008E6B4A" w:rsidRPr="001B2A64" w14:paraId="208619B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B4B23F" w14:textId="77777777" w:rsidR="008E6B4A" w:rsidRDefault="008E6B4A" w:rsidP="005E5E77">
            <w:pPr>
              <w:jc w:val="center"/>
              <w:rPr>
                <w:noProof/>
                <w:szCs w:val="24"/>
                <w:lang w:val="en-US"/>
              </w:rPr>
            </w:pPr>
            <w:r>
              <w:rPr>
                <w:noProof/>
                <w:szCs w:val="24"/>
                <w:lang w:val="en-US"/>
              </w:rPr>
              <w:t>47</w:t>
            </w:r>
          </w:p>
        </w:tc>
        <w:tc>
          <w:tcPr>
            <w:tcW w:w="1976" w:type="dxa"/>
            <w:vMerge/>
          </w:tcPr>
          <w:p w14:paraId="3326FD0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9C666E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Chỉnh sửa thông tin </w:t>
            </w:r>
            <w:r w:rsidRPr="001B2A64">
              <w:rPr>
                <w:noProof/>
                <w:szCs w:val="24"/>
              </w:rPr>
              <w:t>thể loại sách</w:t>
            </w:r>
          </w:p>
        </w:tc>
        <w:tc>
          <w:tcPr>
            <w:tcW w:w="4516" w:type="dxa"/>
          </w:tcPr>
          <w:p w14:paraId="4B65EEC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thể loại sách trong hệ thống</w:t>
            </w:r>
          </w:p>
        </w:tc>
      </w:tr>
      <w:tr w:rsidR="008E6B4A" w:rsidRPr="001B2A64" w14:paraId="22F940F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3965282" w14:textId="77777777" w:rsidR="008E6B4A" w:rsidRDefault="008E6B4A" w:rsidP="005E5E77">
            <w:pPr>
              <w:jc w:val="center"/>
              <w:rPr>
                <w:noProof/>
                <w:szCs w:val="24"/>
                <w:lang w:val="en-US"/>
              </w:rPr>
            </w:pPr>
            <w:r>
              <w:rPr>
                <w:noProof/>
                <w:szCs w:val="24"/>
                <w:lang w:val="en-US"/>
              </w:rPr>
              <w:t>48</w:t>
            </w:r>
          </w:p>
        </w:tc>
        <w:tc>
          <w:tcPr>
            <w:tcW w:w="1976" w:type="dxa"/>
            <w:vMerge/>
          </w:tcPr>
          <w:p w14:paraId="48E81FD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C195F8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Truy xuất thông tin </w:t>
            </w:r>
            <w:r w:rsidRPr="001B2A64">
              <w:rPr>
                <w:noProof/>
                <w:szCs w:val="24"/>
              </w:rPr>
              <w:t>thể loại sách</w:t>
            </w:r>
          </w:p>
        </w:tc>
        <w:tc>
          <w:tcPr>
            <w:tcW w:w="4516" w:type="dxa"/>
          </w:tcPr>
          <w:p w14:paraId="4473A121"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tên tất cả thể loại sách được lưu trong hệ thống</w:t>
            </w:r>
          </w:p>
        </w:tc>
      </w:tr>
      <w:tr w:rsidR="008E6B4A" w:rsidRPr="001B2A64" w14:paraId="71C6A0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3DEC44" w14:textId="77777777" w:rsidR="008E6B4A" w:rsidRPr="001C6661" w:rsidRDefault="008E6B4A" w:rsidP="005E5E77">
            <w:pPr>
              <w:jc w:val="center"/>
              <w:rPr>
                <w:noProof/>
                <w:szCs w:val="24"/>
                <w:lang w:val="en-US"/>
              </w:rPr>
            </w:pPr>
            <w:r>
              <w:rPr>
                <w:noProof/>
                <w:szCs w:val="24"/>
                <w:lang w:val="en-US"/>
              </w:rPr>
              <w:t>49</w:t>
            </w:r>
          </w:p>
        </w:tc>
        <w:tc>
          <w:tcPr>
            <w:tcW w:w="1976" w:type="dxa"/>
            <w:vMerge w:val="restart"/>
          </w:tcPr>
          <w:p w14:paraId="159DD0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mượn trả</w:t>
            </w:r>
          </w:p>
        </w:tc>
        <w:tc>
          <w:tcPr>
            <w:tcW w:w="2306" w:type="dxa"/>
          </w:tcPr>
          <w:p w14:paraId="6260627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thời hạn chung của thẻ</w:t>
            </w:r>
          </w:p>
        </w:tc>
        <w:tc>
          <w:tcPr>
            <w:tcW w:w="4516" w:type="dxa"/>
          </w:tcPr>
          <w:p w14:paraId="26ADBA0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thời gian hết hạn của thẻ thư viện</w:t>
            </w:r>
          </w:p>
        </w:tc>
      </w:tr>
      <w:tr w:rsidR="008E6B4A" w:rsidRPr="001B2A64" w14:paraId="791A4E0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BF894BA" w14:textId="77777777" w:rsidR="008E6B4A" w:rsidRPr="001C6661" w:rsidRDefault="008E6B4A" w:rsidP="005E5E77">
            <w:pPr>
              <w:jc w:val="center"/>
              <w:rPr>
                <w:noProof/>
                <w:szCs w:val="24"/>
                <w:lang w:val="en-US"/>
              </w:rPr>
            </w:pPr>
            <w:r>
              <w:rPr>
                <w:noProof/>
                <w:szCs w:val="24"/>
                <w:lang w:val="en-US"/>
              </w:rPr>
              <w:t>50</w:t>
            </w:r>
          </w:p>
        </w:tc>
        <w:tc>
          <w:tcPr>
            <w:tcW w:w="1976" w:type="dxa"/>
            <w:vMerge/>
          </w:tcPr>
          <w:p w14:paraId="3A6EA5D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DE310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sách mượn tối đa</w:t>
            </w:r>
          </w:p>
        </w:tc>
        <w:tc>
          <w:tcPr>
            <w:tcW w:w="4516" w:type="dxa"/>
          </w:tcPr>
          <w:p w14:paraId="040CC62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lượng tối đa độc giả có thể mượn trong 1 lúc</w:t>
            </w:r>
          </w:p>
        </w:tc>
      </w:tr>
      <w:tr w:rsidR="008E6B4A" w:rsidRPr="001B2A64" w14:paraId="68956F6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1308BE3" w14:textId="77777777" w:rsidR="008E6B4A" w:rsidRPr="001C6661" w:rsidRDefault="008E6B4A" w:rsidP="005E5E77">
            <w:pPr>
              <w:jc w:val="center"/>
              <w:rPr>
                <w:noProof/>
                <w:szCs w:val="24"/>
                <w:lang w:val="en-US"/>
              </w:rPr>
            </w:pPr>
            <w:r>
              <w:rPr>
                <w:noProof/>
                <w:szCs w:val="24"/>
                <w:lang w:val="en-US"/>
              </w:rPr>
              <w:t>51</w:t>
            </w:r>
          </w:p>
        </w:tc>
        <w:tc>
          <w:tcPr>
            <w:tcW w:w="1976" w:type="dxa"/>
            <w:vMerge/>
          </w:tcPr>
          <w:p w14:paraId="3E73240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23B2DD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ngày mượn tối đa</w:t>
            </w:r>
          </w:p>
        </w:tc>
        <w:tc>
          <w:tcPr>
            <w:tcW w:w="4516" w:type="dxa"/>
          </w:tcPr>
          <w:p w14:paraId="13596C1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ngày tối đa để độc giả trả sách</w:t>
            </w:r>
          </w:p>
        </w:tc>
      </w:tr>
    </w:tbl>
    <w:p w14:paraId="00565FBA" w14:textId="77777777" w:rsidR="00A23833" w:rsidRPr="009114A2" w:rsidRDefault="00A23833" w:rsidP="00A23833"/>
    <w:p w14:paraId="0CA304D1" w14:textId="77777777" w:rsidR="00A23833" w:rsidRDefault="00A23833" w:rsidP="00A23833">
      <w:pPr>
        <w:pStyle w:val="Heading1"/>
        <w:spacing w:line="360" w:lineRule="auto"/>
        <w:jc w:val="both"/>
        <w:rPr>
          <w:lang w:val="en-US"/>
        </w:rPr>
      </w:pPr>
      <w:bookmarkStart w:id="8" w:name="_Toc44500231"/>
      <w:r>
        <w:rPr>
          <w:lang w:val="en-US"/>
        </w:rPr>
        <w:t xml:space="preserve">Đặc tả </w:t>
      </w:r>
      <w:bookmarkEnd w:id="2"/>
      <w:bookmarkEnd w:id="3"/>
      <w:bookmarkEnd w:id="4"/>
      <w:bookmarkEnd w:id="5"/>
      <w:bookmarkEnd w:id="6"/>
      <w:r>
        <w:rPr>
          <w:lang w:val="en-US"/>
        </w:rPr>
        <w:t>Use-case</w:t>
      </w:r>
      <w:bookmarkEnd w:id="8"/>
      <w:r>
        <w:rPr>
          <w:lang w:val="en-US"/>
        </w:rPr>
        <w:t xml:space="preserve"> </w:t>
      </w:r>
    </w:p>
    <w:p w14:paraId="3859B67B" w14:textId="77777777" w:rsidR="00740F21" w:rsidRPr="00F4409E" w:rsidRDefault="00740F21" w:rsidP="00740F21">
      <w:pPr>
        <w:pStyle w:val="Heading2"/>
        <w:spacing w:line="360" w:lineRule="auto"/>
        <w:jc w:val="both"/>
        <w:rPr>
          <w:lang w:val="en-US"/>
        </w:rPr>
      </w:pPr>
      <w:bookmarkStart w:id="9" w:name="_Toc44500232"/>
      <w:r>
        <w:rPr>
          <w:lang w:val="en-US"/>
        </w:rPr>
        <w:t xml:space="preserve">Đặc tả Use-case </w:t>
      </w:r>
      <w:bookmarkEnd w:id="9"/>
      <w:r>
        <w:rPr>
          <w:lang w:val="en-US"/>
        </w:rPr>
        <w:t>Đăng nhập</w:t>
      </w:r>
    </w:p>
    <w:p w14:paraId="64BA4E05" w14:textId="77777777" w:rsidR="00740F21" w:rsidRDefault="00740F21" w:rsidP="00740F21">
      <w:pPr>
        <w:pStyle w:val="Heading3"/>
        <w:spacing w:line="360" w:lineRule="auto"/>
        <w:jc w:val="both"/>
      </w:pPr>
      <w:r>
        <w:t>Tóm tắt</w:t>
      </w:r>
    </w:p>
    <w:p w14:paraId="5A4FFEA4" w14:textId="77777777" w:rsidR="00740F21" w:rsidRPr="009114A2" w:rsidRDefault="00740F21" w:rsidP="00740F21">
      <w:pPr>
        <w:pStyle w:val="BodyText"/>
        <w:jc w:val="both"/>
        <w:rPr>
          <w:snapToGrid w:val="0"/>
        </w:rPr>
      </w:pPr>
      <w:r w:rsidRPr="009114A2">
        <w:rPr>
          <w:snapToGrid w:val="0"/>
        </w:rPr>
        <w:t>Actor: Độc giả, nhân viên hệ thống</w:t>
      </w:r>
    </w:p>
    <w:p w14:paraId="49E8B7D6" w14:textId="77777777" w:rsidR="00740F21" w:rsidRDefault="00740F21" w:rsidP="00740F21">
      <w:pPr>
        <w:pStyle w:val="BodyText"/>
        <w:jc w:val="both"/>
        <w:rPr>
          <w:snapToGrid w:val="0"/>
          <w:lang w:val="en-US"/>
        </w:rPr>
      </w:pPr>
      <w:r>
        <w:rPr>
          <w:snapToGrid w:val="0"/>
          <w:lang w:val="en-US"/>
        </w:rPr>
        <w:t xml:space="preserve">Mô tả: </w:t>
      </w:r>
    </w:p>
    <w:p w14:paraId="7FE179E9"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nhập vào hệ thống</w:t>
      </w:r>
    </w:p>
    <w:p w14:paraId="080ED270"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nhập của người dùng là độc giả hoặc nhân viên của hệ thống</w:t>
      </w:r>
    </w:p>
    <w:p w14:paraId="3BABD0A7" w14:textId="77777777" w:rsidR="00740F21" w:rsidRDefault="00740F21" w:rsidP="00740F21">
      <w:pPr>
        <w:pStyle w:val="Heading3"/>
        <w:spacing w:line="360" w:lineRule="auto"/>
        <w:jc w:val="both"/>
      </w:pPr>
      <w:r>
        <w:t>Dòng sự kiện</w:t>
      </w:r>
    </w:p>
    <w:p w14:paraId="497078D3" w14:textId="77777777" w:rsidR="00740F21" w:rsidRDefault="00740F21" w:rsidP="00740F21">
      <w:pPr>
        <w:pStyle w:val="Heading4"/>
        <w:spacing w:line="360" w:lineRule="auto"/>
        <w:jc w:val="both"/>
      </w:pPr>
      <w:r>
        <w:t>Dòng sự kiện chính</w:t>
      </w:r>
    </w:p>
    <w:p w14:paraId="7AD80E8A" w14:textId="77777777" w:rsidR="00740F21" w:rsidRPr="009114A2" w:rsidRDefault="00740F21" w:rsidP="00740F21">
      <w:pPr>
        <w:pStyle w:val="BodyText"/>
        <w:jc w:val="both"/>
      </w:pPr>
      <w:r w:rsidRPr="006E56ED">
        <w:t xml:space="preserve">Bước 1: </w:t>
      </w:r>
      <w:r w:rsidRPr="009114A2">
        <w:t>Người dùng nhập tên tài khoản và mật khẩu vào 2 textbox của hệ thống</w:t>
      </w:r>
    </w:p>
    <w:p w14:paraId="4DB2C6CF" w14:textId="77777777" w:rsidR="00740F21" w:rsidRPr="009114A2" w:rsidRDefault="00740F21" w:rsidP="00740F21">
      <w:pPr>
        <w:pStyle w:val="BodyText"/>
        <w:jc w:val="both"/>
      </w:pPr>
      <w:r w:rsidRPr="009114A2">
        <w:t>Bước 2: Người dùng ấn vào nút đăng nhập</w:t>
      </w:r>
    </w:p>
    <w:p w14:paraId="5E81C4A5" w14:textId="77777777" w:rsidR="00740F21" w:rsidRPr="009114A2" w:rsidRDefault="00740F21" w:rsidP="00740F21">
      <w:pPr>
        <w:pStyle w:val="BodyText"/>
        <w:jc w:val="both"/>
      </w:pPr>
      <w:r w:rsidRPr="009114A2">
        <w:t>Bước 3: Tầng Presentation tiếp nhận dữ liệu và yêu cầu của người dùng và gọi sự kiện của Đăng nhập xuống tầng Data Service</w:t>
      </w:r>
    </w:p>
    <w:p w14:paraId="3361D8CA" w14:textId="77777777" w:rsidR="00740F21" w:rsidRDefault="00740F21" w:rsidP="00740F21">
      <w:pPr>
        <w:pStyle w:val="BodyText"/>
        <w:jc w:val="both"/>
        <w:rPr>
          <w:lang w:val="en-US"/>
        </w:rPr>
      </w:pPr>
      <w:r>
        <w:rPr>
          <w:lang w:val="en-US"/>
        </w:rPr>
        <w:t>Bước 4: Tầng Data Service tiến hành xác minh dữ liệu nhập vào.</w:t>
      </w:r>
    </w:p>
    <w:p w14:paraId="4BC697F9" w14:textId="77777777" w:rsidR="00740F21" w:rsidRDefault="00740F21" w:rsidP="00740F21">
      <w:pPr>
        <w:pStyle w:val="BodyText"/>
        <w:jc w:val="both"/>
        <w:rPr>
          <w:lang w:val="en-US"/>
        </w:rPr>
      </w:pPr>
      <w:r>
        <w:rPr>
          <w:lang w:val="en-US"/>
        </w:rPr>
        <w:t>Bước 5: Tầng Data Service tiến hành gọi Api xác minh đăng nhập xuống tầng Controller</w:t>
      </w:r>
    </w:p>
    <w:p w14:paraId="1CC0F617" w14:textId="77777777" w:rsidR="00740F21" w:rsidRDefault="00740F21" w:rsidP="00740F21">
      <w:pPr>
        <w:pStyle w:val="BodyText"/>
        <w:jc w:val="both"/>
        <w:rPr>
          <w:lang w:val="en-US"/>
        </w:rPr>
      </w:pPr>
      <w:r>
        <w:rPr>
          <w:lang w:val="en-US"/>
        </w:rPr>
        <w:t>Bước 6: Nhận gói tin và gọi hàm xác minh trong tầng Domain</w:t>
      </w:r>
    </w:p>
    <w:p w14:paraId="31AD8089" w14:textId="77777777" w:rsidR="00740F21" w:rsidRDefault="00740F21" w:rsidP="00740F21">
      <w:pPr>
        <w:pStyle w:val="BodyText"/>
        <w:jc w:val="both"/>
        <w:rPr>
          <w:lang w:val="en-US"/>
        </w:rPr>
      </w:pPr>
      <w:r>
        <w:rPr>
          <w:lang w:val="en-US"/>
        </w:rPr>
        <w:t>Bước 7: Thực hiện query tài khoản xuống tầng repository</w:t>
      </w:r>
    </w:p>
    <w:p w14:paraId="6828D9BD" w14:textId="77777777" w:rsidR="00740F21" w:rsidRDefault="00740F21" w:rsidP="00740F21">
      <w:pPr>
        <w:pStyle w:val="BodyText"/>
        <w:jc w:val="both"/>
        <w:rPr>
          <w:lang w:val="en-US"/>
        </w:rPr>
      </w:pPr>
      <w:r>
        <w:rPr>
          <w:lang w:val="en-US"/>
        </w:rPr>
        <w:t>Bước 8: Tầng Repository trả về tài khoản cho tầng Domain</w:t>
      </w:r>
    </w:p>
    <w:p w14:paraId="02361CED" w14:textId="77777777" w:rsidR="00740F21" w:rsidRDefault="00740F21" w:rsidP="00740F21">
      <w:pPr>
        <w:pStyle w:val="BodyText"/>
        <w:jc w:val="both"/>
        <w:rPr>
          <w:lang w:val="en-US"/>
        </w:rPr>
      </w:pPr>
      <w:r>
        <w:rPr>
          <w:lang w:val="en-US"/>
        </w:rPr>
        <w:t>Bước 9: Tầng Domain so sánh mật khẩu nhận trong gói tin và mật khẩu từ Repository</w:t>
      </w:r>
    </w:p>
    <w:p w14:paraId="71006DD6" w14:textId="77777777" w:rsidR="00740F21" w:rsidRDefault="00740F21" w:rsidP="00740F21">
      <w:pPr>
        <w:pStyle w:val="BodyText"/>
        <w:jc w:val="both"/>
        <w:rPr>
          <w:lang w:val="en-US"/>
        </w:rPr>
      </w:pPr>
      <w:r>
        <w:rPr>
          <w:lang w:val="en-US"/>
        </w:rPr>
        <w:t>Bước 10: Tầng Domain tạo ra token và gọi Repository cập nhật token này vào user đăng nhập</w:t>
      </w:r>
    </w:p>
    <w:p w14:paraId="38829E5C" w14:textId="77777777" w:rsidR="00740F21" w:rsidRDefault="00740F21" w:rsidP="00740F21">
      <w:pPr>
        <w:pStyle w:val="BodyText"/>
        <w:jc w:val="both"/>
        <w:rPr>
          <w:lang w:val="en-US"/>
        </w:rPr>
      </w:pPr>
      <w:r>
        <w:rPr>
          <w:lang w:val="en-US"/>
        </w:rPr>
        <w:t>Bước 11: Tầng Repository trả kết quả cập nhật token thành công về cho tầng Domain</w:t>
      </w:r>
    </w:p>
    <w:p w14:paraId="06020452" w14:textId="77777777" w:rsidR="00740F21" w:rsidRDefault="00740F21" w:rsidP="00740F21">
      <w:pPr>
        <w:pStyle w:val="BodyText"/>
        <w:jc w:val="both"/>
        <w:rPr>
          <w:lang w:val="en-US"/>
        </w:rPr>
      </w:pPr>
      <w:r>
        <w:rPr>
          <w:lang w:val="en-US"/>
        </w:rPr>
        <w:t>Bước 12: Tầng Domain xử lý kết quả trả về</w:t>
      </w:r>
    </w:p>
    <w:p w14:paraId="166C698D" w14:textId="77777777" w:rsidR="00740F21" w:rsidRDefault="00740F21" w:rsidP="00740F21">
      <w:pPr>
        <w:pStyle w:val="BodyText"/>
        <w:jc w:val="both"/>
        <w:rPr>
          <w:lang w:val="en-US"/>
        </w:rPr>
      </w:pPr>
      <w:r>
        <w:rPr>
          <w:lang w:val="en-US"/>
        </w:rPr>
        <w:lastRenderedPageBreak/>
        <w:t>Bước 13: Tầng Domain trả kết quả xác minh thành công, thông tin người dùng và token về cho tầng Controller</w:t>
      </w:r>
    </w:p>
    <w:p w14:paraId="5819FCB2" w14:textId="77777777" w:rsidR="00740F21" w:rsidRDefault="00740F21" w:rsidP="00740F21">
      <w:pPr>
        <w:pStyle w:val="BodyText"/>
        <w:jc w:val="both"/>
        <w:rPr>
          <w:lang w:val="en-US"/>
        </w:rPr>
      </w:pPr>
      <w:r>
        <w:rPr>
          <w:lang w:val="en-US"/>
        </w:rPr>
        <w:t>Bước 14: Tầng Controller gửi gói tin thông báo “Xác minh thành công” và token về cho tầng Data Service</w:t>
      </w:r>
    </w:p>
    <w:p w14:paraId="78001486" w14:textId="77777777" w:rsidR="00740F21" w:rsidRDefault="00740F21" w:rsidP="00740F21">
      <w:pPr>
        <w:pStyle w:val="BodyText"/>
        <w:jc w:val="both"/>
        <w:rPr>
          <w:lang w:val="en-US"/>
        </w:rPr>
      </w:pPr>
      <w:r>
        <w:rPr>
          <w:lang w:val="en-US"/>
        </w:rPr>
        <w:t>Bước 15: Tầng Data Service thực hiện lưu token vào trong localStorage của hệ thống</w:t>
      </w:r>
    </w:p>
    <w:p w14:paraId="36204D0B" w14:textId="77777777" w:rsidR="00740F21" w:rsidRDefault="00740F21" w:rsidP="00740F21">
      <w:pPr>
        <w:pStyle w:val="BodyText"/>
        <w:jc w:val="both"/>
        <w:rPr>
          <w:lang w:val="en-US"/>
        </w:rPr>
      </w:pPr>
      <w:r>
        <w:rPr>
          <w:lang w:val="en-US"/>
        </w:rPr>
        <w:t>Bước 16: Tầng Data Service nhận gói tin gửi lệnh xuất thông báo cho tầng P</w:t>
      </w:r>
      <w:r w:rsidRPr="00CE3571">
        <w:rPr>
          <w:lang w:val="en-US"/>
        </w:rPr>
        <w:t>resentation</w:t>
      </w:r>
    </w:p>
    <w:p w14:paraId="10387C49" w14:textId="77777777" w:rsidR="00740F21" w:rsidRPr="00F4409E" w:rsidRDefault="00740F21" w:rsidP="00740F21">
      <w:pPr>
        <w:pStyle w:val="BodyText"/>
        <w:jc w:val="both"/>
        <w:rPr>
          <w:lang w:val="en-US"/>
        </w:rPr>
      </w:pPr>
      <w:r>
        <w:rPr>
          <w:lang w:val="en-US"/>
        </w:rPr>
        <w:t>Bước 17: Tầng P</w:t>
      </w:r>
      <w:r w:rsidRPr="00CE3571">
        <w:rPr>
          <w:lang w:val="en-US"/>
        </w:rPr>
        <w:t>resentation</w:t>
      </w:r>
      <w:r>
        <w:rPr>
          <w:lang w:val="en-US"/>
        </w:rPr>
        <w:t xml:space="preserve"> xuất thông báo cho người dùng</w:t>
      </w:r>
    </w:p>
    <w:p w14:paraId="6204B577" w14:textId="77777777" w:rsidR="00740F21" w:rsidRDefault="00740F21" w:rsidP="00740F21">
      <w:pPr>
        <w:pStyle w:val="Heading4"/>
        <w:spacing w:line="360" w:lineRule="auto"/>
        <w:jc w:val="both"/>
        <w:rPr>
          <w:lang w:val="en-US"/>
        </w:rPr>
      </w:pPr>
      <w:r>
        <w:t>Các dòng sự kiện khác</w:t>
      </w:r>
    </w:p>
    <w:p w14:paraId="69B271DE" w14:textId="77777777" w:rsidR="00740F21" w:rsidRDefault="00740F21" w:rsidP="00740F21">
      <w:pPr>
        <w:ind w:firstLine="720"/>
        <w:rPr>
          <w:lang w:val="en-US"/>
        </w:rPr>
      </w:pPr>
      <w:r>
        <w:rPr>
          <w:lang w:val="en-US"/>
        </w:rPr>
        <w:t>Dòng phụ:</w:t>
      </w:r>
    </w:p>
    <w:p w14:paraId="7DC7311B"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17</w:t>
      </w:r>
    </w:p>
    <w:p w14:paraId="5DB3C262" w14:textId="77777777" w:rsidR="00740F21" w:rsidRDefault="00740F21" w:rsidP="00740F21">
      <w:pPr>
        <w:ind w:firstLine="720"/>
        <w:rPr>
          <w:lang w:val="en-US"/>
        </w:rPr>
      </w:pPr>
    </w:p>
    <w:p w14:paraId="543500E4" w14:textId="77777777" w:rsidR="00740F21" w:rsidRDefault="00740F21" w:rsidP="00740F21">
      <w:pPr>
        <w:pStyle w:val="BodyText"/>
        <w:jc w:val="both"/>
        <w:rPr>
          <w:lang w:val="en-US"/>
        </w:rPr>
      </w:pPr>
      <w:r>
        <w:rPr>
          <w:lang w:val="en-US"/>
        </w:rPr>
        <w:t>Bước 8.2: Nếu sau khi thực hiện query mà không có tài khoản thì tầng Repository trả về null cho tầng Domain</w:t>
      </w:r>
    </w:p>
    <w:p w14:paraId="10701C1F" w14:textId="77777777" w:rsidR="00740F21" w:rsidRDefault="00740F21" w:rsidP="00740F21">
      <w:pPr>
        <w:pStyle w:val="BodyText"/>
        <w:jc w:val="both"/>
        <w:rPr>
          <w:lang w:val="en-US"/>
        </w:rPr>
      </w:pPr>
      <w:r>
        <w:rPr>
          <w:lang w:val="en-US"/>
        </w:rPr>
        <w:t>Bước 9.2: Tầng Domain trả kết quả xác minh thức bại và mã lỗi “Không tìm thấy tài khoản” về cho tầng Controller</w:t>
      </w:r>
    </w:p>
    <w:p w14:paraId="37F39D51" w14:textId="77777777" w:rsidR="00740F21" w:rsidRDefault="00740F21" w:rsidP="00740F21">
      <w:pPr>
        <w:pStyle w:val="BodyText"/>
        <w:jc w:val="both"/>
        <w:rPr>
          <w:lang w:val="en-US"/>
        </w:rPr>
      </w:pPr>
      <w:r>
        <w:rPr>
          <w:lang w:val="en-US"/>
        </w:rPr>
        <w:t>Bước 10.2: Tầng Controller gửi gói tin trả kết quả xác minh thức bại và lỗi “Không tìm thấy tài khoản” về cho tầng Data Service và tiếp tục bước 16</w:t>
      </w:r>
    </w:p>
    <w:p w14:paraId="17E6EDEA" w14:textId="77777777" w:rsidR="00740F21" w:rsidRDefault="00740F21" w:rsidP="00740F21">
      <w:pPr>
        <w:pStyle w:val="BodyText"/>
        <w:jc w:val="both"/>
        <w:rPr>
          <w:lang w:val="en-US"/>
        </w:rPr>
      </w:pPr>
    </w:p>
    <w:p w14:paraId="1141FA69" w14:textId="77777777" w:rsidR="00740F21" w:rsidRDefault="00740F21" w:rsidP="00740F21">
      <w:pPr>
        <w:pStyle w:val="BodyText"/>
        <w:jc w:val="both"/>
        <w:rPr>
          <w:lang w:val="en-US"/>
        </w:rPr>
      </w:pPr>
      <w:r>
        <w:rPr>
          <w:lang w:val="en-US"/>
        </w:rPr>
        <w:t>Bước 10.3: Nếu so sánh mật khẩu khác nhau thì trả kết quả xác minh thất bại và mã lỗi “Mật khẩu không đúng” về cho tầng Controller</w:t>
      </w:r>
    </w:p>
    <w:p w14:paraId="2B303DCD" w14:textId="77777777" w:rsidR="00740F21" w:rsidRDefault="00740F21" w:rsidP="00740F21">
      <w:pPr>
        <w:pStyle w:val="BodyText"/>
        <w:jc w:val="both"/>
        <w:rPr>
          <w:lang w:val="en-US"/>
        </w:rPr>
      </w:pPr>
      <w:r>
        <w:rPr>
          <w:lang w:val="en-US"/>
        </w:rPr>
        <w:t>Bước 11.3: Tầng Controller gửi gói tin trả kết quả xác minh thức bại và lỗi “Mật khẩu không đúng” về cho tầng Data Service và tiếp tục bước 16</w:t>
      </w:r>
    </w:p>
    <w:p w14:paraId="74BFA907" w14:textId="77777777" w:rsidR="00740F21" w:rsidRDefault="00740F21" w:rsidP="00740F21">
      <w:pPr>
        <w:ind w:firstLine="720"/>
        <w:rPr>
          <w:lang w:val="en-US"/>
        </w:rPr>
      </w:pPr>
    </w:p>
    <w:p w14:paraId="77C45D49" w14:textId="77777777" w:rsidR="00740F21" w:rsidRDefault="00740F21" w:rsidP="00740F21">
      <w:pPr>
        <w:ind w:firstLine="720"/>
        <w:rPr>
          <w:lang w:val="en-US"/>
        </w:rPr>
      </w:pPr>
      <w:r>
        <w:rPr>
          <w:lang w:val="en-US"/>
        </w:rPr>
        <w:t>Dòng ngoại lệ (Alternative Flow):</w:t>
      </w:r>
    </w:p>
    <w:p w14:paraId="433BC184" w14:textId="77777777" w:rsidR="00740F21" w:rsidRDefault="00740F21" w:rsidP="00740F21">
      <w:pPr>
        <w:ind w:firstLine="720"/>
        <w:rPr>
          <w:lang w:val="en-US"/>
        </w:rPr>
      </w:pPr>
      <w:r>
        <w:rPr>
          <w:lang w:val="en-US"/>
        </w:rPr>
        <w:t>Bước 11.4: Nếu quá trình cập nhật token xảy ra lỗi trả kết quả lỗi về cho tầng Domain.</w:t>
      </w:r>
    </w:p>
    <w:p w14:paraId="667BB280" w14:textId="77777777" w:rsidR="00740F21" w:rsidRDefault="00740F21" w:rsidP="00740F21">
      <w:pPr>
        <w:ind w:firstLine="720"/>
        <w:rPr>
          <w:lang w:val="en-US"/>
        </w:rPr>
      </w:pPr>
      <w:r>
        <w:rPr>
          <w:lang w:val="en-US"/>
        </w:rPr>
        <w:t>Bước 12.4: Tầng Domain log lỗi và trả kết quả xác minh thất bại mã lỗi “Có lỗi xảy ra ở phía Server” về cho tầng Controller</w:t>
      </w:r>
    </w:p>
    <w:p w14:paraId="327BD8A1" w14:textId="77777777" w:rsidR="00740F21" w:rsidRDefault="00740F21" w:rsidP="00740F21">
      <w:pPr>
        <w:ind w:firstLine="720"/>
        <w:rPr>
          <w:lang w:val="en-US"/>
        </w:rPr>
      </w:pPr>
      <w:r>
        <w:rPr>
          <w:lang w:val="en-US"/>
        </w:rPr>
        <w:t>Bươc 13.4: Tầng Controller trả lỗi xác minh thất bại và thông báo “Có lỗi xảy ra ở phía Server” về cho tầng Data Service và tiếp tục bước 16</w:t>
      </w:r>
    </w:p>
    <w:p w14:paraId="54326331" w14:textId="77777777" w:rsidR="00740F21" w:rsidRDefault="00740F21" w:rsidP="00740F21">
      <w:pPr>
        <w:pStyle w:val="BodyText"/>
        <w:jc w:val="both"/>
        <w:rPr>
          <w:lang w:val="en-US"/>
        </w:rPr>
      </w:pPr>
    </w:p>
    <w:p w14:paraId="2C142C50" w14:textId="77777777" w:rsidR="00740F21" w:rsidRDefault="00740F21" w:rsidP="00740F21">
      <w:pPr>
        <w:pStyle w:val="Heading3"/>
        <w:spacing w:line="360" w:lineRule="auto"/>
        <w:jc w:val="both"/>
      </w:pPr>
      <w:r>
        <w:t>Các yêu cầu đặc biệt</w:t>
      </w:r>
    </w:p>
    <w:p w14:paraId="1CF4C6EA" w14:textId="77777777" w:rsidR="00740F21" w:rsidRPr="00C4145D" w:rsidRDefault="00740F21" w:rsidP="00740F21">
      <w:pPr>
        <w:pStyle w:val="BodyText"/>
        <w:numPr>
          <w:ilvl w:val="0"/>
          <w:numId w:val="49"/>
        </w:numPr>
        <w:jc w:val="both"/>
      </w:pPr>
      <w:r w:rsidRPr="00C4145D">
        <w:t>Không có</w:t>
      </w:r>
    </w:p>
    <w:p w14:paraId="757FCE47" w14:textId="77777777" w:rsidR="00740F21" w:rsidRDefault="00740F21" w:rsidP="00740F21">
      <w:pPr>
        <w:pStyle w:val="Heading3"/>
        <w:spacing w:line="360" w:lineRule="auto"/>
        <w:jc w:val="both"/>
      </w:pPr>
      <w:r w:rsidRPr="0037628A">
        <w:t>Trạng thái hệ thống khi bắt đầu thực hiện Use-case</w:t>
      </w:r>
    </w:p>
    <w:p w14:paraId="431980BD" w14:textId="77777777" w:rsidR="00740F21" w:rsidRPr="009114A2" w:rsidRDefault="00740F21" w:rsidP="00740F21">
      <w:pPr>
        <w:pStyle w:val="ListParagraph"/>
        <w:numPr>
          <w:ilvl w:val="0"/>
          <w:numId w:val="49"/>
        </w:numPr>
      </w:pPr>
      <w:r w:rsidRPr="009114A2">
        <w:t>Use-case được kích hoạt khi người dùng ấn vào nút Đăng nhập ở Trang chủ hoặc được định tuyến thẳng qua đường dẫn trên trình duyệt</w:t>
      </w:r>
    </w:p>
    <w:p w14:paraId="446CB1BF" w14:textId="77777777" w:rsidR="00740F21" w:rsidRDefault="00740F21" w:rsidP="00740F21">
      <w:pPr>
        <w:pStyle w:val="Heading3"/>
        <w:spacing w:line="360" w:lineRule="auto"/>
        <w:jc w:val="both"/>
      </w:pPr>
      <w:r>
        <w:rPr>
          <w:lang w:val="en-US"/>
        </w:rPr>
        <w:lastRenderedPageBreak/>
        <w:t>Trạng thái hệ thống sau khi thực hiện Use-case</w:t>
      </w:r>
    </w:p>
    <w:p w14:paraId="18EBB31F" w14:textId="77777777" w:rsidR="00740F21" w:rsidRPr="009114A2" w:rsidRDefault="00740F21" w:rsidP="00740F21">
      <w:pPr>
        <w:pStyle w:val="BodyText"/>
        <w:jc w:val="both"/>
      </w:pPr>
      <w:r w:rsidRPr="006E56ED">
        <w:t xml:space="preserve">Thành công: </w:t>
      </w:r>
      <w:r w:rsidRPr="009114A2">
        <w:t>Hiển thị pop-up “Đăng nhập thành công” sau đó dẫn tới trang chủ hoặc trang muốn định tuyến lúc đầu</w:t>
      </w:r>
    </w:p>
    <w:p w14:paraId="254371B9" w14:textId="77777777" w:rsidR="00740F21" w:rsidRPr="009114A2" w:rsidRDefault="00740F21" w:rsidP="00740F21">
      <w:pPr>
        <w:pStyle w:val="BodyText"/>
        <w:jc w:val="both"/>
      </w:pPr>
      <w:r w:rsidRPr="006E56ED">
        <w:t xml:space="preserve">Thất bại: </w:t>
      </w:r>
      <w:r w:rsidRPr="009114A2">
        <w:t>Báo lỗi vẫn ở lại màn hình đăng nhập</w:t>
      </w:r>
    </w:p>
    <w:p w14:paraId="276E884C" w14:textId="77777777" w:rsidR="00740F21" w:rsidRDefault="00740F21" w:rsidP="00740F21">
      <w:pPr>
        <w:pStyle w:val="Heading3"/>
        <w:spacing w:line="360" w:lineRule="auto"/>
        <w:jc w:val="both"/>
        <w:rPr>
          <w:lang w:val="en-US"/>
        </w:rPr>
      </w:pPr>
      <w:r>
        <w:rPr>
          <w:lang w:val="en-US"/>
        </w:rPr>
        <w:t>Điểm mở rộng</w:t>
      </w:r>
    </w:p>
    <w:p w14:paraId="566F8707" w14:textId="77777777" w:rsidR="00740F21" w:rsidRPr="00487C6C" w:rsidRDefault="00740F21" w:rsidP="00740F21">
      <w:pPr>
        <w:pStyle w:val="BodyText"/>
        <w:jc w:val="both"/>
        <w:rPr>
          <w:lang w:val="en-US"/>
        </w:rPr>
      </w:pPr>
      <w:r>
        <w:rPr>
          <w:lang w:val="en-US"/>
        </w:rPr>
        <w:t>Không có</w:t>
      </w:r>
    </w:p>
    <w:p w14:paraId="0F9BF2F5" w14:textId="77777777" w:rsidR="00740F21" w:rsidRDefault="00740F21" w:rsidP="00740F21">
      <w:pPr>
        <w:pStyle w:val="Heading2"/>
        <w:spacing w:line="360" w:lineRule="auto"/>
        <w:jc w:val="both"/>
        <w:rPr>
          <w:lang w:val="en-US"/>
        </w:rPr>
      </w:pPr>
      <w:bookmarkStart w:id="10" w:name="_Toc44500233"/>
      <w:r>
        <w:rPr>
          <w:lang w:val="en-US"/>
        </w:rPr>
        <w:t xml:space="preserve">Đặc tả Use-case </w:t>
      </w:r>
      <w:bookmarkEnd w:id="10"/>
      <w:r>
        <w:rPr>
          <w:lang w:val="en-US"/>
        </w:rPr>
        <w:t>Đăng xuất</w:t>
      </w:r>
    </w:p>
    <w:p w14:paraId="6CC46B8E" w14:textId="77777777" w:rsidR="00740F21" w:rsidRDefault="00740F21" w:rsidP="00740F21">
      <w:pPr>
        <w:pStyle w:val="Heading3"/>
        <w:spacing w:line="360" w:lineRule="auto"/>
        <w:jc w:val="both"/>
      </w:pPr>
      <w:r>
        <w:t>Tóm tắt</w:t>
      </w:r>
    </w:p>
    <w:p w14:paraId="465F1C86" w14:textId="77777777" w:rsidR="00740F21" w:rsidRPr="009114A2" w:rsidRDefault="00740F21" w:rsidP="00740F21">
      <w:pPr>
        <w:pStyle w:val="BodyText"/>
        <w:jc w:val="both"/>
        <w:rPr>
          <w:snapToGrid w:val="0"/>
        </w:rPr>
      </w:pPr>
      <w:r w:rsidRPr="009114A2">
        <w:rPr>
          <w:snapToGrid w:val="0"/>
        </w:rPr>
        <w:t>Actor: Độc giả, nhân viên hệ thống</w:t>
      </w:r>
    </w:p>
    <w:p w14:paraId="49D616EC" w14:textId="77777777" w:rsidR="00740F21" w:rsidRDefault="00740F21" w:rsidP="00740F21">
      <w:pPr>
        <w:pStyle w:val="BodyText"/>
        <w:jc w:val="both"/>
        <w:rPr>
          <w:snapToGrid w:val="0"/>
          <w:lang w:val="en-US"/>
        </w:rPr>
      </w:pPr>
      <w:r>
        <w:rPr>
          <w:snapToGrid w:val="0"/>
          <w:lang w:val="en-US"/>
        </w:rPr>
        <w:t xml:space="preserve">Mô tả: </w:t>
      </w:r>
    </w:p>
    <w:p w14:paraId="353A3832"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xuất khỏi hệ thống</w:t>
      </w:r>
    </w:p>
    <w:p w14:paraId="158AB58D"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xuất của người dùng là độc giả hoặc nhân viên của hệ thống</w:t>
      </w:r>
    </w:p>
    <w:p w14:paraId="05639E78" w14:textId="77777777" w:rsidR="00740F21" w:rsidRDefault="00740F21" w:rsidP="00740F21">
      <w:pPr>
        <w:pStyle w:val="Heading3"/>
        <w:spacing w:line="360" w:lineRule="auto"/>
        <w:jc w:val="both"/>
      </w:pPr>
      <w:r>
        <w:t>Dòng sự kiện</w:t>
      </w:r>
    </w:p>
    <w:p w14:paraId="59C31691" w14:textId="77777777" w:rsidR="00740F21" w:rsidRDefault="00740F21" w:rsidP="00740F21">
      <w:pPr>
        <w:pStyle w:val="Heading4"/>
        <w:spacing w:line="360" w:lineRule="auto"/>
        <w:jc w:val="both"/>
      </w:pPr>
      <w:r>
        <w:t>Dòng sự kiện chính</w:t>
      </w:r>
    </w:p>
    <w:p w14:paraId="2C45A2A0" w14:textId="77777777" w:rsidR="00740F21" w:rsidRPr="009114A2" w:rsidRDefault="00740F21" w:rsidP="00740F21">
      <w:pPr>
        <w:ind w:left="720"/>
      </w:pPr>
      <w:r w:rsidRPr="009114A2">
        <w:t>Bước 1: Người dùng ấn vào drop box trên thanh navigation bar và chọn Đăng xuất</w:t>
      </w:r>
    </w:p>
    <w:p w14:paraId="067CA7D3" w14:textId="77777777" w:rsidR="00740F21" w:rsidRPr="009114A2" w:rsidRDefault="00740F21" w:rsidP="00740F21">
      <w:pPr>
        <w:pStyle w:val="BodyText"/>
        <w:jc w:val="both"/>
      </w:pPr>
      <w:r w:rsidRPr="009114A2">
        <w:t>Bước 2: Tầng Presentation tiếp nhận yêu cầu của người dùng và gọi sự kiện của Đăng xuất xuống tầng Data Service</w:t>
      </w:r>
    </w:p>
    <w:p w14:paraId="773EF901" w14:textId="77777777" w:rsidR="00740F21" w:rsidRDefault="00740F21" w:rsidP="00740F21">
      <w:pPr>
        <w:pStyle w:val="BodyText"/>
        <w:jc w:val="both"/>
        <w:rPr>
          <w:lang w:val="en-US"/>
        </w:rPr>
      </w:pPr>
      <w:r>
        <w:rPr>
          <w:lang w:val="en-US"/>
        </w:rPr>
        <w:t>Bước 3: Tầng Data Service thực hiện xóa token trong localStorage</w:t>
      </w:r>
    </w:p>
    <w:p w14:paraId="45E393C6" w14:textId="77777777" w:rsidR="00740F21" w:rsidRPr="00DF2B56" w:rsidRDefault="00740F21" w:rsidP="00740F21">
      <w:pPr>
        <w:pStyle w:val="BodyText"/>
        <w:jc w:val="both"/>
        <w:rPr>
          <w:lang w:val="en-US"/>
        </w:rPr>
      </w:pPr>
      <w:r>
        <w:rPr>
          <w:lang w:val="en-US"/>
        </w:rPr>
        <w:t>Bước 4: Tầng Data Service gọi sự kiện reload lại P</w:t>
      </w:r>
      <w:r w:rsidRPr="00CE3571">
        <w:rPr>
          <w:lang w:val="en-US"/>
        </w:rPr>
        <w:t>resentation</w:t>
      </w:r>
    </w:p>
    <w:p w14:paraId="46A8E8DF" w14:textId="77777777" w:rsidR="00740F21" w:rsidRDefault="00740F21" w:rsidP="00740F21">
      <w:pPr>
        <w:pStyle w:val="Heading4"/>
        <w:spacing w:line="360" w:lineRule="auto"/>
        <w:jc w:val="both"/>
        <w:rPr>
          <w:lang w:val="en-US"/>
        </w:rPr>
      </w:pPr>
      <w:r>
        <w:t>Các dòng sự kiện khác</w:t>
      </w:r>
    </w:p>
    <w:p w14:paraId="58FA99F6" w14:textId="77777777" w:rsidR="00740F21" w:rsidRDefault="00740F21" w:rsidP="00740F21">
      <w:pPr>
        <w:ind w:firstLine="720"/>
        <w:rPr>
          <w:lang w:val="en-US"/>
        </w:rPr>
      </w:pPr>
      <w:r w:rsidRPr="00862EC5">
        <w:rPr>
          <w:lang w:val="en-US"/>
        </w:rPr>
        <w:t>Dòng phụ:</w:t>
      </w:r>
    </w:p>
    <w:p w14:paraId="20F1623D" w14:textId="77777777" w:rsidR="00740F21" w:rsidRDefault="00740F21" w:rsidP="00740F21">
      <w:pPr>
        <w:ind w:firstLine="720"/>
        <w:rPr>
          <w:lang w:val="en-US"/>
        </w:rPr>
      </w:pPr>
      <w:r>
        <w:rPr>
          <w:lang w:val="en-US"/>
        </w:rPr>
        <w:t>Dòng ngoại lệ:</w:t>
      </w:r>
    </w:p>
    <w:p w14:paraId="675278E7" w14:textId="77777777" w:rsidR="00740F21" w:rsidRDefault="00740F21" w:rsidP="00740F21">
      <w:pPr>
        <w:pStyle w:val="Heading3"/>
        <w:spacing w:line="360" w:lineRule="auto"/>
        <w:jc w:val="both"/>
      </w:pPr>
      <w:r>
        <w:t>Các yêu cầu đặc biệt</w:t>
      </w:r>
    </w:p>
    <w:p w14:paraId="61F51F57" w14:textId="77777777" w:rsidR="00740F21" w:rsidRPr="00E336FE" w:rsidRDefault="00740F21" w:rsidP="00740F21">
      <w:pPr>
        <w:pStyle w:val="BodyText"/>
        <w:numPr>
          <w:ilvl w:val="0"/>
          <w:numId w:val="49"/>
        </w:numPr>
        <w:jc w:val="both"/>
      </w:pPr>
      <w:r w:rsidRPr="00E336FE">
        <w:t>Không có</w:t>
      </w:r>
    </w:p>
    <w:p w14:paraId="13C03C40" w14:textId="77777777" w:rsidR="00740F21" w:rsidRDefault="00740F21" w:rsidP="00740F21">
      <w:pPr>
        <w:pStyle w:val="Heading3"/>
        <w:spacing w:line="360" w:lineRule="auto"/>
        <w:jc w:val="both"/>
      </w:pPr>
      <w:r w:rsidRPr="0037628A">
        <w:t>Trạng thái hệ thống khi bắt đầu thực hiện Use-case</w:t>
      </w:r>
    </w:p>
    <w:p w14:paraId="50D42F74" w14:textId="77777777" w:rsidR="00740F21" w:rsidRPr="009114A2" w:rsidRDefault="00740F21" w:rsidP="00740F21">
      <w:pPr>
        <w:pStyle w:val="BodyText"/>
        <w:numPr>
          <w:ilvl w:val="0"/>
          <w:numId w:val="49"/>
        </w:numPr>
        <w:jc w:val="both"/>
      </w:pPr>
      <w:r w:rsidRPr="009114A2">
        <w:t>Người dùng đang sử dụng tài khoản và đăng nhập vào hệ thống</w:t>
      </w:r>
    </w:p>
    <w:p w14:paraId="772D4490" w14:textId="77777777" w:rsidR="00740F21" w:rsidRDefault="00740F21" w:rsidP="00740F21">
      <w:pPr>
        <w:pStyle w:val="Heading3"/>
        <w:spacing w:line="360" w:lineRule="auto"/>
        <w:jc w:val="both"/>
      </w:pPr>
      <w:r>
        <w:rPr>
          <w:lang w:val="en-US"/>
        </w:rPr>
        <w:t>Trạng thái hệ thống sau khi thực hiện Use-case</w:t>
      </w:r>
    </w:p>
    <w:p w14:paraId="1EAC36D6" w14:textId="77777777" w:rsidR="00740F21" w:rsidRPr="009114A2" w:rsidRDefault="00740F21" w:rsidP="00740F21">
      <w:pPr>
        <w:pStyle w:val="BodyText"/>
        <w:numPr>
          <w:ilvl w:val="0"/>
          <w:numId w:val="49"/>
        </w:numPr>
        <w:jc w:val="both"/>
      </w:pPr>
      <w:r w:rsidRPr="009114A2">
        <w:t>Thành công: Nếu ở màn hình trong dash board thì redirect về trang đăng nhập, còn không thì reload về trang hiện tại lúc ấn nút Đăng xuất</w:t>
      </w:r>
    </w:p>
    <w:p w14:paraId="4FC06038" w14:textId="77777777" w:rsidR="00740F21" w:rsidRPr="009114A2" w:rsidRDefault="00740F21" w:rsidP="00740F21">
      <w:pPr>
        <w:pStyle w:val="BodyText"/>
        <w:numPr>
          <w:ilvl w:val="0"/>
          <w:numId w:val="49"/>
        </w:numPr>
        <w:jc w:val="both"/>
      </w:pPr>
      <w:r w:rsidRPr="009114A2">
        <w:t>Thất bại: Hiển thị lỗi và vẫn giữ nguyên trạng thái cũ</w:t>
      </w:r>
    </w:p>
    <w:p w14:paraId="22383231" w14:textId="77777777" w:rsidR="00740F21" w:rsidRDefault="00740F21" w:rsidP="00740F21">
      <w:pPr>
        <w:pStyle w:val="Heading3"/>
        <w:spacing w:line="360" w:lineRule="auto"/>
        <w:jc w:val="both"/>
        <w:rPr>
          <w:lang w:val="en-US"/>
        </w:rPr>
      </w:pPr>
      <w:r>
        <w:rPr>
          <w:lang w:val="en-US"/>
        </w:rPr>
        <w:t>Điểm mở rộng</w:t>
      </w:r>
    </w:p>
    <w:p w14:paraId="60EA4037" w14:textId="77777777" w:rsidR="00740F21" w:rsidRPr="00E336FE" w:rsidRDefault="00740F21" w:rsidP="00740F21">
      <w:pPr>
        <w:pStyle w:val="BodyText"/>
        <w:jc w:val="both"/>
        <w:rPr>
          <w:color w:val="0000FF"/>
          <w:lang w:val="en-US"/>
        </w:rPr>
      </w:pPr>
      <w:r w:rsidRPr="00E336FE">
        <w:rPr>
          <w:lang w:val="en-US"/>
        </w:rPr>
        <w:t>Không có</w:t>
      </w:r>
    </w:p>
    <w:p w14:paraId="15AE6396" w14:textId="77777777" w:rsidR="00740F21" w:rsidRDefault="00740F21" w:rsidP="00740F21">
      <w:pPr>
        <w:spacing w:line="360" w:lineRule="auto"/>
        <w:jc w:val="both"/>
        <w:rPr>
          <w:i/>
          <w:color w:val="0000FF"/>
          <w:lang w:val="en-US"/>
        </w:rPr>
      </w:pPr>
    </w:p>
    <w:p w14:paraId="5E2F30A8" w14:textId="77777777" w:rsidR="00740F21" w:rsidRDefault="00740F21" w:rsidP="00740F21">
      <w:pPr>
        <w:pStyle w:val="Heading2"/>
        <w:spacing w:line="360" w:lineRule="auto"/>
        <w:jc w:val="both"/>
        <w:rPr>
          <w:lang w:val="en-US"/>
        </w:rPr>
      </w:pPr>
      <w:bookmarkStart w:id="11" w:name="_Toc44500234"/>
      <w:r>
        <w:rPr>
          <w:lang w:val="en-US"/>
        </w:rPr>
        <w:lastRenderedPageBreak/>
        <w:t xml:space="preserve">Đặc tả Use-case </w:t>
      </w:r>
      <w:bookmarkEnd w:id="11"/>
      <w:r>
        <w:rPr>
          <w:lang w:val="en-US"/>
        </w:rPr>
        <w:t>Tạo tài khoản cho nhân viên</w:t>
      </w:r>
    </w:p>
    <w:p w14:paraId="536A7B97" w14:textId="77777777" w:rsidR="00740F21" w:rsidRDefault="00740F21" w:rsidP="00740F21">
      <w:pPr>
        <w:pStyle w:val="Heading3"/>
        <w:spacing w:line="360" w:lineRule="auto"/>
        <w:jc w:val="both"/>
      </w:pPr>
      <w:r>
        <w:t>Tóm tắt</w:t>
      </w:r>
    </w:p>
    <w:p w14:paraId="37143289"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Quản lý thư viện</w:t>
      </w:r>
    </w:p>
    <w:p w14:paraId="1CE39414" w14:textId="77777777" w:rsidR="00740F21" w:rsidRDefault="00740F21" w:rsidP="00740F21">
      <w:pPr>
        <w:pStyle w:val="BodyText"/>
        <w:jc w:val="both"/>
        <w:rPr>
          <w:snapToGrid w:val="0"/>
          <w:lang w:val="en-US"/>
        </w:rPr>
      </w:pPr>
      <w:r>
        <w:rPr>
          <w:snapToGrid w:val="0"/>
          <w:lang w:val="en-US"/>
        </w:rPr>
        <w:t xml:space="preserve">Mô tả: </w:t>
      </w:r>
    </w:p>
    <w:p w14:paraId="61B482BA" w14:textId="77777777" w:rsidR="00740F21" w:rsidRPr="00CE3571" w:rsidRDefault="00740F21" w:rsidP="00740F21">
      <w:pPr>
        <w:pStyle w:val="BodyText"/>
        <w:numPr>
          <w:ilvl w:val="0"/>
          <w:numId w:val="49"/>
        </w:numPr>
        <w:jc w:val="both"/>
        <w:rPr>
          <w:lang w:val="en-US"/>
        </w:rPr>
      </w:pPr>
      <w:r>
        <w:rPr>
          <w:snapToGrid w:val="0"/>
          <w:lang w:val="en-US"/>
        </w:rPr>
        <w:t>Use-case bắt đầu khi quản lý thư viện muốn tạo tài khoản cho nhân viên trong hệ thống</w:t>
      </w:r>
    </w:p>
    <w:p w14:paraId="65081400"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quản lý thư viên cho nhân viên trong hệ thống</w:t>
      </w:r>
    </w:p>
    <w:p w14:paraId="01F43C90" w14:textId="77777777" w:rsidR="00740F21" w:rsidRDefault="00740F21" w:rsidP="00740F21">
      <w:pPr>
        <w:pStyle w:val="Heading3"/>
        <w:spacing w:line="360" w:lineRule="auto"/>
        <w:jc w:val="both"/>
      </w:pPr>
      <w:r>
        <w:t>Dòng sự kiện</w:t>
      </w:r>
    </w:p>
    <w:p w14:paraId="11C41DC2" w14:textId="77777777" w:rsidR="00740F21" w:rsidRDefault="00740F21" w:rsidP="00740F21">
      <w:pPr>
        <w:pStyle w:val="Heading4"/>
        <w:spacing w:line="360" w:lineRule="auto"/>
        <w:jc w:val="both"/>
      </w:pPr>
      <w:r>
        <w:t>Dòng sự kiện chính</w:t>
      </w:r>
    </w:p>
    <w:p w14:paraId="2BB64CDC" w14:textId="77777777" w:rsidR="00740F21" w:rsidRPr="009114A2" w:rsidRDefault="00740F21" w:rsidP="00740F21">
      <w:pPr>
        <w:pStyle w:val="BodyText"/>
        <w:jc w:val="both"/>
      </w:pPr>
      <w:r w:rsidRPr="009114A2">
        <w:t>Bước 1: Người dùng điền các thông tin yêu cầu</w:t>
      </w:r>
    </w:p>
    <w:p w14:paraId="0BAF52F1" w14:textId="77777777" w:rsidR="00740F21" w:rsidRPr="009114A2" w:rsidRDefault="00740F21" w:rsidP="00740F21">
      <w:pPr>
        <w:pStyle w:val="BodyText"/>
        <w:jc w:val="both"/>
      </w:pPr>
      <w:r w:rsidRPr="009114A2">
        <w:t>Bước 2: Người dùng ấn nút Tạo Tài Khoản</w:t>
      </w:r>
    </w:p>
    <w:p w14:paraId="600D91CF"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039F9D20" w14:textId="77777777" w:rsidR="00740F21" w:rsidRDefault="00740F21" w:rsidP="00740F21">
      <w:pPr>
        <w:pStyle w:val="BodyText"/>
        <w:jc w:val="both"/>
        <w:rPr>
          <w:lang w:val="en-US"/>
        </w:rPr>
      </w:pPr>
      <w:r>
        <w:rPr>
          <w:lang w:val="en-US"/>
        </w:rPr>
        <w:t>Bước 4: Tầng Data Service tiến hành xác minh dữ liệu nhập vào.</w:t>
      </w:r>
    </w:p>
    <w:p w14:paraId="1D5B8FD2"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931CC"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61E83606" w14:textId="77777777" w:rsidR="00740F21" w:rsidRDefault="00740F21" w:rsidP="00740F21">
      <w:pPr>
        <w:pStyle w:val="BodyText"/>
        <w:jc w:val="both"/>
        <w:rPr>
          <w:lang w:val="en-US"/>
        </w:rPr>
      </w:pPr>
      <w:r>
        <w:rPr>
          <w:lang w:val="en-US"/>
        </w:rPr>
        <w:t>Bước 7: Tầng Domain gọi query insert xuống tầng Repository</w:t>
      </w:r>
    </w:p>
    <w:p w14:paraId="246D78FF"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16C788EF" w14:textId="77777777" w:rsidR="00740F21" w:rsidRDefault="00740F21" w:rsidP="00740F21">
      <w:pPr>
        <w:pStyle w:val="BodyText"/>
        <w:jc w:val="both"/>
        <w:rPr>
          <w:lang w:val="en-US"/>
        </w:rPr>
      </w:pPr>
      <w:r>
        <w:rPr>
          <w:lang w:val="en-US"/>
        </w:rPr>
        <w:t>Bước 9: Tầng Domain trả về cho tầng Controller</w:t>
      </w:r>
    </w:p>
    <w:p w14:paraId="7FDCF86F"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5B33C2B1"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6BC0F09E"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63DBC1F3" w14:textId="77777777" w:rsidR="00740F21" w:rsidRDefault="00740F21" w:rsidP="00740F21">
      <w:pPr>
        <w:pStyle w:val="Heading4"/>
        <w:spacing w:line="360" w:lineRule="auto"/>
        <w:jc w:val="both"/>
        <w:rPr>
          <w:lang w:val="en-US"/>
        </w:rPr>
      </w:pPr>
      <w:r>
        <w:t>Các dòng sự kiện khác</w:t>
      </w:r>
    </w:p>
    <w:p w14:paraId="00AC7E7E" w14:textId="77777777" w:rsidR="00740F21" w:rsidRDefault="00740F21" w:rsidP="00740F21">
      <w:pPr>
        <w:ind w:firstLine="720"/>
        <w:rPr>
          <w:lang w:val="en-US"/>
        </w:rPr>
      </w:pPr>
      <w:r w:rsidRPr="00862EC5">
        <w:rPr>
          <w:lang w:val="en-US"/>
        </w:rPr>
        <w:t>Dòng phụ:</w:t>
      </w:r>
    </w:p>
    <w:p w14:paraId="747D5ADF"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08141893" w14:textId="77777777" w:rsidR="00740F21" w:rsidRDefault="00740F21" w:rsidP="00740F21">
      <w:pPr>
        <w:ind w:firstLine="720"/>
        <w:rPr>
          <w:lang w:val="en-US"/>
        </w:rPr>
      </w:pPr>
    </w:p>
    <w:p w14:paraId="05FF6C4A" w14:textId="77777777" w:rsidR="00740F21" w:rsidRDefault="00740F21" w:rsidP="00740F21">
      <w:pPr>
        <w:ind w:firstLine="720"/>
        <w:rPr>
          <w:lang w:val="en-US"/>
        </w:rPr>
      </w:pPr>
      <w:r>
        <w:rPr>
          <w:lang w:val="en-US"/>
        </w:rPr>
        <w:t>Dòng ngoại lệ:</w:t>
      </w:r>
    </w:p>
    <w:p w14:paraId="32E9FECB" w14:textId="77777777" w:rsidR="00740F21" w:rsidRDefault="00740F21" w:rsidP="00740F21">
      <w:pPr>
        <w:ind w:firstLine="720"/>
        <w:rPr>
          <w:lang w:val="en-US"/>
        </w:rPr>
      </w:pPr>
      <w:r>
        <w:rPr>
          <w:lang w:val="en-US"/>
        </w:rPr>
        <w:t>Bước 8.2: Nếu quá trình insert xảy ra lỗi trả kết quả lỗi về cho tầng Domain.</w:t>
      </w:r>
    </w:p>
    <w:p w14:paraId="55E07628"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F21B02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A6F96EA" w14:textId="77777777" w:rsidR="00740F21" w:rsidRDefault="00740F21" w:rsidP="00740F21">
      <w:pPr>
        <w:pStyle w:val="Heading3"/>
        <w:spacing w:line="360" w:lineRule="auto"/>
        <w:jc w:val="both"/>
      </w:pPr>
      <w:r>
        <w:lastRenderedPageBreak/>
        <w:t>Các yêu cầu đặc biệt</w:t>
      </w:r>
    </w:p>
    <w:p w14:paraId="55FD8B8A" w14:textId="77777777" w:rsidR="00740F21" w:rsidRPr="009C5484" w:rsidRDefault="00740F21" w:rsidP="00740F21">
      <w:pPr>
        <w:pStyle w:val="BodyText"/>
        <w:jc w:val="both"/>
      </w:pPr>
      <w:r w:rsidRPr="009C5484">
        <w:t>Không có</w:t>
      </w:r>
    </w:p>
    <w:p w14:paraId="7ADF029F" w14:textId="77777777" w:rsidR="00740F21" w:rsidRDefault="00740F21" w:rsidP="00740F21">
      <w:pPr>
        <w:pStyle w:val="Heading3"/>
        <w:spacing w:line="360" w:lineRule="auto"/>
        <w:jc w:val="both"/>
      </w:pPr>
      <w:r w:rsidRPr="0037628A">
        <w:t>Trạng thái hệ thống khi bắt đầu thực hiện Use-case</w:t>
      </w:r>
    </w:p>
    <w:p w14:paraId="587497A1"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0BE9DDB9"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25EBBAB4" w14:textId="77777777" w:rsidR="00740F21" w:rsidRDefault="00740F21" w:rsidP="00740F21">
      <w:pPr>
        <w:pStyle w:val="Heading3"/>
        <w:spacing w:line="360" w:lineRule="auto"/>
        <w:jc w:val="both"/>
      </w:pPr>
      <w:r>
        <w:rPr>
          <w:lang w:val="en-US"/>
        </w:rPr>
        <w:t>Trạng thái hệ thống sau khi thực hiện Use-case</w:t>
      </w:r>
    </w:p>
    <w:p w14:paraId="5F666394" w14:textId="77777777" w:rsidR="00740F21" w:rsidRPr="009114A2" w:rsidRDefault="00740F21" w:rsidP="00740F21">
      <w:pPr>
        <w:pStyle w:val="BodyText"/>
        <w:numPr>
          <w:ilvl w:val="0"/>
          <w:numId w:val="49"/>
        </w:numPr>
        <w:jc w:val="both"/>
      </w:pPr>
      <w:r w:rsidRPr="009114A2">
        <w:t>Thành công: Trả về thông báo “Tạo tài khoản thành công” và tạo một tài khoản mới trong thư viện</w:t>
      </w:r>
    </w:p>
    <w:p w14:paraId="76071CF3" w14:textId="77777777" w:rsidR="00740F21" w:rsidRPr="009114A2" w:rsidRDefault="00740F21" w:rsidP="00740F21">
      <w:pPr>
        <w:pStyle w:val="BodyText"/>
        <w:numPr>
          <w:ilvl w:val="0"/>
          <w:numId w:val="49"/>
        </w:numPr>
        <w:jc w:val="both"/>
      </w:pPr>
      <w:r w:rsidRPr="009114A2">
        <w:t>Thất bại: Trả về thông báo lỗi cho người dùng</w:t>
      </w:r>
    </w:p>
    <w:p w14:paraId="09EE7D9B" w14:textId="77777777" w:rsidR="00740F21" w:rsidRDefault="00740F21" w:rsidP="00740F21">
      <w:pPr>
        <w:pStyle w:val="Heading3"/>
        <w:spacing w:line="360" w:lineRule="auto"/>
        <w:jc w:val="both"/>
        <w:rPr>
          <w:lang w:val="en-US"/>
        </w:rPr>
      </w:pPr>
      <w:r>
        <w:rPr>
          <w:lang w:val="en-US"/>
        </w:rPr>
        <w:t>Điểm mở rộng</w:t>
      </w:r>
    </w:p>
    <w:p w14:paraId="1D55695E" w14:textId="77777777" w:rsidR="00740F21" w:rsidRPr="00840E86" w:rsidRDefault="00740F21" w:rsidP="00740F21">
      <w:pPr>
        <w:pStyle w:val="BodyText"/>
        <w:jc w:val="both"/>
        <w:rPr>
          <w:lang w:val="en-US"/>
        </w:rPr>
      </w:pPr>
      <w:r w:rsidRPr="009C5484">
        <w:rPr>
          <w:lang w:val="en-US"/>
        </w:rPr>
        <w:t>Không có</w:t>
      </w:r>
    </w:p>
    <w:p w14:paraId="70B80E9E" w14:textId="77777777" w:rsidR="00740F21" w:rsidRDefault="00740F21" w:rsidP="00740F21">
      <w:pPr>
        <w:pStyle w:val="Heading2"/>
        <w:spacing w:line="360" w:lineRule="auto"/>
        <w:jc w:val="both"/>
        <w:rPr>
          <w:lang w:val="en-US"/>
        </w:rPr>
      </w:pPr>
      <w:bookmarkStart w:id="12" w:name="_Toc44500235"/>
      <w:r>
        <w:rPr>
          <w:lang w:val="en-US"/>
        </w:rPr>
        <w:t xml:space="preserve">Đặc tả Use-case </w:t>
      </w:r>
      <w:bookmarkEnd w:id="12"/>
      <w:r>
        <w:rPr>
          <w:lang w:val="en-US"/>
        </w:rPr>
        <w:t>Thủ thư tạo tài khoản cho độc giả</w:t>
      </w:r>
    </w:p>
    <w:p w14:paraId="6015AA93" w14:textId="77777777" w:rsidR="00740F21" w:rsidRDefault="00740F21" w:rsidP="00740F21">
      <w:pPr>
        <w:pStyle w:val="Heading3"/>
        <w:spacing w:line="360" w:lineRule="auto"/>
        <w:jc w:val="both"/>
      </w:pPr>
      <w:r>
        <w:t>Tóm tắt</w:t>
      </w:r>
    </w:p>
    <w:p w14:paraId="3A3DA7E3"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Thủ thư</w:t>
      </w:r>
    </w:p>
    <w:p w14:paraId="6A5E8B2D" w14:textId="77777777" w:rsidR="00740F21" w:rsidRDefault="00740F21" w:rsidP="00740F21">
      <w:pPr>
        <w:pStyle w:val="BodyText"/>
        <w:jc w:val="both"/>
        <w:rPr>
          <w:snapToGrid w:val="0"/>
          <w:lang w:val="en-US"/>
        </w:rPr>
      </w:pPr>
      <w:r>
        <w:rPr>
          <w:snapToGrid w:val="0"/>
          <w:lang w:val="en-US"/>
        </w:rPr>
        <w:t xml:space="preserve">Mô tả: </w:t>
      </w:r>
    </w:p>
    <w:p w14:paraId="480E23C6" w14:textId="77777777" w:rsidR="00740F21" w:rsidRPr="00CE3571" w:rsidRDefault="00740F21" w:rsidP="00740F21">
      <w:pPr>
        <w:pStyle w:val="BodyText"/>
        <w:numPr>
          <w:ilvl w:val="0"/>
          <w:numId w:val="49"/>
        </w:numPr>
        <w:jc w:val="both"/>
        <w:rPr>
          <w:lang w:val="en-US"/>
        </w:rPr>
      </w:pPr>
      <w:r>
        <w:rPr>
          <w:snapToGrid w:val="0"/>
          <w:lang w:val="en-US"/>
        </w:rPr>
        <w:t>Use-case bắt đầu khi thủ thư muốn tạo tài khoản cho nhân viên trong hệ thống</w:t>
      </w:r>
    </w:p>
    <w:p w14:paraId="617F4862"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thủ thư cho độc giả trong hệ thống</w:t>
      </w:r>
    </w:p>
    <w:p w14:paraId="6B08AF31" w14:textId="77777777" w:rsidR="00740F21" w:rsidRDefault="00740F21" w:rsidP="00740F21">
      <w:pPr>
        <w:pStyle w:val="Heading3"/>
        <w:spacing w:line="360" w:lineRule="auto"/>
        <w:jc w:val="both"/>
      </w:pPr>
      <w:r>
        <w:t>Dòng sự kiện</w:t>
      </w:r>
    </w:p>
    <w:p w14:paraId="4735D19A" w14:textId="77777777" w:rsidR="00740F21" w:rsidRDefault="00740F21" w:rsidP="00740F21">
      <w:pPr>
        <w:pStyle w:val="Heading4"/>
        <w:spacing w:line="360" w:lineRule="auto"/>
        <w:jc w:val="both"/>
      </w:pPr>
      <w:r>
        <w:t>Dòng sự kiện chính</w:t>
      </w:r>
    </w:p>
    <w:p w14:paraId="76B6E2E0" w14:textId="77777777" w:rsidR="00740F21" w:rsidRPr="009114A2" w:rsidRDefault="00740F21" w:rsidP="00740F21">
      <w:pPr>
        <w:pStyle w:val="BodyText"/>
        <w:jc w:val="both"/>
      </w:pPr>
      <w:r w:rsidRPr="009114A2">
        <w:t>Bước 1: Người dùng điền các thông tin yêu cầu</w:t>
      </w:r>
    </w:p>
    <w:p w14:paraId="612A94B9" w14:textId="77777777" w:rsidR="00740F21" w:rsidRPr="009114A2" w:rsidRDefault="00740F21" w:rsidP="00740F21">
      <w:pPr>
        <w:pStyle w:val="BodyText"/>
        <w:jc w:val="both"/>
      </w:pPr>
      <w:r w:rsidRPr="009114A2">
        <w:t>Bước 2: Người dùng ấn nút Tạo Tài Khoản</w:t>
      </w:r>
    </w:p>
    <w:p w14:paraId="39986608"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268F1F2B" w14:textId="77777777" w:rsidR="00740F21" w:rsidRDefault="00740F21" w:rsidP="00740F21">
      <w:pPr>
        <w:pStyle w:val="BodyText"/>
        <w:jc w:val="both"/>
        <w:rPr>
          <w:lang w:val="en-US"/>
        </w:rPr>
      </w:pPr>
      <w:r>
        <w:rPr>
          <w:lang w:val="en-US"/>
        </w:rPr>
        <w:t>Bước 4: Tầng Data Service tiến hành xác minh dữ liệu nhập vào.</w:t>
      </w:r>
    </w:p>
    <w:p w14:paraId="5BAB7B6D"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AF763"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25E1754C" w14:textId="77777777" w:rsidR="00740F21" w:rsidRDefault="00740F21" w:rsidP="00740F21">
      <w:pPr>
        <w:pStyle w:val="BodyText"/>
        <w:jc w:val="both"/>
        <w:rPr>
          <w:lang w:val="en-US"/>
        </w:rPr>
      </w:pPr>
      <w:r>
        <w:rPr>
          <w:lang w:val="en-US"/>
        </w:rPr>
        <w:t>Bước 7: Tầng Domain gọi query insert xuống tầng Repository</w:t>
      </w:r>
    </w:p>
    <w:p w14:paraId="555DA067"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3DF6750" w14:textId="77777777" w:rsidR="00740F21" w:rsidRDefault="00740F21" w:rsidP="00740F21">
      <w:pPr>
        <w:pStyle w:val="BodyText"/>
        <w:jc w:val="both"/>
        <w:rPr>
          <w:lang w:val="en-US"/>
        </w:rPr>
      </w:pPr>
      <w:r>
        <w:rPr>
          <w:lang w:val="en-US"/>
        </w:rPr>
        <w:t>Bước 9: Tầng Domain trả về cho tầng Controller</w:t>
      </w:r>
    </w:p>
    <w:p w14:paraId="2C8B1E03"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700B2A8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776BB49D"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FCEC22" w14:textId="77777777" w:rsidR="00740F21" w:rsidRDefault="00740F21" w:rsidP="00740F21">
      <w:pPr>
        <w:pStyle w:val="Heading4"/>
        <w:spacing w:line="360" w:lineRule="auto"/>
        <w:jc w:val="both"/>
      </w:pPr>
      <w:r>
        <w:lastRenderedPageBreak/>
        <w:t>Các dòng sự kiện khác</w:t>
      </w:r>
    </w:p>
    <w:p w14:paraId="76FBD35A" w14:textId="77777777" w:rsidR="00740F21" w:rsidRDefault="00740F21" w:rsidP="00740F21">
      <w:pPr>
        <w:ind w:firstLine="720"/>
        <w:rPr>
          <w:lang w:val="en-US"/>
        </w:rPr>
      </w:pPr>
      <w:r w:rsidRPr="00862EC5">
        <w:rPr>
          <w:lang w:val="en-US"/>
        </w:rPr>
        <w:t>Dòng phụ:</w:t>
      </w:r>
    </w:p>
    <w:p w14:paraId="35E81F67"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25098810" w14:textId="77777777" w:rsidR="00740F21" w:rsidRDefault="00740F21" w:rsidP="00740F21">
      <w:pPr>
        <w:ind w:firstLine="720"/>
        <w:rPr>
          <w:lang w:val="en-US"/>
        </w:rPr>
      </w:pPr>
    </w:p>
    <w:p w14:paraId="79B598E3" w14:textId="77777777" w:rsidR="00740F21" w:rsidRDefault="00740F21" w:rsidP="00740F21">
      <w:pPr>
        <w:ind w:firstLine="720"/>
        <w:rPr>
          <w:lang w:val="en-US"/>
        </w:rPr>
      </w:pPr>
      <w:r>
        <w:rPr>
          <w:lang w:val="en-US"/>
        </w:rPr>
        <w:t>Dòng ngoại lệ:</w:t>
      </w:r>
    </w:p>
    <w:p w14:paraId="46B73CD1" w14:textId="77777777" w:rsidR="00740F21" w:rsidRDefault="00740F21" w:rsidP="00740F21">
      <w:pPr>
        <w:ind w:firstLine="720"/>
        <w:rPr>
          <w:lang w:val="en-US"/>
        </w:rPr>
      </w:pPr>
      <w:r>
        <w:rPr>
          <w:lang w:val="en-US"/>
        </w:rPr>
        <w:t>Bước 8.2: Nếu quá trình insert xảy ra lỗi trả kết quả lỗi về cho tầng Domain.</w:t>
      </w:r>
    </w:p>
    <w:p w14:paraId="7EA4FD9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AA221CA"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8F70D3C" w14:textId="77777777" w:rsidR="00740F21" w:rsidRDefault="00740F21" w:rsidP="00740F21">
      <w:pPr>
        <w:pStyle w:val="Heading3"/>
        <w:spacing w:line="360" w:lineRule="auto"/>
        <w:jc w:val="both"/>
      </w:pPr>
      <w:r>
        <w:t>Các yêu cầu đặc biệt</w:t>
      </w:r>
    </w:p>
    <w:p w14:paraId="18C3A23F" w14:textId="77777777" w:rsidR="00740F21" w:rsidRPr="00F773D4" w:rsidRDefault="00740F21" w:rsidP="00740F21">
      <w:pPr>
        <w:pStyle w:val="ListParagraph"/>
        <w:numPr>
          <w:ilvl w:val="0"/>
          <w:numId w:val="39"/>
        </w:numPr>
      </w:pPr>
      <w:r>
        <w:t>Không có</w:t>
      </w:r>
    </w:p>
    <w:p w14:paraId="2434107F" w14:textId="77777777" w:rsidR="00740F21" w:rsidRDefault="00740F21" w:rsidP="00740F21">
      <w:pPr>
        <w:pStyle w:val="Heading3"/>
        <w:spacing w:line="360" w:lineRule="auto"/>
        <w:jc w:val="both"/>
      </w:pPr>
      <w:r w:rsidRPr="0037628A">
        <w:t>Trạng thái hệ thống khi bắt đầu thực hiện Use-case</w:t>
      </w:r>
    </w:p>
    <w:p w14:paraId="7C69A828"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7C65066E"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4AB4AC90"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04CDADF" w14:textId="77777777" w:rsidR="00740F21" w:rsidRDefault="00740F21" w:rsidP="00740F21">
      <w:pPr>
        <w:pStyle w:val="BodyText"/>
        <w:numPr>
          <w:ilvl w:val="0"/>
          <w:numId w:val="49"/>
        </w:numPr>
        <w:jc w:val="both"/>
        <w:rPr>
          <w:lang w:val="en-US"/>
        </w:rPr>
      </w:pPr>
      <w:r>
        <w:rPr>
          <w:lang w:val="en-US"/>
        </w:rPr>
        <w:t>Thành công: Trả về thông báo tạo tài khoản thành công và tạo một tài khoản mới trong thư viện</w:t>
      </w:r>
    </w:p>
    <w:p w14:paraId="6F754638"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113CECE" w14:textId="77777777" w:rsidR="00740F21" w:rsidRDefault="00740F21" w:rsidP="00740F21">
      <w:pPr>
        <w:pStyle w:val="Heading3"/>
        <w:spacing w:line="360" w:lineRule="auto"/>
        <w:jc w:val="both"/>
        <w:rPr>
          <w:lang w:val="en-US"/>
        </w:rPr>
      </w:pPr>
      <w:r>
        <w:rPr>
          <w:lang w:val="en-US"/>
        </w:rPr>
        <w:t>Điểm mở rộng</w:t>
      </w:r>
    </w:p>
    <w:p w14:paraId="6FF15D12" w14:textId="77777777" w:rsidR="00740F21" w:rsidRPr="000E1B4B" w:rsidRDefault="00740F21" w:rsidP="00740F21">
      <w:pPr>
        <w:pStyle w:val="ListParagraph"/>
        <w:numPr>
          <w:ilvl w:val="0"/>
          <w:numId w:val="39"/>
        </w:numPr>
      </w:pPr>
      <w:r>
        <w:t>Không có</w:t>
      </w:r>
    </w:p>
    <w:p w14:paraId="198C6A23" w14:textId="77777777" w:rsidR="00740F21" w:rsidRDefault="00740F21" w:rsidP="00740F21">
      <w:pPr>
        <w:spacing w:line="360" w:lineRule="auto"/>
        <w:jc w:val="both"/>
        <w:rPr>
          <w:i/>
          <w:color w:val="0000FF"/>
          <w:lang w:val="en-US"/>
        </w:rPr>
      </w:pPr>
    </w:p>
    <w:p w14:paraId="3AD083A0" w14:textId="77777777" w:rsidR="00740F21" w:rsidRDefault="00740F21" w:rsidP="00740F21">
      <w:pPr>
        <w:pStyle w:val="Heading2"/>
        <w:spacing w:line="360" w:lineRule="auto"/>
        <w:jc w:val="both"/>
        <w:rPr>
          <w:lang w:val="en-US"/>
        </w:rPr>
      </w:pPr>
      <w:bookmarkStart w:id="13" w:name="_Toc44500236"/>
      <w:r>
        <w:rPr>
          <w:lang w:val="en-US"/>
        </w:rPr>
        <w:t xml:space="preserve">Đặc tả Use-case </w:t>
      </w:r>
      <w:bookmarkEnd w:id="13"/>
      <w:r>
        <w:rPr>
          <w:lang w:val="en-US"/>
        </w:rPr>
        <w:t>Khôi phục mật khẩu</w:t>
      </w:r>
    </w:p>
    <w:p w14:paraId="6C5672D4" w14:textId="77777777" w:rsidR="00740F21" w:rsidRDefault="00740F21" w:rsidP="00740F21">
      <w:pPr>
        <w:pStyle w:val="Heading3"/>
        <w:spacing w:line="360" w:lineRule="auto"/>
        <w:jc w:val="both"/>
      </w:pPr>
      <w:r>
        <w:t>Tóm tắt</w:t>
      </w:r>
    </w:p>
    <w:p w14:paraId="4B8029D3" w14:textId="77777777" w:rsidR="00740F21" w:rsidRDefault="00740F21" w:rsidP="00740F21">
      <w:pPr>
        <w:pStyle w:val="ListParagraph"/>
        <w:numPr>
          <w:ilvl w:val="0"/>
          <w:numId w:val="39"/>
        </w:numPr>
      </w:pPr>
      <w:r>
        <w:t xml:space="preserve">Actor: </w:t>
      </w:r>
      <w:r>
        <w:rPr>
          <w:lang w:val="en-US"/>
        </w:rPr>
        <w:t>Nhân viên thư viện</w:t>
      </w:r>
    </w:p>
    <w:p w14:paraId="0ED15268" w14:textId="77777777" w:rsidR="00740F21" w:rsidRDefault="00740F21" w:rsidP="00740F21">
      <w:pPr>
        <w:pStyle w:val="ListParagraph"/>
        <w:numPr>
          <w:ilvl w:val="0"/>
          <w:numId w:val="39"/>
        </w:numPr>
      </w:pPr>
      <w:r>
        <w:t>Mô tả:</w:t>
      </w:r>
    </w:p>
    <w:p w14:paraId="0F530F97" w14:textId="77777777" w:rsidR="00740F21" w:rsidRDefault="00740F21" w:rsidP="00740F21">
      <w:pPr>
        <w:pStyle w:val="ListParagraph"/>
        <w:numPr>
          <w:ilvl w:val="0"/>
          <w:numId w:val="38"/>
        </w:numPr>
      </w:pPr>
      <w:r>
        <w:t xml:space="preserve">Use-case bắt đầu khi nhân viên </w:t>
      </w:r>
      <w:r w:rsidRPr="009114A2">
        <w:t>muốn khôi phục mật khẩu cho một tài khoản nào đó trong thư viện</w:t>
      </w:r>
    </w:p>
    <w:p w14:paraId="0089C2FD" w14:textId="77777777" w:rsidR="00740F21" w:rsidRPr="000E1B4B" w:rsidRDefault="00740F21" w:rsidP="00740F21">
      <w:pPr>
        <w:pStyle w:val="ListParagraph"/>
        <w:numPr>
          <w:ilvl w:val="0"/>
          <w:numId w:val="38"/>
        </w:numPr>
      </w:pPr>
      <w:r>
        <w:t xml:space="preserve">Use-case mô tả quá trình </w:t>
      </w:r>
      <w:r w:rsidRPr="009114A2">
        <w:t>khôi phục mật khẩu của nhân viên cho tài khoản đó trong thư viện</w:t>
      </w:r>
    </w:p>
    <w:p w14:paraId="400A210D" w14:textId="77777777" w:rsidR="00740F21" w:rsidRDefault="00740F21" w:rsidP="00740F21">
      <w:pPr>
        <w:pStyle w:val="Heading3"/>
        <w:spacing w:line="360" w:lineRule="auto"/>
        <w:jc w:val="both"/>
      </w:pPr>
      <w:r>
        <w:t>Dòng sự kiện</w:t>
      </w:r>
    </w:p>
    <w:p w14:paraId="5FA2D1F4" w14:textId="77777777" w:rsidR="00740F21" w:rsidRDefault="00740F21" w:rsidP="00740F21">
      <w:pPr>
        <w:pStyle w:val="Heading4"/>
        <w:spacing w:line="360" w:lineRule="auto"/>
        <w:jc w:val="both"/>
      </w:pPr>
      <w:r>
        <w:t>Dòng sự kiện chính</w:t>
      </w:r>
    </w:p>
    <w:p w14:paraId="045D67F8" w14:textId="77777777" w:rsidR="00740F21" w:rsidRPr="009114A2" w:rsidRDefault="00740F21" w:rsidP="00740F21">
      <w:pPr>
        <w:pStyle w:val="ListParagraph"/>
      </w:pPr>
      <w:r>
        <w:t xml:space="preserve">Bước 1: </w:t>
      </w:r>
      <w:r w:rsidRPr="009114A2">
        <w:t>Người dùng ấn vào nút Khôi phục tài khoản</w:t>
      </w:r>
    </w:p>
    <w:p w14:paraId="0E6A3EE8" w14:textId="77777777" w:rsidR="00740F21" w:rsidRPr="009114A2" w:rsidRDefault="00740F21" w:rsidP="00740F21">
      <w:pPr>
        <w:pStyle w:val="BodyText"/>
        <w:jc w:val="both"/>
      </w:pPr>
      <w:r w:rsidRPr="009114A2">
        <w:t>Bước 2: Tầng Presentation tiếp nhận yêu cầu của người dùng và gọi sự kiện Khôi phục tài khoản xuống tầng Data Service</w:t>
      </w:r>
    </w:p>
    <w:p w14:paraId="1CFC0B65" w14:textId="77777777" w:rsidR="00740F21" w:rsidRDefault="00740F21" w:rsidP="00740F21">
      <w:pPr>
        <w:pStyle w:val="BodyText"/>
        <w:jc w:val="both"/>
        <w:rPr>
          <w:lang w:val="en-US"/>
        </w:rPr>
      </w:pPr>
      <w:r>
        <w:rPr>
          <w:lang w:val="en-US"/>
        </w:rPr>
        <w:t>Bước 3: Tầng Data Service tiến hành gọi Api khôi phục tài khoản xuống tầng Controller</w:t>
      </w:r>
    </w:p>
    <w:p w14:paraId="0C4DF59D" w14:textId="77777777" w:rsidR="00740F21" w:rsidRDefault="00740F21" w:rsidP="00740F21">
      <w:pPr>
        <w:pStyle w:val="BodyText"/>
        <w:jc w:val="both"/>
        <w:rPr>
          <w:lang w:val="en-US"/>
        </w:rPr>
      </w:pPr>
      <w:r>
        <w:rPr>
          <w:lang w:val="en-US"/>
        </w:rPr>
        <w:lastRenderedPageBreak/>
        <w:t>Bước 4: Tầng Controller tiến hành gọi khôi phục tài khoản xuống tầng Domain</w:t>
      </w:r>
    </w:p>
    <w:p w14:paraId="25D44C4C" w14:textId="77777777" w:rsidR="00740F21" w:rsidRDefault="00740F21" w:rsidP="00740F21">
      <w:pPr>
        <w:pStyle w:val="BodyText"/>
        <w:jc w:val="both"/>
        <w:rPr>
          <w:lang w:val="en-US"/>
        </w:rPr>
      </w:pPr>
      <w:r>
        <w:rPr>
          <w:lang w:val="en-US"/>
        </w:rPr>
        <w:t>Bước 5: Tầng Domain gọi query update xuống tầng Repository</w:t>
      </w:r>
    </w:p>
    <w:p w14:paraId="5C7FC54B"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CC0A53D" w14:textId="77777777" w:rsidR="00740F21" w:rsidRDefault="00740F21" w:rsidP="00740F21">
      <w:pPr>
        <w:pStyle w:val="BodyText"/>
        <w:jc w:val="both"/>
        <w:rPr>
          <w:lang w:val="en-US"/>
        </w:rPr>
      </w:pPr>
      <w:r>
        <w:rPr>
          <w:lang w:val="en-US"/>
        </w:rPr>
        <w:t>Bước 9: Tầng Domain trả về cho tầng Controller</w:t>
      </w:r>
    </w:p>
    <w:p w14:paraId="758FEA93" w14:textId="77777777" w:rsidR="00740F21" w:rsidRDefault="00740F21" w:rsidP="00740F21">
      <w:pPr>
        <w:pStyle w:val="BodyText"/>
        <w:jc w:val="both"/>
        <w:rPr>
          <w:lang w:val="en-US"/>
        </w:rPr>
      </w:pPr>
      <w:r>
        <w:rPr>
          <w:lang w:val="en-US"/>
        </w:rPr>
        <w:t>Bước 10: Tầng Controller gửi gói tin thông báo “Khôi phục tài khoản thành công” về cho tầng Data Service</w:t>
      </w:r>
    </w:p>
    <w:p w14:paraId="2D270C4E"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4E0FCC66"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4F214A82" w14:textId="77777777" w:rsidR="00740F21" w:rsidRPr="000E1B4B" w:rsidRDefault="00740F21" w:rsidP="00740F21">
      <w:pPr>
        <w:pStyle w:val="ListParagraph"/>
      </w:pPr>
    </w:p>
    <w:p w14:paraId="4B3434D1" w14:textId="77777777" w:rsidR="00740F21" w:rsidRDefault="00740F21" w:rsidP="00740F21">
      <w:pPr>
        <w:pStyle w:val="Heading4"/>
        <w:spacing w:line="360" w:lineRule="auto"/>
        <w:jc w:val="both"/>
      </w:pPr>
      <w:r>
        <w:t>Các dòng sự kiện khác</w:t>
      </w:r>
    </w:p>
    <w:p w14:paraId="2CDB1CBB" w14:textId="77777777" w:rsidR="00740F21" w:rsidRDefault="00740F21" w:rsidP="00740F21">
      <w:pPr>
        <w:ind w:firstLine="720"/>
        <w:rPr>
          <w:lang w:val="en-US"/>
        </w:rPr>
      </w:pPr>
      <w:r w:rsidRPr="00862EC5">
        <w:rPr>
          <w:lang w:val="en-US"/>
        </w:rPr>
        <w:t>Dòng phụ:</w:t>
      </w:r>
    </w:p>
    <w:p w14:paraId="6CE9ED80" w14:textId="77777777" w:rsidR="00740F21" w:rsidRDefault="00740F21" w:rsidP="00740F21">
      <w:pPr>
        <w:ind w:firstLine="720"/>
        <w:rPr>
          <w:lang w:val="en-US"/>
        </w:rPr>
      </w:pPr>
    </w:p>
    <w:p w14:paraId="654930D9" w14:textId="77777777" w:rsidR="00740F21" w:rsidRDefault="00740F21" w:rsidP="00740F21">
      <w:pPr>
        <w:ind w:firstLine="720"/>
        <w:rPr>
          <w:lang w:val="en-US"/>
        </w:rPr>
      </w:pPr>
      <w:r>
        <w:rPr>
          <w:lang w:val="en-US"/>
        </w:rPr>
        <w:t>Dòng ngoại lệ:</w:t>
      </w:r>
    </w:p>
    <w:p w14:paraId="43E3DDA8" w14:textId="77777777" w:rsidR="00740F21" w:rsidRDefault="00740F21" w:rsidP="00740F21">
      <w:pPr>
        <w:ind w:firstLine="720"/>
        <w:rPr>
          <w:lang w:val="en-US"/>
        </w:rPr>
      </w:pPr>
      <w:r>
        <w:rPr>
          <w:lang w:val="en-US"/>
        </w:rPr>
        <w:t>Bước 8.2: Nếu quá trình update xảy ra lỗi trả kết quả lỗi về cho tầng Domain.</w:t>
      </w:r>
    </w:p>
    <w:p w14:paraId="17BB544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9D880F"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E794D84" w14:textId="77777777" w:rsidR="00740F21" w:rsidRDefault="00740F21" w:rsidP="00740F21">
      <w:pPr>
        <w:pStyle w:val="Heading3"/>
        <w:spacing w:line="360" w:lineRule="auto"/>
        <w:jc w:val="both"/>
      </w:pPr>
      <w:r>
        <w:t>Các yêu cầu đặc biệt</w:t>
      </w:r>
    </w:p>
    <w:p w14:paraId="2E9F7EEC" w14:textId="77777777" w:rsidR="00740F21" w:rsidRPr="004F635A" w:rsidRDefault="00740F21" w:rsidP="00740F21">
      <w:pPr>
        <w:pStyle w:val="ListParagraph"/>
        <w:numPr>
          <w:ilvl w:val="0"/>
          <w:numId w:val="39"/>
        </w:numPr>
        <w:rPr>
          <w:lang w:val="en-US"/>
        </w:rPr>
      </w:pPr>
      <w:r>
        <w:rPr>
          <w:lang w:val="en-US"/>
        </w:rPr>
        <w:t>Không có</w:t>
      </w:r>
    </w:p>
    <w:p w14:paraId="37D4DF87" w14:textId="77777777" w:rsidR="00740F21" w:rsidRDefault="00740F21" w:rsidP="00740F21">
      <w:pPr>
        <w:pStyle w:val="Heading3"/>
        <w:spacing w:line="360" w:lineRule="auto"/>
        <w:jc w:val="both"/>
      </w:pPr>
      <w:r w:rsidRPr="0037628A">
        <w:t>Trạng thái hệ thống khi bắt đầu thực hiện Use-case</w:t>
      </w:r>
    </w:p>
    <w:p w14:paraId="7C9015EE"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EA64E2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0D10662A" w14:textId="77777777" w:rsidR="00740F21" w:rsidRDefault="00740F21" w:rsidP="00740F21">
      <w:pPr>
        <w:pStyle w:val="Heading3"/>
        <w:spacing w:line="360" w:lineRule="auto"/>
        <w:jc w:val="both"/>
        <w:rPr>
          <w:lang w:val="en-US"/>
        </w:rPr>
      </w:pPr>
      <w:r>
        <w:rPr>
          <w:lang w:val="en-US"/>
        </w:rPr>
        <w:t>Trạng thái hệ thống sau khi thực hiện Use-case</w:t>
      </w:r>
    </w:p>
    <w:p w14:paraId="492C1DBE" w14:textId="77777777" w:rsidR="00740F21" w:rsidRDefault="00740F21" w:rsidP="00740F21">
      <w:pPr>
        <w:pStyle w:val="BodyText"/>
        <w:numPr>
          <w:ilvl w:val="0"/>
          <w:numId w:val="49"/>
        </w:numPr>
        <w:jc w:val="both"/>
        <w:rPr>
          <w:lang w:val="en-US"/>
        </w:rPr>
      </w:pPr>
      <w:r>
        <w:rPr>
          <w:lang w:val="en-US"/>
        </w:rPr>
        <w:t>Thành công: Trả về thông báo khôi phục tài khoản thành công và reset mật khẩu của tài khoản yêu cầu về mặc định</w:t>
      </w:r>
    </w:p>
    <w:p w14:paraId="3C7DDC9D"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3853DAA" w14:textId="77777777" w:rsidR="00740F21" w:rsidRDefault="00740F21" w:rsidP="00740F21">
      <w:pPr>
        <w:pStyle w:val="Heading3"/>
        <w:spacing w:line="360" w:lineRule="auto"/>
        <w:jc w:val="both"/>
      </w:pPr>
      <w:r>
        <w:rPr>
          <w:lang w:val="en-US"/>
        </w:rPr>
        <w:t>Điểm mở rộng</w:t>
      </w:r>
      <w:r>
        <w:t>:</w:t>
      </w:r>
    </w:p>
    <w:p w14:paraId="699B794C" w14:textId="77777777" w:rsidR="00740F21" w:rsidRPr="007D2919" w:rsidRDefault="00740F21" w:rsidP="00740F21">
      <w:pPr>
        <w:pStyle w:val="ListParagraph"/>
        <w:numPr>
          <w:ilvl w:val="0"/>
          <w:numId w:val="39"/>
        </w:numPr>
      </w:pPr>
      <w:r>
        <w:t>Không có</w:t>
      </w:r>
    </w:p>
    <w:p w14:paraId="0C8950F3" w14:textId="77777777" w:rsidR="00740F21" w:rsidRPr="006E56ED" w:rsidRDefault="00740F21" w:rsidP="00740F21">
      <w:pPr>
        <w:pStyle w:val="Heading2"/>
        <w:spacing w:line="360" w:lineRule="auto"/>
        <w:jc w:val="both"/>
      </w:pPr>
      <w:bookmarkStart w:id="14" w:name="_Toc44500237"/>
      <w:r w:rsidRPr="006E56ED">
        <w:t xml:space="preserve">Đặc tả </w:t>
      </w:r>
      <w:bookmarkEnd w:id="14"/>
      <w:r>
        <w:rPr>
          <w:lang w:val="en-US"/>
        </w:rPr>
        <w:t>Use-case Xóa tài khoản</w:t>
      </w:r>
    </w:p>
    <w:p w14:paraId="0AF322D1" w14:textId="77777777" w:rsidR="00740F21" w:rsidRDefault="00740F21" w:rsidP="00740F21">
      <w:pPr>
        <w:pStyle w:val="Heading3"/>
        <w:spacing w:line="360" w:lineRule="auto"/>
        <w:jc w:val="both"/>
      </w:pPr>
      <w:r>
        <w:t>Tóm tắt</w:t>
      </w:r>
    </w:p>
    <w:p w14:paraId="2C8B69AB"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7B61925E" w14:textId="77777777" w:rsidR="00740F21" w:rsidRDefault="00740F21" w:rsidP="00740F21">
      <w:pPr>
        <w:pStyle w:val="ListParagraph"/>
        <w:numPr>
          <w:ilvl w:val="0"/>
          <w:numId w:val="39"/>
        </w:numPr>
        <w:ind w:left="360" w:firstLine="0"/>
      </w:pPr>
      <w:r>
        <w:t>Mô tả:</w:t>
      </w:r>
    </w:p>
    <w:p w14:paraId="69392AC3" w14:textId="77777777" w:rsidR="00740F21" w:rsidRDefault="00740F21" w:rsidP="00740F21">
      <w:pPr>
        <w:pStyle w:val="ListParagraph"/>
        <w:numPr>
          <w:ilvl w:val="0"/>
          <w:numId w:val="38"/>
        </w:numPr>
      </w:pPr>
      <w:r>
        <w:t xml:space="preserve">Use-case bắt đầu khi nhân viên </w:t>
      </w:r>
      <w:r w:rsidRPr="009114A2">
        <w:t>xóa tài khoản nào đó trong thư viện</w:t>
      </w:r>
    </w:p>
    <w:p w14:paraId="512A7C8A" w14:textId="77777777" w:rsidR="00740F21" w:rsidRPr="000E1B4B" w:rsidRDefault="00740F21" w:rsidP="00740F21">
      <w:pPr>
        <w:pStyle w:val="ListParagraph"/>
        <w:numPr>
          <w:ilvl w:val="0"/>
          <w:numId w:val="38"/>
        </w:numPr>
      </w:pPr>
      <w:r>
        <w:t xml:space="preserve">Use-case mô tả quá trình </w:t>
      </w:r>
      <w:r>
        <w:rPr>
          <w:lang w:val="en-US"/>
        </w:rPr>
        <w:t>xóa tài khoản đó trong thư viện</w:t>
      </w:r>
    </w:p>
    <w:p w14:paraId="65F8A414" w14:textId="77777777" w:rsidR="00740F21" w:rsidRPr="007D2919" w:rsidRDefault="00740F21" w:rsidP="00740F21"/>
    <w:p w14:paraId="0EBB8D54" w14:textId="77777777" w:rsidR="00740F21" w:rsidRDefault="00740F21" w:rsidP="00740F21">
      <w:pPr>
        <w:pStyle w:val="Heading3"/>
        <w:spacing w:line="360" w:lineRule="auto"/>
        <w:jc w:val="both"/>
      </w:pPr>
      <w:r>
        <w:lastRenderedPageBreak/>
        <w:t>Dòng sự kiện</w:t>
      </w:r>
    </w:p>
    <w:p w14:paraId="4C297EDF" w14:textId="77777777" w:rsidR="00740F21" w:rsidRDefault="00740F21" w:rsidP="00740F21">
      <w:pPr>
        <w:pStyle w:val="Heading4"/>
        <w:spacing w:line="360" w:lineRule="auto"/>
        <w:jc w:val="both"/>
      </w:pPr>
      <w:r>
        <w:t>Dòng sự kiện chính</w:t>
      </w:r>
    </w:p>
    <w:p w14:paraId="6EF5030E" w14:textId="77777777" w:rsidR="00740F21" w:rsidRPr="009114A2" w:rsidRDefault="00740F21" w:rsidP="00740F21">
      <w:pPr>
        <w:pStyle w:val="ListParagraph"/>
      </w:pPr>
      <w:r>
        <w:t xml:space="preserve">Bước 1: </w:t>
      </w:r>
      <w:r w:rsidRPr="009114A2">
        <w:t>Người dùng ấn vào nút Xóa tài khoản</w:t>
      </w:r>
    </w:p>
    <w:p w14:paraId="48832C51" w14:textId="77777777" w:rsidR="00740F21" w:rsidRPr="009114A2" w:rsidRDefault="00740F21" w:rsidP="00740F21">
      <w:pPr>
        <w:pStyle w:val="BodyText"/>
        <w:jc w:val="both"/>
      </w:pPr>
      <w:r w:rsidRPr="009114A2">
        <w:t>Bước 2: Tầng Presentation tiếp nhận yêu cầu của người dùng và gọi sự kiện Xóa tài khoản xuống tầng Data Service</w:t>
      </w:r>
    </w:p>
    <w:p w14:paraId="6B47FF8E" w14:textId="77777777" w:rsidR="00740F21" w:rsidRDefault="00740F21" w:rsidP="00740F21">
      <w:pPr>
        <w:pStyle w:val="BodyText"/>
        <w:jc w:val="both"/>
        <w:rPr>
          <w:lang w:val="en-US"/>
        </w:rPr>
      </w:pPr>
      <w:r>
        <w:rPr>
          <w:lang w:val="en-US"/>
        </w:rPr>
        <w:t>Bước 3: Tầng Data Service tiến hành gọi Api xóa tài khoản xuống tầng Controller</w:t>
      </w:r>
    </w:p>
    <w:p w14:paraId="4423EC83" w14:textId="77777777" w:rsidR="00740F21" w:rsidRDefault="00740F21" w:rsidP="00740F21">
      <w:pPr>
        <w:pStyle w:val="BodyText"/>
        <w:jc w:val="both"/>
        <w:rPr>
          <w:lang w:val="en-US"/>
        </w:rPr>
      </w:pPr>
      <w:r>
        <w:rPr>
          <w:lang w:val="en-US"/>
        </w:rPr>
        <w:t>Bước 4: Tầng Controller tiến hành gọi xóa tài khoản xuống tầng Domain</w:t>
      </w:r>
    </w:p>
    <w:p w14:paraId="3135363B" w14:textId="77777777" w:rsidR="00740F21" w:rsidRDefault="00740F21" w:rsidP="00740F21">
      <w:pPr>
        <w:pStyle w:val="BodyText"/>
        <w:jc w:val="both"/>
        <w:rPr>
          <w:lang w:val="en-US"/>
        </w:rPr>
      </w:pPr>
      <w:r>
        <w:rPr>
          <w:lang w:val="en-US"/>
        </w:rPr>
        <w:t>Bước 5: Tầng Domain gọi query update xuống tầng Repository</w:t>
      </w:r>
    </w:p>
    <w:p w14:paraId="616E4AB3"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5F34A9FD" w14:textId="77777777" w:rsidR="00740F21" w:rsidRDefault="00740F21" w:rsidP="00740F21">
      <w:pPr>
        <w:pStyle w:val="BodyText"/>
        <w:jc w:val="both"/>
        <w:rPr>
          <w:lang w:val="en-US"/>
        </w:rPr>
      </w:pPr>
      <w:r>
        <w:rPr>
          <w:lang w:val="en-US"/>
        </w:rPr>
        <w:t>Bước 9: Tầng Domain trả về cho tầng Controller</w:t>
      </w:r>
    </w:p>
    <w:p w14:paraId="026A3D82" w14:textId="77777777" w:rsidR="00740F21" w:rsidRDefault="00740F21" w:rsidP="00740F21">
      <w:pPr>
        <w:pStyle w:val="BodyText"/>
        <w:jc w:val="both"/>
        <w:rPr>
          <w:lang w:val="en-US"/>
        </w:rPr>
      </w:pPr>
      <w:r>
        <w:rPr>
          <w:lang w:val="en-US"/>
        </w:rPr>
        <w:t>Bước 10: Tầng Controller gửi gói tin thông báo “Xóa tài khoản thành công” về cho tầng Data Service</w:t>
      </w:r>
    </w:p>
    <w:p w14:paraId="40C65B9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14B4DF58"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E8E684" w14:textId="77777777" w:rsidR="00740F21" w:rsidRDefault="00740F21" w:rsidP="00740F21">
      <w:pPr>
        <w:pStyle w:val="Heading4"/>
        <w:spacing w:line="360" w:lineRule="auto"/>
        <w:jc w:val="both"/>
      </w:pPr>
      <w:r>
        <w:t>Các dòng sự kiện khác</w:t>
      </w:r>
    </w:p>
    <w:p w14:paraId="76E054F4" w14:textId="77777777" w:rsidR="00740F21" w:rsidRDefault="00740F21" w:rsidP="00740F21">
      <w:pPr>
        <w:ind w:firstLine="720"/>
        <w:rPr>
          <w:lang w:val="en-US"/>
        </w:rPr>
      </w:pPr>
      <w:r>
        <w:rPr>
          <w:lang w:val="en-US"/>
        </w:rPr>
        <w:t>Dòng ngoại lệ:</w:t>
      </w:r>
    </w:p>
    <w:p w14:paraId="1728105A" w14:textId="77777777" w:rsidR="00740F21" w:rsidRDefault="00740F21" w:rsidP="00740F21">
      <w:pPr>
        <w:ind w:firstLine="720"/>
        <w:rPr>
          <w:lang w:val="en-US"/>
        </w:rPr>
      </w:pPr>
      <w:r>
        <w:rPr>
          <w:lang w:val="en-US"/>
        </w:rPr>
        <w:t>Bước 8.2: Nếu quá trình update xảy ra lỗi trả kết quả lỗi về cho tầng Domain.</w:t>
      </w:r>
    </w:p>
    <w:p w14:paraId="7707FBF9"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5A70E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0AA01B2" w14:textId="77777777" w:rsidR="00740F21" w:rsidRDefault="00740F21" w:rsidP="00740F21">
      <w:pPr>
        <w:pStyle w:val="Heading3"/>
        <w:spacing w:line="360" w:lineRule="auto"/>
        <w:jc w:val="both"/>
      </w:pPr>
      <w:r>
        <w:t>Các yêu cầu đặc biệt</w:t>
      </w:r>
    </w:p>
    <w:p w14:paraId="650FD0D8" w14:textId="77777777" w:rsidR="00740F21" w:rsidRPr="00AB3ACB" w:rsidRDefault="00740F21" w:rsidP="00740F21">
      <w:pPr>
        <w:pStyle w:val="ListParagraph"/>
        <w:numPr>
          <w:ilvl w:val="0"/>
          <w:numId w:val="39"/>
        </w:numPr>
      </w:pPr>
      <w:r>
        <w:rPr>
          <w:lang w:val="en-US"/>
        </w:rPr>
        <w:t>Không có</w:t>
      </w:r>
    </w:p>
    <w:p w14:paraId="2ACBDDBD" w14:textId="77777777" w:rsidR="00740F21" w:rsidRDefault="00740F21" w:rsidP="00740F21">
      <w:pPr>
        <w:pStyle w:val="Heading3"/>
        <w:spacing w:line="360" w:lineRule="auto"/>
        <w:jc w:val="both"/>
      </w:pPr>
      <w:r w:rsidRPr="0037628A">
        <w:t>Trạng thái hệ thống khi bắt đầu thực hiện Use-case</w:t>
      </w:r>
    </w:p>
    <w:p w14:paraId="6A066B62"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5272A2"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5D047722" w14:textId="77777777" w:rsidR="00740F21" w:rsidRDefault="00740F21" w:rsidP="00740F21">
      <w:pPr>
        <w:pStyle w:val="Heading3"/>
        <w:spacing w:line="360" w:lineRule="auto"/>
        <w:jc w:val="both"/>
      </w:pPr>
      <w:r>
        <w:rPr>
          <w:lang w:val="en-US"/>
        </w:rPr>
        <w:t>Trạng thái hệ thống sau khi thực hiện Use-case</w:t>
      </w:r>
    </w:p>
    <w:p w14:paraId="0F5B3BBB" w14:textId="77777777" w:rsidR="00740F21" w:rsidRPr="009114A2" w:rsidRDefault="00740F21" w:rsidP="00740F21">
      <w:pPr>
        <w:pStyle w:val="BodyText"/>
        <w:numPr>
          <w:ilvl w:val="0"/>
          <w:numId w:val="49"/>
        </w:numPr>
        <w:jc w:val="both"/>
      </w:pPr>
      <w:r w:rsidRPr="009114A2">
        <w:t>Thành công: Trả về thông báo xóa tài khoản thành công và gán cờ xóa cho tài khoản yêu cầu về true, và redirect về trang tìm kiếm tài khoản</w:t>
      </w:r>
    </w:p>
    <w:p w14:paraId="3A0F2962" w14:textId="77777777" w:rsidR="00740F21" w:rsidRPr="009114A2" w:rsidRDefault="00740F21" w:rsidP="00740F21">
      <w:pPr>
        <w:pStyle w:val="BodyText"/>
        <w:numPr>
          <w:ilvl w:val="0"/>
          <w:numId w:val="49"/>
        </w:numPr>
        <w:jc w:val="both"/>
      </w:pPr>
      <w:r w:rsidRPr="009114A2">
        <w:t>Thất bại: Trả về thông báo lỗi cho người dùng</w:t>
      </w:r>
    </w:p>
    <w:p w14:paraId="72B37422" w14:textId="77777777" w:rsidR="00740F21" w:rsidRDefault="00740F21" w:rsidP="00740F21">
      <w:pPr>
        <w:pStyle w:val="Heading3"/>
        <w:spacing w:line="360" w:lineRule="auto"/>
        <w:jc w:val="both"/>
        <w:rPr>
          <w:lang w:val="en-US"/>
        </w:rPr>
      </w:pPr>
      <w:r>
        <w:rPr>
          <w:lang w:val="en-US"/>
        </w:rPr>
        <w:t>Điểm mở rộng</w:t>
      </w:r>
    </w:p>
    <w:p w14:paraId="697B2CE4" w14:textId="77777777" w:rsidR="00740F21" w:rsidRPr="00AB3ACB" w:rsidRDefault="00740F21" w:rsidP="00740F21">
      <w:pPr>
        <w:pStyle w:val="ListParagraph"/>
        <w:numPr>
          <w:ilvl w:val="0"/>
          <w:numId w:val="39"/>
        </w:numPr>
      </w:pPr>
      <w:r>
        <w:t>Không có</w:t>
      </w:r>
    </w:p>
    <w:p w14:paraId="35762070" w14:textId="77777777" w:rsidR="00740F21" w:rsidRDefault="00740F21" w:rsidP="00740F21">
      <w:pPr>
        <w:pStyle w:val="Heading2"/>
        <w:spacing w:line="360" w:lineRule="auto"/>
        <w:jc w:val="both"/>
        <w:rPr>
          <w:lang w:val="en-US"/>
        </w:rPr>
      </w:pPr>
      <w:bookmarkStart w:id="15" w:name="_Toc44500238"/>
      <w:r>
        <w:rPr>
          <w:lang w:val="en-US"/>
        </w:rPr>
        <w:t xml:space="preserve">Đặc tả Use-case </w:t>
      </w:r>
      <w:bookmarkEnd w:id="15"/>
      <w:r>
        <w:rPr>
          <w:lang w:val="en-US"/>
        </w:rPr>
        <w:t>Gia hạn tài khoản</w:t>
      </w:r>
    </w:p>
    <w:p w14:paraId="0FC73AF6" w14:textId="77777777" w:rsidR="00740F21" w:rsidRDefault="00740F21" w:rsidP="00740F21">
      <w:pPr>
        <w:pStyle w:val="Heading3"/>
        <w:spacing w:line="360" w:lineRule="auto"/>
        <w:jc w:val="both"/>
      </w:pPr>
      <w:r>
        <w:t>Tóm tắt</w:t>
      </w:r>
    </w:p>
    <w:p w14:paraId="692DB3C6"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956ACEA" w14:textId="77777777" w:rsidR="00740F21" w:rsidRDefault="00740F21" w:rsidP="00740F21">
      <w:pPr>
        <w:pStyle w:val="ListParagraph"/>
        <w:numPr>
          <w:ilvl w:val="0"/>
          <w:numId w:val="39"/>
        </w:numPr>
        <w:ind w:left="360" w:firstLine="0"/>
      </w:pPr>
      <w:r>
        <w:lastRenderedPageBreak/>
        <w:t>Mô tả:</w:t>
      </w:r>
    </w:p>
    <w:p w14:paraId="2D345BC2" w14:textId="77777777" w:rsidR="00740F21" w:rsidRDefault="00740F21" w:rsidP="00740F21">
      <w:pPr>
        <w:pStyle w:val="ListParagraph"/>
        <w:numPr>
          <w:ilvl w:val="0"/>
          <w:numId w:val="38"/>
        </w:numPr>
      </w:pPr>
      <w:r>
        <w:t xml:space="preserve">Use-case bắt đầu khi nhân viên </w:t>
      </w:r>
      <w:r w:rsidRPr="009114A2">
        <w:t>gia hạn tài khoản nào đó trong thư viện</w:t>
      </w:r>
    </w:p>
    <w:p w14:paraId="4CB0F7A5" w14:textId="77777777" w:rsidR="00740F21" w:rsidRPr="000E1B4B" w:rsidRDefault="00740F21" w:rsidP="00740F21">
      <w:pPr>
        <w:pStyle w:val="ListParagraph"/>
        <w:numPr>
          <w:ilvl w:val="0"/>
          <w:numId w:val="38"/>
        </w:numPr>
      </w:pPr>
      <w:r>
        <w:t xml:space="preserve">Use-case mô tả quá trình </w:t>
      </w:r>
      <w:r>
        <w:rPr>
          <w:lang w:val="en-US"/>
        </w:rPr>
        <w:t>gia hạn tài khoản đó trong thư viện</w:t>
      </w:r>
    </w:p>
    <w:p w14:paraId="3C194A6F" w14:textId="77777777" w:rsidR="00740F21" w:rsidRDefault="00740F21" w:rsidP="00740F21">
      <w:pPr>
        <w:pStyle w:val="Heading3"/>
        <w:spacing w:line="360" w:lineRule="auto"/>
        <w:jc w:val="both"/>
      </w:pPr>
      <w:r>
        <w:t>Dòng sự kiện</w:t>
      </w:r>
    </w:p>
    <w:p w14:paraId="314967D5" w14:textId="77777777" w:rsidR="00740F21" w:rsidRDefault="00740F21" w:rsidP="00740F21">
      <w:pPr>
        <w:pStyle w:val="Heading4"/>
        <w:spacing w:line="360" w:lineRule="auto"/>
        <w:jc w:val="both"/>
      </w:pPr>
      <w:r>
        <w:t>Dòng sự kiện chính</w:t>
      </w:r>
    </w:p>
    <w:p w14:paraId="6821123F" w14:textId="77777777" w:rsidR="00740F21" w:rsidRPr="009114A2" w:rsidRDefault="00740F21" w:rsidP="00740F21">
      <w:pPr>
        <w:pStyle w:val="ListParagraph"/>
      </w:pPr>
      <w:r>
        <w:t xml:space="preserve">Bước 1: </w:t>
      </w:r>
      <w:r w:rsidRPr="009114A2">
        <w:t>Người dùng ấn vào nút Gia hạn tài khoản</w:t>
      </w:r>
    </w:p>
    <w:p w14:paraId="57C5D9BF" w14:textId="77777777" w:rsidR="00740F21" w:rsidRPr="009114A2" w:rsidRDefault="00740F21" w:rsidP="00740F21">
      <w:pPr>
        <w:pStyle w:val="BodyText"/>
        <w:jc w:val="both"/>
      </w:pPr>
      <w:r w:rsidRPr="009114A2">
        <w:t>Bước 2: Tầng Presentation tiếp nhận yêu cầu của người dùng và gọi dialog cho người dùng chọn thời gian gian hạn</w:t>
      </w:r>
    </w:p>
    <w:p w14:paraId="5C3F4C93" w14:textId="77777777" w:rsidR="00740F21" w:rsidRPr="009114A2" w:rsidRDefault="00740F21" w:rsidP="00740F21">
      <w:pPr>
        <w:pStyle w:val="BodyText"/>
        <w:jc w:val="both"/>
      </w:pPr>
      <w:r w:rsidRPr="009114A2">
        <w:t>Bước 3: Người dùng xác nhận thời gian gia hạn và ấn nút Xác nhận</w:t>
      </w:r>
    </w:p>
    <w:p w14:paraId="03699B97" w14:textId="77777777" w:rsidR="00740F21" w:rsidRPr="009114A2" w:rsidRDefault="00740F21" w:rsidP="00740F21">
      <w:pPr>
        <w:pStyle w:val="BodyText"/>
        <w:jc w:val="both"/>
      </w:pPr>
      <w:r w:rsidRPr="009114A2">
        <w:t>Bước 4: Tầng Presentation tiếp nhận yêu cầu của người dùng và gọi sự kiện Gia hạn tài khoản xuống tầng Data Service</w:t>
      </w:r>
    </w:p>
    <w:p w14:paraId="0582B0D2" w14:textId="77777777" w:rsidR="00740F21" w:rsidRDefault="00740F21" w:rsidP="00740F21">
      <w:pPr>
        <w:pStyle w:val="BodyText"/>
        <w:jc w:val="both"/>
        <w:rPr>
          <w:lang w:val="en-US"/>
        </w:rPr>
      </w:pPr>
      <w:r>
        <w:rPr>
          <w:lang w:val="en-US"/>
        </w:rPr>
        <w:t>Bước 5: Tầng Data Service tiến hành gọi Api gia hạn tài khoản xuống tầng Controller</w:t>
      </w:r>
    </w:p>
    <w:p w14:paraId="01C62E47" w14:textId="77777777" w:rsidR="00740F21" w:rsidRDefault="00740F21" w:rsidP="00740F21">
      <w:pPr>
        <w:pStyle w:val="BodyText"/>
        <w:jc w:val="both"/>
        <w:rPr>
          <w:lang w:val="en-US"/>
        </w:rPr>
      </w:pPr>
      <w:r>
        <w:rPr>
          <w:lang w:val="en-US"/>
        </w:rPr>
        <w:t>Bước 6: Tầng Controller tiến hành gọi gia hạn tài khoản xuống tầng Domain</w:t>
      </w:r>
    </w:p>
    <w:p w14:paraId="2AE9FFEF" w14:textId="77777777" w:rsidR="00740F21" w:rsidRDefault="00740F21" w:rsidP="00740F21">
      <w:pPr>
        <w:pStyle w:val="BodyText"/>
        <w:jc w:val="both"/>
        <w:rPr>
          <w:lang w:val="en-US"/>
        </w:rPr>
      </w:pPr>
      <w:r>
        <w:rPr>
          <w:lang w:val="en-US"/>
        </w:rPr>
        <w:t>Bước 7: Tầng Domain tính toán lại thời gian tồn tại của tài khoản</w:t>
      </w:r>
    </w:p>
    <w:p w14:paraId="6E0C38C2" w14:textId="77777777" w:rsidR="00740F21" w:rsidRDefault="00740F21" w:rsidP="00740F21">
      <w:pPr>
        <w:pStyle w:val="BodyText"/>
        <w:jc w:val="both"/>
        <w:rPr>
          <w:lang w:val="en-US"/>
        </w:rPr>
      </w:pPr>
      <w:r>
        <w:rPr>
          <w:lang w:val="en-US"/>
        </w:rPr>
        <w:t>Bước 8: Tầng Domain gọi query update thời gian xuống tầng Repository</w:t>
      </w:r>
    </w:p>
    <w:p w14:paraId="65EA5F83" w14:textId="77777777" w:rsidR="00740F21" w:rsidRDefault="00740F21" w:rsidP="00740F21">
      <w:pPr>
        <w:pStyle w:val="BodyText"/>
        <w:jc w:val="both"/>
        <w:rPr>
          <w:lang w:val="en-US"/>
        </w:rPr>
      </w:pPr>
      <w:r>
        <w:rPr>
          <w:lang w:val="en-US"/>
        </w:rPr>
        <w:t>Bước 9: Tầng Repository thực hiện update và trả kết quả về cho tầng Domain</w:t>
      </w:r>
    </w:p>
    <w:p w14:paraId="6B5F1A4D" w14:textId="77777777" w:rsidR="00740F21" w:rsidRDefault="00740F21" w:rsidP="00740F21">
      <w:pPr>
        <w:pStyle w:val="BodyText"/>
        <w:jc w:val="both"/>
        <w:rPr>
          <w:lang w:val="en-US"/>
        </w:rPr>
      </w:pPr>
      <w:r>
        <w:rPr>
          <w:lang w:val="en-US"/>
        </w:rPr>
        <w:t>Bước 10: Tầng Domain trả về cho tầng Controller</w:t>
      </w:r>
    </w:p>
    <w:p w14:paraId="3A80E386" w14:textId="77777777" w:rsidR="00740F21" w:rsidRDefault="00740F21" w:rsidP="00740F21">
      <w:pPr>
        <w:pStyle w:val="BodyText"/>
        <w:jc w:val="both"/>
        <w:rPr>
          <w:lang w:val="en-US"/>
        </w:rPr>
      </w:pPr>
      <w:r>
        <w:rPr>
          <w:lang w:val="en-US"/>
        </w:rPr>
        <w:t>Bước 11: Tầng Controller gửi gói tin thông báo “Gia hạn tài khoản thành công” về cho tầng Data Service</w:t>
      </w:r>
    </w:p>
    <w:p w14:paraId="7DA566B7"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4D626EEB" w14:textId="77777777" w:rsidR="00740F21" w:rsidRDefault="00740F21" w:rsidP="00740F21">
      <w:pPr>
        <w:pStyle w:val="BodyText"/>
        <w:jc w:val="both"/>
        <w:rPr>
          <w:lang w:val="en-US"/>
        </w:rPr>
      </w:pPr>
      <w:r>
        <w:rPr>
          <w:lang w:val="en-US"/>
        </w:rPr>
        <w:t>Bước 13: Tầng P</w:t>
      </w:r>
      <w:r w:rsidRPr="00CE3571">
        <w:rPr>
          <w:lang w:val="en-US"/>
        </w:rPr>
        <w:t>resentation</w:t>
      </w:r>
      <w:r>
        <w:rPr>
          <w:lang w:val="en-US"/>
        </w:rPr>
        <w:t xml:space="preserve"> xuất thông báo cho người dùng</w:t>
      </w:r>
    </w:p>
    <w:p w14:paraId="544611B3" w14:textId="77777777" w:rsidR="00740F21" w:rsidRDefault="00740F21" w:rsidP="00740F21">
      <w:pPr>
        <w:pStyle w:val="Heading4"/>
        <w:spacing w:line="360" w:lineRule="auto"/>
        <w:jc w:val="both"/>
      </w:pPr>
      <w:r>
        <w:t>Các dòng sự kiện khác</w:t>
      </w:r>
    </w:p>
    <w:p w14:paraId="1F21E230" w14:textId="77777777" w:rsidR="00740F21" w:rsidRDefault="00740F21" w:rsidP="00740F21">
      <w:pPr>
        <w:ind w:left="720"/>
        <w:rPr>
          <w:lang w:val="en-US"/>
        </w:rPr>
      </w:pPr>
      <w:r>
        <w:rPr>
          <w:lang w:val="en-US"/>
        </w:rPr>
        <w:t>Dòng phụ:</w:t>
      </w:r>
    </w:p>
    <w:p w14:paraId="71EEFCF6" w14:textId="77777777" w:rsidR="00740F21" w:rsidRDefault="00740F21" w:rsidP="00740F21">
      <w:pPr>
        <w:ind w:left="720"/>
        <w:rPr>
          <w:lang w:val="en-US"/>
        </w:rPr>
      </w:pPr>
      <w:r>
        <w:rPr>
          <w:lang w:val="en-US"/>
        </w:rPr>
        <w:t>Bước 2.2: Người dùng có thể ấn nút Hủy để tắt dialog và kết thúc dòng</w:t>
      </w:r>
    </w:p>
    <w:p w14:paraId="786B6C0A" w14:textId="77777777" w:rsidR="00740F21" w:rsidRPr="00186BA9" w:rsidRDefault="00740F21" w:rsidP="00740F21">
      <w:pPr>
        <w:ind w:left="720"/>
        <w:rPr>
          <w:lang w:val="en-US"/>
        </w:rPr>
      </w:pPr>
    </w:p>
    <w:p w14:paraId="4C1CB371" w14:textId="77777777" w:rsidR="00740F21" w:rsidRDefault="00740F21" w:rsidP="00740F21">
      <w:pPr>
        <w:ind w:firstLine="720"/>
        <w:rPr>
          <w:lang w:val="en-US"/>
        </w:rPr>
      </w:pPr>
      <w:r>
        <w:rPr>
          <w:lang w:val="en-US"/>
        </w:rPr>
        <w:t>Dòng ngoại lệ:</w:t>
      </w:r>
    </w:p>
    <w:p w14:paraId="041CE0FA" w14:textId="77777777" w:rsidR="00740F21" w:rsidRDefault="00740F21" w:rsidP="00740F21">
      <w:pPr>
        <w:ind w:firstLine="720"/>
        <w:rPr>
          <w:lang w:val="en-US"/>
        </w:rPr>
      </w:pPr>
      <w:r>
        <w:rPr>
          <w:lang w:val="en-US"/>
        </w:rPr>
        <w:t>Bước 9.3: Nếu quá trình update xảy ra lỗi trả kết quả lỗi về cho tầng Domain.</w:t>
      </w:r>
    </w:p>
    <w:p w14:paraId="62EF920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1BC169F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60AD948" w14:textId="77777777" w:rsidR="00740F21" w:rsidRDefault="00740F21" w:rsidP="00740F21">
      <w:pPr>
        <w:pStyle w:val="Heading3"/>
        <w:spacing w:line="360" w:lineRule="auto"/>
        <w:jc w:val="both"/>
      </w:pPr>
      <w:r>
        <w:t>Các yêu cầu đặc biệt</w:t>
      </w:r>
    </w:p>
    <w:p w14:paraId="493E93F8" w14:textId="77777777" w:rsidR="00740F21" w:rsidRPr="00E063A1" w:rsidRDefault="00740F21" w:rsidP="00740F21">
      <w:pPr>
        <w:pStyle w:val="ListParagraph"/>
        <w:numPr>
          <w:ilvl w:val="0"/>
          <w:numId w:val="39"/>
        </w:numPr>
      </w:pPr>
      <w:r>
        <w:t>Không có</w:t>
      </w:r>
    </w:p>
    <w:p w14:paraId="00BF71C1" w14:textId="77777777" w:rsidR="00740F21" w:rsidRDefault="00740F21" w:rsidP="00740F21">
      <w:pPr>
        <w:pStyle w:val="Heading3"/>
        <w:spacing w:line="360" w:lineRule="auto"/>
        <w:jc w:val="both"/>
      </w:pPr>
      <w:r w:rsidRPr="0037628A">
        <w:t>Trạng thái hệ thống khi bắt đầu thực hiện Use-case</w:t>
      </w:r>
    </w:p>
    <w:p w14:paraId="4B7BB8B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46A999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6892982F" w14:textId="77777777" w:rsidR="00740F21" w:rsidRDefault="00740F21" w:rsidP="00740F21">
      <w:pPr>
        <w:pStyle w:val="Heading3"/>
        <w:spacing w:line="360" w:lineRule="auto"/>
        <w:jc w:val="both"/>
        <w:rPr>
          <w:lang w:val="en-US"/>
        </w:rPr>
      </w:pPr>
      <w:r>
        <w:rPr>
          <w:lang w:val="en-US"/>
        </w:rPr>
        <w:lastRenderedPageBreak/>
        <w:t>Trạng thái hệ thống sau khi thực hiện Use-case</w:t>
      </w:r>
    </w:p>
    <w:p w14:paraId="5AE51F9C" w14:textId="77777777" w:rsidR="00740F21" w:rsidRDefault="00740F21" w:rsidP="00740F21">
      <w:pPr>
        <w:pStyle w:val="BodyText"/>
        <w:numPr>
          <w:ilvl w:val="0"/>
          <w:numId w:val="49"/>
        </w:numPr>
        <w:jc w:val="both"/>
        <w:rPr>
          <w:lang w:val="en-US"/>
        </w:rPr>
      </w:pPr>
      <w:r>
        <w:rPr>
          <w:lang w:val="en-US"/>
        </w:rPr>
        <w:t>Thành công: Trả về thông báo gia hạn tài khoản thành công và gia hạn thêm thời gian cho tài khoản được chọn</w:t>
      </w:r>
    </w:p>
    <w:p w14:paraId="22FA8A07"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08DE6AB" w14:textId="77777777" w:rsidR="00740F21" w:rsidRDefault="00740F21" w:rsidP="00740F21">
      <w:pPr>
        <w:pStyle w:val="Heading3"/>
        <w:spacing w:line="360" w:lineRule="auto"/>
        <w:jc w:val="both"/>
        <w:rPr>
          <w:lang w:val="en-US"/>
        </w:rPr>
      </w:pPr>
      <w:r>
        <w:rPr>
          <w:lang w:val="en-US"/>
        </w:rPr>
        <w:t>Điểm mở rộng</w:t>
      </w:r>
    </w:p>
    <w:p w14:paraId="5ED6E378" w14:textId="77777777" w:rsidR="00740F21" w:rsidRPr="00E063A1" w:rsidRDefault="00740F21" w:rsidP="00740F21">
      <w:pPr>
        <w:pStyle w:val="ListParagraph"/>
        <w:numPr>
          <w:ilvl w:val="0"/>
          <w:numId w:val="39"/>
        </w:numPr>
      </w:pPr>
      <w:r>
        <w:t>Không có</w:t>
      </w:r>
    </w:p>
    <w:p w14:paraId="74E15905" w14:textId="77777777" w:rsidR="00740F21" w:rsidRDefault="00740F21" w:rsidP="00740F21">
      <w:pPr>
        <w:pStyle w:val="Heading2"/>
        <w:spacing w:line="360" w:lineRule="auto"/>
        <w:jc w:val="both"/>
        <w:rPr>
          <w:lang w:val="en-US"/>
        </w:rPr>
      </w:pPr>
      <w:bookmarkStart w:id="16" w:name="_Toc44500239"/>
      <w:r>
        <w:rPr>
          <w:lang w:val="en-US"/>
        </w:rPr>
        <w:t xml:space="preserve">Đặc tả Use-case </w:t>
      </w:r>
      <w:bookmarkEnd w:id="16"/>
      <w:r>
        <w:rPr>
          <w:lang w:val="en-US"/>
        </w:rPr>
        <w:t>Sửa thông tin tài khoản</w:t>
      </w:r>
    </w:p>
    <w:p w14:paraId="042105BD" w14:textId="77777777" w:rsidR="00740F21" w:rsidRDefault="00740F21" w:rsidP="00740F21">
      <w:pPr>
        <w:pStyle w:val="Heading3"/>
        <w:spacing w:line="360" w:lineRule="auto"/>
        <w:jc w:val="both"/>
      </w:pPr>
      <w:r>
        <w:t>Tóm tắt</w:t>
      </w:r>
    </w:p>
    <w:p w14:paraId="01E5CCF3"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7F43CF9" w14:textId="77777777" w:rsidR="00740F21" w:rsidRDefault="00740F21" w:rsidP="00740F21">
      <w:pPr>
        <w:pStyle w:val="ListParagraph"/>
        <w:numPr>
          <w:ilvl w:val="0"/>
          <w:numId w:val="39"/>
        </w:numPr>
        <w:ind w:left="360" w:firstLine="0"/>
      </w:pPr>
      <w:r>
        <w:t>Mô tả:</w:t>
      </w:r>
    </w:p>
    <w:p w14:paraId="1FD40D3B" w14:textId="77777777" w:rsidR="00740F21" w:rsidRDefault="00740F21" w:rsidP="00740F21">
      <w:pPr>
        <w:pStyle w:val="ListParagraph"/>
        <w:numPr>
          <w:ilvl w:val="0"/>
          <w:numId w:val="38"/>
        </w:numPr>
      </w:pPr>
      <w:r>
        <w:t xml:space="preserve">Use-case bắt đầu khi nhân viên </w:t>
      </w:r>
      <w:r w:rsidRPr="009114A2">
        <w:t>sửa thông tin tài khoản nào đó trong thư viện</w:t>
      </w:r>
    </w:p>
    <w:p w14:paraId="250C42B6" w14:textId="77777777" w:rsidR="00740F21" w:rsidRPr="000E1B4B" w:rsidRDefault="00740F21" w:rsidP="00740F21">
      <w:pPr>
        <w:pStyle w:val="ListParagraph"/>
        <w:numPr>
          <w:ilvl w:val="0"/>
          <w:numId w:val="38"/>
        </w:numPr>
      </w:pPr>
      <w:r>
        <w:t xml:space="preserve">Use-case mô tả quá trình </w:t>
      </w:r>
      <w:r w:rsidRPr="009114A2">
        <w:t>sửa thông tin tài khoản đó trong thư viện</w:t>
      </w:r>
    </w:p>
    <w:p w14:paraId="62681562" w14:textId="77777777" w:rsidR="00740F21" w:rsidRDefault="00740F21" w:rsidP="00740F21">
      <w:pPr>
        <w:pStyle w:val="Heading3"/>
        <w:spacing w:line="360" w:lineRule="auto"/>
        <w:jc w:val="both"/>
      </w:pPr>
      <w:r>
        <w:t>Dòng sự kiện</w:t>
      </w:r>
    </w:p>
    <w:p w14:paraId="4E094590" w14:textId="77777777" w:rsidR="00740F21" w:rsidRDefault="00740F21" w:rsidP="00740F21">
      <w:pPr>
        <w:pStyle w:val="Heading4"/>
        <w:spacing w:line="360" w:lineRule="auto"/>
        <w:jc w:val="both"/>
      </w:pPr>
      <w:r>
        <w:t>Dòng sự kiện chính</w:t>
      </w:r>
    </w:p>
    <w:p w14:paraId="54BE93E8" w14:textId="77777777" w:rsidR="00740F21" w:rsidRPr="009114A2" w:rsidRDefault="00740F21" w:rsidP="00740F21">
      <w:pPr>
        <w:pStyle w:val="BodyText"/>
        <w:jc w:val="both"/>
      </w:pPr>
      <w:r w:rsidRPr="009114A2">
        <w:t>Bước 1: Người dùng sửa các thông tin</w:t>
      </w:r>
    </w:p>
    <w:p w14:paraId="2E3D0905" w14:textId="77777777" w:rsidR="00740F21" w:rsidRPr="009114A2" w:rsidRDefault="00740F21" w:rsidP="00740F21">
      <w:pPr>
        <w:pStyle w:val="BodyText"/>
        <w:jc w:val="both"/>
      </w:pPr>
      <w:r w:rsidRPr="009114A2">
        <w:t>Bước 2: Người dùng ấn nút Cập Nhật Tài Khoản</w:t>
      </w:r>
    </w:p>
    <w:p w14:paraId="768FC135" w14:textId="77777777" w:rsidR="00740F21" w:rsidRPr="009114A2" w:rsidRDefault="00740F21" w:rsidP="00740F21">
      <w:pPr>
        <w:pStyle w:val="BodyText"/>
        <w:jc w:val="both"/>
      </w:pPr>
      <w:r w:rsidRPr="009114A2">
        <w:t>Bước 3: Tầng Presentation tiếp nhận yêu cầu của người dùng và gọi sự kiện Cập nhật tài khoản xuống tầng Data Service</w:t>
      </w:r>
    </w:p>
    <w:p w14:paraId="03F3F788" w14:textId="77777777" w:rsidR="00740F21" w:rsidRDefault="00740F21" w:rsidP="00740F21">
      <w:pPr>
        <w:pStyle w:val="BodyText"/>
        <w:jc w:val="both"/>
        <w:rPr>
          <w:lang w:val="en-US"/>
        </w:rPr>
      </w:pPr>
      <w:r>
        <w:rPr>
          <w:lang w:val="en-US"/>
        </w:rPr>
        <w:t>Bước 4: Tầng Data Service tiến hành xác minh dữ liệu nhập vào.</w:t>
      </w:r>
    </w:p>
    <w:p w14:paraId="416BD7D3" w14:textId="77777777" w:rsidR="00740F21" w:rsidRDefault="00740F21" w:rsidP="00740F21">
      <w:pPr>
        <w:pStyle w:val="BodyText"/>
        <w:jc w:val="both"/>
        <w:rPr>
          <w:lang w:val="en-US"/>
        </w:rPr>
      </w:pPr>
      <w:r>
        <w:rPr>
          <w:lang w:val="en-US"/>
        </w:rPr>
        <w:t>Bước 5: Tầng Data Service tiến hành gọi Api cập nhật tài khoản xuống tầng Controller</w:t>
      </w:r>
    </w:p>
    <w:p w14:paraId="61439510" w14:textId="77777777" w:rsidR="00740F21" w:rsidRDefault="00740F21" w:rsidP="00740F21">
      <w:pPr>
        <w:pStyle w:val="BodyText"/>
        <w:jc w:val="both"/>
        <w:rPr>
          <w:lang w:val="en-US"/>
        </w:rPr>
      </w:pPr>
      <w:r>
        <w:rPr>
          <w:lang w:val="en-US"/>
        </w:rPr>
        <w:t>Bước 6: Tầng Controller tiến hành gọi hàm cập nhật tài khoản xuống tầng Domain</w:t>
      </w:r>
    </w:p>
    <w:p w14:paraId="78BA77BA" w14:textId="77777777" w:rsidR="00740F21" w:rsidRDefault="00740F21" w:rsidP="00740F21">
      <w:pPr>
        <w:pStyle w:val="BodyText"/>
        <w:jc w:val="both"/>
        <w:rPr>
          <w:lang w:val="en-US"/>
        </w:rPr>
      </w:pPr>
      <w:r>
        <w:rPr>
          <w:lang w:val="en-US"/>
        </w:rPr>
        <w:t>Bước 7: Tầng Domain gọi query update xuống tầng Repository</w:t>
      </w:r>
    </w:p>
    <w:p w14:paraId="24901082"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45D62178" w14:textId="77777777" w:rsidR="00740F21" w:rsidRDefault="00740F21" w:rsidP="00740F21">
      <w:pPr>
        <w:pStyle w:val="BodyText"/>
        <w:jc w:val="both"/>
        <w:rPr>
          <w:lang w:val="en-US"/>
        </w:rPr>
      </w:pPr>
      <w:r>
        <w:rPr>
          <w:lang w:val="en-US"/>
        </w:rPr>
        <w:t>Bước 9: Tầng Domain trả về cho tầng Controller</w:t>
      </w:r>
    </w:p>
    <w:p w14:paraId="42CED50E" w14:textId="77777777" w:rsidR="00740F21" w:rsidRDefault="00740F21" w:rsidP="00740F21">
      <w:pPr>
        <w:pStyle w:val="BodyText"/>
        <w:jc w:val="both"/>
        <w:rPr>
          <w:lang w:val="en-US"/>
        </w:rPr>
      </w:pPr>
      <w:r>
        <w:rPr>
          <w:lang w:val="en-US"/>
        </w:rPr>
        <w:t>Bước 10: Tầng Controller gửi gói tin thông báo “Cập nhật tài khoản thành công” về cho tầng Data Service</w:t>
      </w:r>
    </w:p>
    <w:p w14:paraId="13D0597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B053333"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518A06DD" w14:textId="77777777" w:rsidR="00740F21" w:rsidRDefault="00740F21" w:rsidP="00740F21">
      <w:pPr>
        <w:pStyle w:val="Heading4"/>
        <w:spacing w:line="360" w:lineRule="auto"/>
        <w:jc w:val="both"/>
      </w:pPr>
      <w:r>
        <w:t>Các dòng sự kiện khác</w:t>
      </w:r>
    </w:p>
    <w:p w14:paraId="3736363C" w14:textId="77777777" w:rsidR="00740F21" w:rsidRDefault="00740F21" w:rsidP="00740F21">
      <w:pPr>
        <w:ind w:firstLine="720"/>
        <w:rPr>
          <w:lang w:val="en-US"/>
        </w:rPr>
      </w:pPr>
      <w:r w:rsidRPr="00862EC5">
        <w:rPr>
          <w:lang w:val="en-US"/>
        </w:rPr>
        <w:t>Dòng phụ:</w:t>
      </w:r>
    </w:p>
    <w:p w14:paraId="35CB6F7E"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58810A7D" w14:textId="77777777" w:rsidR="00740F21" w:rsidRDefault="00740F21" w:rsidP="00740F21">
      <w:pPr>
        <w:ind w:firstLine="720"/>
        <w:rPr>
          <w:lang w:val="en-US"/>
        </w:rPr>
      </w:pPr>
    </w:p>
    <w:p w14:paraId="697C55D1" w14:textId="77777777" w:rsidR="00740F21" w:rsidRDefault="00740F21" w:rsidP="00740F21">
      <w:pPr>
        <w:ind w:firstLine="720"/>
        <w:rPr>
          <w:lang w:val="en-US"/>
        </w:rPr>
      </w:pPr>
      <w:r>
        <w:rPr>
          <w:lang w:val="en-US"/>
        </w:rPr>
        <w:t>Dòng ngoại lệ:</w:t>
      </w:r>
    </w:p>
    <w:p w14:paraId="61F52F28" w14:textId="77777777" w:rsidR="00740F21" w:rsidRDefault="00740F21" w:rsidP="00740F21">
      <w:pPr>
        <w:ind w:firstLine="720"/>
        <w:rPr>
          <w:lang w:val="en-US"/>
        </w:rPr>
      </w:pPr>
      <w:r>
        <w:rPr>
          <w:lang w:val="en-US"/>
        </w:rPr>
        <w:t>Bước 8.2: Nếu quá trình update xảy ra lỗi trả kết quả lỗi về cho tầng Domain.</w:t>
      </w:r>
    </w:p>
    <w:p w14:paraId="161EF184" w14:textId="77777777" w:rsidR="00740F21" w:rsidRDefault="00740F21" w:rsidP="00740F21">
      <w:pPr>
        <w:ind w:firstLine="720"/>
        <w:rPr>
          <w:lang w:val="en-US"/>
        </w:rPr>
      </w:pPr>
      <w:r>
        <w:rPr>
          <w:lang w:val="en-US"/>
        </w:rPr>
        <w:lastRenderedPageBreak/>
        <w:t>Bước 9.2: Tầng Domain log lỗi và trả kết quả xác minh thất bại mã lỗi “Có lỗi xảy ra ở phía Server” về cho tầng Controller</w:t>
      </w:r>
    </w:p>
    <w:p w14:paraId="3C242294"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14F687F" w14:textId="77777777" w:rsidR="00740F21" w:rsidRDefault="00740F21" w:rsidP="00740F21">
      <w:pPr>
        <w:pStyle w:val="Heading3"/>
        <w:spacing w:line="360" w:lineRule="auto"/>
        <w:jc w:val="both"/>
      </w:pPr>
      <w:r>
        <w:t>Các yêu cầu đặc biệt</w:t>
      </w:r>
    </w:p>
    <w:p w14:paraId="6E68BD14" w14:textId="77777777" w:rsidR="00740F21" w:rsidRPr="0010463D" w:rsidRDefault="00740F21" w:rsidP="00740F21">
      <w:pPr>
        <w:pStyle w:val="ListParagraph"/>
        <w:numPr>
          <w:ilvl w:val="0"/>
          <w:numId w:val="39"/>
        </w:numPr>
      </w:pPr>
      <w:r>
        <w:t>Không có</w:t>
      </w:r>
    </w:p>
    <w:p w14:paraId="432AAC84" w14:textId="77777777" w:rsidR="00740F21" w:rsidRDefault="00740F21" w:rsidP="00740F21">
      <w:pPr>
        <w:pStyle w:val="Heading3"/>
        <w:spacing w:line="360" w:lineRule="auto"/>
        <w:jc w:val="both"/>
      </w:pPr>
      <w:r w:rsidRPr="0037628A">
        <w:t>Trạng thái hệ thống khi bắt đầu thực hiện Use-case</w:t>
      </w:r>
    </w:p>
    <w:p w14:paraId="57290E5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5D18A10F"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14E79AC9"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429DECC" w14:textId="77777777" w:rsidR="00740F21" w:rsidRDefault="00740F21" w:rsidP="00740F21">
      <w:pPr>
        <w:pStyle w:val="BodyText"/>
        <w:numPr>
          <w:ilvl w:val="0"/>
          <w:numId w:val="49"/>
        </w:numPr>
        <w:jc w:val="both"/>
        <w:rPr>
          <w:lang w:val="en-US"/>
        </w:rPr>
      </w:pPr>
      <w:r>
        <w:rPr>
          <w:lang w:val="en-US"/>
        </w:rPr>
        <w:t>Thành công: Trả về thông báo cập nhật tài khoản thành công và cập nhật lại tài khoản</w:t>
      </w:r>
    </w:p>
    <w:p w14:paraId="2555006B"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FDC736" w14:textId="77777777" w:rsidR="00740F21" w:rsidRDefault="00740F21" w:rsidP="00740F21">
      <w:pPr>
        <w:pStyle w:val="Heading3"/>
        <w:spacing w:line="360" w:lineRule="auto"/>
        <w:jc w:val="both"/>
        <w:rPr>
          <w:lang w:val="en-US"/>
        </w:rPr>
      </w:pPr>
      <w:r>
        <w:rPr>
          <w:lang w:val="en-US"/>
        </w:rPr>
        <w:t>Điểm mở rộng</w:t>
      </w:r>
    </w:p>
    <w:p w14:paraId="4AD04140" w14:textId="77777777" w:rsidR="00740F21" w:rsidRPr="0010463D" w:rsidRDefault="00740F21" w:rsidP="00740F21">
      <w:pPr>
        <w:pStyle w:val="ListParagraph"/>
        <w:numPr>
          <w:ilvl w:val="0"/>
          <w:numId w:val="39"/>
        </w:numPr>
      </w:pPr>
      <w:r>
        <w:t>Không có</w:t>
      </w:r>
    </w:p>
    <w:p w14:paraId="32641DE6" w14:textId="77777777" w:rsidR="00740F21" w:rsidRPr="00053EFA" w:rsidRDefault="00740F21" w:rsidP="00740F21">
      <w:pPr>
        <w:pStyle w:val="Heading2"/>
        <w:spacing w:line="360" w:lineRule="auto"/>
        <w:jc w:val="both"/>
      </w:pPr>
      <w:bookmarkStart w:id="17" w:name="_Toc44500240"/>
      <w:r w:rsidRPr="00053EFA">
        <w:t xml:space="preserve">Đặc tả Use case </w:t>
      </w:r>
      <w:bookmarkEnd w:id="17"/>
      <w:r>
        <w:rPr>
          <w:lang w:val="en-US"/>
        </w:rPr>
        <w:t>Tìm kiếm thông tin theo tên đăng nhập</w:t>
      </w:r>
    </w:p>
    <w:p w14:paraId="45DBDEBD" w14:textId="77777777" w:rsidR="00740F21" w:rsidRDefault="00740F21" w:rsidP="00740F21">
      <w:pPr>
        <w:pStyle w:val="Heading3"/>
        <w:spacing w:line="360" w:lineRule="auto"/>
        <w:jc w:val="both"/>
      </w:pPr>
      <w:r>
        <w:t>Tóm tắt</w:t>
      </w:r>
    </w:p>
    <w:p w14:paraId="1EFCDEDD"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5FE94D5" w14:textId="77777777" w:rsidR="00740F21" w:rsidRDefault="00740F21" w:rsidP="00740F21">
      <w:pPr>
        <w:pStyle w:val="ListParagraph"/>
        <w:numPr>
          <w:ilvl w:val="0"/>
          <w:numId w:val="39"/>
        </w:numPr>
        <w:ind w:left="360" w:firstLine="0"/>
      </w:pPr>
      <w:r>
        <w:t>Mô tả:</w:t>
      </w:r>
    </w:p>
    <w:p w14:paraId="72A09355"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1541098F"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7B187927" w14:textId="77777777" w:rsidR="00740F21" w:rsidRDefault="00740F21" w:rsidP="00740F21">
      <w:pPr>
        <w:pStyle w:val="Heading3"/>
        <w:spacing w:line="360" w:lineRule="auto"/>
        <w:jc w:val="both"/>
      </w:pPr>
      <w:r>
        <w:t>Dòng sự kiện</w:t>
      </w:r>
    </w:p>
    <w:p w14:paraId="74ECD4EF" w14:textId="77777777" w:rsidR="00740F21" w:rsidRDefault="00740F21" w:rsidP="00740F21">
      <w:pPr>
        <w:pStyle w:val="Heading4"/>
        <w:spacing w:line="360" w:lineRule="auto"/>
        <w:jc w:val="both"/>
      </w:pPr>
      <w:r>
        <w:t>Dòng sự kiện chính</w:t>
      </w:r>
    </w:p>
    <w:p w14:paraId="3CB1DA1F" w14:textId="77777777" w:rsidR="00740F21" w:rsidRPr="009114A2" w:rsidRDefault="00740F21" w:rsidP="00740F21">
      <w:pPr>
        <w:pStyle w:val="BodyText"/>
        <w:jc w:val="both"/>
      </w:pPr>
      <w:r w:rsidRPr="009114A2">
        <w:t>Bước 1: Người dùng điền tên đăng nhập</w:t>
      </w:r>
    </w:p>
    <w:p w14:paraId="0E09B680" w14:textId="77777777" w:rsidR="00740F21" w:rsidRPr="009114A2" w:rsidRDefault="00740F21" w:rsidP="00740F21">
      <w:pPr>
        <w:pStyle w:val="BodyText"/>
        <w:jc w:val="both"/>
      </w:pPr>
      <w:r w:rsidRPr="009114A2">
        <w:t>Bước 2: Người dùng chọn loại tìm kiếm là Tên đăng nhập</w:t>
      </w:r>
    </w:p>
    <w:p w14:paraId="25AAFACF" w14:textId="77777777" w:rsidR="00740F21" w:rsidRPr="009114A2" w:rsidRDefault="00740F21" w:rsidP="00740F21">
      <w:pPr>
        <w:pStyle w:val="BodyText"/>
        <w:jc w:val="both"/>
      </w:pPr>
      <w:r w:rsidRPr="009114A2">
        <w:t>Bước 3: Người dùng ấn nút Tìm kiếm</w:t>
      </w:r>
    </w:p>
    <w:p w14:paraId="2B64946B"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4C9E8FB5" w14:textId="77777777" w:rsidR="00740F21" w:rsidRDefault="00740F21" w:rsidP="00740F21">
      <w:pPr>
        <w:pStyle w:val="BodyText"/>
        <w:jc w:val="both"/>
        <w:rPr>
          <w:lang w:val="en-US"/>
        </w:rPr>
      </w:pPr>
      <w:r>
        <w:rPr>
          <w:lang w:val="en-US"/>
        </w:rPr>
        <w:t>Bước 5: Tầng Data Service tiến hành xác minh dữ liệu nhập vào.</w:t>
      </w:r>
    </w:p>
    <w:p w14:paraId="79FBED7D"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50D2D357"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43027F0E" w14:textId="77777777" w:rsidR="00740F21" w:rsidRDefault="00740F21" w:rsidP="00740F21">
      <w:pPr>
        <w:pStyle w:val="BodyText"/>
        <w:jc w:val="both"/>
        <w:rPr>
          <w:lang w:val="en-US"/>
        </w:rPr>
      </w:pPr>
      <w:r>
        <w:rPr>
          <w:lang w:val="en-US"/>
        </w:rPr>
        <w:t>Bước 8: Tầng Domain gọi query get xuống tầng Repository</w:t>
      </w:r>
    </w:p>
    <w:p w14:paraId="51D11CBE"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E488B00" w14:textId="77777777" w:rsidR="00740F21" w:rsidRDefault="00740F21" w:rsidP="00740F21">
      <w:pPr>
        <w:pStyle w:val="BodyText"/>
        <w:jc w:val="both"/>
        <w:rPr>
          <w:lang w:val="en-US"/>
        </w:rPr>
      </w:pPr>
      <w:r>
        <w:rPr>
          <w:lang w:val="en-US"/>
        </w:rPr>
        <w:lastRenderedPageBreak/>
        <w:t>Bước 10: Tầng Domain trả về cho tầng Controller</w:t>
      </w:r>
    </w:p>
    <w:p w14:paraId="20096102"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22DB53AF"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53261EC4"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87715E6" w14:textId="77777777" w:rsidR="00740F21" w:rsidRDefault="00740F21" w:rsidP="00740F21">
      <w:pPr>
        <w:pStyle w:val="Heading4"/>
        <w:spacing w:line="360" w:lineRule="auto"/>
        <w:jc w:val="both"/>
      </w:pPr>
      <w:r>
        <w:t>Các dòng sự kiện khác</w:t>
      </w:r>
    </w:p>
    <w:p w14:paraId="0B900A73" w14:textId="77777777" w:rsidR="00740F21" w:rsidRDefault="00740F21" w:rsidP="00740F21">
      <w:pPr>
        <w:ind w:firstLine="720"/>
        <w:rPr>
          <w:lang w:val="en-US"/>
        </w:rPr>
      </w:pPr>
      <w:r w:rsidRPr="00862EC5">
        <w:rPr>
          <w:lang w:val="en-US"/>
        </w:rPr>
        <w:t>Dòng phụ:</w:t>
      </w:r>
    </w:p>
    <w:p w14:paraId="2FED94DA"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8743614" w14:textId="77777777" w:rsidR="00740F21" w:rsidRDefault="00740F21" w:rsidP="00740F21">
      <w:pPr>
        <w:ind w:firstLine="720"/>
        <w:rPr>
          <w:lang w:val="en-US"/>
        </w:rPr>
      </w:pPr>
    </w:p>
    <w:p w14:paraId="2D4B70AA" w14:textId="77777777" w:rsidR="00740F21" w:rsidRDefault="00740F21" w:rsidP="00740F21">
      <w:pPr>
        <w:ind w:firstLine="720"/>
        <w:rPr>
          <w:lang w:val="en-US"/>
        </w:rPr>
      </w:pPr>
      <w:r>
        <w:rPr>
          <w:lang w:val="en-US"/>
        </w:rPr>
        <w:t>Bước 9.2: Nếu get không có kết quả thì trả về mảng rỗng tầng Domain</w:t>
      </w:r>
    </w:p>
    <w:p w14:paraId="422DE39A" w14:textId="77777777" w:rsidR="00740F21" w:rsidRDefault="00740F21" w:rsidP="00740F21">
      <w:pPr>
        <w:pStyle w:val="BodyText"/>
        <w:jc w:val="both"/>
        <w:rPr>
          <w:lang w:val="en-US"/>
        </w:rPr>
      </w:pPr>
      <w:r>
        <w:rPr>
          <w:lang w:val="en-US"/>
        </w:rPr>
        <w:t>Bước 10.2: Tầng Domain trả về mảng rỗng cho tầng Controller</w:t>
      </w:r>
    </w:p>
    <w:p w14:paraId="75816D79"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0151B5B2" w14:textId="77777777" w:rsidR="00740F21" w:rsidRDefault="00740F21" w:rsidP="00740F21">
      <w:pPr>
        <w:rPr>
          <w:lang w:val="en-US"/>
        </w:rPr>
      </w:pPr>
    </w:p>
    <w:p w14:paraId="36B40F28" w14:textId="77777777" w:rsidR="00740F21" w:rsidRDefault="00740F21" w:rsidP="00740F21">
      <w:pPr>
        <w:ind w:firstLine="720"/>
        <w:rPr>
          <w:lang w:val="en-US"/>
        </w:rPr>
      </w:pPr>
      <w:r>
        <w:rPr>
          <w:lang w:val="en-US"/>
        </w:rPr>
        <w:t>Dòng ngoại lệ:</w:t>
      </w:r>
    </w:p>
    <w:p w14:paraId="34B652CA" w14:textId="77777777" w:rsidR="00740F21" w:rsidRDefault="00740F21" w:rsidP="00740F21">
      <w:pPr>
        <w:ind w:firstLine="720"/>
        <w:rPr>
          <w:lang w:val="en-US"/>
        </w:rPr>
      </w:pPr>
      <w:r>
        <w:rPr>
          <w:lang w:val="en-US"/>
        </w:rPr>
        <w:t>Bước 9.3: Nếu quá trình update xảy ra lỗi trả kết quả lỗi về cho tầng Domain.</w:t>
      </w:r>
    </w:p>
    <w:p w14:paraId="5192EBD8"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C6E9CDB"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0A8439CE" w14:textId="77777777" w:rsidR="00740F21" w:rsidRDefault="00740F21" w:rsidP="00740F21">
      <w:pPr>
        <w:pStyle w:val="Heading3"/>
        <w:spacing w:line="360" w:lineRule="auto"/>
        <w:jc w:val="both"/>
      </w:pPr>
      <w:r>
        <w:t>Các yêu cầu đặc biệt</w:t>
      </w:r>
    </w:p>
    <w:p w14:paraId="0DAA48D0" w14:textId="77777777" w:rsidR="00740F21" w:rsidRPr="00CF3E14" w:rsidRDefault="00740F21" w:rsidP="00740F21">
      <w:pPr>
        <w:pStyle w:val="BodyText"/>
        <w:numPr>
          <w:ilvl w:val="0"/>
          <w:numId w:val="39"/>
        </w:numPr>
        <w:jc w:val="both"/>
        <w:rPr>
          <w:b/>
          <w:bCs/>
          <w:i/>
          <w:lang w:val="en-US"/>
        </w:rPr>
      </w:pPr>
      <w:r w:rsidRPr="00CF3E14">
        <w:rPr>
          <w:lang w:val="en-US"/>
        </w:rPr>
        <w:t xml:space="preserve">Không </w:t>
      </w:r>
      <w:r>
        <w:rPr>
          <w:lang w:val="en-US"/>
        </w:rPr>
        <w:t>có</w:t>
      </w:r>
    </w:p>
    <w:p w14:paraId="58B81726" w14:textId="77777777" w:rsidR="00740F21" w:rsidRDefault="00740F21" w:rsidP="00740F21">
      <w:pPr>
        <w:pStyle w:val="Heading3"/>
        <w:spacing w:line="360" w:lineRule="auto"/>
        <w:jc w:val="both"/>
      </w:pPr>
      <w:r w:rsidRPr="0037628A">
        <w:t>Trạng thái hệ thống khi bắt đầu thực hiện Use-case</w:t>
      </w:r>
    </w:p>
    <w:p w14:paraId="295CE08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B1D643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619A8A6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00BBF446"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4596E20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69A352" w14:textId="77777777" w:rsidR="00740F21" w:rsidRDefault="00740F21" w:rsidP="00740F21">
      <w:pPr>
        <w:pStyle w:val="Heading3"/>
        <w:spacing w:line="360" w:lineRule="auto"/>
        <w:jc w:val="both"/>
        <w:rPr>
          <w:lang w:val="en-US"/>
        </w:rPr>
      </w:pPr>
      <w:r>
        <w:rPr>
          <w:lang w:val="en-US"/>
        </w:rPr>
        <w:t>Điểm mở rộng</w:t>
      </w:r>
    </w:p>
    <w:p w14:paraId="17AB6D5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68F43D5" w14:textId="77777777" w:rsidR="00740F21" w:rsidRDefault="00740F21" w:rsidP="00740F21">
      <w:pPr>
        <w:pStyle w:val="Heading2"/>
        <w:spacing w:line="360" w:lineRule="auto"/>
        <w:jc w:val="both"/>
        <w:rPr>
          <w:lang w:val="en-US"/>
        </w:rPr>
      </w:pPr>
      <w:bookmarkStart w:id="18" w:name="_Toc44500241"/>
      <w:r>
        <w:rPr>
          <w:lang w:val="en-US"/>
        </w:rPr>
        <w:t xml:space="preserve">Đặc tả Use-case </w:t>
      </w:r>
      <w:bookmarkEnd w:id="18"/>
      <w:r>
        <w:rPr>
          <w:lang w:val="en-US"/>
        </w:rPr>
        <w:t>Tìm kiếm thông tin theo tên riêng</w:t>
      </w:r>
    </w:p>
    <w:p w14:paraId="6129FAF3" w14:textId="77777777" w:rsidR="00740F21" w:rsidRDefault="00740F21" w:rsidP="00740F21">
      <w:pPr>
        <w:pStyle w:val="Heading3"/>
        <w:spacing w:line="360" w:lineRule="auto"/>
        <w:jc w:val="both"/>
      </w:pPr>
      <w:r>
        <w:t>Tóm tắt</w:t>
      </w:r>
    </w:p>
    <w:p w14:paraId="228D1B70"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A626564" w14:textId="77777777" w:rsidR="00740F21" w:rsidRDefault="00740F21" w:rsidP="00740F21">
      <w:pPr>
        <w:pStyle w:val="ListParagraph"/>
        <w:numPr>
          <w:ilvl w:val="0"/>
          <w:numId w:val="39"/>
        </w:numPr>
        <w:ind w:left="360" w:firstLine="0"/>
      </w:pPr>
      <w:r>
        <w:lastRenderedPageBreak/>
        <w:t>Mô tả:</w:t>
      </w:r>
    </w:p>
    <w:p w14:paraId="4BD86EAA"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491A5895"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12C52A64" w14:textId="77777777" w:rsidR="00740F21" w:rsidRPr="00625B59" w:rsidRDefault="00740F21" w:rsidP="00740F21">
      <w:pPr>
        <w:pStyle w:val="ListParagraph"/>
        <w:ind w:left="1080"/>
      </w:pPr>
    </w:p>
    <w:p w14:paraId="30F80523" w14:textId="77777777" w:rsidR="00740F21" w:rsidRDefault="00740F21" w:rsidP="00740F21">
      <w:pPr>
        <w:pStyle w:val="Heading3"/>
        <w:spacing w:line="360" w:lineRule="auto"/>
        <w:jc w:val="both"/>
      </w:pPr>
      <w:r>
        <w:t>Dòng sự kiện</w:t>
      </w:r>
    </w:p>
    <w:p w14:paraId="35E9DC25" w14:textId="77777777" w:rsidR="00740F21" w:rsidRDefault="00740F21" w:rsidP="00740F21">
      <w:pPr>
        <w:pStyle w:val="Heading4"/>
        <w:spacing w:line="360" w:lineRule="auto"/>
        <w:jc w:val="both"/>
      </w:pPr>
      <w:r>
        <w:t>Dòng sự kiện chính</w:t>
      </w:r>
    </w:p>
    <w:p w14:paraId="67AF3568" w14:textId="77777777" w:rsidR="00740F21" w:rsidRPr="009114A2" w:rsidRDefault="00740F21" w:rsidP="00740F21">
      <w:pPr>
        <w:pStyle w:val="BodyText"/>
        <w:jc w:val="both"/>
      </w:pPr>
      <w:r w:rsidRPr="009114A2">
        <w:t>Bước 1: Người dùng điền tên riêng</w:t>
      </w:r>
    </w:p>
    <w:p w14:paraId="47A0B8F0" w14:textId="77777777" w:rsidR="00740F21" w:rsidRPr="009114A2" w:rsidRDefault="00740F21" w:rsidP="00740F21">
      <w:pPr>
        <w:pStyle w:val="BodyText"/>
        <w:jc w:val="both"/>
      </w:pPr>
      <w:r w:rsidRPr="009114A2">
        <w:t>Bước 2: Người dùng chọn loại tìm kiếm là Tên riêng</w:t>
      </w:r>
    </w:p>
    <w:p w14:paraId="7BE3A713" w14:textId="77777777" w:rsidR="00740F21" w:rsidRPr="009114A2" w:rsidRDefault="00740F21" w:rsidP="00740F21">
      <w:pPr>
        <w:pStyle w:val="BodyText"/>
        <w:jc w:val="both"/>
      </w:pPr>
      <w:r w:rsidRPr="009114A2">
        <w:t>Bước 3: Người dùng ấn nút Tìm kiếm</w:t>
      </w:r>
    </w:p>
    <w:p w14:paraId="678D8693"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3B70AD37" w14:textId="77777777" w:rsidR="00740F21" w:rsidRDefault="00740F21" w:rsidP="00740F21">
      <w:pPr>
        <w:pStyle w:val="BodyText"/>
        <w:jc w:val="both"/>
        <w:rPr>
          <w:lang w:val="en-US"/>
        </w:rPr>
      </w:pPr>
      <w:r>
        <w:rPr>
          <w:lang w:val="en-US"/>
        </w:rPr>
        <w:t>Bước 5: Tầng Data Service tiến hành xác minh dữ liệu nhập vào.</w:t>
      </w:r>
    </w:p>
    <w:p w14:paraId="6CB1DB76"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7E3D3ED1"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0E9FC8FF" w14:textId="77777777" w:rsidR="00740F21" w:rsidRDefault="00740F21" w:rsidP="00740F21">
      <w:pPr>
        <w:pStyle w:val="BodyText"/>
        <w:jc w:val="both"/>
        <w:rPr>
          <w:lang w:val="en-US"/>
        </w:rPr>
      </w:pPr>
      <w:r>
        <w:rPr>
          <w:lang w:val="en-US"/>
        </w:rPr>
        <w:t>Bước 8: Tầng Domain gọi query get xuống tầng Repository</w:t>
      </w:r>
    </w:p>
    <w:p w14:paraId="22EE95DC"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5F7EDBE" w14:textId="77777777" w:rsidR="00740F21" w:rsidRDefault="00740F21" w:rsidP="00740F21">
      <w:pPr>
        <w:pStyle w:val="BodyText"/>
        <w:jc w:val="both"/>
        <w:rPr>
          <w:lang w:val="en-US"/>
        </w:rPr>
      </w:pPr>
      <w:r>
        <w:rPr>
          <w:lang w:val="en-US"/>
        </w:rPr>
        <w:t>Bước 10: Tầng Domain trả về cho tầng Controller</w:t>
      </w:r>
    </w:p>
    <w:p w14:paraId="03685D2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5CB684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76D53D2"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3835972D" w14:textId="77777777" w:rsidR="00740F21" w:rsidRDefault="00740F21" w:rsidP="00740F21">
      <w:pPr>
        <w:pStyle w:val="Heading4"/>
        <w:spacing w:line="360" w:lineRule="auto"/>
        <w:jc w:val="both"/>
      </w:pPr>
      <w:r>
        <w:t>Các dòng sự kiện khác</w:t>
      </w:r>
    </w:p>
    <w:p w14:paraId="7AF564CC" w14:textId="77777777" w:rsidR="00740F21" w:rsidRDefault="00740F21" w:rsidP="00740F21">
      <w:pPr>
        <w:ind w:firstLine="720"/>
        <w:rPr>
          <w:lang w:val="en-US"/>
        </w:rPr>
      </w:pPr>
      <w:r w:rsidRPr="00862EC5">
        <w:rPr>
          <w:lang w:val="en-US"/>
        </w:rPr>
        <w:t>Dòng phụ:</w:t>
      </w:r>
    </w:p>
    <w:p w14:paraId="3328E2F1"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29702B4" w14:textId="77777777" w:rsidR="00740F21" w:rsidRDefault="00740F21" w:rsidP="00740F21">
      <w:pPr>
        <w:ind w:firstLine="720"/>
        <w:rPr>
          <w:lang w:val="en-US"/>
        </w:rPr>
      </w:pPr>
    </w:p>
    <w:p w14:paraId="364F9459" w14:textId="77777777" w:rsidR="00740F21" w:rsidRDefault="00740F21" w:rsidP="00740F21">
      <w:pPr>
        <w:ind w:firstLine="720"/>
        <w:rPr>
          <w:lang w:val="en-US"/>
        </w:rPr>
      </w:pPr>
      <w:r>
        <w:rPr>
          <w:lang w:val="en-US"/>
        </w:rPr>
        <w:t>Bước 9.2: Nếu get không có kết quả thì trả về mảng rỗng tầng Domain</w:t>
      </w:r>
    </w:p>
    <w:p w14:paraId="25FAF5D2" w14:textId="77777777" w:rsidR="00740F21" w:rsidRDefault="00740F21" w:rsidP="00740F21">
      <w:pPr>
        <w:pStyle w:val="BodyText"/>
        <w:jc w:val="both"/>
        <w:rPr>
          <w:lang w:val="en-US"/>
        </w:rPr>
      </w:pPr>
      <w:r>
        <w:rPr>
          <w:lang w:val="en-US"/>
        </w:rPr>
        <w:t>Bước 10.2: Tầng Domain trả về mảng rỗng cho tầng Controller</w:t>
      </w:r>
    </w:p>
    <w:p w14:paraId="27B54AD0"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7103D903" w14:textId="77777777" w:rsidR="00740F21" w:rsidRDefault="00740F21" w:rsidP="00740F21">
      <w:pPr>
        <w:rPr>
          <w:lang w:val="en-US"/>
        </w:rPr>
      </w:pPr>
    </w:p>
    <w:p w14:paraId="3BA944EC" w14:textId="77777777" w:rsidR="00740F21" w:rsidRDefault="00740F21" w:rsidP="00740F21">
      <w:pPr>
        <w:ind w:firstLine="720"/>
        <w:rPr>
          <w:lang w:val="en-US"/>
        </w:rPr>
      </w:pPr>
      <w:r>
        <w:rPr>
          <w:lang w:val="en-US"/>
        </w:rPr>
        <w:t>Dòng ngoại lệ:</w:t>
      </w:r>
    </w:p>
    <w:p w14:paraId="67C5DCE3" w14:textId="77777777" w:rsidR="00740F21" w:rsidRDefault="00740F21" w:rsidP="00740F21">
      <w:pPr>
        <w:ind w:firstLine="720"/>
        <w:rPr>
          <w:lang w:val="en-US"/>
        </w:rPr>
      </w:pPr>
      <w:r>
        <w:rPr>
          <w:lang w:val="en-US"/>
        </w:rPr>
        <w:t>Bước 9.3: Nếu quá trình update xảy ra lỗi trả kết quả lỗi về cho tầng Domain.</w:t>
      </w:r>
    </w:p>
    <w:p w14:paraId="2CB7D16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22E9F7B9" w14:textId="77777777" w:rsidR="00740F21" w:rsidRDefault="00740F21" w:rsidP="00740F21">
      <w:pPr>
        <w:ind w:firstLine="720"/>
        <w:rPr>
          <w:lang w:val="en-US"/>
        </w:rPr>
      </w:pPr>
      <w:r>
        <w:rPr>
          <w:lang w:val="en-US"/>
        </w:rPr>
        <w:lastRenderedPageBreak/>
        <w:t>Bươc 11.3: Tầng Controller trả lỗi xác minh thất bại và thông báo “Có lỗi xảy ra ở phía Server” về cho tầng Data Service và tiếp tục bước 12</w:t>
      </w:r>
    </w:p>
    <w:p w14:paraId="04D145BC" w14:textId="77777777" w:rsidR="00740F21" w:rsidRPr="00706E98" w:rsidRDefault="00740F21" w:rsidP="00740F21"/>
    <w:p w14:paraId="6B6CE262" w14:textId="77777777" w:rsidR="00740F21" w:rsidRDefault="00740F21" w:rsidP="00740F21">
      <w:pPr>
        <w:pStyle w:val="Heading3"/>
        <w:spacing w:line="360" w:lineRule="auto"/>
        <w:jc w:val="both"/>
      </w:pPr>
      <w:r>
        <w:t>Các yêu cầu đặc biệt</w:t>
      </w:r>
    </w:p>
    <w:p w14:paraId="4B35C66F" w14:textId="77777777" w:rsidR="00740F21" w:rsidRPr="00A236F5" w:rsidRDefault="00740F21" w:rsidP="00740F21">
      <w:pPr>
        <w:pStyle w:val="BodyText"/>
        <w:numPr>
          <w:ilvl w:val="0"/>
          <w:numId w:val="39"/>
        </w:numPr>
        <w:tabs>
          <w:tab w:val="left" w:pos="360"/>
        </w:tabs>
        <w:jc w:val="both"/>
        <w:rPr>
          <w:iCs/>
          <w:color w:val="0000FF"/>
        </w:rPr>
      </w:pPr>
      <w:r w:rsidRPr="00A236F5">
        <w:rPr>
          <w:iCs/>
        </w:rPr>
        <w:t>Không có</w:t>
      </w:r>
    </w:p>
    <w:p w14:paraId="690A5B7A" w14:textId="77777777" w:rsidR="00740F21" w:rsidRDefault="00740F21" w:rsidP="00740F21">
      <w:pPr>
        <w:pStyle w:val="Heading3"/>
        <w:spacing w:line="360" w:lineRule="auto"/>
        <w:jc w:val="both"/>
      </w:pPr>
      <w:r w:rsidRPr="0037628A">
        <w:t>Trạng thái hệ thống khi bắt đầu thực hiện Use-case</w:t>
      </w:r>
    </w:p>
    <w:p w14:paraId="4D643847"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8CFD748"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7882B6AD" w14:textId="77777777" w:rsidR="00740F21" w:rsidRDefault="00740F21" w:rsidP="00740F21">
      <w:pPr>
        <w:pStyle w:val="Heading3"/>
        <w:spacing w:line="360" w:lineRule="auto"/>
        <w:jc w:val="both"/>
      </w:pPr>
      <w:r>
        <w:rPr>
          <w:lang w:val="en-US"/>
        </w:rPr>
        <w:t>Trạng thái hệ thống sau khi thực hiện Use-case</w:t>
      </w:r>
    </w:p>
    <w:p w14:paraId="49A6FCAA"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2637DC4D" w14:textId="77777777" w:rsidR="00740F21" w:rsidRPr="009114A2" w:rsidRDefault="00740F21" w:rsidP="00740F21">
      <w:pPr>
        <w:pStyle w:val="BodyText"/>
        <w:numPr>
          <w:ilvl w:val="0"/>
          <w:numId w:val="49"/>
        </w:numPr>
        <w:jc w:val="both"/>
      </w:pPr>
      <w:r w:rsidRPr="009114A2">
        <w:t>Thất bại: Trả về thông báo lỗi cho người dùng</w:t>
      </w:r>
    </w:p>
    <w:p w14:paraId="480B47F2" w14:textId="77777777" w:rsidR="00740F21" w:rsidRDefault="00740F21" w:rsidP="00740F21">
      <w:pPr>
        <w:pStyle w:val="Heading3"/>
        <w:spacing w:line="360" w:lineRule="auto"/>
        <w:jc w:val="both"/>
        <w:rPr>
          <w:lang w:val="en-US"/>
        </w:rPr>
      </w:pPr>
      <w:r>
        <w:rPr>
          <w:lang w:val="en-US"/>
        </w:rPr>
        <w:t>Điểm mở rộng</w:t>
      </w:r>
    </w:p>
    <w:p w14:paraId="73D3DDD0"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1F158AB" w14:textId="77777777" w:rsidR="00740F21" w:rsidRPr="00B405E4" w:rsidRDefault="00740F21" w:rsidP="00740F21">
      <w:pPr>
        <w:tabs>
          <w:tab w:val="left" w:pos="720"/>
        </w:tabs>
        <w:rPr>
          <w:lang w:val="en-US"/>
        </w:rPr>
      </w:pPr>
    </w:p>
    <w:p w14:paraId="42E3655F" w14:textId="77777777" w:rsidR="00740F21" w:rsidRDefault="00740F21" w:rsidP="00740F21">
      <w:pPr>
        <w:pStyle w:val="Heading2"/>
        <w:spacing w:line="360" w:lineRule="auto"/>
        <w:jc w:val="both"/>
        <w:rPr>
          <w:lang w:val="en-US"/>
        </w:rPr>
      </w:pPr>
      <w:bookmarkStart w:id="19" w:name="_Toc44500242"/>
      <w:r>
        <w:rPr>
          <w:lang w:val="en-US"/>
        </w:rPr>
        <w:t xml:space="preserve">Đặc tả Use-case </w:t>
      </w:r>
      <w:bookmarkEnd w:id="19"/>
      <w:r>
        <w:rPr>
          <w:lang w:val="en-US"/>
        </w:rPr>
        <w:t>Thêm thông tin sách</w:t>
      </w:r>
    </w:p>
    <w:p w14:paraId="28B4D1C4" w14:textId="77777777" w:rsidR="00740F21" w:rsidRDefault="00740F21" w:rsidP="00740F21">
      <w:pPr>
        <w:pStyle w:val="Heading3"/>
        <w:spacing w:line="360" w:lineRule="auto"/>
        <w:jc w:val="both"/>
      </w:pPr>
      <w:r>
        <w:t>Tóm tắt</w:t>
      </w:r>
    </w:p>
    <w:p w14:paraId="3BE02764"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1540358" w14:textId="77777777" w:rsidR="00740F21" w:rsidRDefault="00740F21" w:rsidP="00740F21">
      <w:pPr>
        <w:pStyle w:val="ListParagraph"/>
        <w:numPr>
          <w:ilvl w:val="0"/>
          <w:numId w:val="39"/>
        </w:numPr>
        <w:ind w:left="360" w:firstLine="0"/>
      </w:pPr>
      <w:r>
        <w:t>Mô tả:</w:t>
      </w:r>
    </w:p>
    <w:p w14:paraId="2F10FC8B" w14:textId="77777777" w:rsidR="00740F21" w:rsidRDefault="00740F21" w:rsidP="00740F21">
      <w:pPr>
        <w:pStyle w:val="ListParagraph"/>
        <w:numPr>
          <w:ilvl w:val="0"/>
          <w:numId w:val="38"/>
        </w:numPr>
      </w:pPr>
      <w:r>
        <w:t xml:space="preserve">Use-case bắt đầu khi nhân viên </w:t>
      </w:r>
      <w:r w:rsidRPr="009114A2">
        <w:t>thêm thông tin đầu sách vào trong thư viện</w:t>
      </w:r>
    </w:p>
    <w:p w14:paraId="39B53577" w14:textId="77777777" w:rsidR="00740F21" w:rsidRPr="000E1B4B" w:rsidRDefault="00740F21" w:rsidP="00740F21">
      <w:pPr>
        <w:pStyle w:val="ListParagraph"/>
        <w:numPr>
          <w:ilvl w:val="0"/>
          <w:numId w:val="38"/>
        </w:numPr>
      </w:pPr>
      <w:r>
        <w:t xml:space="preserve">Use-case mô tả quá trình </w:t>
      </w:r>
      <w:r w:rsidRPr="009114A2">
        <w:t>thêm thông tin đầu sách vào trong thư viện</w:t>
      </w:r>
    </w:p>
    <w:p w14:paraId="77D0EF51" w14:textId="77777777" w:rsidR="00740F21" w:rsidRDefault="00740F21" w:rsidP="00740F21">
      <w:pPr>
        <w:pStyle w:val="Heading3"/>
        <w:spacing w:line="360" w:lineRule="auto"/>
        <w:jc w:val="both"/>
      </w:pPr>
      <w:r>
        <w:t>Dòng sự kiện</w:t>
      </w:r>
    </w:p>
    <w:p w14:paraId="2579F582" w14:textId="77777777" w:rsidR="00740F21" w:rsidRDefault="00740F21" w:rsidP="00740F21">
      <w:pPr>
        <w:pStyle w:val="Heading4"/>
        <w:spacing w:line="360" w:lineRule="auto"/>
        <w:jc w:val="both"/>
      </w:pPr>
      <w:r>
        <w:t>Dòng sự kiện chính</w:t>
      </w:r>
    </w:p>
    <w:p w14:paraId="52CC3219" w14:textId="77777777" w:rsidR="00740F21" w:rsidRPr="009114A2" w:rsidRDefault="00740F21" w:rsidP="00740F21">
      <w:pPr>
        <w:pStyle w:val="BodyText"/>
        <w:jc w:val="both"/>
      </w:pPr>
      <w:r w:rsidRPr="009114A2">
        <w:t>Bước 1: Người dùng điền các thông tin yêu cầu</w:t>
      </w:r>
    </w:p>
    <w:p w14:paraId="7EAAD9EC" w14:textId="77777777" w:rsidR="00740F21" w:rsidRPr="009114A2" w:rsidRDefault="00740F21" w:rsidP="00740F21">
      <w:pPr>
        <w:pStyle w:val="BodyText"/>
        <w:jc w:val="both"/>
      </w:pPr>
      <w:r w:rsidRPr="009114A2">
        <w:t>Bước 2: Người dùng ấn nút Thêm sách</w:t>
      </w:r>
    </w:p>
    <w:p w14:paraId="7B7721B3" w14:textId="77777777" w:rsidR="00740F21" w:rsidRPr="009114A2" w:rsidRDefault="00740F21" w:rsidP="00740F21">
      <w:pPr>
        <w:pStyle w:val="BodyText"/>
        <w:jc w:val="both"/>
      </w:pPr>
      <w:r w:rsidRPr="009114A2">
        <w:t>Bước 3: Tầng Presentation tiếp nhận yêu cầu của người dùng và gọi sự kiện Thêm sách xuống tầng Data Service</w:t>
      </w:r>
    </w:p>
    <w:p w14:paraId="2454D0AE" w14:textId="77777777" w:rsidR="00740F21" w:rsidRDefault="00740F21" w:rsidP="00740F21">
      <w:pPr>
        <w:pStyle w:val="BodyText"/>
        <w:jc w:val="both"/>
        <w:rPr>
          <w:lang w:val="en-US"/>
        </w:rPr>
      </w:pPr>
      <w:r>
        <w:rPr>
          <w:lang w:val="en-US"/>
        </w:rPr>
        <w:t>Bước 4: Tầng Data Service tiến hành xác minh dữ liệu nhập vào.</w:t>
      </w:r>
    </w:p>
    <w:p w14:paraId="64D67867" w14:textId="77777777" w:rsidR="00740F21" w:rsidRDefault="00740F21" w:rsidP="00740F21">
      <w:pPr>
        <w:pStyle w:val="BodyText"/>
        <w:jc w:val="both"/>
        <w:rPr>
          <w:lang w:val="en-US"/>
        </w:rPr>
      </w:pPr>
      <w:r>
        <w:rPr>
          <w:lang w:val="en-US"/>
        </w:rPr>
        <w:t>Bước 5: Tầng Data Service tiến hành gọi Api thêm sách xuống tầng Controller</w:t>
      </w:r>
    </w:p>
    <w:p w14:paraId="12D5F56A" w14:textId="77777777" w:rsidR="00740F21" w:rsidRDefault="00740F21" w:rsidP="00740F21">
      <w:pPr>
        <w:pStyle w:val="BodyText"/>
        <w:jc w:val="both"/>
        <w:rPr>
          <w:lang w:val="en-US"/>
        </w:rPr>
      </w:pPr>
      <w:r>
        <w:rPr>
          <w:lang w:val="en-US"/>
        </w:rPr>
        <w:t>Bước 6: Tầng Controller tiến hành gọi hàm thêm sách xuống tầng Domain</w:t>
      </w:r>
    </w:p>
    <w:p w14:paraId="3534AFDC" w14:textId="77777777" w:rsidR="00740F21" w:rsidRDefault="00740F21" w:rsidP="00740F21">
      <w:pPr>
        <w:pStyle w:val="BodyText"/>
        <w:jc w:val="both"/>
        <w:rPr>
          <w:lang w:val="en-US"/>
        </w:rPr>
      </w:pPr>
      <w:r>
        <w:rPr>
          <w:lang w:val="en-US"/>
        </w:rPr>
        <w:t>Bước 7: Tầng Domain gọi query insert xuống tầng Repository</w:t>
      </w:r>
    </w:p>
    <w:p w14:paraId="414B6848"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4EC7870" w14:textId="77777777" w:rsidR="00740F21" w:rsidRDefault="00740F21" w:rsidP="00740F21">
      <w:pPr>
        <w:pStyle w:val="BodyText"/>
        <w:jc w:val="both"/>
        <w:rPr>
          <w:lang w:val="en-US"/>
        </w:rPr>
      </w:pPr>
      <w:r>
        <w:rPr>
          <w:lang w:val="en-US"/>
        </w:rPr>
        <w:t>Bước 9: Tầng Domain trả về cho tầng Controller</w:t>
      </w:r>
    </w:p>
    <w:p w14:paraId="7ED511D6" w14:textId="77777777" w:rsidR="00740F21" w:rsidRDefault="00740F21" w:rsidP="00740F21">
      <w:pPr>
        <w:pStyle w:val="BodyText"/>
        <w:jc w:val="both"/>
        <w:rPr>
          <w:lang w:val="en-US"/>
        </w:rPr>
      </w:pPr>
      <w:r>
        <w:rPr>
          <w:lang w:val="en-US"/>
        </w:rPr>
        <w:t>Bước 10: Tầng Controller gửi gói tin thông báo “Thêm sách thành công” về cho tầng Data Service</w:t>
      </w:r>
    </w:p>
    <w:p w14:paraId="4F1A44F0" w14:textId="77777777" w:rsidR="00740F21" w:rsidRDefault="00740F21" w:rsidP="00740F21">
      <w:pPr>
        <w:pStyle w:val="BodyText"/>
        <w:jc w:val="both"/>
        <w:rPr>
          <w:lang w:val="en-US"/>
        </w:rPr>
      </w:pPr>
      <w:r>
        <w:rPr>
          <w:lang w:val="en-US"/>
        </w:rPr>
        <w:lastRenderedPageBreak/>
        <w:t>Bước 11: Tầng Data Service nhận gói tin gửi lệnh xuất thông báo cho tầng P</w:t>
      </w:r>
      <w:r w:rsidRPr="00CE3571">
        <w:rPr>
          <w:lang w:val="en-US"/>
        </w:rPr>
        <w:t>resentation</w:t>
      </w:r>
    </w:p>
    <w:p w14:paraId="3DD39151"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87A9A01" w14:textId="77777777" w:rsidR="00740F21" w:rsidRPr="00840E86" w:rsidRDefault="00740F21" w:rsidP="00740F21"/>
    <w:p w14:paraId="12730071" w14:textId="77777777" w:rsidR="00740F21" w:rsidRDefault="00740F21" w:rsidP="00740F21">
      <w:pPr>
        <w:pStyle w:val="Heading4"/>
        <w:spacing w:line="360" w:lineRule="auto"/>
        <w:jc w:val="both"/>
      </w:pPr>
      <w:r>
        <w:t>Các dòng sự kiện khác</w:t>
      </w:r>
    </w:p>
    <w:p w14:paraId="60E4AE10" w14:textId="77777777" w:rsidR="00740F21" w:rsidRDefault="00740F21" w:rsidP="00740F21">
      <w:pPr>
        <w:ind w:firstLine="720"/>
        <w:rPr>
          <w:lang w:val="en-US"/>
        </w:rPr>
      </w:pPr>
      <w:r w:rsidRPr="00862EC5">
        <w:rPr>
          <w:lang w:val="en-US"/>
        </w:rPr>
        <w:t>Dòng phụ:</w:t>
      </w:r>
    </w:p>
    <w:p w14:paraId="3FF692CD"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716A8708" w14:textId="77777777" w:rsidR="00740F21" w:rsidRDefault="00740F21" w:rsidP="00740F21">
      <w:pPr>
        <w:ind w:firstLine="720"/>
        <w:rPr>
          <w:lang w:val="en-US"/>
        </w:rPr>
      </w:pPr>
    </w:p>
    <w:p w14:paraId="1ECB1F77" w14:textId="77777777" w:rsidR="00740F21" w:rsidRDefault="00740F21" w:rsidP="00740F21">
      <w:pPr>
        <w:ind w:firstLine="720"/>
        <w:rPr>
          <w:lang w:val="en-US"/>
        </w:rPr>
      </w:pPr>
      <w:r>
        <w:rPr>
          <w:lang w:val="en-US"/>
        </w:rPr>
        <w:t>Dòng ngoại lệ:</w:t>
      </w:r>
    </w:p>
    <w:p w14:paraId="7182DEE3" w14:textId="77777777" w:rsidR="00740F21" w:rsidRDefault="00740F21" w:rsidP="00740F21">
      <w:pPr>
        <w:ind w:firstLine="720"/>
        <w:rPr>
          <w:lang w:val="en-US"/>
        </w:rPr>
      </w:pPr>
      <w:r>
        <w:rPr>
          <w:lang w:val="en-US"/>
        </w:rPr>
        <w:t>Bước 8.2: Nếu quá trình insert xảy ra lỗi trả kết quả lỗi về cho tầng Domain.</w:t>
      </w:r>
    </w:p>
    <w:p w14:paraId="44AD8F52"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51600325"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B6591C8" w14:textId="77777777" w:rsidR="00740F21" w:rsidRDefault="00740F21" w:rsidP="00740F21">
      <w:pPr>
        <w:pStyle w:val="Heading3"/>
        <w:spacing w:line="360" w:lineRule="auto"/>
        <w:jc w:val="both"/>
      </w:pPr>
      <w:r>
        <w:t>Các yêu cầu đặc biệt</w:t>
      </w:r>
    </w:p>
    <w:p w14:paraId="3296A2B6" w14:textId="77777777" w:rsidR="00740F21" w:rsidRPr="00840E86" w:rsidRDefault="00740F21" w:rsidP="00740F21">
      <w:pPr>
        <w:pStyle w:val="ListParagraph"/>
        <w:numPr>
          <w:ilvl w:val="0"/>
          <w:numId w:val="39"/>
        </w:numPr>
        <w:rPr>
          <w:lang w:val="en-US"/>
        </w:rPr>
      </w:pPr>
      <w:r w:rsidRPr="00840E86">
        <w:rPr>
          <w:lang w:val="en-US"/>
        </w:rPr>
        <w:t>Không có</w:t>
      </w:r>
    </w:p>
    <w:p w14:paraId="57ED0019" w14:textId="77777777" w:rsidR="00740F21" w:rsidRDefault="00740F21" w:rsidP="00740F21">
      <w:pPr>
        <w:pStyle w:val="Heading3"/>
        <w:spacing w:line="360" w:lineRule="auto"/>
        <w:jc w:val="both"/>
      </w:pPr>
      <w:r w:rsidRPr="0037628A">
        <w:t>Trạng thái hệ thống khi bắt đầu thực hiện Use-case</w:t>
      </w:r>
    </w:p>
    <w:p w14:paraId="3A29B312"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6CC79A45" w14:textId="77777777" w:rsidR="00740F21" w:rsidRPr="009114A2" w:rsidRDefault="00740F21" w:rsidP="00740F21">
      <w:pPr>
        <w:pStyle w:val="BodyText"/>
        <w:numPr>
          <w:ilvl w:val="0"/>
          <w:numId w:val="49"/>
        </w:numPr>
        <w:jc w:val="both"/>
      </w:pPr>
      <w:r w:rsidRPr="009114A2">
        <w:t>Người dùng đang trong trang quản lý và ấn vào nút Thêm sách ở SideBar</w:t>
      </w:r>
    </w:p>
    <w:p w14:paraId="4076360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202EF21" w14:textId="77777777" w:rsidR="00740F21" w:rsidRDefault="00740F21" w:rsidP="00740F21">
      <w:pPr>
        <w:pStyle w:val="BodyText"/>
        <w:numPr>
          <w:ilvl w:val="0"/>
          <w:numId w:val="49"/>
        </w:numPr>
        <w:jc w:val="both"/>
        <w:rPr>
          <w:lang w:val="en-US"/>
        </w:rPr>
      </w:pPr>
      <w:r>
        <w:rPr>
          <w:lang w:val="en-US"/>
        </w:rPr>
        <w:t>Thành công: Trả về thông báo “Thêm sách thành công” và tạo một đầu sách mới trong thư viện</w:t>
      </w:r>
    </w:p>
    <w:p w14:paraId="159C76E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2E89E19F" w14:textId="77777777" w:rsidR="00740F21" w:rsidRDefault="00740F21" w:rsidP="00740F21">
      <w:pPr>
        <w:pStyle w:val="Heading3"/>
        <w:spacing w:line="360" w:lineRule="auto"/>
        <w:jc w:val="both"/>
        <w:rPr>
          <w:lang w:val="en-US"/>
        </w:rPr>
      </w:pPr>
      <w:r>
        <w:rPr>
          <w:lang w:val="en-US"/>
        </w:rPr>
        <w:t>Điểm mở rộng</w:t>
      </w:r>
    </w:p>
    <w:p w14:paraId="7AA14D9A" w14:textId="77777777" w:rsidR="00740F21" w:rsidRPr="00840E86" w:rsidRDefault="00740F21" w:rsidP="00740F21">
      <w:pPr>
        <w:pStyle w:val="ListParagraph"/>
        <w:numPr>
          <w:ilvl w:val="0"/>
          <w:numId w:val="49"/>
        </w:numPr>
        <w:rPr>
          <w:lang w:val="en-US"/>
        </w:rPr>
      </w:pPr>
      <w:r w:rsidRPr="00840E86">
        <w:rPr>
          <w:lang w:val="en-US"/>
        </w:rPr>
        <w:t>Không có</w:t>
      </w:r>
    </w:p>
    <w:p w14:paraId="192AF9AB" w14:textId="77777777" w:rsidR="00740F21" w:rsidRDefault="00740F21" w:rsidP="00740F21">
      <w:pPr>
        <w:pStyle w:val="Heading2"/>
        <w:spacing w:line="360" w:lineRule="auto"/>
        <w:jc w:val="both"/>
        <w:rPr>
          <w:lang w:val="en-US"/>
        </w:rPr>
      </w:pPr>
      <w:bookmarkStart w:id="20" w:name="_Toc44500243"/>
      <w:r>
        <w:rPr>
          <w:lang w:val="en-US"/>
        </w:rPr>
        <w:t xml:space="preserve">Đặc tả Use-case </w:t>
      </w:r>
      <w:bookmarkEnd w:id="20"/>
      <w:r>
        <w:rPr>
          <w:lang w:val="en-US"/>
        </w:rPr>
        <w:t>Chỉnh sửa thông tin sách</w:t>
      </w:r>
    </w:p>
    <w:p w14:paraId="20B8DE2E" w14:textId="77777777" w:rsidR="00740F21" w:rsidRDefault="00740F21" w:rsidP="00740F21">
      <w:pPr>
        <w:pStyle w:val="Heading3"/>
        <w:spacing w:line="360" w:lineRule="auto"/>
        <w:jc w:val="both"/>
      </w:pPr>
      <w:r>
        <w:t>Tóm tắt</w:t>
      </w:r>
    </w:p>
    <w:p w14:paraId="6F304201"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9612284" w14:textId="77777777" w:rsidR="00740F21" w:rsidRDefault="00740F21" w:rsidP="00740F21">
      <w:pPr>
        <w:pStyle w:val="ListParagraph"/>
        <w:numPr>
          <w:ilvl w:val="0"/>
          <w:numId w:val="39"/>
        </w:numPr>
        <w:ind w:left="360" w:firstLine="0"/>
      </w:pPr>
      <w:r>
        <w:t>Mô tả:</w:t>
      </w:r>
    </w:p>
    <w:p w14:paraId="0E75E910" w14:textId="77777777" w:rsidR="00740F21" w:rsidRDefault="00740F21" w:rsidP="00740F21">
      <w:pPr>
        <w:pStyle w:val="ListParagraph"/>
        <w:numPr>
          <w:ilvl w:val="0"/>
          <w:numId w:val="38"/>
        </w:numPr>
      </w:pPr>
      <w:r>
        <w:t xml:space="preserve">Use-case bắt đầu khi nhân viên </w:t>
      </w:r>
      <w:r w:rsidRPr="009114A2">
        <w:t>chỉnh sửa thông tin đầu sách vào trong thư viện</w:t>
      </w:r>
    </w:p>
    <w:p w14:paraId="5C7ACCBF" w14:textId="77777777" w:rsidR="00740F21" w:rsidRPr="000E1B4B" w:rsidRDefault="00740F21" w:rsidP="00740F21">
      <w:pPr>
        <w:pStyle w:val="ListParagraph"/>
        <w:numPr>
          <w:ilvl w:val="0"/>
          <w:numId w:val="38"/>
        </w:numPr>
      </w:pPr>
      <w:r>
        <w:t xml:space="preserve">Use-case mô tả quá trình </w:t>
      </w:r>
      <w:r w:rsidRPr="009114A2">
        <w:t>chỉnh sửa thông tin đầu sách vào trong thư viện</w:t>
      </w:r>
    </w:p>
    <w:p w14:paraId="6E0DB598" w14:textId="77777777" w:rsidR="00740F21" w:rsidRDefault="00740F21" w:rsidP="00740F21">
      <w:pPr>
        <w:pStyle w:val="Heading3"/>
        <w:spacing w:line="360" w:lineRule="auto"/>
        <w:jc w:val="both"/>
      </w:pPr>
      <w:r>
        <w:t>Dòng sự kiện</w:t>
      </w:r>
    </w:p>
    <w:p w14:paraId="1EFC6BE0" w14:textId="77777777" w:rsidR="00740F21" w:rsidRDefault="00740F21" w:rsidP="00740F21">
      <w:pPr>
        <w:pStyle w:val="Heading4"/>
        <w:spacing w:line="360" w:lineRule="auto"/>
        <w:jc w:val="both"/>
      </w:pPr>
      <w:r>
        <w:t>Dòng sự kiện chính</w:t>
      </w:r>
    </w:p>
    <w:p w14:paraId="54C33A54" w14:textId="77777777" w:rsidR="00740F21" w:rsidRPr="009114A2" w:rsidRDefault="00740F21" w:rsidP="00740F21">
      <w:pPr>
        <w:pStyle w:val="BodyText"/>
        <w:jc w:val="both"/>
      </w:pPr>
      <w:r w:rsidRPr="009114A2">
        <w:t>Bước 1: Người dùng sửa các thông tin</w:t>
      </w:r>
    </w:p>
    <w:p w14:paraId="60A18D11" w14:textId="77777777" w:rsidR="00740F21" w:rsidRPr="009114A2" w:rsidRDefault="00740F21" w:rsidP="00740F21">
      <w:pPr>
        <w:pStyle w:val="BodyText"/>
        <w:jc w:val="both"/>
      </w:pPr>
      <w:r w:rsidRPr="009114A2">
        <w:t>Bước 2: Người dùng ấn nút Cập Nhật Sách</w:t>
      </w:r>
    </w:p>
    <w:p w14:paraId="30ADBC3D" w14:textId="77777777" w:rsidR="00740F21" w:rsidRPr="009114A2" w:rsidRDefault="00740F21" w:rsidP="00740F21">
      <w:pPr>
        <w:pStyle w:val="BodyText"/>
        <w:jc w:val="both"/>
      </w:pPr>
      <w:r w:rsidRPr="009114A2">
        <w:lastRenderedPageBreak/>
        <w:t>Bước 3: Tầng Presentation tiếp nhận yêu cầu của người dùng và gọi sự kiện Cập nhật sách xuống tầng Data Service</w:t>
      </w:r>
    </w:p>
    <w:p w14:paraId="141B3BB1" w14:textId="77777777" w:rsidR="00740F21" w:rsidRDefault="00740F21" w:rsidP="00740F21">
      <w:pPr>
        <w:pStyle w:val="BodyText"/>
        <w:jc w:val="both"/>
        <w:rPr>
          <w:lang w:val="en-US"/>
        </w:rPr>
      </w:pPr>
      <w:r>
        <w:rPr>
          <w:lang w:val="en-US"/>
        </w:rPr>
        <w:t>Bước 4: Tầng Data Service tiến hành xác minh dữ liệu nhập vào.</w:t>
      </w:r>
    </w:p>
    <w:p w14:paraId="73CDAC5F" w14:textId="77777777" w:rsidR="00740F21" w:rsidRDefault="00740F21" w:rsidP="00740F21">
      <w:pPr>
        <w:pStyle w:val="BodyText"/>
        <w:jc w:val="both"/>
        <w:rPr>
          <w:lang w:val="en-US"/>
        </w:rPr>
      </w:pPr>
      <w:r>
        <w:rPr>
          <w:lang w:val="en-US"/>
        </w:rPr>
        <w:t>Bước 5: Tầng Data Service tiến hành gọi Api cập nhật sách xuống tầng Controller</w:t>
      </w:r>
    </w:p>
    <w:p w14:paraId="345AA5C2" w14:textId="77777777" w:rsidR="00740F21" w:rsidRDefault="00740F21" w:rsidP="00740F21">
      <w:pPr>
        <w:pStyle w:val="BodyText"/>
        <w:jc w:val="both"/>
        <w:rPr>
          <w:lang w:val="en-US"/>
        </w:rPr>
      </w:pPr>
      <w:r>
        <w:rPr>
          <w:lang w:val="en-US"/>
        </w:rPr>
        <w:t>Bước 6: Tầng Controller tiến hành gọi hàm cập nhật sách xuống tầng Domain</w:t>
      </w:r>
    </w:p>
    <w:p w14:paraId="1495D706" w14:textId="77777777" w:rsidR="00740F21" w:rsidRDefault="00740F21" w:rsidP="00740F21">
      <w:pPr>
        <w:pStyle w:val="BodyText"/>
        <w:jc w:val="both"/>
        <w:rPr>
          <w:lang w:val="en-US"/>
        </w:rPr>
      </w:pPr>
      <w:r>
        <w:rPr>
          <w:lang w:val="en-US"/>
        </w:rPr>
        <w:t>Bước 7: Tầng Domain gọi query update xuống tầng Repository</w:t>
      </w:r>
    </w:p>
    <w:p w14:paraId="5366C8F6"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9385FA8" w14:textId="77777777" w:rsidR="00740F21" w:rsidRDefault="00740F21" w:rsidP="00740F21">
      <w:pPr>
        <w:pStyle w:val="BodyText"/>
        <w:jc w:val="both"/>
        <w:rPr>
          <w:lang w:val="en-US"/>
        </w:rPr>
      </w:pPr>
      <w:r>
        <w:rPr>
          <w:lang w:val="en-US"/>
        </w:rPr>
        <w:t>Bước 9: Tầng Domain trả về cho tầng Controller</w:t>
      </w:r>
    </w:p>
    <w:p w14:paraId="72BA8526" w14:textId="77777777" w:rsidR="00740F21" w:rsidRDefault="00740F21" w:rsidP="00740F21">
      <w:pPr>
        <w:pStyle w:val="BodyText"/>
        <w:jc w:val="both"/>
        <w:rPr>
          <w:lang w:val="en-US"/>
        </w:rPr>
      </w:pPr>
      <w:r>
        <w:rPr>
          <w:lang w:val="en-US"/>
        </w:rPr>
        <w:t>Bước 10: Tầng Controller gửi gói tin thông báo “Cập nhật sách thành công” về cho tầng Data Service</w:t>
      </w:r>
    </w:p>
    <w:p w14:paraId="7892E9D4"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72160ED"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16904821" w14:textId="77777777" w:rsidR="00740F21" w:rsidRDefault="00740F21" w:rsidP="00740F21">
      <w:pPr>
        <w:pStyle w:val="Heading4"/>
        <w:spacing w:line="360" w:lineRule="auto"/>
        <w:jc w:val="both"/>
      </w:pPr>
      <w:r>
        <w:t>Các dòng sự kiện khác</w:t>
      </w:r>
    </w:p>
    <w:p w14:paraId="382BE046" w14:textId="77777777" w:rsidR="00740F21" w:rsidRDefault="00740F21" w:rsidP="00740F21">
      <w:pPr>
        <w:ind w:firstLine="720"/>
        <w:rPr>
          <w:lang w:val="en-US"/>
        </w:rPr>
      </w:pPr>
      <w:r w:rsidRPr="00862EC5">
        <w:rPr>
          <w:lang w:val="en-US"/>
        </w:rPr>
        <w:t>Dòng phụ:</w:t>
      </w:r>
    </w:p>
    <w:p w14:paraId="06479F72"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04BC8CDE" w14:textId="77777777" w:rsidR="00740F21" w:rsidRDefault="00740F21" w:rsidP="00740F21">
      <w:pPr>
        <w:ind w:firstLine="720"/>
        <w:rPr>
          <w:lang w:val="en-US"/>
        </w:rPr>
      </w:pPr>
    </w:p>
    <w:p w14:paraId="5074D9D1" w14:textId="77777777" w:rsidR="00740F21" w:rsidRDefault="00740F21" w:rsidP="00740F21">
      <w:pPr>
        <w:ind w:firstLine="720"/>
        <w:rPr>
          <w:lang w:val="en-US"/>
        </w:rPr>
      </w:pPr>
      <w:r>
        <w:rPr>
          <w:lang w:val="en-US"/>
        </w:rPr>
        <w:t>Dòng ngoại lệ:</w:t>
      </w:r>
    </w:p>
    <w:p w14:paraId="2DD51778" w14:textId="77777777" w:rsidR="00740F21" w:rsidRDefault="00740F21" w:rsidP="00740F21">
      <w:pPr>
        <w:ind w:firstLine="720"/>
        <w:rPr>
          <w:lang w:val="en-US"/>
        </w:rPr>
      </w:pPr>
      <w:r>
        <w:rPr>
          <w:lang w:val="en-US"/>
        </w:rPr>
        <w:t>Bước 8.2: Nếu quá trình update xảy ra lỗi trả kết quả lỗi về cho tầng Domain.</w:t>
      </w:r>
    </w:p>
    <w:p w14:paraId="62F229B0"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7F362FA2"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CCE4CDD" w14:textId="77777777" w:rsidR="00740F21" w:rsidRPr="004D58A7" w:rsidRDefault="00740F21" w:rsidP="00740F21"/>
    <w:p w14:paraId="7167B397" w14:textId="77777777" w:rsidR="00740F21" w:rsidRDefault="00740F21" w:rsidP="00740F21">
      <w:pPr>
        <w:pStyle w:val="Heading3"/>
        <w:spacing w:line="360" w:lineRule="auto"/>
        <w:jc w:val="both"/>
      </w:pPr>
      <w:r>
        <w:t>Các yêu cầu đặc biệt</w:t>
      </w:r>
    </w:p>
    <w:p w14:paraId="3261AAFB" w14:textId="77777777" w:rsidR="00740F21" w:rsidRPr="006028D5" w:rsidRDefault="00740F21" w:rsidP="00740F21">
      <w:pPr>
        <w:pStyle w:val="ListParagraph"/>
        <w:numPr>
          <w:ilvl w:val="0"/>
          <w:numId w:val="39"/>
        </w:numPr>
        <w:rPr>
          <w:lang w:val="en-US"/>
        </w:rPr>
      </w:pPr>
      <w:r w:rsidRPr="006028D5">
        <w:rPr>
          <w:lang w:val="en-US"/>
        </w:rPr>
        <w:t>Không có</w:t>
      </w:r>
    </w:p>
    <w:p w14:paraId="67E9343A" w14:textId="77777777" w:rsidR="00740F21" w:rsidRDefault="00740F21" w:rsidP="00740F21">
      <w:pPr>
        <w:pStyle w:val="Heading3"/>
        <w:spacing w:line="360" w:lineRule="auto"/>
        <w:jc w:val="both"/>
      </w:pPr>
      <w:r w:rsidRPr="0037628A">
        <w:t>Trạng thái hệ thống khi bắt đầu thực hiện Use-case</w:t>
      </w:r>
    </w:p>
    <w:p w14:paraId="7885752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2EB4795" w14:textId="77777777" w:rsidR="00740F21" w:rsidRPr="009114A2" w:rsidRDefault="00740F21" w:rsidP="00740F21">
      <w:pPr>
        <w:pStyle w:val="BodyText"/>
        <w:numPr>
          <w:ilvl w:val="0"/>
          <w:numId w:val="49"/>
        </w:numPr>
        <w:jc w:val="both"/>
      </w:pPr>
      <w:r w:rsidRPr="009114A2">
        <w:t>Người dùng vừa thực hiện Use-case tìm kiếm thông sách, và đang ở màn hình thao tác với tài khoản đó</w:t>
      </w:r>
    </w:p>
    <w:p w14:paraId="0725FBD2" w14:textId="77777777" w:rsidR="00740F21" w:rsidRDefault="00740F21" w:rsidP="00740F21">
      <w:pPr>
        <w:pStyle w:val="Heading3"/>
        <w:spacing w:line="360" w:lineRule="auto"/>
        <w:jc w:val="both"/>
        <w:rPr>
          <w:lang w:val="en-US"/>
        </w:rPr>
      </w:pPr>
      <w:r>
        <w:rPr>
          <w:lang w:val="en-US"/>
        </w:rPr>
        <w:t>Trạng thái hệ thống sau khi thực hiện Use-case</w:t>
      </w:r>
    </w:p>
    <w:p w14:paraId="573A4EDA" w14:textId="77777777" w:rsidR="00740F21" w:rsidRDefault="00740F21" w:rsidP="00740F21">
      <w:pPr>
        <w:pStyle w:val="BodyText"/>
        <w:numPr>
          <w:ilvl w:val="0"/>
          <w:numId w:val="49"/>
        </w:numPr>
        <w:jc w:val="both"/>
        <w:rPr>
          <w:lang w:val="en-US"/>
        </w:rPr>
      </w:pPr>
      <w:r>
        <w:rPr>
          <w:lang w:val="en-US"/>
        </w:rPr>
        <w:t>Thành công: Trả về thông báo cập nhật sách thành công và cập nhật lại sách</w:t>
      </w:r>
    </w:p>
    <w:p w14:paraId="72EFD76F" w14:textId="77777777" w:rsidR="00740F21" w:rsidRPr="00842C5D" w:rsidRDefault="00740F21" w:rsidP="00740F21">
      <w:pPr>
        <w:pStyle w:val="BodyText"/>
        <w:numPr>
          <w:ilvl w:val="0"/>
          <w:numId w:val="49"/>
        </w:numPr>
        <w:jc w:val="both"/>
        <w:rPr>
          <w:lang w:val="en-US"/>
        </w:rPr>
      </w:pPr>
      <w:r>
        <w:rPr>
          <w:lang w:val="en-US"/>
        </w:rPr>
        <w:t>Thất bại: Trả về thông báo lỗi cho người dùng</w:t>
      </w:r>
    </w:p>
    <w:p w14:paraId="7628C025" w14:textId="77777777" w:rsidR="00740F21" w:rsidRDefault="00740F21" w:rsidP="00740F21">
      <w:pPr>
        <w:pStyle w:val="Heading3"/>
        <w:spacing w:line="360" w:lineRule="auto"/>
        <w:jc w:val="both"/>
        <w:rPr>
          <w:lang w:val="en-US"/>
        </w:rPr>
      </w:pPr>
      <w:r>
        <w:rPr>
          <w:lang w:val="en-US"/>
        </w:rPr>
        <w:t>Điểm mở rộng</w:t>
      </w:r>
    </w:p>
    <w:p w14:paraId="14605157" w14:textId="77777777" w:rsidR="00740F21" w:rsidRPr="006028D5" w:rsidRDefault="00740F21" w:rsidP="00740F21">
      <w:pPr>
        <w:pStyle w:val="ListParagraph"/>
        <w:numPr>
          <w:ilvl w:val="0"/>
          <w:numId w:val="49"/>
        </w:numPr>
        <w:rPr>
          <w:lang w:val="en-US"/>
        </w:rPr>
      </w:pPr>
      <w:r w:rsidRPr="006028D5">
        <w:rPr>
          <w:lang w:val="en-US"/>
        </w:rPr>
        <w:t>Không có</w:t>
      </w:r>
    </w:p>
    <w:p w14:paraId="4E1D40DC" w14:textId="77777777" w:rsidR="00740F21" w:rsidRDefault="00740F21" w:rsidP="00740F21">
      <w:pPr>
        <w:pStyle w:val="Heading2"/>
        <w:spacing w:line="360" w:lineRule="auto"/>
        <w:jc w:val="both"/>
        <w:rPr>
          <w:lang w:val="en-US"/>
        </w:rPr>
      </w:pPr>
      <w:bookmarkStart w:id="21" w:name="_Toc44500244"/>
      <w:r>
        <w:rPr>
          <w:lang w:val="en-US"/>
        </w:rPr>
        <w:lastRenderedPageBreak/>
        <w:t xml:space="preserve">Đặc tả Use-case </w:t>
      </w:r>
      <w:bookmarkEnd w:id="21"/>
      <w:r>
        <w:rPr>
          <w:lang w:val="en-US"/>
        </w:rPr>
        <w:t>Tìm kiếm thông tin sách theo tên</w:t>
      </w:r>
    </w:p>
    <w:p w14:paraId="534E11FC" w14:textId="77777777" w:rsidR="00740F21" w:rsidRDefault="00740F21" w:rsidP="00740F21">
      <w:pPr>
        <w:pStyle w:val="Heading3"/>
        <w:spacing w:line="360" w:lineRule="auto"/>
        <w:jc w:val="both"/>
      </w:pPr>
      <w:r>
        <w:t>Tóm tắt</w:t>
      </w:r>
    </w:p>
    <w:p w14:paraId="7514D71F"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B8DB3A7" w14:textId="77777777" w:rsidR="00740F21" w:rsidRDefault="00740F21" w:rsidP="00740F21">
      <w:pPr>
        <w:pStyle w:val="ListParagraph"/>
        <w:numPr>
          <w:ilvl w:val="0"/>
          <w:numId w:val="39"/>
        </w:numPr>
        <w:ind w:left="360" w:firstLine="0"/>
      </w:pPr>
      <w:r>
        <w:t>Mô tả:</w:t>
      </w:r>
    </w:p>
    <w:p w14:paraId="4631DD04" w14:textId="77777777" w:rsidR="00740F21" w:rsidRDefault="00740F21" w:rsidP="00740F21">
      <w:pPr>
        <w:pStyle w:val="ListParagraph"/>
        <w:numPr>
          <w:ilvl w:val="0"/>
          <w:numId w:val="38"/>
        </w:numPr>
      </w:pPr>
      <w:r>
        <w:t xml:space="preserve">Use-case bắt đầu khi </w:t>
      </w:r>
      <w:r w:rsidRPr="009114A2">
        <w:t>người dùng muốn tìm kiếm sách theo tên</w:t>
      </w:r>
    </w:p>
    <w:p w14:paraId="01F8CA02" w14:textId="77777777" w:rsidR="00740F21" w:rsidRPr="000E1B4B" w:rsidRDefault="00740F21" w:rsidP="00740F21">
      <w:pPr>
        <w:pStyle w:val="ListParagraph"/>
        <w:numPr>
          <w:ilvl w:val="0"/>
          <w:numId w:val="38"/>
        </w:numPr>
      </w:pPr>
      <w:r>
        <w:t xml:space="preserve">Use-case mô tả quá trình </w:t>
      </w:r>
      <w:r w:rsidRPr="009114A2">
        <w:t>tìm kiếm sách theo tên sách của người dùng.</w:t>
      </w:r>
    </w:p>
    <w:p w14:paraId="406A6340" w14:textId="77777777" w:rsidR="00740F21" w:rsidRDefault="00740F21" w:rsidP="00740F21">
      <w:pPr>
        <w:pStyle w:val="Heading3"/>
        <w:spacing w:line="360" w:lineRule="auto"/>
        <w:jc w:val="both"/>
      </w:pPr>
      <w:r>
        <w:t>Dòng sự kiện</w:t>
      </w:r>
    </w:p>
    <w:p w14:paraId="4C6E74C1" w14:textId="77777777" w:rsidR="00740F21" w:rsidRDefault="00740F21" w:rsidP="00740F21">
      <w:pPr>
        <w:pStyle w:val="Heading4"/>
        <w:spacing w:line="360" w:lineRule="auto"/>
        <w:jc w:val="both"/>
      </w:pPr>
      <w:r>
        <w:t>Dòng sự kiện chính</w:t>
      </w:r>
    </w:p>
    <w:p w14:paraId="4481ED2D" w14:textId="77777777" w:rsidR="00740F21" w:rsidRPr="009114A2" w:rsidRDefault="00740F21" w:rsidP="00740F21">
      <w:pPr>
        <w:pStyle w:val="BodyText"/>
        <w:jc w:val="both"/>
      </w:pPr>
      <w:r w:rsidRPr="009114A2">
        <w:t>Bước 1: Người dùng điền tên sách</w:t>
      </w:r>
    </w:p>
    <w:p w14:paraId="4774A1C0" w14:textId="77777777" w:rsidR="00740F21" w:rsidRPr="009114A2" w:rsidRDefault="00740F21" w:rsidP="00740F21">
      <w:pPr>
        <w:pStyle w:val="BodyText"/>
        <w:jc w:val="both"/>
      </w:pPr>
      <w:r w:rsidRPr="009114A2">
        <w:t>Bước 2: Người dùng chọn loại tìm kiếm là Tên sách</w:t>
      </w:r>
    </w:p>
    <w:p w14:paraId="606E2AC0" w14:textId="77777777" w:rsidR="00740F21" w:rsidRPr="009114A2" w:rsidRDefault="00740F21" w:rsidP="00740F21">
      <w:pPr>
        <w:pStyle w:val="BodyText"/>
        <w:jc w:val="both"/>
      </w:pPr>
      <w:r w:rsidRPr="009114A2">
        <w:t>Bước 3: Người dùng ấn nút Tìm kiếm</w:t>
      </w:r>
    </w:p>
    <w:p w14:paraId="7D6AE61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0909A7C5" w14:textId="77777777" w:rsidR="00740F21" w:rsidRDefault="00740F21" w:rsidP="00740F21">
      <w:pPr>
        <w:pStyle w:val="BodyText"/>
        <w:jc w:val="both"/>
        <w:rPr>
          <w:lang w:val="en-US"/>
        </w:rPr>
      </w:pPr>
      <w:r>
        <w:rPr>
          <w:lang w:val="en-US"/>
        </w:rPr>
        <w:t>Bước 5: Tầng Data Service tiến hành xác minh dữ liệu nhập vào.</w:t>
      </w:r>
    </w:p>
    <w:p w14:paraId="5275F905"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12DF2776"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15F989E6" w14:textId="77777777" w:rsidR="00740F21" w:rsidRDefault="00740F21" w:rsidP="00740F21">
      <w:pPr>
        <w:pStyle w:val="BodyText"/>
        <w:jc w:val="both"/>
        <w:rPr>
          <w:lang w:val="en-US"/>
        </w:rPr>
      </w:pPr>
      <w:r>
        <w:rPr>
          <w:lang w:val="en-US"/>
        </w:rPr>
        <w:t>Bước 8: Tầng Domain gọi query get xuống tầng Repository</w:t>
      </w:r>
    </w:p>
    <w:p w14:paraId="212C0097"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1F7800" w14:textId="77777777" w:rsidR="00740F21" w:rsidRDefault="00740F21" w:rsidP="00740F21">
      <w:pPr>
        <w:pStyle w:val="BodyText"/>
        <w:jc w:val="both"/>
        <w:rPr>
          <w:lang w:val="en-US"/>
        </w:rPr>
      </w:pPr>
      <w:r>
        <w:rPr>
          <w:lang w:val="en-US"/>
        </w:rPr>
        <w:t>Bước 10: Tầng Domain trả về cho tầng Controller</w:t>
      </w:r>
    </w:p>
    <w:p w14:paraId="424B54F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086891"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0A069C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0506CEBD" w14:textId="77777777" w:rsidR="00740F21" w:rsidRDefault="00740F21" w:rsidP="00740F21">
      <w:pPr>
        <w:pStyle w:val="Heading4"/>
        <w:spacing w:line="360" w:lineRule="auto"/>
        <w:jc w:val="both"/>
      </w:pPr>
      <w:r>
        <w:t>Các dòng sự kiện khác</w:t>
      </w:r>
    </w:p>
    <w:p w14:paraId="7135DB29" w14:textId="77777777" w:rsidR="00740F21" w:rsidRDefault="00740F21" w:rsidP="00740F21">
      <w:pPr>
        <w:ind w:firstLine="720"/>
        <w:rPr>
          <w:lang w:val="en-US"/>
        </w:rPr>
      </w:pPr>
      <w:r w:rsidRPr="00862EC5">
        <w:rPr>
          <w:lang w:val="en-US"/>
        </w:rPr>
        <w:t>Dòng phụ:</w:t>
      </w:r>
    </w:p>
    <w:p w14:paraId="3A259E12"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02DDADA" w14:textId="77777777" w:rsidR="00740F21" w:rsidRDefault="00740F21" w:rsidP="00740F21">
      <w:pPr>
        <w:ind w:firstLine="720"/>
        <w:rPr>
          <w:lang w:val="en-US"/>
        </w:rPr>
      </w:pPr>
    </w:p>
    <w:p w14:paraId="0A31AD86" w14:textId="77777777" w:rsidR="00740F21" w:rsidRDefault="00740F21" w:rsidP="00740F21">
      <w:pPr>
        <w:ind w:firstLine="720"/>
        <w:rPr>
          <w:lang w:val="en-US"/>
        </w:rPr>
      </w:pPr>
      <w:r>
        <w:rPr>
          <w:lang w:val="en-US"/>
        </w:rPr>
        <w:t>Bước 9.2: Nếu get không có kết quả thì trả về mảng rỗng tầng Domain</w:t>
      </w:r>
    </w:p>
    <w:p w14:paraId="2EDA965E" w14:textId="77777777" w:rsidR="00740F21" w:rsidRDefault="00740F21" w:rsidP="00740F21">
      <w:pPr>
        <w:pStyle w:val="BodyText"/>
        <w:jc w:val="both"/>
        <w:rPr>
          <w:lang w:val="en-US"/>
        </w:rPr>
      </w:pPr>
      <w:r>
        <w:rPr>
          <w:lang w:val="en-US"/>
        </w:rPr>
        <w:t>Bước 10.2: Tầng Domain trả về mảng rỗng cho tầng Controller</w:t>
      </w:r>
    </w:p>
    <w:p w14:paraId="12C75FD4"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5B40D07" w14:textId="77777777" w:rsidR="00740F21" w:rsidRDefault="00740F21" w:rsidP="00740F21">
      <w:pPr>
        <w:pStyle w:val="BodyText"/>
        <w:jc w:val="both"/>
        <w:rPr>
          <w:lang w:val="en-US"/>
        </w:rPr>
      </w:pPr>
    </w:p>
    <w:p w14:paraId="6764842E" w14:textId="77777777" w:rsidR="00740F21" w:rsidRDefault="00740F21" w:rsidP="00740F21">
      <w:pPr>
        <w:ind w:firstLine="720"/>
        <w:rPr>
          <w:lang w:val="en-US"/>
        </w:rPr>
      </w:pPr>
      <w:r>
        <w:rPr>
          <w:lang w:val="en-US"/>
        </w:rPr>
        <w:t>Dòng ngoại lệ:</w:t>
      </w:r>
    </w:p>
    <w:p w14:paraId="162FD339" w14:textId="77777777" w:rsidR="00740F21" w:rsidRDefault="00740F21" w:rsidP="00740F21">
      <w:pPr>
        <w:ind w:firstLine="720"/>
        <w:rPr>
          <w:lang w:val="en-US"/>
        </w:rPr>
      </w:pPr>
      <w:r>
        <w:rPr>
          <w:lang w:val="en-US"/>
        </w:rPr>
        <w:t>Bước 9.3: Nếu quá trình update xảy ra lỗi trả kết quả lỗi về cho tầng Domain.</w:t>
      </w:r>
    </w:p>
    <w:p w14:paraId="43C6E482" w14:textId="77777777" w:rsidR="00740F21" w:rsidRDefault="00740F21" w:rsidP="00740F21">
      <w:pPr>
        <w:ind w:firstLine="720"/>
        <w:rPr>
          <w:lang w:val="en-US"/>
        </w:rPr>
      </w:pPr>
      <w:r>
        <w:rPr>
          <w:lang w:val="en-US"/>
        </w:rPr>
        <w:t xml:space="preserve">Bước 10.3: Tầng Domain log lỗi và trả kết quả xác minh thất bại mã lỗi “Có lỗi xảy ra </w:t>
      </w:r>
      <w:r>
        <w:rPr>
          <w:lang w:val="en-US"/>
        </w:rPr>
        <w:lastRenderedPageBreak/>
        <w:t>ở phía Server” về cho tầng Controller</w:t>
      </w:r>
    </w:p>
    <w:p w14:paraId="40392EE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CC978C2" w14:textId="77777777" w:rsidR="00740F21" w:rsidRDefault="00740F21" w:rsidP="00740F21">
      <w:pPr>
        <w:pStyle w:val="Heading3"/>
        <w:spacing w:line="360" w:lineRule="auto"/>
        <w:jc w:val="both"/>
      </w:pPr>
      <w:r>
        <w:t>Các yêu cầu đặc biệt</w:t>
      </w:r>
    </w:p>
    <w:p w14:paraId="082A9BB2" w14:textId="77777777" w:rsidR="00740F21" w:rsidRPr="00D7543A" w:rsidRDefault="00740F21" w:rsidP="00740F21">
      <w:pPr>
        <w:pStyle w:val="ListParagraph"/>
        <w:numPr>
          <w:ilvl w:val="0"/>
          <w:numId w:val="39"/>
        </w:numPr>
        <w:rPr>
          <w:lang w:val="en-US"/>
        </w:rPr>
      </w:pPr>
      <w:r>
        <w:rPr>
          <w:lang w:val="en-US"/>
        </w:rPr>
        <w:t>Không có</w:t>
      </w:r>
    </w:p>
    <w:p w14:paraId="65A3C0D2" w14:textId="77777777" w:rsidR="00740F21" w:rsidRDefault="00740F21" w:rsidP="00740F21">
      <w:pPr>
        <w:pStyle w:val="Heading3"/>
        <w:spacing w:line="360" w:lineRule="auto"/>
        <w:jc w:val="both"/>
      </w:pPr>
      <w:r w:rsidRPr="0037628A">
        <w:t>Trạng thái hệ thống khi bắt đầu thực hiện Use-case</w:t>
      </w:r>
    </w:p>
    <w:p w14:paraId="56292B3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046C425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839B728" w14:textId="77777777" w:rsidR="00740F21" w:rsidRDefault="00740F21" w:rsidP="00740F21">
      <w:pPr>
        <w:pStyle w:val="Heading3"/>
        <w:spacing w:line="360" w:lineRule="auto"/>
        <w:jc w:val="both"/>
        <w:rPr>
          <w:lang w:val="en-US"/>
        </w:rPr>
      </w:pPr>
      <w:r>
        <w:rPr>
          <w:lang w:val="en-US"/>
        </w:rPr>
        <w:t>Trạng thái hệ thống sau khi thực hiện Use-case</w:t>
      </w:r>
    </w:p>
    <w:p w14:paraId="6934522B"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17413741"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3BF18737" w14:textId="77777777" w:rsidR="00740F21" w:rsidRDefault="00740F21" w:rsidP="00740F21">
      <w:pPr>
        <w:pStyle w:val="Heading3"/>
        <w:spacing w:line="360" w:lineRule="auto"/>
        <w:jc w:val="both"/>
        <w:rPr>
          <w:lang w:val="en-US"/>
        </w:rPr>
      </w:pPr>
      <w:r>
        <w:rPr>
          <w:lang w:val="en-US"/>
        </w:rPr>
        <w:t>Điểm mở rộng</w:t>
      </w:r>
    </w:p>
    <w:p w14:paraId="3BDD1136"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2AEA225B" w14:textId="77777777" w:rsidR="00740F21" w:rsidRPr="005F1B97" w:rsidRDefault="00740F21" w:rsidP="00740F21">
      <w:pPr>
        <w:pStyle w:val="ListParagraph"/>
      </w:pPr>
    </w:p>
    <w:p w14:paraId="7334B973" w14:textId="77777777" w:rsidR="00740F21" w:rsidRPr="009114A2" w:rsidRDefault="00740F21" w:rsidP="00740F21">
      <w:pPr>
        <w:pStyle w:val="Heading2"/>
        <w:spacing w:line="360" w:lineRule="auto"/>
        <w:jc w:val="both"/>
      </w:pPr>
      <w:r w:rsidRPr="009114A2">
        <w:t>Đặc tả Tìm kiếm thông tin sách theo mã ISBN</w:t>
      </w:r>
    </w:p>
    <w:p w14:paraId="48BB5A0D" w14:textId="77777777" w:rsidR="00740F21" w:rsidRDefault="00740F21" w:rsidP="00740F21">
      <w:pPr>
        <w:pStyle w:val="Heading3"/>
        <w:spacing w:line="360" w:lineRule="auto"/>
        <w:jc w:val="both"/>
      </w:pPr>
      <w:r>
        <w:t>Tóm tắt</w:t>
      </w:r>
    </w:p>
    <w:p w14:paraId="567A8681"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586DE47" w14:textId="77777777" w:rsidR="00740F21" w:rsidRDefault="00740F21" w:rsidP="00740F21">
      <w:pPr>
        <w:pStyle w:val="ListParagraph"/>
        <w:numPr>
          <w:ilvl w:val="0"/>
          <w:numId w:val="39"/>
        </w:numPr>
        <w:ind w:left="360" w:firstLine="0"/>
      </w:pPr>
      <w:r>
        <w:t>Mô tả:</w:t>
      </w:r>
    </w:p>
    <w:p w14:paraId="120A145A" w14:textId="77777777" w:rsidR="00740F21" w:rsidRDefault="00740F21" w:rsidP="00740F21">
      <w:pPr>
        <w:pStyle w:val="ListParagraph"/>
        <w:numPr>
          <w:ilvl w:val="0"/>
          <w:numId w:val="38"/>
        </w:numPr>
      </w:pPr>
      <w:r>
        <w:t xml:space="preserve">Use-case bắt đầu khi </w:t>
      </w:r>
      <w:r w:rsidRPr="009114A2">
        <w:t>người dùng muốn tìm kiếm sách theo mã ISBN</w:t>
      </w:r>
    </w:p>
    <w:p w14:paraId="27BB69E8" w14:textId="77777777" w:rsidR="00740F21" w:rsidRPr="000E1B4B" w:rsidRDefault="00740F21" w:rsidP="00740F21">
      <w:pPr>
        <w:pStyle w:val="ListParagraph"/>
        <w:numPr>
          <w:ilvl w:val="0"/>
          <w:numId w:val="38"/>
        </w:numPr>
      </w:pPr>
      <w:r>
        <w:t xml:space="preserve">Use-case mô tả quá trình </w:t>
      </w:r>
      <w:r w:rsidRPr="009114A2">
        <w:t>tìm kiếm sách theo mã ISBN của người dùng.</w:t>
      </w:r>
    </w:p>
    <w:p w14:paraId="5BDABF5F" w14:textId="77777777" w:rsidR="00740F21" w:rsidRDefault="00740F21" w:rsidP="00740F21">
      <w:pPr>
        <w:pStyle w:val="Heading3"/>
        <w:spacing w:line="360" w:lineRule="auto"/>
        <w:jc w:val="both"/>
      </w:pPr>
      <w:r>
        <w:t>Dòng sự kiện</w:t>
      </w:r>
    </w:p>
    <w:p w14:paraId="71EC9466" w14:textId="77777777" w:rsidR="00740F21" w:rsidRDefault="00740F21" w:rsidP="00740F21">
      <w:pPr>
        <w:pStyle w:val="Heading4"/>
        <w:spacing w:line="360" w:lineRule="auto"/>
        <w:jc w:val="both"/>
      </w:pPr>
      <w:r>
        <w:t>Dòng sự kiện chính</w:t>
      </w:r>
    </w:p>
    <w:p w14:paraId="1C05F4AF" w14:textId="77777777" w:rsidR="00740F21" w:rsidRPr="009114A2" w:rsidRDefault="00740F21" w:rsidP="00740F21">
      <w:pPr>
        <w:pStyle w:val="BodyText"/>
        <w:jc w:val="both"/>
      </w:pPr>
      <w:r w:rsidRPr="009114A2">
        <w:t>Bước 1: Người dùng điền mã ISBN</w:t>
      </w:r>
    </w:p>
    <w:p w14:paraId="2B889925" w14:textId="77777777" w:rsidR="00740F21" w:rsidRPr="009114A2" w:rsidRDefault="00740F21" w:rsidP="00740F21">
      <w:pPr>
        <w:pStyle w:val="BodyText"/>
        <w:jc w:val="both"/>
      </w:pPr>
      <w:r w:rsidRPr="009114A2">
        <w:t>Bước 2: Người dùng chọn loại tìm kiếm là mã ISBN</w:t>
      </w:r>
    </w:p>
    <w:p w14:paraId="3267E36E" w14:textId="77777777" w:rsidR="00740F21" w:rsidRPr="009114A2" w:rsidRDefault="00740F21" w:rsidP="00740F21">
      <w:pPr>
        <w:pStyle w:val="BodyText"/>
        <w:jc w:val="both"/>
      </w:pPr>
      <w:r w:rsidRPr="009114A2">
        <w:t>Bước 3: Người dùng ấn nút Tìm kiếm</w:t>
      </w:r>
    </w:p>
    <w:p w14:paraId="568CB54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6F130EC0" w14:textId="77777777" w:rsidR="00740F21" w:rsidRDefault="00740F21" w:rsidP="00740F21">
      <w:pPr>
        <w:pStyle w:val="BodyText"/>
        <w:jc w:val="both"/>
        <w:rPr>
          <w:lang w:val="en-US"/>
        </w:rPr>
      </w:pPr>
      <w:r>
        <w:rPr>
          <w:lang w:val="en-US"/>
        </w:rPr>
        <w:t>Bước 5: Tầng Data Service tiến hành xác minh dữ liệu nhập vào.</w:t>
      </w:r>
    </w:p>
    <w:p w14:paraId="4929D12A"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644A0402"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0688B312" w14:textId="77777777" w:rsidR="00740F21" w:rsidRDefault="00740F21" w:rsidP="00740F21">
      <w:pPr>
        <w:pStyle w:val="BodyText"/>
        <w:jc w:val="both"/>
        <w:rPr>
          <w:lang w:val="en-US"/>
        </w:rPr>
      </w:pPr>
      <w:r>
        <w:rPr>
          <w:lang w:val="en-US"/>
        </w:rPr>
        <w:t>Bước 8: Tầng Domain gọi query get xuống tầng Repository</w:t>
      </w:r>
    </w:p>
    <w:p w14:paraId="454A740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45337F8" w14:textId="77777777" w:rsidR="00740F21" w:rsidRDefault="00740F21" w:rsidP="00740F21">
      <w:pPr>
        <w:pStyle w:val="BodyText"/>
        <w:jc w:val="both"/>
        <w:rPr>
          <w:lang w:val="en-US"/>
        </w:rPr>
      </w:pPr>
      <w:r>
        <w:rPr>
          <w:lang w:val="en-US"/>
        </w:rPr>
        <w:t>Bước 10: Tầng Domain trả về cho tầng Controller</w:t>
      </w:r>
    </w:p>
    <w:p w14:paraId="1796FABD" w14:textId="77777777" w:rsidR="00740F21" w:rsidRDefault="00740F21" w:rsidP="00740F21">
      <w:pPr>
        <w:pStyle w:val="BodyText"/>
        <w:jc w:val="both"/>
        <w:rPr>
          <w:lang w:val="en-US"/>
        </w:rPr>
      </w:pPr>
      <w:r>
        <w:rPr>
          <w:lang w:val="en-US"/>
        </w:rPr>
        <w:lastRenderedPageBreak/>
        <w:t>Bước 11: Tầng Controller gửi gói tin chứa các tài khoản tìm được về cho tầng Data Service</w:t>
      </w:r>
    </w:p>
    <w:p w14:paraId="161DEFB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1582FFA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D9662E9" w14:textId="77777777" w:rsidR="00740F21" w:rsidRDefault="00740F21" w:rsidP="00740F21">
      <w:pPr>
        <w:pStyle w:val="Heading4"/>
        <w:spacing w:line="360" w:lineRule="auto"/>
        <w:jc w:val="both"/>
        <w:rPr>
          <w:lang w:val="en-US"/>
        </w:rPr>
      </w:pPr>
      <w:r>
        <w:t>Các dòng sự kiện khác</w:t>
      </w:r>
    </w:p>
    <w:p w14:paraId="6D5D7C27" w14:textId="77777777" w:rsidR="00740F21" w:rsidRDefault="00740F21" w:rsidP="00740F21">
      <w:pPr>
        <w:ind w:firstLine="720"/>
        <w:rPr>
          <w:lang w:val="en-US"/>
        </w:rPr>
      </w:pPr>
      <w:r w:rsidRPr="00862EC5">
        <w:rPr>
          <w:lang w:val="en-US"/>
        </w:rPr>
        <w:t>Dòng phụ:</w:t>
      </w:r>
    </w:p>
    <w:p w14:paraId="3670D982"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22551516" w14:textId="77777777" w:rsidR="00740F21" w:rsidRDefault="00740F21" w:rsidP="00740F21">
      <w:pPr>
        <w:ind w:firstLine="720"/>
        <w:rPr>
          <w:lang w:val="en-US"/>
        </w:rPr>
      </w:pPr>
    </w:p>
    <w:p w14:paraId="3516C40F" w14:textId="77777777" w:rsidR="00740F21" w:rsidRDefault="00740F21" w:rsidP="00740F21">
      <w:pPr>
        <w:ind w:firstLine="720"/>
        <w:rPr>
          <w:lang w:val="en-US"/>
        </w:rPr>
      </w:pPr>
      <w:r>
        <w:rPr>
          <w:lang w:val="en-US"/>
        </w:rPr>
        <w:t>Bước 9.2: Nếu get không có kết quả thì trả về mảng rỗng tầng Domain</w:t>
      </w:r>
    </w:p>
    <w:p w14:paraId="456C4FD6" w14:textId="77777777" w:rsidR="00740F21" w:rsidRDefault="00740F21" w:rsidP="00740F21">
      <w:pPr>
        <w:pStyle w:val="BodyText"/>
        <w:jc w:val="both"/>
        <w:rPr>
          <w:lang w:val="en-US"/>
        </w:rPr>
      </w:pPr>
      <w:r>
        <w:rPr>
          <w:lang w:val="en-US"/>
        </w:rPr>
        <w:t>Bước 10.2: Tầng Domain trả về mảng rỗng cho tầng Controller</w:t>
      </w:r>
    </w:p>
    <w:p w14:paraId="673F9D28"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E7CEE43" w14:textId="77777777" w:rsidR="00740F21" w:rsidRDefault="00740F21" w:rsidP="00740F21">
      <w:pPr>
        <w:pStyle w:val="BodyText"/>
        <w:jc w:val="both"/>
        <w:rPr>
          <w:lang w:val="en-US"/>
        </w:rPr>
      </w:pPr>
    </w:p>
    <w:p w14:paraId="69CD34F0" w14:textId="77777777" w:rsidR="00740F21" w:rsidRDefault="00740F21" w:rsidP="00740F21">
      <w:pPr>
        <w:ind w:firstLine="720"/>
        <w:rPr>
          <w:lang w:val="en-US"/>
        </w:rPr>
      </w:pPr>
      <w:r>
        <w:rPr>
          <w:lang w:val="en-US"/>
        </w:rPr>
        <w:t>Dòng ngoại lệ:</w:t>
      </w:r>
    </w:p>
    <w:p w14:paraId="0074C8A9" w14:textId="77777777" w:rsidR="00740F21" w:rsidRDefault="00740F21" w:rsidP="00740F21">
      <w:pPr>
        <w:ind w:firstLine="720"/>
        <w:rPr>
          <w:lang w:val="en-US"/>
        </w:rPr>
      </w:pPr>
      <w:r>
        <w:rPr>
          <w:lang w:val="en-US"/>
        </w:rPr>
        <w:t>Bước 9.3: Nếu quá trình update xảy ra lỗi trả kết quả lỗi về cho tầng Domain.</w:t>
      </w:r>
    </w:p>
    <w:p w14:paraId="1B42BD56"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6A6639B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EC15D5C" w14:textId="77777777" w:rsidR="00740F21" w:rsidRDefault="00740F21" w:rsidP="00740F21">
      <w:pPr>
        <w:pStyle w:val="Heading3"/>
        <w:spacing w:line="360" w:lineRule="auto"/>
        <w:jc w:val="both"/>
      </w:pPr>
      <w:r>
        <w:t>Các yêu cầu đặc biệt</w:t>
      </w:r>
    </w:p>
    <w:p w14:paraId="0B279134" w14:textId="77777777" w:rsidR="00740F21" w:rsidRPr="00C4145D" w:rsidRDefault="00740F21" w:rsidP="00740F21">
      <w:pPr>
        <w:pStyle w:val="BodyText"/>
        <w:jc w:val="both"/>
      </w:pPr>
      <w:r w:rsidRPr="00C4145D">
        <w:t>Không có</w:t>
      </w:r>
    </w:p>
    <w:p w14:paraId="07FA3842" w14:textId="77777777" w:rsidR="00740F21" w:rsidRDefault="00740F21" w:rsidP="00740F21">
      <w:pPr>
        <w:pStyle w:val="Heading3"/>
        <w:spacing w:line="360" w:lineRule="auto"/>
        <w:jc w:val="both"/>
      </w:pPr>
      <w:r w:rsidRPr="0037628A">
        <w:t>Trạng thái hệ thống khi bắt đầu thực hiện Use-case</w:t>
      </w:r>
    </w:p>
    <w:p w14:paraId="254CF09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B624E0"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DB16750" w14:textId="77777777" w:rsidR="00740F21" w:rsidRDefault="00740F21" w:rsidP="00740F21">
      <w:pPr>
        <w:pStyle w:val="Heading3"/>
        <w:spacing w:line="360" w:lineRule="auto"/>
        <w:jc w:val="both"/>
      </w:pPr>
      <w:r>
        <w:rPr>
          <w:lang w:val="en-US"/>
        </w:rPr>
        <w:t>Trạng thái hệ thống sau khi thực hiện Use-case</w:t>
      </w:r>
    </w:p>
    <w:p w14:paraId="29D53BE9"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746816EF" w14:textId="77777777" w:rsidR="00740F21" w:rsidRPr="009114A2" w:rsidRDefault="00740F21" w:rsidP="00740F21">
      <w:pPr>
        <w:pStyle w:val="BodyText"/>
        <w:numPr>
          <w:ilvl w:val="0"/>
          <w:numId w:val="49"/>
        </w:numPr>
        <w:jc w:val="both"/>
      </w:pPr>
      <w:r w:rsidRPr="009114A2">
        <w:t>Thất bại: Trả về thông báo lỗi cho người dùng</w:t>
      </w:r>
    </w:p>
    <w:p w14:paraId="5844BEFE" w14:textId="77777777" w:rsidR="00740F21" w:rsidRDefault="00740F21" w:rsidP="00740F21">
      <w:pPr>
        <w:pStyle w:val="Heading3"/>
        <w:spacing w:line="360" w:lineRule="auto"/>
        <w:jc w:val="both"/>
        <w:rPr>
          <w:lang w:val="en-US"/>
        </w:rPr>
      </w:pPr>
      <w:r>
        <w:rPr>
          <w:lang w:val="en-US"/>
        </w:rPr>
        <w:t>Điểm mở rộng</w:t>
      </w:r>
    </w:p>
    <w:p w14:paraId="605FECF7" w14:textId="77777777" w:rsidR="00740F21" w:rsidRPr="00487C6C" w:rsidRDefault="00740F21" w:rsidP="00740F21">
      <w:pPr>
        <w:pStyle w:val="BodyText"/>
        <w:numPr>
          <w:ilvl w:val="0"/>
          <w:numId w:val="49"/>
        </w:numPr>
        <w:jc w:val="both"/>
        <w:rPr>
          <w:lang w:val="en-US"/>
        </w:rPr>
      </w:pPr>
      <w:r>
        <w:rPr>
          <w:lang w:val="en-US"/>
        </w:rPr>
        <w:t>Không có</w:t>
      </w:r>
    </w:p>
    <w:p w14:paraId="5B129FA3" w14:textId="77777777" w:rsidR="00740F21" w:rsidRPr="00D7543A" w:rsidRDefault="00740F21" w:rsidP="00740F21">
      <w:pPr>
        <w:pStyle w:val="Heading2"/>
        <w:spacing w:line="360" w:lineRule="auto"/>
        <w:jc w:val="both"/>
        <w:rPr>
          <w:lang w:val="en-US"/>
        </w:rPr>
      </w:pPr>
      <w:r>
        <w:rPr>
          <w:lang w:val="en-US"/>
        </w:rPr>
        <w:t>Đặc tả Use-case Tìm kiếm thông tin sách theo tên tác giả</w:t>
      </w:r>
    </w:p>
    <w:p w14:paraId="74831D3C" w14:textId="77777777" w:rsidR="00740F21" w:rsidRDefault="00740F21" w:rsidP="00740F21">
      <w:pPr>
        <w:pStyle w:val="Heading3"/>
        <w:spacing w:line="360" w:lineRule="auto"/>
        <w:jc w:val="both"/>
      </w:pPr>
      <w:r>
        <w:t>Tóm tắt</w:t>
      </w:r>
    </w:p>
    <w:p w14:paraId="65056BA6"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1BFFAC07" w14:textId="77777777" w:rsidR="00740F21" w:rsidRDefault="00740F21" w:rsidP="00740F21">
      <w:pPr>
        <w:pStyle w:val="ListParagraph"/>
        <w:numPr>
          <w:ilvl w:val="0"/>
          <w:numId w:val="39"/>
        </w:numPr>
        <w:ind w:left="360" w:firstLine="0"/>
      </w:pPr>
      <w:r>
        <w:t>Mô tả:</w:t>
      </w:r>
    </w:p>
    <w:p w14:paraId="3A775186" w14:textId="77777777" w:rsidR="00740F21" w:rsidRDefault="00740F21" w:rsidP="00740F21">
      <w:pPr>
        <w:pStyle w:val="ListParagraph"/>
        <w:numPr>
          <w:ilvl w:val="0"/>
          <w:numId w:val="38"/>
        </w:numPr>
      </w:pPr>
      <w:r>
        <w:t xml:space="preserve">Use-case bắt đầu khi </w:t>
      </w:r>
      <w:r w:rsidRPr="009114A2">
        <w:t>người dùng muốn tìm kiếm sách theo tên tác giả</w:t>
      </w:r>
    </w:p>
    <w:p w14:paraId="0E7F5860" w14:textId="77777777" w:rsidR="00740F21" w:rsidRPr="00D7543A" w:rsidRDefault="00740F21" w:rsidP="00740F21">
      <w:pPr>
        <w:pStyle w:val="ListParagraph"/>
        <w:numPr>
          <w:ilvl w:val="0"/>
          <w:numId w:val="38"/>
        </w:numPr>
      </w:pPr>
      <w:r>
        <w:t xml:space="preserve">Use-case mô tả quá trình </w:t>
      </w:r>
      <w:r w:rsidRPr="009114A2">
        <w:t>tìm kiếm sách theo tên tác giả của người dùng.</w:t>
      </w:r>
    </w:p>
    <w:p w14:paraId="466E146B" w14:textId="77777777" w:rsidR="00740F21" w:rsidRDefault="00740F21" w:rsidP="00740F21">
      <w:pPr>
        <w:pStyle w:val="Heading3"/>
        <w:spacing w:line="360" w:lineRule="auto"/>
        <w:jc w:val="both"/>
      </w:pPr>
      <w:r>
        <w:lastRenderedPageBreak/>
        <w:t>Dòng sự kiện</w:t>
      </w:r>
    </w:p>
    <w:p w14:paraId="081239E5" w14:textId="77777777" w:rsidR="00740F21" w:rsidRDefault="00740F21" w:rsidP="00740F21">
      <w:pPr>
        <w:pStyle w:val="Heading4"/>
        <w:spacing w:line="360" w:lineRule="auto"/>
        <w:jc w:val="both"/>
      </w:pPr>
      <w:r>
        <w:t>Dòng sự kiện chính</w:t>
      </w:r>
    </w:p>
    <w:p w14:paraId="3E43C4AF" w14:textId="77777777" w:rsidR="00740F21" w:rsidRPr="009114A2" w:rsidRDefault="00740F21" w:rsidP="00740F21">
      <w:pPr>
        <w:pStyle w:val="BodyText"/>
        <w:jc w:val="both"/>
      </w:pPr>
      <w:r w:rsidRPr="009114A2">
        <w:t>Bước 1: Người dùng điền tên tên tác giả</w:t>
      </w:r>
    </w:p>
    <w:p w14:paraId="48DD33C8" w14:textId="77777777" w:rsidR="00740F21" w:rsidRPr="009114A2" w:rsidRDefault="00740F21" w:rsidP="00740F21">
      <w:pPr>
        <w:pStyle w:val="BodyText"/>
        <w:jc w:val="both"/>
      </w:pPr>
      <w:r w:rsidRPr="009114A2">
        <w:t>Bước 2: Người dùng chọn loại tìm kiếm là tên tác giả</w:t>
      </w:r>
    </w:p>
    <w:p w14:paraId="69186110" w14:textId="77777777" w:rsidR="00740F21" w:rsidRPr="009114A2" w:rsidRDefault="00740F21" w:rsidP="00740F21">
      <w:pPr>
        <w:pStyle w:val="BodyText"/>
        <w:jc w:val="both"/>
      </w:pPr>
      <w:r w:rsidRPr="009114A2">
        <w:t>Bước 3: Người dùng ấn nút Tìm kiếm</w:t>
      </w:r>
    </w:p>
    <w:p w14:paraId="675081B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168E5B8C" w14:textId="77777777" w:rsidR="00740F21" w:rsidRDefault="00740F21" w:rsidP="00740F21">
      <w:pPr>
        <w:pStyle w:val="BodyText"/>
        <w:jc w:val="both"/>
        <w:rPr>
          <w:lang w:val="en-US"/>
        </w:rPr>
      </w:pPr>
      <w:r>
        <w:rPr>
          <w:lang w:val="en-US"/>
        </w:rPr>
        <w:t>Bước 5: Tầng Data Service tiến hành xác minh dữ liệu nhập vào.</w:t>
      </w:r>
    </w:p>
    <w:p w14:paraId="6E5AD78F"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2E0C70A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E4A7921" w14:textId="77777777" w:rsidR="00740F21" w:rsidRDefault="00740F21" w:rsidP="00740F21">
      <w:pPr>
        <w:pStyle w:val="BodyText"/>
        <w:jc w:val="both"/>
        <w:rPr>
          <w:lang w:val="en-US"/>
        </w:rPr>
      </w:pPr>
      <w:r>
        <w:rPr>
          <w:lang w:val="en-US"/>
        </w:rPr>
        <w:t>Bước 8: Tầng Domain gọi query get xuống tầng Repository</w:t>
      </w:r>
    </w:p>
    <w:p w14:paraId="7A15C53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3CEF0F" w14:textId="77777777" w:rsidR="00740F21" w:rsidRDefault="00740F21" w:rsidP="00740F21">
      <w:pPr>
        <w:pStyle w:val="BodyText"/>
        <w:jc w:val="both"/>
        <w:rPr>
          <w:lang w:val="en-US"/>
        </w:rPr>
      </w:pPr>
      <w:r>
        <w:rPr>
          <w:lang w:val="en-US"/>
        </w:rPr>
        <w:t>Bước 10: Tầng Domain trả về cho tầng Controller</w:t>
      </w:r>
    </w:p>
    <w:p w14:paraId="2CABDEF4"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894FB93"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684146F"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410E4F3" w14:textId="77777777" w:rsidR="00740F21" w:rsidRDefault="00740F21" w:rsidP="00740F21">
      <w:pPr>
        <w:pStyle w:val="Heading4"/>
        <w:spacing w:line="360" w:lineRule="auto"/>
        <w:jc w:val="both"/>
        <w:rPr>
          <w:lang w:val="en-US"/>
        </w:rPr>
      </w:pPr>
      <w:r>
        <w:t>Các dòng sự kiện khác</w:t>
      </w:r>
    </w:p>
    <w:p w14:paraId="472C3D6E" w14:textId="77777777" w:rsidR="00740F21" w:rsidRDefault="00740F21" w:rsidP="00740F21">
      <w:pPr>
        <w:ind w:firstLine="720"/>
        <w:rPr>
          <w:lang w:val="en-US"/>
        </w:rPr>
      </w:pPr>
      <w:r w:rsidRPr="00862EC5">
        <w:rPr>
          <w:lang w:val="en-US"/>
        </w:rPr>
        <w:t>Dòng phụ:</w:t>
      </w:r>
    </w:p>
    <w:p w14:paraId="073D883F"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EA07FD9" w14:textId="77777777" w:rsidR="00740F21" w:rsidRDefault="00740F21" w:rsidP="00740F21">
      <w:pPr>
        <w:ind w:firstLine="720"/>
        <w:rPr>
          <w:lang w:val="en-US"/>
        </w:rPr>
      </w:pPr>
    </w:p>
    <w:p w14:paraId="4E55930E" w14:textId="77777777" w:rsidR="00740F21" w:rsidRDefault="00740F21" w:rsidP="00740F21">
      <w:pPr>
        <w:ind w:firstLine="720"/>
        <w:rPr>
          <w:lang w:val="en-US"/>
        </w:rPr>
      </w:pPr>
      <w:r>
        <w:rPr>
          <w:lang w:val="en-US"/>
        </w:rPr>
        <w:t>Bước 9.2: Nếu get không có kết quả thì trả về mảng rỗng tầng Domain</w:t>
      </w:r>
    </w:p>
    <w:p w14:paraId="43F75727" w14:textId="77777777" w:rsidR="00740F21" w:rsidRDefault="00740F21" w:rsidP="00740F21">
      <w:pPr>
        <w:pStyle w:val="BodyText"/>
        <w:jc w:val="both"/>
        <w:rPr>
          <w:lang w:val="en-US"/>
        </w:rPr>
      </w:pPr>
      <w:r>
        <w:rPr>
          <w:lang w:val="en-US"/>
        </w:rPr>
        <w:t>Bước 10.2: Tầng Domain trả về mảng rỗng cho tầng Controller</w:t>
      </w:r>
    </w:p>
    <w:p w14:paraId="02D74F8F"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1913D301" w14:textId="77777777" w:rsidR="00740F21" w:rsidRDefault="00740F21" w:rsidP="00740F21">
      <w:pPr>
        <w:pStyle w:val="BodyText"/>
        <w:jc w:val="both"/>
        <w:rPr>
          <w:lang w:val="en-US"/>
        </w:rPr>
      </w:pPr>
    </w:p>
    <w:p w14:paraId="28928DBB" w14:textId="77777777" w:rsidR="00740F21" w:rsidRDefault="00740F21" w:rsidP="00740F21">
      <w:pPr>
        <w:ind w:firstLine="720"/>
        <w:rPr>
          <w:lang w:val="en-US"/>
        </w:rPr>
      </w:pPr>
      <w:r>
        <w:rPr>
          <w:lang w:val="en-US"/>
        </w:rPr>
        <w:t>Dòng ngoại lệ:</w:t>
      </w:r>
    </w:p>
    <w:p w14:paraId="19540A8A" w14:textId="77777777" w:rsidR="00740F21" w:rsidRDefault="00740F21" w:rsidP="00740F21">
      <w:pPr>
        <w:ind w:firstLine="720"/>
        <w:rPr>
          <w:lang w:val="en-US"/>
        </w:rPr>
      </w:pPr>
      <w:r>
        <w:rPr>
          <w:lang w:val="en-US"/>
        </w:rPr>
        <w:t>Bước 9.3: Nếu quá trình update xảy ra lỗi trả kết quả lỗi về cho tầng Domain.</w:t>
      </w:r>
    </w:p>
    <w:p w14:paraId="48250E2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509D971C"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48BAE0F1" w14:textId="77777777" w:rsidR="00740F21" w:rsidRDefault="00740F21" w:rsidP="00740F21">
      <w:pPr>
        <w:pStyle w:val="Heading3"/>
        <w:spacing w:line="360" w:lineRule="auto"/>
        <w:jc w:val="both"/>
      </w:pPr>
      <w:r>
        <w:t>Các yêu cầu đặc biệt</w:t>
      </w:r>
    </w:p>
    <w:p w14:paraId="44545A3D" w14:textId="77777777" w:rsidR="00740F21" w:rsidRPr="00C4145D" w:rsidRDefault="00740F21" w:rsidP="00740F21">
      <w:pPr>
        <w:pStyle w:val="BodyText"/>
        <w:numPr>
          <w:ilvl w:val="0"/>
          <w:numId w:val="39"/>
        </w:numPr>
        <w:jc w:val="both"/>
      </w:pPr>
      <w:r w:rsidRPr="00C4145D">
        <w:t>Không có</w:t>
      </w:r>
    </w:p>
    <w:p w14:paraId="7316A415" w14:textId="77777777" w:rsidR="00740F21" w:rsidRDefault="00740F21" w:rsidP="00740F21">
      <w:pPr>
        <w:pStyle w:val="Heading3"/>
        <w:spacing w:line="360" w:lineRule="auto"/>
        <w:jc w:val="both"/>
      </w:pPr>
      <w:r w:rsidRPr="0037628A">
        <w:lastRenderedPageBreak/>
        <w:t>Trạng thái hệ thống khi bắt đầu thực hiện Use-case</w:t>
      </w:r>
    </w:p>
    <w:p w14:paraId="46A1B63C"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44D8F85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52BBBB3B" w14:textId="77777777" w:rsidR="00740F21" w:rsidRPr="002E7F43" w:rsidRDefault="00740F21" w:rsidP="00740F21"/>
    <w:p w14:paraId="070AA4EC" w14:textId="77777777" w:rsidR="00740F21" w:rsidRDefault="00740F21" w:rsidP="00740F21">
      <w:pPr>
        <w:pStyle w:val="Heading3"/>
        <w:spacing w:line="360" w:lineRule="auto"/>
        <w:jc w:val="both"/>
      </w:pPr>
      <w:r>
        <w:rPr>
          <w:lang w:val="en-US"/>
        </w:rPr>
        <w:t>Trạng thái hệ thống sau khi thực hiện Use-case</w:t>
      </w:r>
    </w:p>
    <w:p w14:paraId="3E65A715"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CC7B70E" w14:textId="77777777" w:rsidR="00740F21" w:rsidRPr="009114A2" w:rsidRDefault="00740F21" w:rsidP="00740F21">
      <w:pPr>
        <w:pStyle w:val="BodyText"/>
        <w:numPr>
          <w:ilvl w:val="0"/>
          <w:numId w:val="49"/>
        </w:numPr>
        <w:jc w:val="both"/>
      </w:pPr>
      <w:r w:rsidRPr="009114A2">
        <w:t>Thất bại: Trả về thông báo lỗi cho người dùng</w:t>
      </w:r>
    </w:p>
    <w:p w14:paraId="74C67989" w14:textId="77777777" w:rsidR="00740F21" w:rsidRDefault="00740F21" w:rsidP="00740F21">
      <w:pPr>
        <w:pStyle w:val="Heading3"/>
        <w:spacing w:line="360" w:lineRule="auto"/>
        <w:jc w:val="both"/>
        <w:rPr>
          <w:lang w:val="en-US"/>
        </w:rPr>
      </w:pPr>
      <w:r>
        <w:rPr>
          <w:lang w:val="en-US"/>
        </w:rPr>
        <w:t>Điểm mở rộng</w:t>
      </w:r>
    </w:p>
    <w:p w14:paraId="7D317AB8"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E3DF215" w14:textId="77777777" w:rsidR="00740F21" w:rsidRPr="00F4409E" w:rsidRDefault="00740F21" w:rsidP="00740F21">
      <w:pPr>
        <w:pStyle w:val="Heading2"/>
        <w:spacing w:line="360" w:lineRule="auto"/>
        <w:jc w:val="both"/>
        <w:rPr>
          <w:lang w:val="en-US"/>
        </w:rPr>
      </w:pPr>
      <w:r>
        <w:rPr>
          <w:lang w:val="en-US"/>
        </w:rPr>
        <w:t>Đặc tả Use-case Tìm kiếm thông tin sách theo mã sách</w:t>
      </w:r>
    </w:p>
    <w:p w14:paraId="597CF89A" w14:textId="77777777" w:rsidR="00740F21" w:rsidRDefault="00740F21" w:rsidP="00740F21">
      <w:pPr>
        <w:pStyle w:val="Heading3"/>
        <w:spacing w:line="360" w:lineRule="auto"/>
        <w:jc w:val="both"/>
      </w:pPr>
      <w:r>
        <w:t>Tóm tắt</w:t>
      </w:r>
    </w:p>
    <w:p w14:paraId="2A5A1838"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5D5FE1E0" w14:textId="77777777" w:rsidR="00740F21" w:rsidRDefault="00740F21" w:rsidP="00740F21">
      <w:pPr>
        <w:pStyle w:val="ListParagraph"/>
        <w:numPr>
          <w:ilvl w:val="0"/>
          <w:numId w:val="39"/>
        </w:numPr>
        <w:ind w:left="360" w:firstLine="0"/>
      </w:pPr>
      <w:r>
        <w:t>Mô tả:</w:t>
      </w:r>
    </w:p>
    <w:p w14:paraId="42693DCB" w14:textId="77777777" w:rsidR="00740F21" w:rsidRDefault="00740F21" w:rsidP="00740F21">
      <w:pPr>
        <w:pStyle w:val="ListParagraph"/>
        <w:numPr>
          <w:ilvl w:val="0"/>
          <w:numId w:val="38"/>
        </w:numPr>
      </w:pPr>
      <w:r>
        <w:t xml:space="preserve">Use-case bắt đầu khi </w:t>
      </w:r>
      <w:r w:rsidRPr="009114A2">
        <w:t>người dùng muốn tìm kiếm sách theo mã sách</w:t>
      </w:r>
    </w:p>
    <w:p w14:paraId="5A747268" w14:textId="77777777" w:rsidR="00740F21" w:rsidRPr="00D7543A" w:rsidRDefault="00740F21" w:rsidP="00740F21">
      <w:pPr>
        <w:pStyle w:val="ListParagraph"/>
        <w:numPr>
          <w:ilvl w:val="0"/>
          <w:numId w:val="38"/>
        </w:numPr>
      </w:pPr>
      <w:r>
        <w:t xml:space="preserve">Use-case mô tả quá trình </w:t>
      </w:r>
      <w:r w:rsidRPr="009114A2">
        <w:t>tìm kiếm sách theo mã sách của người dùng.</w:t>
      </w:r>
    </w:p>
    <w:p w14:paraId="4055DB92" w14:textId="77777777" w:rsidR="00740F21" w:rsidRDefault="00740F21" w:rsidP="00740F21">
      <w:pPr>
        <w:pStyle w:val="Heading3"/>
        <w:spacing w:line="360" w:lineRule="auto"/>
        <w:jc w:val="both"/>
      </w:pPr>
      <w:r>
        <w:t>Dòng sự kiện</w:t>
      </w:r>
    </w:p>
    <w:p w14:paraId="38D53712" w14:textId="77777777" w:rsidR="00740F21" w:rsidRDefault="00740F21" w:rsidP="00740F21">
      <w:pPr>
        <w:pStyle w:val="Heading4"/>
        <w:spacing w:line="360" w:lineRule="auto"/>
        <w:jc w:val="both"/>
      </w:pPr>
      <w:r>
        <w:t>Dòng sự kiện chính</w:t>
      </w:r>
    </w:p>
    <w:p w14:paraId="66AE8EDE" w14:textId="77777777" w:rsidR="00740F21" w:rsidRPr="009114A2" w:rsidRDefault="00740F21" w:rsidP="00740F21">
      <w:pPr>
        <w:pStyle w:val="BodyText"/>
        <w:jc w:val="both"/>
      </w:pPr>
      <w:r w:rsidRPr="009114A2">
        <w:t>Bước 1: Người dùng điền mã sách</w:t>
      </w:r>
    </w:p>
    <w:p w14:paraId="51ABD8FA" w14:textId="77777777" w:rsidR="00740F21" w:rsidRPr="009114A2" w:rsidRDefault="00740F21" w:rsidP="00740F21">
      <w:pPr>
        <w:pStyle w:val="BodyText"/>
        <w:jc w:val="both"/>
      </w:pPr>
      <w:r w:rsidRPr="009114A2">
        <w:t>Bước 2: Người dùng chọn loại tìm kiếm là mã sách</w:t>
      </w:r>
    </w:p>
    <w:p w14:paraId="48AFD21A" w14:textId="77777777" w:rsidR="00740F21" w:rsidRPr="009114A2" w:rsidRDefault="00740F21" w:rsidP="00740F21">
      <w:pPr>
        <w:pStyle w:val="BodyText"/>
        <w:jc w:val="both"/>
      </w:pPr>
      <w:r w:rsidRPr="009114A2">
        <w:t>Bước 3: Người dùng ấn nút Tìm kiếm</w:t>
      </w:r>
    </w:p>
    <w:p w14:paraId="1C1BFCC6"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78BCFCC9" w14:textId="77777777" w:rsidR="00740F21" w:rsidRDefault="00740F21" w:rsidP="00740F21">
      <w:pPr>
        <w:pStyle w:val="BodyText"/>
        <w:jc w:val="both"/>
        <w:rPr>
          <w:lang w:val="en-US"/>
        </w:rPr>
      </w:pPr>
      <w:r>
        <w:rPr>
          <w:lang w:val="en-US"/>
        </w:rPr>
        <w:t>Bước 5: Tầng Data Service tiến hành xác minh dữ liệu nhập vào.</w:t>
      </w:r>
    </w:p>
    <w:p w14:paraId="053AA874"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365D2051"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DAD836A" w14:textId="77777777" w:rsidR="00740F21" w:rsidRDefault="00740F21" w:rsidP="00740F21">
      <w:pPr>
        <w:pStyle w:val="BodyText"/>
        <w:jc w:val="both"/>
        <w:rPr>
          <w:lang w:val="en-US"/>
        </w:rPr>
      </w:pPr>
      <w:r>
        <w:rPr>
          <w:lang w:val="en-US"/>
        </w:rPr>
        <w:t>Bước 8: Tầng Domain gọi query get xuống tầng Repository</w:t>
      </w:r>
    </w:p>
    <w:p w14:paraId="749757FD"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6D1786FC" w14:textId="77777777" w:rsidR="00740F21" w:rsidRDefault="00740F21" w:rsidP="00740F21">
      <w:pPr>
        <w:pStyle w:val="BodyText"/>
        <w:jc w:val="both"/>
        <w:rPr>
          <w:lang w:val="en-US"/>
        </w:rPr>
      </w:pPr>
      <w:r>
        <w:rPr>
          <w:lang w:val="en-US"/>
        </w:rPr>
        <w:t>Bước 10: Tầng Domain trả về cho tầng Controller</w:t>
      </w:r>
    </w:p>
    <w:p w14:paraId="3AA257F9"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0115D0FD"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3CFF321B"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2532187E" w14:textId="77777777" w:rsidR="00740F21" w:rsidRDefault="00740F21" w:rsidP="00740F21">
      <w:pPr>
        <w:pStyle w:val="Heading4"/>
        <w:spacing w:line="360" w:lineRule="auto"/>
        <w:jc w:val="both"/>
        <w:rPr>
          <w:lang w:val="en-US"/>
        </w:rPr>
      </w:pPr>
      <w:r>
        <w:lastRenderedPageBreak/>
        <w:t>Các dòng sự kiện khác</w:t>
      </w:r>
    </w:p>
    <w:p w14:paraId="0DE2612F" w14:textId="77777777" w:rsidR="00740F21" w:rsidRDefault="00740F21" w:rsidP="00740F21">
      <w:pPr>
        <w:ind w:firstLine="720"/>
        <w:rPr>
          <w:lang w:val="en-US"/>
        </w:rPr>
      </w:pPr>
      <w:r w:rsidRPr="00862EC5">
        <w:rPr>
          <w:lang w:val="en-US"/>
        </w:rPr>
        <w:t>Dòng phụ:</w:t>
      </w:r>
    </w:p>
    <w:p w14:paraId="40B6FF85"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7757B0A" w14:textId="77777777" w:rsidR="00740F21" w:rsidRDefault="00740F21" w:rsidP="00740F21">
      <w:pPr>
        <w:ind w:firstLine="720"/>
        <w:rPr>
          <w:lang w:val="en-US"/>
        </w:rPr>
      </w:pPr>
    </w:p>
    <w:p w14:paraId="00FE13CA" w14:textId="77777777" w:rsidR="00740F21" w:rsidRDefault="00740F21" w:rsidP="00740F21">
      <w:pPr>
        <w:ind w:firstLine="720"/>
        <w:rPr>
          <w:lang w:val="en-US"/>
        </w:rPr>
      </w:pPr>
      <w:r>
        <w:rPr>
          <w:lang w:val="en-US"/>
        </w:rPr>
        <w:t>Bước 9.2: Nếu get không có kết quả thì trả về mảng rỗng tầng Domain</w:t>
      </w:r>
    </w:p>
    <w:p w14:paraId="2E49E81A" w14:textId="77777777" w:rsidR="00740F21" w:rsidRDefault="00740F21" w:rsidP="00740F21">
      <w:pPr>
        <w:pStyle w:val="BodyText"/>
        <w:jc w:val="both"/>
        <w:rPr>
          <w:lang w:val="en-US"/>
        </w:rPr>
      </w:pPr>
      <w:r>
        <w:rPr>
          <w:lang w:val="en-US"/>
        </w:rPr>
        <w:t>Bước 10.2: Tầng Domain trả về mảng rỗng cho tầng Controller</w:t>
      </w:r>
    </w:p>
    <w:p w14:paraId="6459FE5E"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6B804815" w14:textId="77777777" w:rsidR="00740F21" w:rsidRDefault="00740F21" w:rsidP="00740F21">
      <w:pPr>
        <w:pStyle w:val="BodyText"/>
        <w:jc w:val="both"/>
        <w:rPr>
          <w:lang w:val="en-US"/>
        </w:rPr>
      </w:pPr>
    </w:p>
    <w:p w14:paraId="335A2D63" w14:textId="77777777" w:rsidR="00740F21" w:rsidRDefault="00740F21" w:rsidP="00740F21">
      <w:pPr>
        <w:ind w:firstLine="720"/>
        <w:rPr>
          <w:lang w:val="en-US"/>
        </w:rPr>
      </w:pPr>
      <w:r>
        <w:rPr>
          <w:lang w:val="en-US"/>
        </w:rPr>
        <w:t>Dòng ngoại lệ:</w:t>
      </w:r>
    </w:p>
    <w:p w14:paraId="258C0E33" w14:textId="77777777" w:rsidR="00740F21" w:rsidRDefault="00740F21" w:rsidP="00740F21">
      <w:pPr>
        <w:ind w:firstLine="720"/>
        <w:rPr>
          <w:lang w:val="en-US"/>
        </w:rPr>
      </w:pPr>
      <w:r>
        <w:rPr>
          <w:lang w:val="en-US"/>
        </w:rPr>
        <w:t>Bước 9.3: Nếu quá trình update xảy ra lỗi trả kết quả lỗi về cho tầng Domain.</w:t>
      </w:r>
    </w:p>
    <w:p w14:paraId="09098F3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4EC754BE"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500AE639" w14:textId="77777777" w:rsidR="00740F21" w:rsidRDefault="00740F21" w:rsidP="00740F21">
      <w:pPr>
        <w:pStyle w:val="Heading3"/>
        <w:spacing w:line="360" w:lineRule="auto"/>
        <w:jc w:val="both"/>
      </w:pPr>
      <w:r>
        <w:t>Các yêu cầu đặc biệt</w:t>
      </w:r>
    </w:p>
    <w:p w14:paraId="4D2EF372" w14:textId="77777777" w:rsidR="00740F21" w:rsidRPr="00C4145D" w:rsidRDefault="00740F21" w:rsidP="00740F21">
      <w:pPr>
        <w:pStyle w:val="BodyText"/>
        <w:numPr>
          <w:ilvl w:val="0"/>
          <w:numId w:val="39"/>
        </w:numPr>
        <w:jc w:val="both"/>
      </w:pPr>
      <w:r w:rsidRPr="00C4145D">
        <w:t>Không có</w:t>
      </w:r>
    </w:p>
    <w:p w14:paraId="1D3E34FB" w14:textId="77777777" w:rsidR="00740F21" w:rsidRDefault="00740F21" w:rsidP="00740F21">
      <w:pPr>
        <w:pStyle w:val="Heading3"/>
        <w:spacing w:line="360" w:lineRule="auto"/>
        <w:jc w:val="both"/>
      </w:pPr>
      <w:r w:rsidRPr="0037628A">
        <w:t>Trạng thái hệ thống khi bắt đầu thực hiện Use-case</w:t>
      </w:r>
    </w:p>
    <w:p w14:paraId="76834F7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268D1AC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0E48BF6D" w14:textId="77777777" w:rsidR="00740F21" w:rsidRDefault="00740F21" w:rsidP="00740F21">
      <w:pPr>
        <w:pStyle w:val="Heading3"/>
        <w:spacing w:line="360" w:lineRule="auto"/>
        <w:jc w:val="both"/>
      </w:pPr>
      <w:r>
        <w:rPr>
          <w:lang w:val="en-US"/>
        </w:rPr>
        <w:t>Trạng thái hệ thống sau khi thực hiện Use-case</w:t>
      </w:r>
    </w:p>
    <w:p w14:paraId="17E4737E"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322F79C6" w14:textId="77777777" w:rsidR="00740F21" w:rsidRPr="009114A2" w:rsidRDefault="00740F21" w:rsidP="00740F21">
      <w:pPr>
        <w:pStyle w:val="BodyText"/>
        <w:numPr>
          <w:ilvl w:val="0"/>
          <w:numId w:val="49"/>
        </w:numPr>
        <w:jc w:val="both"/>
      </w:pPr>
      <w:r w:rsidRPr="009114A2">
        <w:t>Thất bại: Trả về thông báo lỗi cho người dùng</w:t>
      </w:r>
    </w:p>
    <w:p w14:paraId="625F61F7" w14:textId="77777777" w:rsidR="00740F21" w:rsidRDefault="00740F21" w:rsidP="00740F21">
      <w:pPr>
        <w:pStyle w:val="Heading3"/>
        <w:spacing w:line="360" w:lineRule="auto"/>
        <w:jc w:val="both"/>
        <w:rPr>
          <w:lang w:val="en-US"/>
        </w:rPr>
      </w:pPr>
      <w:r>
        <w:rPr>
          <w:lang w:val="en-US"/>
        </w:rPr>
        <w:t>Điểm mở rộng</w:t>
      </w:r>
    </w:p>
    <w:p w14:paraId="003E340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D5F78BD" w14:textId="77777777" w:rsidR="00740F21" w:rsidRPr="00F4409E" w:rsidRDefault="00740F21" w:rsidP="00740F21">
      <w:pPr>
        <w:pStyle w:val="Heading2"/>
        <w:spacing w:line="360" w:lineRule="auto"/>
        <w:jc w:val="both"/>
        <w:rPr>
          <w:lang w:val="en-US"/>
        </w:rPr>
      </w:pPr>
      <w:r>
        <w:rPr>
          <w:lang w:val="en-US"/>
        </w:rPr>
        <w:t>Đặc tả Use-case Tìm kiếm thông tin theo nhà xuất bản</w:t>
      </w:r>
    </w:p>
    <w:p w14:paraId="02A7D656" w14:textId="77777777" w:rsidR="00740F21" w:rsidRDefault="00740F21" w:rsidP="00740F21">
      <w:pPr>
        <w:pStyle w:val="Heading3"/>
        <w:spacing w:line="360" w:lineRule="auto"/>
        <w:jc w:val="both"/>
      </w:pPr>
      <w:r>
        <w:t>Tóm tắt</w:t>
      </w:r>
    </w:p>
    <w:p w14:paraId="7BD663DA"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6AC18E64" w14:textId="77777777" w:rsidR="00740F21" w:rsidRDefault="00740F21" w:rsidP="00740F21">
      <w:pPr>
        <w:pStyle w:val="ListParagraph"/>
        <w:numPr>
          <w:ilvl w:val="0"/>
          <w:numId w:val="39"/>
        </w:numPr>
        <w:ind w:left="360" w:firstLine="0"/>
      </w:pPr>
      <w:r>
        <w:t>Mô tả:</w:t>
      </w:r>
    </w:p>
    <w:p w14:paraId="1E808E56" w14:textId="77777777" w:rsidR="00740F21" w:rsidRDefault="00740F21" w:rsidP="00740F21">
      <w:pPr>
        <w:pStyle w:val="ListParagraph"/>
        <w:numPr>
          <w:ilvl w:val="0"/>
          <w:numId w:val="38"/>
        </w:numPr>
      </w:pPr>
      <w:r>
        <w:t xml:space="preserve">Use-case bắt đầu khi </w:t>
      </w:r>
      <w:r w:rsidRPr="009114A2">
        <w:t>người dùng muốn tìm kiếm sách theo nhà xuất bản</w:t>
      </w:r>
    </w:p>
    <w:p w14:paraId="44E14452" w14:textId="77777777" w:rsidR="00740F21" w:rsidRPr="00D7543A" w:rsidRDefault="00740F21" w:rsidP="00740F21">
      <w:pPr>
        <w:pStyle w:val="ListParagraph"/>
        <w:numPr>
          <w:ilvl w:val="0"/>
          <w:numId w:val="38"/>
        </w:numPr>
      </w:pPr>
      <w:r>
        <w:t xml:space="preserve">Use-case mô tả quá trình </w:t>
      </w:r>
      <w:r w:rsidRPr="009114A2">
        <w:t>tìm kiếm sách theo nhà xuất bản của người dùng.</w:t>
      </w:r>
    </w:p>
    <w:p w14:paraId="1106D7C8" w14:textId="77777777" w:rsidR="00740F21" w:rsidRDefault="00740F21" w:rsidP="00740F21">
      <w:pPr>
        <w:pStyle w:val="Heading3"/>
        <w:spacing w:line="360" w:lineRule="auto"/>
        <w:jc w:val="both"/>
      </w:pPr>
      <w:r>
        <w:t>Dòng sự kiện</w:t>
      </w:r>
    </w:p>
    <w:p w14:paraId="4E90CCE7" w14:textId="77777777" w:rsidR="00740F21" w:rsidRDefault="00740F21" w:rsidP="00740F21">
      <w:pPr>
        <w:pStyle w:val="Heading4"/>
        <w:spacing w:line="360" w:lineRule="auto"/>
        <w:jc w:val="both"/>
      </w:pPr>
      <w:r>
        <w:t>Dòng sự kiện chính</w:t>
      </w:r>
    </w:p>
    <w:p w14:paraId="24118B11" w14:textId="77777777" w:rsidR="00740F21" w:rsidRPr="009114A2" w:rsidRDefault="00740F21" w:rsidP="00740F21">
      <w:pPr>
        <w:pStyle w:val="BodyText"/>
        <w:jc w:val="both"/>
      </w:pPr>
      <w:r w:rsidRPr="009114A2">
        <w:t>Bước 1: Người dùng điền nhà xuất bản</w:t>
      </w:r>
    </w:p>
    <w:p w14:paraId="5010DA26" w14:textId="77777777" w:rsidR="00740F21" w:rsidRPr="009114A2" w:rsidRDefault="00740F21" w:rsidP="00740F21">
      <w:pPr>
        <w:pStyle w:val="BodyText"/>
        <w:jc w:val="both"/>
      </w:pPr>
      <w:r w:rsidRPr="009114A2">
        <w:lastRenderedPageBreak/>
        <w:t>Bước 2: Người dùng chọn loại tìm kiếm là nhà xuất bản</w:t>
      </w:r>
    </w:p>
    <w:p w14:paraId="318DCEE1" w14:textId="77777777" w:rsidR="00740F21" w:rsidRPr="009114A2" w:rsidRDefault="00740F21" w:rsidP="00740F21">
      <w:pPr>
        <w:pStyle w:val="BodyText"/>
        <w:jc w:val="both"/>
      </w:pPr>
      <w:r w:rsidRPr="009114A2">
        <w:t>Bước 3: Người dùng ấn nút Tìm kiếm</w:t>
      </w:r>
    </w:p>
    <w:p w14:paraId="284656D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2D7F6747" w14:textId="77777777" w:rsidR="00740F21" w:rsidRDefault="00740F21" w:rsidP="00740F21">
      <w:pPr>
        <w:pStyle w:val="BodyText"/>
        <w:jc w:val="both"/>
        <w:rPr>
          <w:lang w:val="en-US"/>
        </w:rPr>
      </w:pPr>
      <w:r>
        <w:rPr>
          <w:lang w:val="en-US"/>
        </w:rPr>
        <w:t>Bước 5: Tầng Data Service tiến hành xác minh dữ liệu nhập vào.</w:t>
      </w:r>
    </w:p>
    <w:p w14:paraId="0BA9E676"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0FFB044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BDFCF3E" w14:textId="77777777" w:rsidR="00740F21" w:rsidRDefault="00740F21" w:rsidP="00740F21">
      <w:pPr>
        <w:pStyle w:val="BodyText"/>
        <w:jc w:val="both"/>
        <w:rPr>
          <w:lang w:val="en-US"/>
        </w:rPr>
      </w:pPr>
      <w:r>
        <w:rPr>
          <w:lang w:val="en-US"/>
        </w:rPr>
        <w:t>Bước 8: Tầng Domain gọi query get xuống tầng Repository</w:t>
      </w:r>
    </w:p>
    <w:p w14:paraId="441E40E2"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7AC0341" w14:textId="77777777" w:rsidR="00740F21" w:rsidRDefault="00740F21" w:rsidP="00740F21">
      <w:pPr>
        <w:pStyle w:val="BodyText"/>
        <w:jc w:val="both"/>
        <w:rPr>
          <w:lang w:val="en-US"/>
        </w:rPr>
      </w:pPr>
      <w:r>
        <w:rPr>
          <w:lang w:val="en-US"/>
        </w:rPr>
        <w:t>Bước 10: Tầng Domain trả về cho tầng Controller</w:t>
      </w:r>
    </w:p>
    <w:p w14:paraId="7D05B6B1"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3E9B96"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FE3A9EC"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BFABA2B" w14:textId="77777777" w:rsidR="00740F21" w:rsidRDefault="00740F21" w:rsidP="00740F21">
      <w:pPr>
        <w:pStyle w:val="Heading4"/>
        <w:spacing w:line="360" w:lineRule="auto"/>
        <w:jc w:val="both"/>
        <w:rPr>
          <w:lang w:val="en-US"/>
        </w:rPr>
      </w:pPr>
      <w:r>
        <w:t>Các dòng sự kiện khác</w:t>
      </w:r>
    </w:p>
    <w:p w14:paraId="3CC4F224" w14:textId="77777777" w:rsidR="00740F21" w:rsidRDefault="00740F21" w:rsidP="00740F21">
      <w:pPr>
        <w:ind w:firstLine="720"/>
        <w:rPr>
          <w:lang w:val="en-US"/>
        </w:rPr>
      </w:pPr>
      <w:r w:rsidRPr="00862EC5">
        <w:rPr>
          <w:lang w:val="en-US"/>
        </w:rPr>
        <w:t>Dòng phụ:</w:t>
      </w:r>
    </w:p>
    <w:p w14:paraId="6A8A25D8"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0DAB658" w14:textId="77777777" w:rsidR="00740F21" w:rsidRDefault="00740F21" w:rsidP="00740F21">
      <w:pPr>
        <w:ind w:firstLine="720"/>
        <w:rPr>
          <w:lang w:val="en-US"/>
        </w:rPr>
      </w:pPr>
    </w:p>
    <w:p w14:paraId="719236DE" w14:textId="77777777" w:rsidR="00740F21" w:rsidRDefault="00740F21" w:rsidP="00740F21">
      <w:pPr>
        <w:ind w:firstLine="720"/>
        <w:rPr>
          <w:lang w:val="en-US"/>
        </w:rPr>
      </w:pPr>
      <w:r>
        <w:rPr>
          <w:lang w:val="en-US"/>
        </w:rPr>
        <w:t>Bước 9.2: Nếu get không có kết quả thì trả về mảng rỗng tầng Domain</w:t>
      </w:r>
    </w:p>
    <w:p w14:paraId="114FC7E1" w14:textId="77777777" w:rsidR="00740F21" w:rsidRDefault="00740F21" w:rsidP="00740F21">
      <w:pPr>
        <w:pStyle w:val="BodyText"/>
        <w:jc w:val="both"/>
        <w:rPr>
          <w:lang w:val="en-US"/>
        </w:rPr>
      </w:pPr>
      <w:r>
        <w:rPr>
          <w:lang w:val="en-US"/>
        </w:rPr>
        <w:t>Bước 10.2: Tầng Domain trả về mảng rỗng cho tầng Controller</w:t>
      </w:r>
    </w:p>
    <w:p w14:paraId="3CB3C580"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57AC9345" w14:textId="77777777" w:rsidR="00740F21" w:rsidRDefault="00740F21" w:rsidP="00740F21">
      <w:pPr>
        <w:pStyle w:val="BodyText"/>
        <w:jc w:val="both"/>
        <w:rPr>
          <w:lang w:val="en-US"/>
        </w:rPr>
      </w:pPr>
    </w:p>
    <w:p w14:paraId="129A9AC1" w14:textId="77777777" w:rsidR="00740F21" w:rsidRDefault="00740F21" w:rsidP="00740F21">
      <w:pPr>
        <w:ind w:firstLine="720"/>
        <w:rPr>
          <w:lang w:val="en-US"/>
        </w:rPr>
      </w:pPr>
      <w:r>
        <w:rPr>
          <w:lang w:val="en-US"/>
        </w:rPr>
        <w:t>Dòng ngoại lệ:</w:t>
      </w:r>
    </w:p>
    <w:p w14:paraId="502FAC0A" w14:textId="77777777" w:rsidR="00740F21" w:rsidRDefault="00740F21" w:rsidP="00740F21">
      <w:pPr>
        <w:ind w:firstLine="720"/>
        <w:rPr>
          <w:lang w:val="en-US"/>
        </w:rPr>
      </w:pPr>
      <w:r>
        <w:rPr>
          <w:lang w:val="en-US"/>
        </w:rPr>
        <w:t>Bước 9.3: Nếu quá trình update xảy ra lỗi trả kết quả lỗi về cho tầng Domain.</w:t>
      </w:r>
    </w:p>
    <w:p w14:paraId="4FE7D1E0"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B6B5AD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3088A321" w14:textId="77777777" w:rsidR="00740F21" w:rsidRDefault="00740F21" w:rsidP="00740F21">
      <w:pPr>
        <w:pStyle w:val="Heading3"/>
        <w:spacing w:line="360" w:lineRule="auto"/>
        <w:jc w:val="both"/>
      </w:pPr>
      <w:r>
        <w:t>Các yêu cầu đặc biệt</w:t>
      </w:r>
    </w:p>
    <w:p w14:paraId="04E6E53C" w14:textId="77777777" w:rsidR="00740F21" w:rsidRPr="00C4145D" w:rsidRDefault="00740F21" w:rsidP="00740F21">
      <w:pPr>
        <w:pStyle w:val="BodyText"/>
        <w:numPr>
          <w:ilvl w:val="0"/>
          <w:numId w:val="39"/>
        </w:numPr>
        <w:jc w:val="both"/>
      </w:pPr>
      <w:r w:rsidRPr="00C4145D">
        <w:t>Không có</w:t>
      </w:r>
    </w:p>
    <w:p w14:paraId="28F4E3C6" w14:textId="77777777" w:rsidR="00740F21" w:rsidRDefault="00740F21" w:rsidP="00740F21">
      <w:pPr>
        <w:pStyle w:val="Heading3"/>
        <w:spacing w:line="360" w:lineRule="auto"/>
        <w:jc w:val="both"/>
      </w:pPr>
      <w:r w:rsidRPr="0037628A">
        <w:t>Trạng thái hệ thống khi bắt đầu thực hiện Use-case</w:t>
      </w:r>
    </w:p>
    <w:p w14:paraId="55D2E68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6E229A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7D649B05" w14:textId="77777777" w:rsidR="00740F21" w:rsidRDefault="00740F21" w:rsidP="00740F21">
      <w:pPr>
        <w:pStyle w:val="Heading3"/>
        <w:spacing w:line="360" w:lineRule="auto"/>
        <w:jc w:val="both"/>
      </w:pPr>
      <w:r>
        <w:rPr>
          <w:lang w:val="en-US"/>
        </w:rPr>
        <w:lastRenderedPageBreak/>
        <w:t>Trạng thái hệ thống sau khi thực hiện Use-case</w:t>
      </w:r>
    </w:p>
    <w:p w14:paraId="179C073B"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7CE1203" w14:textId="77777777" w:rsidR="00740F21" w:rsidRPr="009114A2" w:rsidRDefault="00740F21" w:rsidP="00740F21">
      <w:pPr>
        <w:pStyle w:val="BodyText"/>
        <w:numPr>
          <w:ilvl w:val="0"/>
          <w:numId w:val="49"/>
        </w:numPr>
        <w:jc w:val="both"/>
      </w:pPr>
      <w:r w:rsidRPr="009114A2">
        <w:t>Thất bại: Trả về thông báo lỗi cho người dùng</w:t>
      </w:r>
    </w:p>
    <w:p w14:paraId="1795E40B" w14:textId="77777777" w:rsidR="00740F21" w:rsidRDefault="00740F21" w:rsidP="00740F21">
      <w:pPr>
        <w:pStyle w:val="Heading3"/>
        <w:spacing w:line="360" w:lineRule="auto"/>
        <w:jc w:val="both"/>
        <w:rPr>
          <w:lang w:val="en-US"/>
        </w:rPr>
      </w:pPr>
      <w:r>
        <w:rPr>
          <w:lang w:val="en-US"/>
        </w:rPr>
        <w:t>Điểm mở rộng</w:t>
      </w:r>
    </w:p>
    <w:p w14:paraId="6C5A4380" w14:textId="77777777" w:rsidR="00740F21" w:rsidRPr="007C16E2"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34F36D56" w14:textId="77777777" w:rsidR="009114A2" w:rsidRPr="00F4409E" w:rsidRDefault="009114A2" w:rsidP="009114A2">
      <w:pPr>
        <w:pStyle w:val="Heading2"/>
        <w:spacing w:line="360" w:lineRule="auto"/>
        <w:jc w:val="both"/>
        <w:rPr>
          <w:lang w:val="en-US"/>
        </w:rPr>
      </w:pPr>
      <w:r>
        <w:rPr>
          <w:lang w:val="en-US"/>
        </w:rPr>
        <w:t xml:space="preserve">Đặc tả Use-case </w:t>
      </w:r>
      <w:r w:rsidRPr="00086CF7">
        <w:rPr>
          <w:lang w:val="en-US"/>
        </w:rPr>
        <w:t>Tìm kiếm thông tin sách theo năm xuất bản</w:t>
      </w:r>
    </w:p>
    <w:p w14:paraId="79B648BE" w14:textId="77777777" w:rsidR="009114A2" w:rsidRDefault="009114A2" w:rsidP="009114A2">
      <w:pPr>
        <w:pStyle w:val="Heading3"/>
        <w:spacing w:line="360" w:lineRule="auto"/>
        <w:jc w:val="both"/>
      </w:pPr>
      <w:r>
        <w:t>Tóm tắt</w:t>
      </w:r>
    </w:p>
    <w:p w14:paraId="61118C52" w14:textId="77777777" w:rsidR="009114A2" w:rsidRPr="00507FB9" w:rsidRDefault="009114A2" w:rsidP="009114A2">
      <w:pPr>
        <w:pStyle w:val="BodyText"/>
        <w:jc w:val="both"/>
        <w:rPr>
          <w:snapToGrid w:val="0"/>
        </w:rPr>
      </w:pPr>
      <w:r w:rsidRPr="00507FB9">
        <w:rPr>
          <w:snapToGrid w:val="0"/>
        </w:rPr>
        <w:t xml:space="preserve">Actor: </w:t>
      </w:r>
      <w:r>
        <w:rPr>
          <w:snapToGrid w:val="0"/>
        </w:rPr>
        <w:t>Tất cả người dùng (Quản lý thư viện/Độc giả/...)</w:t>
      </w:r>
    </w:p>
    <w:p w14:paraId="794103D2" w14:textId="77777777" w:rsidR="009114A2" w:rsidRPr="00C62D4A" w:rsidRDefault="009114A2" w:rsidP="009114A2">
      <w:pPr>
        <w:pStyle w:val="BodyText"/>
        <w:jc w:val="both"/>
      </w:pPr>
      <w:r w:rsidRPr="00C62D4A">
        <w:rPr>
          <w:snapToGrid w:val="0"/>
        </w:rPr>
        <w:t>Mô tả: Tìm kiếm thông tin đầu sách theo năm sách được xuất bản (hoặc là tái xuất bản)</w:t>
      </w:r>
    </w:p>
    <w:p w14:paraId="4E3C8DEB" w14:textId="77777777" w:rsidR="009114A2" w:rsidRDefault="009114A2" w:rsidP="009114A2">
      <w:pPr>
        <w:pStyle w:val="Heading3"/>
        <w:spacing w:line="360" w:lineRule="auto"/>
        <w:jc w:val="both"/>
      </w:pPr>
      <w:r>
        <w:t>Dòng sự kiện</w:t>
      </w:r>
    </w:p>
    <w:p w14:paraId="041D4951" w14:textId="77777777" w:rsidR="009114A2" w:rsidRDefault="009114A2" w:rsidP="009114A2">
      <w:pPr>
        <w:pStyle w:val="Heading4"/>
        <w:spacing w:line="360" w:lineRule="auto"/>
        <w:jc w:val="both"/>
      </w:pPr>
      <w:r>
        <w:t>Dòng sự kiện chính</w:t>
      </w:r>
    </w:p>
    <w:p w14:paraId="72924CD7" w14:textId="77777777" w:rsidR="009114A2" w:rsidRPr="00507FB9" w:rsidRDefault="009114A2" w:rsidP="009114A2">
      <w:pPr>
        <w:pStyle w:val="BodyText"/>
        <w:jc w:val="both"/>
      </w:pPr>
      <w:r w:rsidRPr="006E56ED">
        <w:t xml:space="preserve">Bước 1: </w:t>
      </w:r>
      <w:r w:rsidRPr="00FE2449">
        <w:t xml:space="preserve">Người dùng nhập </w:t>
      </w:r>
      <w:r w:rsidRPr="005D72CE">
        <w:t xml:space="preserve">năm </w:t>
      </w:r>
      <w:r w:rsidRPr="00507FB9">
        <w:t>xuất bản muốn tìm kiếm</w:t>
      </w:r>
    </w:p>
    <w:p w14:paraId="719AB895" w14:textId="77777777" w:rsidR="009114A2" w:rsidRDefault="009114A2" w:rsidP="009114A2">
      <w:pPr>
        <w:pStyle w:val="BodyText"/>
        <w:jc w:val="both"/>
        <w:rPr>
          <w:lang w:val="en-US"/>
        </w:rPr>
      </w:pPr>
      <w:r>
        <w:rPr>
          <w:lang w:val="en-US"/>
        </w:rPr>
        <w:t xml:space="preserve">Bước 2: Presentation sẽ đóng gói và gửi năm </w:t>
      </w:r>
      <w:r w:rsidRPr="00507FB9">
        <w:t xml:space="preserve">xuất bản </w:t>
      </w:r>
      <w:r>
        <w:rPr>
          <w:lang w:val="en-US"/>
        </w:rPr>
        <w:t>xuống Dataservice</w:t>
      </w:r>
    </w:p>
    <w:p w14:paraId="57A81C4C" w14:textId="77777777" w:rsidR="009114A2" w:rsidRDefault="009114A2" w:rsidP="009114A2">
      <w:pPr>
        <w:pStyle w:val="BodyText"/>
        <w:jc w:val="both"/>
        <w:rPr>
          <w:lang w:val="en-US"/>
        </w:rPr>
      </w:pPr>
      <w:r>
        <w:rPr>
          <w:lang w:val="en-US"/>
        </w:rPr>
        <w:t>Bước 3: DataService chuyển thành json và gửi cho Controller thông qua API</w:t>
      </w:r>
    </w:p>
    <w:p w14:paraId="6752664D" w14:textId="77777777" w:rsidR="009114A2" w:rsidRDefault="009114A2" w:rsidP="009114A2">
      <w:pPr>
        <w:pStyle w:val="BodyText"/>
        <w:jc w:val="both"/>
        <w:rPr>
          <w:lang w:val="en-US"/>
        </w:rPr>
      </w:pPr>
      <w:r>
        <w:rPr>
          <w:lang w:val="en-US"/>
        </w:rPr>
        <w:t>Bước 4: Controller nhận gói tin và chuyển dữ liệu xuống Domain</w:t>
      </w:r>
    </w:p>
    <w:p w14:paraId="5F2B77E1" w14:textId="77777777" w:rsidR="009114A2" w:rsidRDefault="009114A2" w:rsidP="009114A2">
      <w:pPr>
        <w:pStyle w:val="BodyText"/>
        <w:jc w:val="both"/>
        <w:rPr>
          <w:lang w:val="en-US"/>
        </w:rPr>
      </w:pPr>
      <w:r>
        <w:rPr>
          <w:lang w:val="en-US"/>
        </w:rPr>
        <w:t>Bước 5: Domain chuyển dữ liệu và yêu cầu Repository lấy dữ liệu</w:t>
      </w:r>
    </w:p>
    <w:p w14:paraId="21A2DFC3" w14:textId="77777777" w:rsidR="009114A2" w:rsidRDefault="009114A2" w:rsidP="009114A2">
      <w:pPr>
        <w:pStyle w:val="BodyText"/>
        <w:jc w:val="both"/>
        <w:rPr>
          <w:lang w:val="en-US"/>
        </w:rPr>
      </w:pPr>
      <w:r>
        <w:rPr>
          <w:lang w:val="en-US"/>
        </w:rPr>
        <w:t>Bước 6: Repository truy xuất tất cả đầu sách được xuất bản bởi nhà xuất bản và đóng gói thành danh sách Model, chuyển về cho Domain</w:t>
      </w:r>
    </w:p>
    <w:p w14:paraId="006EFA56" w14:textId="77777777" w:rsidR="009114A2" w:rsidRDefault="009114A2" w:rsidP="009114A2">
      <w:pPr>
        <w:pStyle w:val="BodyText"/>
        <w:jc w:val="both"/>
        <w:rPr>
          <w:lang w:val="en-US"/>
        </w:rPr>
      </w:pPr>
      <w:r>
        <w:rPr>
          <w:lang w:val="en-US"/>
        </w:rPr>
        <w:t>Bước 7: Domain chuyển thành danh sách các ViewModel và chuyển cho Controller</w:t>
      </w:r>
    </w:p>
    <w:p w14:paraId="3C865516" w14:textId="77777777" w:rsidR="009114A2" w:rsidRDefault="009114A2" w:rsidP="009114A2">
      <w:pPr>
        <w:pStyle w:val="BodyText"/>
        <w:jc w:val="both"/>
        <w:rPr>
          <w:lang w:val="en-US"/>
        </w:rPr>
      </w:pPr>
      <w:r>
        <w:rPr>
          <w:lang w:val="en-US"/>
        </w:rPr>
        <w:t>Bước 8: Controller chuyển thành json và trả về DataService</w:t>
      </w:r>
    </w:p>
    <w:p w14:paraId="087B0E67" w14:textId="77777777" w:rsidR="009114A2" w:rsidRDefault="009114A2" w:rsidP="009114A2">
      <w:pPr>
        <w:pStyle w:val="BodyText"/>
        <w:jc w:val="both"/>
        <w:rPr>
          <w:lang w:val="en-US"/>
        </w:rPr>
      </w:pPr>
      <w:r>
        <w:rPr>
          <w:lang w:val="en-US"/>
        </w:rPr>
        <w:t>Bước 9: DataService chuyển dữ liệu lên Presentation</w:t>
      </w:r>
    </w:p>
    <w:p w14:paraId="73E44973" w14:textId="77777777" w:rsidR="009114A2" w:rsidRPr="0020512E" w:rsidRDefault="009114A2" w:rsidP="009114A2">
      <w:pPr>
        <w:pStyle w:val="BodyText"/>
        <w:jc w:val="both"/>
      </w:pPr>
      <w:r>
        <w:rPr>
          <w:lang w:val="en-US"/>
        </w:rPr>
        <w:t>Bước 10: Presentation đưa lên giao diện cho người dùng</w:t>
      </w:r>
    </w:p>
    <w:p w14:paraId="17E2BE49" w14:textId="77777777" w:rsidR="009114A2" w:rsidRDefault="009114A2" w:rsidP="009114A2">
      <w:pPr>
        <w:pStyle w:val="Heading4"/>
        <w:spacing w:line="360" w:lineRule="auto"/>
        <w:jc w:val="both"/>
        <w:rPr>
          <w:lang w:val="en-US"/>
        </w:rPr>
      </w:pPr>
      <w:r>
        <w:t>Các dòng sự kiện khác</w:t>
      </w:r>
    </w:p>
    <w:p w14:paraId="70AAB395" w14:textId="77777777" w:rsidR="009114A2" w:rsidRDefault="009114A2" w:rsidP="009114A2">
      <w:pPr>
        <w:ind w:firstLine="720"/>
        <w:rPr>
          <w:lang w:val="en-US"/>
        </w:rPr>
      </w:pPr>
      <w:r>
        <w:rPr>
          <w:lang w:val="en-US"/>
        </w:rPr>
        <w:t>Dòng phụ:</w:t>
      </w:r>
    </w:p>
    <w:p w14:paraId="5FB85CC1" w14:textId="77777777" w:rsidR="009114A2" w:rsidRDefault="009114A2" w:rsidP="009114A2">
      <w:pPr>
        <w:ind w:firstLine="720"/>
        <w:rPr>
          <w:lang w:val="en-US"/>
        </w:rPr>
      </w:pPr>
      <w:r>
        <w:rPr>
          <w:lang w:val="en-US"/>
        </w:rPr>
        <w:t>Không có</w:t>
      </w:r>
    </w:p>
    <w:p w14:paraId="3ECB3B3E" w14:textId="77777777" w:rsidR="009114A2" w:rsidRDefault="009114A2" w:rsidP="009114A2">
      <w:pPr>
        <w:ind w:firstLine="720"/>
        <w:rPr>
          <w:lang w:val="en-US"/>
        </w:rPr>
      </w:pPr>
    </w:p>
    <w:p w14:paraId="15AC9F47" w14:textId="77777777" w:rsidR="009114A2" w:rsidRDefault="009114A2" w:rsidP="009114A2">
      <w:pPr>
        <w:ind w:firstLine="720"/>
        <w:rPr>
          <w:lang w:val="en-US"/>
        </w:rPr>
      </w:pPr>
      <w:r>
        <w:rPr>
          <w:lang w:val="en-US"/>
        </w:rPr>
        <w:t>Dòng ngoại lệ (Alternative Flow):</w:t>
      </w:r>
    </w:p>
    <w:p w14:paraId="1A6733E6" w14:textId="77777777" w:rsidR="009114A2" w:rsidRDefault="009114A2" w:rsidP="009114A2">
      <w:pPr>
        <w:ind w:firstLine="720"/>
        <w:rPr>
          <w:lang w:val="en-US"/>
        </w:rPr>
      </w:pPr>
      <w:r>
        <w:rPr>
          <w:lang w:val="en-US"/>
        </w:rPr>
        <w:t>Bước A.6: Nếu không có dữ liệu nào phù hợp, trả về NULL</w:t>
      </w:r>
    </w:p>
    <w:p w14:paraId="043EAE83" w14:textId="77777777" w:rsidR="009114A2" w:rsidRDefault="009114A2" w:rsidP="009114A2">
      <w:pPr>
        <w:ind w:firstLine="720"/>
        <w:rPr>
          <w:lang w:val="en-US"/>
        </w:rPr>
      </w:pPr>
      <w:r>
        <w:rPr>
          <w:lang w:val="en-US"/>
        </w:rPr>
        <w:t>Bước A.7: Nếu dữ liệu là NULL thì gửi về thông báo lỗi cho Controller</w:t>
      </w:r>
    </w:p>
    <w:p w14:paraId="73B994A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3188CC4C" w14:textId="77777777" w:rsidR="009114A2" w:rsidRDefault="009114A2" w:rsidP="009114A2">
      <w:pPr>
        <w:pStyle w:val="Heading3"/>
        <w:spacing w:line="360" w:lineRule="auto"/>
        <w:jc w:val="both"/>
      </w:pPr>
      <w:r>
        <w:t>Các yêu cầu đặc biệt</w:t>
      </w:r>
    </w:p>
    <w:p w14:paraId="68123C60" w14:textId="77777777" w:rsidR="009114A2" w:rsidRPr="00C4145D" w:rsidRDefault="009114A2" w:rsidP="009114A2">
      <w:pPr>
        <w:pStyle w:val="BodyText"/>
        <w:jc w:val="both"/>
      </w:pPr>
      <w:r w:rsidRPr="00C4145D">
        <w:t>Không có</w:t>
      </w:r>
    </w:p>
    <w:p w14:paraId="1EA314A1" w14:textId="77777777" w:rsidR="009114A2" w:rsidRDefault="009114A2" w:rsidP="009114A2">
      <w:pPr>
        <w:pStyle w:val="Heading3"/>
        <w:spacing w:line="360" w:lineRule="auto"/>
        <w:jc w:val="both"/>
      </w:pPr>
      <w:r w:rsidRPr="0037628A">
        <w:lastRenderedPageBreak/>
        <w:t>Trạng thái hệ thống khi bắt đầu thực hiện Use-case</w:t>
      </w:r>
    </w:p>
    <w:p w14:paraId="715B3196"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836FAD">
        <w:t xml:space="preserve">tìm </w:t>
      </w:r>
      <w:r w:rsidRPr="00C65842">
        <w:t xml:space="preserve">những đầu sách </w:t>
      </w:r>
      <w:r w:rsidRPr="00836FAD">
        <w:t>theo năm xuất bản (hoặc tái bản)</w:t>
      </w:r>
    </w:p>
    <w:p w14:paraId="528A442C" w14:textId="77777777" w:rsidR="009114A2" w:rsidRDefault="009114A2" w:rsidP="009114A2">
      <w:pPr>
        <w:pStyle w:val="Heading3"/>
        <w:spacing w:line="360" w:lineRule="auto"/>
        <w:jc w:val="both"/>
      </w:pPr>
      <w:r>
        <w:rPr>
          <w:lang w:val="en-US"/>
        </w:rPr>
        <w:t>Trạng thái hệ thống sau khi thực hiện Use-case</w:t>
      </w:r>
    </w:p>
    <w:p w14:paraId="1D662F6B" w14:textId="77777777" w:rsidR="009114A2" w:rsidRPr="004D6BAF" w:rsidRDefault="009114A2" w:rsidP="009114A2">
      <w:pPr>
        <w:pStyle w:val="BodyText"/>
        <w:jc w:val="both"/>
      </w:pPr>
      <w:r w:rsidRPr="006E56ED">
        <w:t>Thành công: Màn hình tương tác người dù</w:t>
      </w:r>
      <w:r>
        <w:t xml:space="preserve">ng sẽ hiển thị một hoặc một số </w:t>
      </w:r>
      <w:r w:rsidRPr="00C65842">
        <w:t xml:space="preserve">đầu </w:t>
      </w:r>
      <w:r>
        <w:t xml:space="preserve">sách </w:t>
      </w:r>
      <w:r w:rsidRPr="004D6BAF">
        <w:t>theo</w:t>
      </w:r>
      <w:r w:rsidRPr="00C65842">
        <w:t xml:space="preserve"> </w:t>
      </w:r>
      <w:r w:rsidRPr="007E6995">
        <w:t xml:space="preserve">năm </w:t>
      </w:r>
      <w:r w:rsidRPr="00C65842">
        <w:t>xuất</w:t>
      </w:r>
      <w:r w:rsidRPr="004D6BAF">
        <w:t xml:space="preserve"> bản</w:t>
      </w:r>
    </w:p>
    <w:p w14:paraId="7435D0C5" w14:textId="77777777" w:rsidR="009114A2" w:rsidRPr="006E56ED" w:rsidRDefault="009114A2" w:rsidP="009114A2">
      <w:pPr>
        <w:pStyle w:val="BodyText"/>
        <w:jc w:val="both"/>
      </w:pPr>
      <w:r w:rsidRPr="006E56ED">
        <w:t>Thất bại: Màn hình sẽ pop-up hiển thị thông báo “Không có dữ liệu”</w:t>
      </w:r>
    </w:p>
    <w:p w14:paraId="4F96F88C" w14:textId="77777777" w:rsidR="009114A2" w:rsidRDefault="009114A2" w:rsidP="009114A2">
      <w:pPr>
        <w:pStyle w:val="Heading3"/>
        <w:spacing w:line="360" w:lineRule="auto"/>
        <w:jc w:val="both"/>
        <w:rPr>
          <w:lang w:val="en-US"/>
        </w:rPr>
      </w:pPr>
      <w:r>
        <w:rPr>
          <w:lang w:val="en-US"/>
        </w:rPr>
        <w:t>Điểm mở rộng</w:t>
      </w:r>
    </w:p>
    <w:p w14:paraId="6DC9EABF" w14:textId="77777777" w:rsidR="009114A2" w:rsidRPr="00487C6C" w:rsidRDefault="009114A2" w:rsidP="009114A2">
      <w:pPr>
        <w:pStyle w:val="BodyText"/>
        <w:jc w:val="both"/>
        <w:rPr>
          <w:lang w:val="en-US"/>
        </w:rPr>
      </w:pPr>
      <w:r>
        <w:rPr>
          <w:lang w:val="en-US"/>
        </w:rPr>
        <w:t>Không có</w:t>
      </w:r>
    </w:p>
    <w:p w14:paraId="763FA40F" w14:textId="77777777" w:rsidR="009114A2" w:rsidRPr="00F4409E" w:rsidRDefault="009114A2" w:rsidP="009114A2">
      <w:pPr>
        <w:pStyle w:val="Heading2"/>
        <w:spacing w:line="360" w:lineRule="auto"/>
        <w:jc w:val="both"/>
        <w:rPr>
          <w:lang w:val="en-US"/>
        </w:rPr>
      </w:pPr>
      <w:r>
        <w:rPr>
          <w:lang w:val="en-US"/>
        </w:rPr>
        <w:t xml:space="preserve">Đặc tả Use-case </w:t>
      </w:r>
      <w:r w:rsidRPr="00F132A0">
        <w:rPr>
          <w:lang w:val="en-US"/>
        </w:rPr>
        <w:t>Tìm kiếm thông tin sách theo thể loại</w:t>
      </w:r>
    </w:p>
    <w:p w14:paraId="0285CB43" w14:textId="77777777" w:rsidR="009114A2" w:rsidRDefault="009114A2" w:rsidP="009114A2">
      <w:pPr>
        <w:pStyle w:val="Heading3"/>
        <w:spacing w:line="360" w:lineRule="auto"/>
        <w:jc w:val="both"/>
      </w:pPr>
      <w:r>
        <w:t>Tóm tắt</w:t>
      </w:r>
    </w:p>
    <w:p w14:paraId="61D38DE6" w14:textId="77777777" w:rsidR="009114A2" w:rsidRPr="00624E18" w:rsidRDefault="009114A2" w:rsidP="009114A2">
      <w:pPr>
        <w:pStyle w:val="BodyText"/>
        <w:jc w:val="both"/>
        <w:rPr>
          <w:snapToGrid w:val="0"/>
        </w:rPr>
      </w:pPr>
      <w:r w:rsidRPr="00624E18">
        <w:rPr>
          <w:snapToGrid w:val="0"/>
        </w:rPr>
        <w:t xml:space="preserve">Actor: </w:t>
      </w:r>
      <w:r>
        <w:rPr>
          <w:snapToGrid w:val="0"/>
        </w:rPr>
        <w:t>Tất cả người dùng (Quản lý thư viện/Độc giả/...)</w:t>
      </w:r>
    </w:p>
    <w:p w14:paraId="0BF7921E" w14:textId="77777777" w:rsidR="009114A2" w:rsidRPr="00EB720D" w:rsidRDefault="009114A2" w:rsidP="009114A2">
      <w:pPr>
        <w:pStyle w:val="BodyText"/>
        <w:jc w:val="both"/>
      </w:pPr>
      <w:r w:rsidRPr="00EB720D">
        <w:rPr>
          <w:snapToGrid w:val="0"/>
        </w:rPr>
        <w:t>Mô tả: Tìm kiếm thông tin đầu sách theo thể loại sách</w:t>
      </w:r>
    </w:p>
    <w:p w14:paraId="33AD400C" w14:textId="77777777" w:rsidR="009114A2" w:rsidRDefault="009114A2" w:rsidP="009114A2">
      <w:pPr>
        <w:pStyle w:val="Heading3"/>
        <w:spacing w:line="360" w:lineRule="auto"/>
        <w:jc w:val="both"/>
      </w:pPr>
      <w:r>
        <w:t>Dòng sự kiện</w:t>
      </w:r>
    </w:p>
    <w:p w14:paraId="187EDA36" w14:textId="77777777" w:rsidR="009114A2" w:rsidRDefault="009114A2" w:rsidP="009114A2">
      <w:pPr>
        <w:pStyle w:val="Heading4"/>
        <w:spacing w:line="360" w:lineRule="auto"/>
        <w:jc w:val="both"/>
      </w:pPr>
      <w:r>
        <w:t>Dòng sự kiện chính</w:t>
      </w:r>
    </w:p>
    <w:p w14:paraId="558618E4" w14:textId="77777777" w:rsidR="009114A2" w:rsidRPr="008172EF" w:rsidRDefault="009114A2" w:rsidP="009114A2">
      <w:pPr>
        <w:pStyle w:val="BodyText"/>
        <w:jc w:val="both"/>
      </w:pPr>
      <w:r w:rsidRPr="006E56ED">
        <w:t xml:space="preserve">Bước 1: </w:t>
      </w:r>
      <w:r w:rsidRPr="00FE2449">
        <w:t xml:space="preserve">Người dùng </w:t>
      </w:r>
      <w:r w:rsidRPr="00924434">
        <w:t>chọn thể loại</w:t>
      </w:r>
      <w:r w:rsidRPr="00507FB9">
        <w:t xml:space="preserve"> muốn tìm kiếm</w:t>
      </w:r>
      <w:r w:rsidRPr="008172EF">
        <w:t xml:space="preserve"> (</w:t>
      </w:r>
      <w:r w:rsidRPr="00F31047">
        <w:t>combobox</w:t>
      </w:r>
      <w:r w:rsidRPr="008172EF">
        <w:t>)</w:t>
      </w:r>
    </w:p>
    <w:p w14:paraId="1475C36A" w14:textId="77777777" w:rsidR="009114A2" w:rsidRDefault="009114A2" w:rsidP="009114A2">
      <w:pPr>
        <w:pStyle w:val="BodyText"/>
        <w:jc w:val="both"/>
        <w:rPr>
          <w:lang w:val="en-US"/>
        </w:rPr>
      </w:pPr>
      <w:r>
        <w:rPr>
          <w:lang w:val="en-US"/>
        </w:rPr>
        <w:t>Bước 2: Presentation sẽ đóng gói và gửi thể loại xuống Dataservice</w:t>
      </w:r>
    </w:p>
    <w:p w14:paraId="04D6722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31E6284C" w14:textId="77777777" w:rsidR="009114A2" w:rsidRDefault="009114A2" w:rsidP="009114A2">
      <w:pPr>
        <w:pStyle w:val="BodyText"/>
        <w:jc w:val="both"/>
        <w:rPr>
          <w:lang w:val="en-US"/>
        </w:rPr>
      </w:pPr>
      <w:r>
        <w:rPr>
          <w:lang w:val="en-US"/>
        </w:rPr>
        <w:t>Bước 4: Controller nhận gói tin và chuyển dữ liệu xuống Domain</w:t>
      </w:r>
    </w:p>
    <w:p w14:paraId="65A4B530" w14:textId="77777777" w:rsidR="009114A2" w:rsidRDefault="009114A2" w:rsidP="009114A2">
      <w:pPr>
        <w:pStyle w:val="BodyText"/>
        <w:jc w:val="both"/>
        <w:rPr>
          <w:lang w:val="en-US"/>
        </w:rPr>
      </w:pPr>
      <w:r>
        <w:rPr>
          <w:lang w:val="en-US"/>
        </w:rPr>
        <w:t>Bước 5: Domain chuyển dữ liệu và yêu cầu Repository lấy dữ liệu</w:t>
      </w:r>
    </w:p>
    <w:p w14:paraId="7AC7DA82" w14:textId="77777777" w:rsidR="009114A2" w:rsidRDefault="009114A2" w:rsidP="009114A2">
      <w:pPr>
        <w:pStyle w:val="BodyText"/>
        <w:jc w:val="both"/>
        <w:rPr>
          <w:lang w:val="en-US"/>
        </w:rPr>
      </w:pPr>
      <w:r>
        <w:rPr>
          <w:lang w:val="en-US"/>
        </w:rPr>
        <w:t>Bước 6: Repository truy xuất tất cả sách thuộc thể loại theo yêu cầu và đóng gói thành danh sách Model, chuyển về cho Domain</w:t>
      </w:r>
    </w:p>
    <w:p w14:paraId="6016B8E4" w14:textId="77777777" w:rsidR="009114A2" w:rsidRDefault="009114A2" w:rsidP="009114A2">
      <w:pPr>
        <w:pStyle w:val="BodyText"/>
        <w:jc w:val="both"/>
        <w:rPr>
          <w:lang w:val="en-US"/>
        </w:rPr>
      </w:pPr>
      <w:r>
        <w:rPr>
          <w:lang w:val="en-US"/>
        </w:rPr>
        <w:t>Bước 7: Domain chuyển thành danh sách các ViewModel và chuyển cho Controller</w:t>
      </w:r>
    </w:p>
    <w:p w14:paraId="62BFF2D8" w14:textId="77777777" w:rsidR="009114A2" w:rsidRDefault="009114A2" w:rsidP="009114A2">
      <w:pPr>
        <w:pStyle w:val="BodyText"/>
        <w:jc w:val="both"/>
        <w:rPr>
          <w:lang w:val="en-US"/>
        </w:rPr>
      </w:pPr>
      <w:r>
        <w:rPr>
          <w:lang w:val="en-US"/>
        </w:rPr>
        <w:t>Bước 8: Controller chuyển thành json và trả về DataService</w:t>
      </w:r>
    </w:p>
    <w:p w14:paraId="78D43782" w14:textId="77777777" w:rsidR="009114A2" w:rsidRDefault="009114A2" w:rsidP="009114A2">
      <w:pPr>
        <w:pStyle w:val="BodyText"/>
        <w:jc w:val="both"/>
        <w:rPr>
          <w:lang w:val="en-US"/>
        </w:rPr>
      </w:pPr>
      <w:r>
        <w:rPr>
          <w:lang w:val="en-US"/>
        </w:rPr>
        <w:t>Bước 9: DataService chuyển dữ liệu lên Presentation</w:t>
      </w:r>
    </w:p>
    <w:p w14:paraId="00627DC7" w14:textId="77777777" w:rsidR="009114A2" w:rsidRPr="00F4409E" w:rsidRDefault="009114A2" w:rsidP="009114A2">
      <w:pPr>
        <w:pStyle w:val="BodyText"/>
        <w:jc w:val="both"/>
        <w:rPr>
          <w:lang w:val="en-US"/>
        </w:rPr>
      </w:pPr>
      <w:r>
        <w:rPr>
          <w:lang w:val="en-US"/>
        </w:rPr>
        <w:t>Bước 10: Presentation đưa lên giao diện cho người dùng</w:t>
      </w:r>
    </w:p>
    <w:p w14:paraId="5D7FDF08" w14:textId="77777777" w:rsidR="009114A2" w:rsidRDefault="009114A2" w:rsidP="009114A2">
      <w:pPr>
        <w:pStyle w:val="Heading4"/>
        <w:spacing w:line="360" w:lineRule="auto"/>
        <w:jc w:val="both"/>
        <w:rPr>
          <w:lang w:val="en-US"/>
        </w:rPr>
      </w:pPr>
      <w:r>
        <w:t>Các dòng sự kiện khác</w:t>
      </w:r>
    </w:p>
    <w:p w14:paraId="0D9C2867" w14:textId="77777777" w:rsidR="009114A2" w:rsidRDefault="009114A2" w:rsidP="009114A2">
      <w:pPr>
        <w:ind w:firstLine="720"/>
        <w:rPr>
          <w:lang w:val="en-US"/>
        </w:rPr>
      </w:pPr>
      <w:r>
        <w:rPr>
          <w:lang w:val="en-US"/>
        </w:rPr>
        <w:t>Dòng phụ:</w:t>
      </w:r>
    </w:p>
    <w:p w14:paraId="3AC6A7E6" w14:textId="77777777" w:rsidR="009114A2" w:rsidRDefault="009114A2" w:rsidP="009114A2">
      <w:pPr>
        <w:ind w:firstLine="720"/>
        <w:rPr>
          <w:lang w:val="en-US"/>
        </w:rPr>
      </w:pPr>
      <w:r>
        <w:rPr>
          <w:lang w:val="en-US"/>
        </w:rPr>
        <w:t>Không có</w:t>
      </w:r>
    </w:p>
    <w:p w14:paraId="7223EA09" w14:textId="77777777" w:rsidR="009114A2" w:rsidRDefault="009114A2" w:rsidP="009114A2">
      <w:pPr>
        <w:ind w:firstLine="720"/>
        <w:rPr>
          <w:lang w:val="en-US"/>
        </w:rPr>
      </w:pPr>
    </w:p>
    <w:p w14:paraId="66D6400C" w14:textId="77777777" w:rsidR="009114A2" w:rsidRDefault="009114A2" w:rsidP="009114A2">
      <w:pPr>
        <w:ind w:firstLine="720"/>
        <w:rPr>
          <w:lang w:val="en-US"/>
        </w:rPr>
      </w:pPr>
      <w:r>
        <w:rPr>
          <w:lang w:val="en-US"/>
        </w:rPr>
        <w:t>Dòng ngoại lệ (Alternative Flow):</w:t>
      </w:r>
    </w:p>
    <w:p w14:paraId="4463F20A" w14:textId="77777777" w:rsidR="009114A2" w:rsidRDefault="009114A2" w:rsidP="009114A2">
      <w:pPr>
        <w:ind w:firstLine="720"/>
        <w:rPr>
          <w:lang w:val="en-US"/>
        </w:rPr>
      </w:pPr>
      <w:r>
        <w:rPr>
          <w:lang w:val="en-US"/>
        </w:rPr>
        <w:t>Bước A.6: Nếu không có dữ liệu nào phù hợp, trả về NULL</w:t>
      </w:r>
    </w:p>
    <w:p w14:paraId="49492FC4" w14:textId="77777777" w:rsidR="009114A2" w:rsidRDefault="009114A2" w:rsidP="009114A2">
      <w:pPr>
        <w:ind w:firstLine="720"/>
        <w:rPr>
          <w:lang w:val="en-US"/>
        </w:rPr>
      </w:pPr>
      <w:r>
        <w:rPr>
          <w:lang w:val="en-US"/>
        </w:rPr>
        <w:t>Bước A.7: Nếu dữ liệu là NULL thì gửi về thông báo lỗi cho Controller</w:t>
      </w:r>
    </w:p>
    <w:p w14:paraId="17BA4CA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11B12A2" w14:textId="77777777" w:rsidR="009114A2" w:rsidRDefault="009114A2" w:rsidP="009114A2">
      <w:pPr>
        <w:pStyle w:val="Heading3"/>
        <w:spacing w:line="360" w:lineRule="auto"/>
        <w:jc w:val="both"/>
      </w:pPr>
      <w:r>
        <w:t>Các yêu cầu đặc biệt</w:t>
      </w:r>
    </w:p>
    <w:p w14:paraId="66A6AFA2" w14:textId="77777777" w:rsidR="009114A2" w:rsidRPr="00C4145D" w:rsidRDefault="009114A2" w:rsidP="009114A2">
      <w:pPr>
        <w:pStyle w:val="BodyText"/>
        <w:jc w:val="both"/>
      </w:pPr>
      <w:r w:rsidRPr="00C4145D">
        <w:t>Không có</w:t>
      </w:r>
    </w:p>
    <w:p w14:paraId="23ACD170" w14:textId="77777777" w:rsidR="009114A2" w:rsidRDefault="009114A2" w:rsidP="009114A2">
      <w:pPr>
        <w:pStyle w:val="Heading3"/>
        <w:spacing w:line="360" w:lineRule="auto"/>
        <w:jc w:val="both"/>
      </w:pPr>
      <w:r w:rsidRPr="0037628A">
        <w:lastRenderedPageBreak/>
        <w:t>Trạng thái hệ thống khi bắt đầu thực hiện Use-case</w:t>
      </w:r>
    </w:p>
    <w:p w14:paraId="37EB8BA2"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13146E">
        <w:t xml:space="preserve">cùng </w:t>
      </w:r>
      <w:r w:rsidRPr="00A078F6">
        <w:t>thể loại</w:t>
      </w:r>
    </w:p>
    <w:p w14:paraId="62588670" w14:textId="77777777" w:rsidR="009114A2" w:rsidRDefault="009114A2" w:rsidP="009114A2">
      <w:pPr>
        <w:pStyle w:val="Heading3"/>
        <w:spacing w:line="360" w:lineRule="auto"/>
        <w:jc w:val="both"/>
      </w:pPr>
      <w:r>
        <w:rPr>
          <w:lang w:val="en-US"/>
        </w:rPr>
        <w:t>Trạng thái hệ thống sau khi thực hiện Use-case</w:t>
      </w:r>
    </w:p>
    <w:p w14:paraId="792A668D" w14:textId="77777777" w:rsidR="009114A2" w:rsidRPr="007D274B" w:rsidRDefault="009114A2" w:rsidP="009114A2">
      <w:pPr>
        <w:pStyle w:val="BodyText"/>
        <w:jc w:val="both"/>
      </w:pPr>
      <w:r w:rsidRPr="006E56ED">
        <w:t xml:space="preserve">Thành công: Màn hình tương tác người dùng sẽ hiển thị một hoặc một số </w:t>
      </w:r>
      <w:r w:rsidRPr="007D274B">
        <w:t xml:space="preserve">sách có </w:t>
      </w:r>
      <w:r w:rsidRPr="0013146E">
        <w:t xml:space="preserve">cùng </w:t>
      </w:r>
      <w:r w:rsidRPr="00A078F6">
        <w:t>thể loại</w:t>
      </w:r>
    </w:p>
    <w:p w14:paraId="6AAD36B1" w14:textId="77777777" w:rsidR="009114A2" w:rsidRPr="006E56ED" w:rsidRDefault="009114A2" w:rsidP="009114A2">
      <w:pPr>
        <w:pStyle w:val="BodyText"/>
        <w:jc w:val="both"/>
      </w:pPr>
      <w:r w:rsidRPr="006E56ED">
        <w:t>Thất bại: Màn hình sẽ pop-up hiển thị thông báo “Không có dữ liệu”</w:t>
      </w:r>
    </w:p>
    <w:p w14:paraId="12180DBA" w14:textId="77777777" w:rsidR="009114A2" w:rsidRDefault="009114A2" w:rsidP="009114A2">
      <w:pPr>
        <w:pStyle w:val="Heading3"/>
        <w:spacing w:line="360" w:lineRule="auto"/>
        <w:jc w:val="both"/>
        <w:rPr>
          <w:lang w:val="en-US"/>
        </w:rPr>
      </w:pPr>
      <w:r>
        <w:rPr>
          <w:lang w:val="en-US"/>
        </w:rPr>
        <w:t>Điểm mở rộng</w:t>
      </w:r>
    </w:p>
    <w:p w14:paraId="3FD361DA" w14:textId="77777777" w:rsidR="009114A2" w:rsidRPr="00487C6C" w:rsidRDefault="009114A2" w:rsidP="009114A2">
      <w:pPr>
        <w:pStyle w:val="BodyText"/>
        <w:jc w:val="both"/>
        <w:rPr>
          <w:lang w:val="en-US"/>
        </w:rPr>
      </w:pPr>
      <w:r>
        <w:rPr>
          <w:lang w:val="en-US"/>
        </w:rPr>
        <w:t>Không có</w:t>
      </w:r>
    </w:p>
    <w:p w14:paraId="2B5DB466" w14:textId="77777777" w:rsidR="009114A2" w:rsidRPr="00F4409E" w:rsidRDefault="009114A2" w:rsidP="009114A2">
      <w:pPr>
        <w:pStyle w:val="Heading2"/>
        <w:spacing w:line="360" w:lineRule="auto"/>
        <w:jc w:val="both"/>
        <w:rPr>
          <w:lang w:val="en-US"/>
        </w:rPr>
      </w:pPr>
      <w:r>
        <w:rPr>
          <w:lang w:val="en-US"/>
        </w:rPr>
        <w:t xml:space="preserve">Đặc tả Use-case </w:t>
      </w:r>
      <w:bookmarkStart w:id="22" w:name="_Hlk44798020"/>
      <w:r w:rsidRPr="002D2C76">
        <w:rPr>
          <w:lang w:val="en-US"/>
        </w:rPr>
        <w:t>Xem danh sách các sách theo thông tin</w:t>
      </w:r>
      <w:r>
        <w:rPr>
          <w:lang w:val="en-US"/>
        </w:rPr>
        <w:t xml:space="preserve"> đầu </w:t>
      </w:r>
      <w:r w:rsidRPr="002D2C76">
        <w:rPr>
          <w:lang w:val="en-US"/>
        </w:rPr>
        <w:t>sách</w:t>
      </w:r>
      <w:bookmarkEnd w:id="22"/>
    </w:p>
    <w:p w14:paraId="44DE7C7B" w14:textId="77777777" w:rsidR="009114A2" w:rsidRDefault="009114A2" w:rsidP="009114A2">
      <w:pPr>
        <w:pStyle w:val="Heading3"/>
        <w:spacing w:line="360" w:lineRule="auto"/>
        <w:jc w:val="both"/>
      </w:pPr>
      <w:r>
        <w:t>Tóm tắt</w:t>
      </w:r>
    </w:p>
    <w:p w14:paraId="265A42D7" w14:textId="77777777" w:rsidR="009114A2" w:rsidRPr="00A434FF" w:rsidRDefault="009114A2" w:rsidP="009114A2">
      <w:pPr>
        <w:pStyle w:val="BodyText"/>
        <w:jc w:val="both"/>
        <w:rPr>
          <w:snapToGrid w:val="0"/>
        </w:rPr>
      </w:pPr>
      <w:r w:rsidRPr="00A434FF">
        <w:rPr>
          <w:snapToGrid w:val="0"/>
        </w:rPr>
        <w:t xml:space="preserve">Actor: </w:t>
      </w:r>
      <w:r>
        <w:rPr>
          <w:snapToGrid w:val="0"/>
        </w:rPr>
        <w:t>Tất cả người dùng (Quản lý thư viện/Độc giả/...)</w:t>
      </w:r>
    </w:p>
    <w:p w14:paraId="6FC308DF" w14:textId="77777777" w:rsidR="009114A2" w:rsidRPr="00F93CA7" w:rsidRDefault="009114A2" w:rsidP="009114A2">
      <w:pPr>
        <w:pStyle w:val="BodyText"/>
        <w:jc w:val="both"/>
      </w:pPr>
      <w:r w:rsidRPr="00F93CA7">
        <w:rPr>
          <w:snapToGrid w:val="0"/>
        </w:rPr>
        <w:t xml:space="preserve">Mô tả: </w:t>
      </w:r>
      <w:r w:rsidRPr="00D20076">
        <w:rPr>
          <w:snapToGrid w:val="0"/>
        </w:rPr>
        <w:t>Xem danh sách sách đang theo thông tin đầu sách</w:t>
      </w:r>
    </w:p>
    <w:p w14:paraId="283839E4" w14:textId="77777777" w:rsidR="009114A2" w:rsidRDefault="009114A2" w:rsidP="009114A2">
      <w:pPr>
        <w:pStyle w:val="Heading3"/>
        <w:spacing w:line="360" w:lineRule="auto"/>
        <w:jc w:val="both"/>
      </w:pPr>
      <w:r>
        <w:t>Dòng sự kiện</w:t>
      </w:r>
    </w:p>
    <w:p w14:paraId="1011A271" w14:textId="77777777" w:rsidR="009114A2" w:rsidRDefault="009114A2" w:rsidP="009114A2">
      <w:pPr>
        <w:pStyle w:val="Heading4"/>
        <w:spacing w:line="360" w:lineRule="auto"/>
        <w:jc w:val="both"/>
      </w:pPr>
      <w:r>
        <w:t>Dòng sự kiện chính</w:t>
      </w:r>
    </w:p>
    <w:p w14:paraId="0F918EE3"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5E235907" w14:textId="77777777" w:rsidR="009114A2" w:rsidRDefault="009114A2" w:rsidP="009114A2">
      <w:pPr>
        <w:pStyle w:val="BodyText"/>
        <w:numPr>
          <w:ilvl w:val="0"/>
          <w:numId w:val="34"/>
        </w:numPr>
        <w:jc w:val="both"/>
        <w:rPr>
          <w:lang w:val="en-US"/>
        </w:rPr>
      </w:pPr>
      <w:r>
        <w:rPr>
          <w:lang w:val="en-US"/>
        </w:rPr>
        <w:t>Tên tác giả</w:t>
      </w:r>
    </w:p>
    <w:p w14:paraId="0D1B5516" w14:textId="77777777" w:rsidR="009114A2" w:rsidRDefault="009114A2" w:rsidP="009114A2">
      <w:pPr>
        <w:pStyle w:val="BodyText"/>
        <w:numPr>
          <w:ilvl w:val="0"/>
          <w:numId w:val="34"/>
        </w:numPr>
        <w:jc w:val="both"/>
        <w:rPr>
          <w:lang w:val="en-US"/>
        </w:rPr>
      </w:pPr>
      <w:r>
        <w:rPr>
          <w:lang w:val="en-US"/>
        </w:rPr>
        <w:t>Tên sách</w:t>
      </w:r>
    </w:p>
    <w:p w14:paraId="6C9BE3EA" w14:textId="77777777" w:rsidR="009114A2" w:rsidRDefault="009114A2" w:rsidP="009114A2">
      <w:pPr>
        <w:pStyle w:val="BodyText"/>
        <w:numPr>
          <w:ilvl w:val="0"/>
          <w:numId w:val="34"/>
        </w:numPr>
        <w:jc w:val="both"/>
        <w:rPr>
          <w:lang w:val="en-US"/>
        </w:rPr>
      </w:pPr>
      <w:r>
        <w:rPr>
          <w:lang w:val="en-US"/>
        </w:rPr>
        <w:t>ISBN</w:t>
      </w:r>
    </w:p>
    <w:p w14:paraId="33836751" w14:textId="77777777" w:rsidR="009114A2" w:rsidRDefault="009114A2" w:rsidP="009114A2">
      <w:pPr>
        <w:pStyle w:val="BodyText"/>
        <w:numPr>
          <w:ilvl w:val="0"/>
          <w:numId w:val="34"/>
        </w:numPr>
        <w:jc w:val="both"/>
        <w:rPr>
          <w:lang w:val="en-US"/>
        </w:rPr>
      </w:pPr>
      <w:r>
        <w:rPr>
          <w:lang w:val="en-US"/>
        </w:rPr>
        <w:t>Thể loại</w:t>
      </w:r>
    </w:p>
    <w:p w14:paraId="531F6A10" w14:textId="77777777" w:rsidR="009114A2" w:rsidRPr="00CD21F3" w:rsidRDefault="009114A2" w:rsidP="009114A2">
      <w:pPr>
        <w:pStyle w:val="BodyText"/>
        <w:numPr>
          <w:ilvl w:val="0"/>
          <w:numId w:val="34"/>
        </w:numPr>
        <w:jc w:val="both"/>
        <w:rPr>
          <w:lang w:val="en-US"/>
        </w:rPr>
      </w:pPr>
      <w:r>
        <w:rPr>
          <w:lang w:val="en-US"/>
        </w:rPr>
        <w:t>Năm xuất bản</w:t>
      </w:r>
    </w:p>
    <w:p w14:paraId="7734C745"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3ECD8BA4"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6E72E9DE" w14:textId="77777777" w:rsidR="009114A2" w:rsidRDefault="009114A2" w:rsidP="009114A2">
      <w:pPr>
        <w:pStyle w:val="BodyText"/>
        <w:jc w:val="both"/>
        <w:rPr>
          <w:lang w:val="en-US"/>
        </w:rPr>
      </w:pPr>
      <w:r>
        <w:rPr>
          <w:lang w:val="en-US"/>
        </w:rPr>
        <w:t>Bước 4: Controller nhận gói tin và chuyển dữ liệu xuống Domain</w:t>
      </w:r>
    </w:p>
    <w:p w14:paraId="4982DAF1"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C161B9B" w14:textId="77777777" w:rsidR="009114A2" w:rsidRDefault="009114A2" w:rsidP="009114A2">
      <w:pPr>
        <w:pStyle w:val="BodyText"/>
        <w:jc w:val="both"/>
        <w:rPr>
          <w:lang w:val="en-US"/>
        </w:rPr>
      </w:pPr>
      <w:r>
        <w:rPr>
          <w:lang w:val="en-US"/>
        </w:rPr>
        <w:t>Bước 6: Repository truy xuất tất cả sách theo thông tin đầu sách và đóng gói thành danh sách Model, chuyển về cho Domain</w:t>
      </w:r>
    </w:p>
    <w:p w14:paraId="372DCACC" w14:textId="77777777" w:rsidR="009114A2" w:rsidRDefault="009114A2" w:rsidP="009114A2">
      <w:pPr>
        <w:pStyle w:val="BodyText"/>
        <w:jc w:val="both"/>
        <w:rPr>
          <w:lang w:val="en-US"/>
        </w:rPr>
      </w:pPr>
      <w:r>
        <w:rPr>
          <w:lang w:val="en-US"/>
        </w:rPr>
        <w:t>Bước 7: Domain chuyển thành danh sách các ViewModel và chuyển cho Controller</w:t>
      </w:r>
    </w:p>
    <w:p w14:paraId="72C9C481" w14:textId="77777777" w:rsidR="009114A2" w:rsidRDefault="009114A2" w:rsidP="009114A2">
      <w:pPr>
        <w:pStyle w:val="BodyText"/>
        <w:jc w:val="both"/>
        <w:rPr>
          <w:lang w:val="en-US"/>
        </w:rPr>
      </w:pPr>
      <w:r>
        <w:rPr>
          <w:lang w:val="en-US"/>
        </w:rPr>
        <w:t>Bước 8: Controller chuyển thành json và trả về DataService</w:t>
      </w:r>
    </w:p>
    <w:p w14:paraId="4184853F" w14:textId="77777777" w:rsidR="009114A2" w:rsidRDefault="009114A2" w:rsidP="009114A2">
      <w:pPr>
        <w:pStyle w:val="BodyText"/>
        <w:jc w:val="both"/>
        <w:rPr>
          <w:lang w:val="en-US"/>
        </w:rPr>
      </w:pPr>
      <w:r>
        <w:rPr>
          <w:lang w:val="en-US"/>
        </w:rPr>
        <w:t>Bước 9: DataService chuyển dữ liệu lên Presentation</w:t>
      </w:r>
    </w:p>
    <w:p w14:paraId="13F88972" w14:textId="77777777" w:rsidR="009114A2" w:rsidRPr="00F4409E" w:rsidRDefault="009114A2" w:rsidP="009114A2">
      <w:pPr>
        <w:pStyle w:val="BodyText"/>
        <w:jc w:val="both"/>
        <w:rPr>
          <w:lang w:val="en-US"/>
        </w:rPr>
      </w:pPr>
      <w:r>
        <w:rPr>
          <w:lang w:val="en-US"/>
        </w:rPr>
        <w:t>Bước 10: Presentation đưa lên giao diện cho người dùng</w:t>
      </w:r>
    </w:p>
    <w:p w14:paraId="40BD9FCC" w14:textId="77777777" w:rsidR="009114A2" w:rsidRDefault="009114A2" w:rsidP="009114A2">
      <w:pPr>
        <w:pStyle w:val="Heading4"/>
        <w:spacing w:line="360" w:lineRule="auto"/>
        <w:jc w:val="both"/>
        <w:rPr>
          <w:lang w:val="en-US"/>
        </w:rPr>
      </w:pPr>
      <w:r>
        <w:t>Các dòng sự kiện khác</w:t>
      </w:r>
    </w:p>
    <w:p w14:paraId="45A83697" w14:textId="77777777" w:rsidR="009114A2" w:rsidRDefault="009114A2" w:rsidP="009114A2">
      <w:pPr>
        <w:ind w:firstLine="720"/>
        <w:rPr>
          <w:lang w:val="en-US"/>
        </w:rPr>
      </w:pPr>
      <w:r>
        <w:rPr>
          <w:lang w:val="en-US"/>
        </w:rPr>
        <w:t>Dòng phụ:</w:t>
      </w:r>
    </w:p>
    <w:p w14:paraId="614324C2" w14:textId="77777777" w:rsidR="009114A2" w:rsidRDefault="009114A2" w:rsidP="009114A2">
      <w:pPr>
        <w:ind w:firstLine="720"/>
        <w:rPr>
          <w:lang w:val="en-US"/>
        </w:rPr>
      </w:pPr>
      <w:r>
        <w:rPr>
          <w:lang w:val="en-US"/>
        </w:rPr>
        <w:t>Không có</w:t>
      </w:r>
    </w:p>
    <w:p w14:paraId="67E60183" w14:textId="77777777" w:rsidR="009114A2" w:rsidRDefault="009114A2" w:rsidP="009114A2">
      <w:pPr>
        <w:ind w:firstLine="720"/>
        <w:rPr>
          <w:lang w:val="en-US"/>
        </w:rPr>
      </w:pPr>
    </w:p>
    <w:p w14:paraId="7DD4F306" w14:textId="77777777" w:rsidR="009114A2" w:rsidRDefault="009114A2" w:rsidP="009114A2">
      <w:pPr>
        <w:ind w:firstLine="720"/>
        <w:rPr>
          <w:lang w:val="en-US"/>
        </w:rPr>
      </w:pPr>
      <w:r>
        <w:rPr>
          <w:lang w:val="en-US"/>
        </w:rPr>
        <w:lastRenderedPageBreak/>
        <w:t>Dòng ngoại lệ (Alternative Flow):</w:t>
      </w:r>
    </w:p>
    <w:p w14:paraId="6D7C37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1728880" w14:textId="77777777" w:rsidR="009114A2" w:rsidRDefault="009114A2" w:rsidP="009114A2">
      <w:pPr>
        <w:ind w:firstLine="720"/>
        <w:rPr>
          <w:lang w:val="en-US"/>
        </w:rPr>
      </w:pPr>
      <w:r>
        <w:rPr>
          <w:lang w:val="en-US"/>
        </w:rPr>
        <w:t>Bước A.6: Nếu không có dữ liệu nào phù hợp, trả về NULL</w:t>
      </w:r>
    </w:p>
    <w:p w14:paraId="31EB7DAD" w14:textId="77777777" w:rsidR="009114A2" w:rsidRDefault="009114A2" w:rsidP="009114A2">
      <w:pPr>
        <w:ind w:firstLine="720"/>
        <w:rPr>
          <w:lang w:val="en-US"/>
        </w:rPr>
      </w:pPr>
      <w:r>
        <w:rPr>
          <w:lang w:val="en-US"/>
        </w:rPr>
        <w:t>Bước A.7: Nếu dữ liệu là NULL thì gửi về thông báo lỗi cho Controller</w:t>
      </w:r>
    </w:p>
    <w:p w14:paraId="32413442"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A7E9CB9" w14:textId="77777777" w:rsidR="009114A2" w:rsidRDefault="009114A2" w:rsidP="009114A2">
      <w:pPr>
        <w:pStyle w:val="Heading3"/>
        <w:spacing w:line="360" w:lineRule="auto"/>
        <w:jc w:val="both"/>
      </w:pPr>
      <w:r>
        <w:t>Các yêu cầu đặc biệt</w:t>
      </w:r>
    </w:p>
    <w:p w14:paraId="364F2965" w14:textId="77777777" w:rsidR="009114A2" w:rsidRPr="00C4145D" w:rsidRDefault="009114A2" w:rsidP="009114A2">
      <w:pPr>
        <w:pStyle w:val="BodyText"/>
        <w:jc w:val="both"/>
      </w:pPr>
      <w:r w:rsidRPr="00C4145D">
        <w:t>Không có</w:t>
      </w:r>
    </w:p>
    <w:p w14:paraId="15F3C669" w14:textId="77777777" w:rsidR="009114A2" w:rsidRDefault="009114A2" w:rsidP="009114A2">
      <w:pPr>
        <w:pStyle w:val="Heading3"/>
        <w:spacing w:line="360" w:lineRule="auto"/>
        <w:jc w:val="both"/>
      </w:pPr>
      <w:r w:rsidRPr="0037628A">
        <w:t>Trạng thái hệ thống khi bắt đầu thực hiện Use-case</w:t>
      </w:r>
    </w:p>
    <w:p w14:paraId="440F5EE5"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C1290F">
        <w:t xml:space="preserve">một </w:t>
      </w:r>
      <w:r w:rsidRPr="006F6AFF">
        <w:t>đầu sách</w:t>
      </w:r>
      <w:r w:rsidRPr="00633F86">
        <w:t xml:space="preserve">; </w:t>
      </w:r>
      <w:r w:rsidRPr="006E56ED">
        <w:t xml:space="preserve">Hoặc được kích hoạt trong use case </w:t>
      </w:r>
      <w:r w:rsidRPr="00EE4DE4">
        <w:rPr>
          <w:b/>
          <w:bCs/>
        </w:rPr>
        <w:t>Xem chi tiết một thông tin đầu sách</w:t>
      </w:r>
    </w:p>
    <w:p w14:paraId="1CB84C3D" w14:textId="77777777" w:rsidR="009114A2" w:rsidRDefault="009114A2" w:rsidP="009114A2">
      <w:pPr>
        <w:pStyle w:val="Heading3"/>
        <w:spacing w:line="360" w:lineRule="auto"/>
        <w:jc w:val="both"/>
      </w:pPr>
      <w:r>
        <w:rPr>
          <w:lang w:val="en-US"/>
        </w:rPr>
        <w:t>Trạng thái hệ thống sau khi thực hiện Use-case</w:t>
      </w:r>
    </w:p>
    <w:p w14:paraId="655179DA" w14:textId="77777777" w:rsidR="009114A2" w:rsidRPr="008718C4" w:rsidRDefault="009114A2" w:rsidP="009114A2">
      <w:pPr>
        <w:pStyle w:val="BodyText"/>
        <w:jc w:val="both"/>
      </w:pPr>
      <w:r w:rsidRPr="006E56ED">
        <w:t xml:space="preserve">Thành công: Màn hình tương tác người dùng sẽ hiển thị một hoặc một số </w:t>
      </w:r>
      <w:r w:rsidRPr="008718C4">
        <w:t>sách thuộc đầu sách</w:t>
      </w:r>
    </w:p>
    <w:p w14:paraId="01BC9B28" w14:textId="77777777" w:rsidR="009114A2" w:rsidRPr="006E56ED" w:rsidRDefault="009114A2" w:rsidP="009114A2">
      <w:pPr>
        <w:pStyle w:val="BodyText"/>
        <w:jc w:val="both"/>
      </w:pPr>
      <w:r w:rsidRPr="006E56ED">
        <w:t>Thất bại: Màn hình sẽ pop-up hiển thị thông báo “Không có dữ liệu”</w:t>
      </w:r>
    </w:p>
    <w:p w14:paraId="3B9903C8" w14:textId="77777777" w:rsidR="009114A2" w:rsidRDefault="009114A2" w:rsidP="009114A2">
      <w:pPr>
        <w:pStyle w:val="Heading3"/>
        <w:spacing w:line="360" w:lineRule="auto"/>
        <w:jc w:val="both"/>
        <w:rPr>
          <w:lang w:val="en-US"/>
        </w:rPr>
      </w:pPr>
      <w:r>
        <w:rPr>
          <w:lang w:val="en-US"/>
        </w:rPr>
        <w:t>Điểm mở rộng</w:t>
      </w:r>
    </w:p>
    <w:p w14:paraId="7832D69D" w14:textId="77777777" w:rsidR="009114A2" w:rsidRPr="00487C6C" w:rsidRDefault="009114A2" w:rsidP="009114A2">
      <w:pPr>
        <w:pStyle w:val="BodyText"/>
        <w:jc w:val="both"/>
        <w:rPr>
          <w:lang w:val="en-US"/>
        </w:rPr>
      </w:pPr>
      <w:r>
        <w:rPr>
          <w:lang w:val="en-US"/>
        </w:rPr>
        <w:t>Không có</w:t>
      </w:r>
    </w:p>
    <w:p w14:paraId="51603667" w14:textId="77777777" w:rsidR="009114A2" w:rsidRPr="00F4409E" w:rsidRDefault="009114A2" w:rsidP="009114A2">
      <w:pPr>
        <w:pStyle w:val="Heading2"/>
        <w:spacing w:line="360" w:lineRule="auto"/>
        <w:jc w:val="both"/>
        <w:rPr>
          <w:lang w:val="en-US"/>
        </w:rPr>
      </w:pPr>
      <w:r>
        <w:rPr>
          <w:lang w:val="en-US"/>
        </w:rPr>
        <w:t xml:space="preserve">Đặc tả Use-case </w:t>
      </w:r>
      <w:r w:rsidRPr="00ED7180">
        <w:rPr>
          <w:lang w:val="en-US"/>
        </w:rPr>
        <w:t>Xem chi tiết một thông tin đầu sách</w:t>
      </w:r>
    </w:p>
    <w:p w14:paraId="7313E083" w14:textId="77777777" w:rsidR="009114A2" w:rsidRDefault="009114A2" w:rsidP="009114A2">
      <w:pPr>
        <w:pStyle w:val="Heading3"/>
        <w:spacing w:line="360" w:lineRule="auto"/>
        <w:jc w:val="both"/>
      </w:pPr>
      <w:r>
        <w:t>Tóm tắt</w:t>
      </w:r>
    </w:p>
    <w:p w14:paraId="5C98EC49" w14:textId="77777777" w:rsidR="009114A2" w:rsidRPr="00C2408A" w:rsidRDefault="009114A2" w:rsidP="009114A2">
      <w:pPr>
        <w:pStyle w:val="BodyText"/>
        <w:jc w:val="both"/>
        <w:rPr>
          <w:snapToGrid w:val="0"/>
        </w:rPr>
      </w:pPr>
      <w:r w:rsidRPr="00C2408A">
        <w:rPr>
          <w:snapToGrid w:val="0"/>
        </w:rPr>
        <w:t xml:space="preserve">Actor: </w:t>
      </w:r>
      <w:r>
        <w:rPr>
          <w:snapToGrid w:val="0"/>
        </w:rPr>
        <w:t>Tất cả người dùng (Quản lý thư viện/Độc giả/...)</w:t>
      </w:r>
    </w:p>
    <w:p w14:paraId="71AD9F88" w14:textId="77777777" w:rsidR="009114A2" w:rsidRPr="00FA3CB0" w:rsidRDefault="009114A2" w:rsidP="009114A2">
      <w:pPr>
        <w:pStyle w:val="BodyText"/>
        <w:jc w:val="both"/>
      </w:pPr>
      <w:r w:rsidRPr="00FA3CB0">
        <w:rPr>
          <w:snapToGrid w:val="0"/>
        </w:rPr>
        <w:t>Mô tả: Xem các thông tin chi tiết của một đầu sách</w:t>
      </w:r>
    </w:p>
    <w:p w14:paraId="2CCE1DA4" w14:textId="77777777" w:rsidR="009114A2" w:rsidRDefault="009114A2" w:rsidP="009114A2">
      <w:pPr>
        <w:pStyle w:val="Heading3"/>
        <w:spacing w:line="360" w:lineRule="auto"/>
        <w:jc w:val="both"/>
      </w:pPr>
      <w:r>
        <w:t>Dòng sự kiện</w:t>
      </w:r>
    </w:p>
    <w:p w14:paraId="7A53F285" w14:textId="77777777" w:rsidR="009114A2" w:rsidRDefault="009114A2" w:rsidP="009114A2">
      <w:pPr>
        <w:pStyle w:val="Heading4"/>
        <w:spacing w:line="360" w:lineRule="auto"/>
        <w:jc w:val="both"/>
      </w:pPr>
      <w:r>
        <w:t>Dòng sự kiện chính</w:t>
      </w:r>
    </w:p>
    <w:p w14:paraId="018BBF46"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693583B8" w14:textId="77777777" w:rsidR="009114A2" w:rsidRDefault="009114A2" w:rsidP="009114A2">
      <w:pPr>
        <w:pStyle w:val="BodyText"/>
        <w:numPr>
          <w:ilvl w:val="0"/>
          <w:numId w:val="34"/>
        </w:numPr>
        <w:jc w:val="both"/>
        <w:rPr>
          <w:lang w:val="en-US"/>
        </w:rPr>
      </w:pPr>
      <w:r>
        <w:rPr>
          <w:lang w:val="en-US"/>
        </w:rPr>
        <w:t>Tên tác giả</w:t>
      </w:r>
    </w:p>
    <w:p w14:paraId="450B18E3" w14:textId="77777777" w:rsidR="009114A2" w:rsidRDefault="009114A2" w:rsidP="009114A2">
      <w:pPr>
        <w:pStyle w:val="BodyText"/>
        <w:numPr>
          <w:ilvl w:val="0"/>
          <w:numId w:val="34"/>
        </w:numPr>
        <w:jc w:val="both"/>
        <w:rPr>
          <w:lang w:val="en-US"/>
        </w:rPr>
      </w:pPr>
      <w:r>
        <w:rPr>
          <w:lang w:val="en-US"/>
        </w:rPr>
        <w:t>Tên sách</w:t>
      </w:r>
    </w:p>
    <w:p w14:paraId="55C6A91C" w14:textId="77777777" w:rsidR="009114A2" w:rsidRDefault="009114A2" w:rsidP="009114A2">
      <w:pPr>
        <w:pStyle w:val="BodyText"/>
        <w:numPr>
          <w:ilvl w:val="0"/>
          <w:numId w:val="34"/>
        </w:numPr>
        <w:jc w:val="both"/>
        <w:rPr>
          <w:lang w:val="en-US"/>
        </w:rPr>
      </w:pPr>
      <w:r>
        <w:rPr>
          <w:lang w:val="en-US"/>
        </w:rPr>
        <w:t>ISBN</w:t>
      </w:r>
    </w:p>
    <w:p w14:paraId="41527F8C" w14:textId="77777777" w:rsidR="009114A2" w:rsidRDefault="009114A2" w:rsidP="009114A2">
      <w:pPr>
        <w:pStyle w:val="BodyText"/>
        <w:numPr>
          <w:ilvl w:val="0"/>
          <w:numId w:val="34"/>
        </w:numPr>
        <w:jc w:val="both"/>
        <w:rPr>
          <w:lang w:val="en-US"/>
        </w:rPr>
      </w:pPr>
      <w:r>
        <w:rPr>
          <w:lang w:val="en-US"/>
        </w:rPr>
        <w:t>Thể loại</w:t>
      </w:r>
    </w:p>
    <w:p w14:paraId="14F3F8AD" w14:textId="77777777" w:rsidR="009114A2" w:rsidRPr="00CD21F3" w:rsidRDefault="009114A2" w:rsidP="009114A2">
      <w:pPr>
        <w:pStyle w:val="BodyText"/>
        <w:numPr>
          <w:ilvl w:val="0"/>
          <w:numId w:val="34"/>
        </w:numPr>
        <w:jc w:val="both"/>
        <w:rPr>
          <w:lang w:val="en-US"/>
        </w:rPr>
      </w:pPr>
      <w:r>
        <w:rPr>
          <w:lang w:val="en-US"/>
        </w:rPr>
        <w:t>Năm xuất bản</w:t>
      </w:r>
    </w:p>
    <w:p w14:paraId="6E97BE04"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4E618FFF"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FDDFCE3" w14:textId="77777777" w:rsidR="009114A2" w:rsidRDefault="009114A2" w:rsidP="009114A2">
      <w:pPr>
        <w:pStyle w:val="BodyText"/>
        <w:jc w:val="both"/>
        <w:rPr>
          <w:lang w:val="en-US"/>
        </w:rPr>
      </w:pPr>
      <w:r>
        <w:rPr>
          <w:lang w:val="en-US"/>
        </w:rPr>
        <w:t>Bước 4: Controller nhận gói tin và chuyển dữ liệu xuống Domain</w:t>
      </w:r>
    </w:p>
    <w:p w14:paraId="523B3C5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4587F349" w14:textId="77777777" w:rsidR="009114A2" w:rsidRDefault="009114A2" w:rsidP="009114A2">
      <w:pPr>
        <w:pStyle w:val="BodyText"/>
        <w:jc w:val="both"/>
        <w:rPr>
          <w:lang w:val="en-US"/>
        </w:rPr>
      </w:pPr>
      <w:r>
        <w:rPr>
          <w:lang w:val="en-US"/>
        </w:rPr>
        <w:t>Bước 6: Repository truy xuất đầu sách theo thông tin đầu sách và đóng gói thành danh sách Model, chuyển về cho Domain</w:t>
      </w:r>
    </w:p>
    <w:p w14:paraId="0B8D0B25"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3CF132D4" w14:textId="77777777" w:rsidR="009114A2" w:rsidRDefault="009114A2" w:rsidP="009114A2">
      <w:pPr>
        <w:pStyle w:val="BodyText"/>
        <w:jc w:val="both"/>
        <w:rPr>
          <w:lang w:val="en-US"/>
        </w:rPr>
      </w:pPr>
      <w:r>
        <w:rPr>
          <w:lang w:val="en-US"/>
        </w:rPr>
        <w:t>Bước 8: Controller chuyển thành json và trả về DataService</w:t>
      </w:r>
    </w:p>
    <w:p w14:paraId="0C37C530" w14:textId="77777777" w:rsidR="009114A2" w:rsidRDefault="009114A2" w:rsidP="009114A2">
      <w:pPr>
        <w:pStyle w:val="BodyText"/>
        <w:jc w:val="both"/>
        <w:rPr>
          <w:lang w:val="en-US"/>
        </w:rPr>
      </w:pPr>
      <w:r>
        <w:rPr>
          <w:lang w:val="en-US"/>
        </w:rPr>
        <w:t>Bước 9: DataService chuyển dữ liệu lên Presentation</w:t>
      </w:r>
    </w:p>
    <w:p w14:paraId="52947191" w14:textId="77777777" w:rsidR="009114A2" w:rsidRPr="00F4409E" w:rsidRDefault="009114A2" w:rsidP="009114A2">
      <w:pPr>
        <w:pStyle w:val="BodyText"/>
        <w:jc w:val="both"/>
        <w:rPr>
          <w:lang w:val="en-US"/>
        </w:rPr>
      </w:pPr>
      <w:r>
        <w:rPr>
          <w:lang w:val="en-US"/>
        </w:rPr>
        <w:t>Bước 10: Presentation đưa lên giao diện cho người dùng</w:t>
      </w:r>
    </w:p>
    <w:p w14:paraId="23D5AB2F" w14:textId="77777777" w:rsidR="009114A2" w:rsidRDefault="009114A2" w:rsidP="009114A2">
      <w:pPr>
        <w:pStyle w:val="Heading4"/>
        <w:spacing w:line="360" w:lineRule="auto"/>
        <w:jc w:val="both"/>
        <w:rPr>
          <w:lang w:val="en-US"/>
        </w:rPr>
      </w:pPr>
      <w:r>
        <w:t>Các dòng sự kiện khác</w:t>
      </w:r>
    </w:p>
    <w:p w14:paraId="5714E5F1" w14:textId="77777777" w:rsidR="009114A2" w:rsidRDefault="009114A2" w:rsidP="009114A2">
      <w:pPr>
        <w:ind w:firstLine="720"/>
        <w:rPr>
          <w:lang w:val="en-US"/>
        </w:rPr>
      </w:pPr>
      <w:r>
        <w:rPr>
          <w:lang w:val="en-US"/>
        </w:rPr>
        <w:t>Dòng phụ:</w:t>
      </w:r>
    </w:p>
    <w:p w14:paraId="57C62D69" w14:textId="77777777" w:rsidR="009114A2" w:rsidRDefault="009114A2" w:rsidP="009114A2">
      <w:pPr>
        <w:ind w:firstLine="720"/>
        <w:rPr>
          <w:lang w:val="en-US"/>
        </w:rPr>
      </w:pPr>
      <w:r>
        <w:rPr>
          <w:lang w:val="en-US"/>
        </w:rPr>
        <w:t xml:space="preserve">Bước 3.1: Thực hiện use-case </w:t>
      </w:r>
      <w:r w:rsidRPr="00757D51">
        <w:rPr>
          <w:b/>
          <w:bCs/>
          <w:lang w:val="en-US"/>
        </w:rPr>
        <w:t>Xem danh sách các sách theo thông tin</w:t>
      </w:r>
      <w:r>
        <w:rPr>
          <w:b/>
          <w:bCs/>
          <w:lang w:val="en-US"/>
        </w:rPr>
        <w:t xml:space="preserve"> đầu </w:t>
      </w:r>
      <w:r w:rsidRPr="00757D51">
        <w:rPr>
          <w:b/>
          <w:bCs/>
          <w:lang w:val="en-US"/>
        </w:rPr>
        <w:t>sách</w:t>
      </w:r>
    </w:p>
    <w:p w14:paraId="68C8ED55" w14:textId="77777777" w:rsidR="009114A2" w:rsidRDefault="009114A2" w:rsidP="009114A2">
      <w:pPr>
        <w:ind w:firstLine="720"/>
        <w:rPr>
          <w:lang w:val="en-US"/>
        </w:rPr>
      </w:pPr>
    </w:p>
    <w:p w14:paraId="7F45CE0F" w14:textId="77777777" w:rsidR="009114A2" w:rsidRDefault="009114A2" w:rsidP="009114A2">
      <w:pPr>
        <w:ind w:firstLine="720"/>
        <w:rPr>
          <w:lang w:val="en-US"/>
        </w:rPr>
      </w:pPr>
      <w:r>
        <w:rPr>
          <w:lang w:val="en-US"/>
        </w:rPr>
        <w:t>Dòng ngoại lệ (Alternative Flow):</w:t>
      </w:r>
    </w:p>
    <w:p w14:paraId="33FF232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DF3E222" w14:textId="77777777" w:rsidR="009114A2" w:rsidRDefault="009114A2" w:rsidP="009114A2">
      <w:pPr>
        <w:ind w:firstLine="720"/>
        <w:rPr>
          <w:lang w:val="en-US"/>
        </w:rPr>
      </w:pPr>
      <w:r>
        <w:rPr>
          <w:lang w:val="en-US"/>
        </w:rPr>
        <w:t>Bước A.6: Nếu không có dữ liệu nào phù hợp, trả về NULL</w:t>
      </w:r>
    </w:p>
    <w:p w14:paraId="70372C2F" w14:textId="77777777" w:rsidR="009114A2" w:rsidRDefault="009114A2" w:rsidP="009114A2">
      <w:pPr>
        <w:ind w:firstLine="720"/>
        <w:rPr>
          <w:lang w:val="en-US"/>
        </w:rPr>
      </w:pPr>
      <w:r>
        <w:rPr>
          <w:lang w:val="en-US"/>
        </w:rPr>
        <w:t>Bước A.7: Nếu dữ liệu là NULL thì gửi về thông báo lỗi cho Controller</w:t>
      </w:r>
    </w:p>
    <w:p w14:paraId="0FA6EE41"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20EEBBD" w14:textId="77777777" w:rsidR="009114A2" w:rsidRDefault="009114A2" w:rsidP="009114A2">
      <w:pPr>
        <w:pStyle w:val="Heading3"/>
        <w:spacing w:line="360" w:lineRule="auto"/>
        <w:jc w:val="both"/>
      </w:pPr>
      <w:r>
        <w:t>Các yêu cầu đặc biệt</w:t>
      </w:r>
    </w:p>
    <w:p w14:paraId="61766702" w14:textId="77777777" w:rsidR="009114A2" w:rsidRPr="00C4145D" w:rsidRDefault="009114A2" w:rsidP="009114A2">
      <w:pPr>
        <w:pStyle w:val="BodyText"/>
        <w:jc w:val="both"/>
      </w:pPr>
      <w:r w:rsidRPr="00C4145D">
        <w:t>Không có</w:t>
      </w:r>
    </w:p>
    <w:p w14:paraId="165A9E28" w14:textId="77777777" w:rsidR="009114A2" w:rsidRDefault="009114A2" w:rsidP="009114A2">
      <w:pPr>
        <w:pStyle w:val="Heading3"/>
        <w:spacing w:line="360" w:lineRule="auto"/>
        <w:jc w:val="both"/>
      </w:pPr>
      <w:r w:rsidRPr="0037628A">
        <w:t>Trạng thái hệ thống khi bắt đầu thực hiện Use-case</w:t>
      </w:r>
    </w:p>
    <w:p w14:paraId="2D72239F" w14:textId="77777777" w:rsidR="009114A2" w:rsidRPr="006E56ED"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BA14D8">
        <w:t xml:space="preserve">thông tin </w:t>
      </w:r>
      <w:r w:rsidRPr="00C1290F">
        <w:t xml:space="preserve">một </w:t>
      </w:r>
      <w:r w:rsidRPr="006F6AFF">
        <w:t>đầu sách</w:t>
      </w:r>
      <w:r w:rsidRPr="00633F86">
        <w:t>;</w:t>
      </w:r>
    </w:p>
    <w:p w14:paraId="0ECD625B" w14:textId="77777777" w:rsidR="009114A2" w:rsidRDefault="009114A2" w:rsidP="009114A2">
      <w:pPr>
        <w:pStyle w:val="Heading3"/>
        <w:spacing w:line="360" w:lineRule="auto"/>
        <w:jc w:val="both"/>
      </w:pPr>
      <w:r>
        <w:rPr>
          <w:lang w:val="en-US"/>
        </w:rPr>
        <w:t>Trạng thái hệ thống sau khi thực hiện Use-case</w:t>
      </w:r>
    </w:p>
    <w:p w14:paraId="7842FD7E" w14:textId="77777777" w:rsidR="009114A2" w:rsidRPr="00BA14D8" w:rsidRDefault="009114A2" w:rsidP="009114A2">
      <w:pPr>
        <w:pStyle w:val="BodyText"/>
        <w:jc w:val="both"/>
      </w:pPr>
      <w:r w:rsidRPr="006E56ED">
        <w:t xml:space="preserve">Thành công: Màn hình tương tác người dùng sẽ hiển thị một hoặc một số </w:t>
      </w:r>
      <w:r w:rsidRPr="00BA14D8">
        <w:t>đầu sách</w:t>
      </w:r>
    </w:p>
    <w:p w14:paraId="3D03D312" w14:textId="77777777" w:rsidR="009114A2" w:rsidRPr="006E56ED" w:rsidRDefault="009114A2" w:rsidP="009114A2">
      <w:pPr>
        <w:pStyle w:val="BodyText"/>
        <w:jc w:val="both"/>
      </w:pPr>
      <w:r w:rsidRPr="006E56ED">
        <w:t>Thất bại: Màn hình sẽ pop-up hiển thị thông báo “Không có dữ liệu”</w:t>
      </w:r>
    </w:p>
    <w:p w14:paraId="56C51C99" w14:textId="77777777" w:rsidR="009114A2" w:rsidRDefault="009114A2" w:rsidP="009114A2">
      <w:pPr>
        <w:pStyle w:val="Heading3"/>
        <w:spacing w:line="360" w:lineRule="auto"/>
        <w:jc w:val="both"/>
        <w:rPr>
          <w:lang w:val="en-US"/>
        </w:rPr>
      </w:pPr>
      <w:r>
        <w:rPr>
          <w:lang w:val="en-US"/>
        </w:rPr>
        <w:t>Điểm mở rộng</w:t>
      </w:r>
    </w:p>
    <w:p w14:paraId="62E70939" w14:textId="77777777" w:rsidR="009114A2" w:rsidRPr="00487C6C" w:rsidRDefault="009114A2" w:rsidP="009114A2">
      <w:pPr>
        <w:pStyle w:val="BodyText"/>
        <w:jc w:val="both"/>
        <w:rPr>
          <w:lang w:val="en-US"/>
        </w:rPr>
      </w:pPr>
      <w:r>
        <w:rPr>
          <w:lang w:val="en-US"/>
        </w:rPr>
        <w:t>Không có</w:t>
      </w:r>
    </w:p>
    <w:p w14:paraId="5459C245" w14:textId="77777777" w:rsidR="009114A2" w:rsidRPr="00F4409E" w:rsidRDefault="009114A2" w:rsidP="009114A2">
      <w:pPr>
        <w:pStyle w:val="Heading2"/>
        <w:spacing w:line="360" w:lineRule="auto"/>
        <w:jc w:val="both"/>
        <w:rPr>
          <w:lang w:val="en-US"/>
        </w:rPr>
      </w:pPr>
      <w:r>
        <w:rPr>
          <w:lang w:val="en-US"/>
        </w:rPr>
        <w:t xml:space="preserve">Đặc tả Use-case </w:t>
      </w:r>
      <w:r w:rsidRPr="00282452">
        <w:rPr>
          <w:lang w:val="en-US"/>
        </w:rPr>
        <w:t>Hiển thị danh sách các sách được xem mượn nhiều nhất</w:t>
      </w:r>
    </w:p>
    <w:p w14:paraId="127EC6DB" w14:textId="77777777" w:rsidR="009114A2" w:rsidRDefault="009114A2" w:rsidP="009114A2">
      <w:pPr>
        <w:pStyle w:val="Heading3"/>
        <w:spacing w:line="360" w:lineRule="auto"/>
        <w:jc w:val="both"/>
      </w:pPr>
      <w:r>
        <w:t>Tóm tắt</w:t>
      </w:r>
    </w:p>
    <w:p w14:paraId="249F87B7" w14:textId="77777777" w:rsidR="009114A2" w:rsidRPr="000116C2" w:rsidRDefault="009114A2" w:rsidP="009114A2">
      <w:pPr>
        <w:pStyle w:val="BodyText"/>
        <w:jc w:val="both"/>
        <w:rPr>
          <w:snapToGrid w:val="0"/>
        </w:rPr>
      </w:pPr>
      <w:r w:rsidRPr="000116C2">
        <w:rPr>
          <w:snapToGrid w:val="0"/>
        </w:rPr>
        <w:t xml:space="preserve">Actor: </w:t>
      </w:r>
      <w:r>
        <w:rPr>
          <w:snapToGrid w:val="0"/>
        </w:rPr>
        <w:t>Tất cả người dùng (Quản lý thư viện/Độc giả/...)</w:t>
      </w:r>
    </w:p>
    <w:p w14:paraId="17264E40" w14:textId="77777777" w:rsidR="009114A2" w:rsidRPr="000116C2" w:rsidRDefault="009114A2" w:rsidP="009114A2">
      <w:pPr>
        <w:pStyle w:val="BodyText"/>
        <w:jc w:val="both"/>
      </w:pPr>
      <w:r w:rsidRPr="000116C2">
        <w:rPr>
          <w:snapToGrid w:val="0"/>
        </w:rPr>
        <w:t>Mô tả: Các sách được mượn nhiều nhất trong tháng trước sẽ được hiển thị ở trang chủ</w:t>
      </w:r>
    </w:p>
    <w:p w14:paraId="3394ADC4" w14:textId="77777777" w:rsidR="009114A2" w:rsidRDefault="009114A2" w:rsidP="009114A2">
      <w:pPr>
        <w:pStyle w:val="Heading3"/>
        <w:spacing w:line="360" w:lineRule="auto"/>
        <w:jc w:val="both"/>
      </w:pPr>
      <w:r>
        <w:t>Dòng sự kiện</w:t>
      </w:r>
    </w:p>
    <w:p w14:paraId="69DAFABD" w14:textId="77777777" w:rsidR="009114A2" w:rsidRDefault="009114A2" w:rsidP="009114A2">
      <w:pPr>
        <w:pStyle w:val="Heading4"/>
        <w:spacing w:line="360" w:lineRule="auto"/>
        <w:jc w:val="both"/>
      </w:pPr>
      <w:r>
        <w:t>Dòng sự kiện chính</w:t>
      </w:r>
    </w:p>
    <w:p w14:paraId="10D209E4"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64D23283"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6EE8BEC1"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1EAD2EB" w14:textId="77777777" w:rsidR="009114A2" w:rsidRDefault="009114A2" w:rsidP="009114A2">
      <w:pPr>
        <w:pStyle w:val="BodyText"/>
        <w:jc w:val="both"/>
        <w:rPr>
          <w:lang w:val="en-US"/>
        </w:rPr>
      </w:pPr>
      <w:r>
        <w:rPr>
          <w:lang w:val="en-US"/>
        </w:rPr>
        <w:t>Bước 4: Controller nhận gói tin và chuyển dữ liệu xuống Domain</w:t>
      </w:r>
    </w:p>
    <w:p w14:paraId="58AA754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1E624B5C"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3BF1DA18"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4848A41C" w14:textId="77777777" w:rsidR="009114A2" w:rsidRDefault="009114A2" w:rsidP="009114A2">
      <w:pPr>
        <w:pStyle w:val="BodyText"/>
        <w:jc w:val="both"/>
        <w:rPr>
          <w:lang w:val="en-US"/>
        </w:rPr>
      </w:pPr>
      <w:r>
        <w:rPr>
          <w:lang w:val="en-US"/>
        </w:rPr>
        <w:t>Bước 8: Controller chuyển thành json và trả về DataService</w:t>
      </w:r>
    </w:p>
    <w:p w14:paraId="25CC9466" w14:textId="77777777" w:rsidR="009114A2" w:rsidRDefault="009114A2" w:rsidP="009114A2">
      <w:pPr>
        <w:pStyle w:val="BodyText"/>
        <w:jc w:val="both"/>
        <w:rPr>
          <w:lang w:val="en-US"/>
        </w:rPr>
      </w:pPr>
      <w:r>
        <w:rPr>
          <w:lang w:val="en-US"/>
        </w:rPr>
        <w:t>Bước 9: DataService chuyển dữ liệu lên Presentation</w:t>
      </w:r>
    </w:p>
    <w:p w14:paraId="3465D8CF" w14:textId="77777777" w:rsidR="009114A2" w:rsidRPr="00F4409E" w:rsidRDefault="009114A2" w:rsidP="009114A2">
      <w:pPr>
        <w:pStyle w:val="BodyText"/>
        <w:jc w:val="both"/>
        <w:rPr>
          <w:lang w:val="en-US"/>
        </w:rPr>
      </w:pPr>
      <w:r>
        <w:rPr>
          <w:lang w:val="en-US"/>
        </w:rPr>
        <w:t>Bước 10: Presentation đưa lên giao diện cho người dùng</w:t>
      </w:r>
    </w:p>
    <w:p w14:paraId="423B492D" w14:textId="77777777" w:rsidR="009114A2" w:rsidRDefault="009114A2" w:rsidP="009114A2">
      <w:pPr>
        <w:pStyle w:val="Heading4"/>
        <w:spacing w:line="360" w:lineRule="auto"/>
        <w:jc w:val="both"/>
        <w:rPr>
          <w:lang w:val="en-US"/>
        </w:rPr>
      </w:pPr>
      <w:r>
        <w:t>Các dòng sự kiện khác</w:t>
      </w:r>
    </w:p>
    <w:p w14:paraId="7773243A" w14:textId="77777777" w:rsidR="009114A2" w:rsidRDefault="009114A2" w:rsidP="009114A2">
      <w:pPr>
        <w:ind w:firstLine="720"/>
        <w:rPr>
          <w:lang w:val="en-US"/>
        </w:rPr>
      </w:pPr>
      <w:r>
        <w:rPr>
          <w:lang w:val="en-US"/>
        </w:rPr>
        <w:t>Dòng phụ:</w:t>
      </w:r>
    </w:p>
    <w:p w14:paraId="1741BFF5" w14:textId="77777777" w:rsidR="009114A2" w:rsidRDefault="009114A2" w:rsidP="009114A2">
      <w:pPr>
        <w:ind w:firstLine="720"/>
        <w:rPr>
          <w:lang w:val="en-US"/>
        </w:rPr>
      </w:pPr>
      <w:r>
        <w:rPr>
          <w:lang w:val="en-US"/>
        </w:rPr>
        <w:t>Không có</w:t>
      </w:r>
    </w:p>
    <w:p w14:paraId="506DC948" w14:textId="77777777" w:rsidR="009114A2" w:rsidRDefault="009114A2" w:rsidP="009114A2">
      <w:pPr>
        <w:ind w:firstLine="720"/>
        <w:rPr>
          <w:lang w:val="en-US"/>
        </w:rPr>
      </w:pPr>
    </w:p>
    <w:p w14:paraId="1ECFC09A" w14:textId="77777777" w:rsidR="009114A2" w:rsidRDefault="009114A2" w:rsidP="009114A2">
      <w:pPr>
        <w:ind w:firstLine="720"/>
        <w:rPr>
          <w:lang w:val="en-US"/>
        </w:rPr>
      </w:pPr>
      <w:r>
        <w:rPr>
          <w:lang w:val="en-US"/>
        </w:rPr>
        <w:t>Dòng ngoại lệ (Alternative Flow):</w:t>
      </w:r>
    </w:p>
    <w:p w14:paraId="231C8793"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889CBA6" w14:textId="77777777" w:rsidR="009114A2" w:rsidRDefault="009114A2" w:rsidP="009114A2">
      <w:pPr>
        <w:ind w:firstLine="720"/>
        <w:rPr>
          <w:lang w:val="en-US"/>
        </w:rPr>
      </w:pPr>
      <w:r>
        <w:rPr>
          <w:lang w:val="en-US"/>
        </w:rPr>
        <w:t>Bước A.6: Nếu không có dữ liệu nào phù hợp, trả về NULL</w:t>
      </w:r>
    </w:p>
    <w:p w14:paraId="79567073" w14:textId="77777777" w:rsidR="009114A2" w:rsidRDefault="009114A2" w:rsidP="009114A2">
      <w:pPr>
        <w:ind w:firstLine="720"/>
        <w:rPr>
          <w:lang w:val="en-US"/>
        </w:rPr>
      </w:pPr>
      <w:r>
        <w:rPr>
          <w:lang w:val="en-US"/>
        </w:rPr>
        <w:t>Bước A.7: Nếu dữ liệu là NULL thì gửi về thông báo lỗi cho Controller</w:t>
      </w:r>
    </w:p>
    <w:p w14:paraId="0424E1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5DD00C3" w14:textId="77777777" w:rsidR="009114A2" w:rsidRDefault="009114A2" w:rsidP="009114A2">
      <w:pPr>
        <w:pStyle w:val="Heading3"/>
        <w:spacing w:line="360" w:lineRule="auto"/>
        <w:jc w:val="both"/>
      </w:pPr>
      <w:r>
        <w:t>Các yêu cầu đặc biệt</w:t>
      </w:r>
    </w:p>
    <w:p w14:paraId="5A72E98B" w14:textId="77777777" w:rsidR="009114A2" w:rsidRPr="00C4145D" w:rsidRDefault="009114A2" w:rsidP="009114A2">
      <w:pPr>
        <w:pStyle w:val="BodyText"/>
        <w:jc w:val="both"/>
      </w:pPr>
      <w:r w:rsidRPr="00C4145D">
        <w:t>Không có</w:t>
      </w:r>
    </w:p>
    <w:p w14:paraId="057655E3" w14:textId="77777777" w:rsidR="009114A2" w:rsidRDefault="009114A2" w:rsidP="009114A2">
      <w:pPr>
        <w:pStyle w:val="Heading3"/>
        <w:spacing w:line="360" w:lineRule="auto"/>
        <w:jc w:val="both"/>
      </w:pPr>
      <w:r w:rsidRPr="0037628A">
        <w:t>Trạng thái hệ thống khi bắt đầu thực hiện Use-case</w:t>
      </w:r>
    </w:p>
    <w:p w14:paraId="27C99785" w14:textId="77777777" w:rsidR="009114A2" w:rsidRPr="00B57634"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B57634">
        <w:t>ang chủ hoặc tải lại trang chủ</w:t>
      </w:r>
    </w:p>
    <w:p w14:paraId="7BC689AD" w14:textId="77777777" w:rsidR="009114A2" w:rsidRDefault="009114A2" w:rsidP="009114A2">
      <w:pPr>
        <w:pStyle w:val="Heading3"/>
        <w:spacing w:line="360" w:lineRule="auto"/>
        <w:jc w:val="both"/>
      </w:pPr>
      <w:r>
        <w:rPr>
          <w:lang w:val="en-US"/>
        </w:rPr>
        <w:t>Trạng thái hệ thống sau khi thực hiện Use-case</w:t>
      </w:r>
    </w:p>
    <w:p w14:paraId="0A9CB32D" w14:textId="77777777" w:rsidR="009114A2" w:rsidRPr="006E525A"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8928C9B" w14:textId="77777777" w:rsidR="009114A2" w:rsidRPr="006E56ED" w:rsidRDefault="009114A2" w:rsidP="009114A2">
      <w:pPr>
        <w:pStyle w:val="BodyText"/>
        <w:jc w:val="both"/>
      </w:pPr>
      <w:r w:rsidRPr="006E56ED">
        <w:t>Thất bại: Màn hình sẽ pop-up hiển thị thông báo “Không có dữ liệu”</w:t>
      </w:r>
    </w:p>
    <w:p w14:paraId="6928E62E" w14:textId="77777777" w:rsidR="009114A2" w:rsidRDefault="009114A2" w:rsidP="009114A2">
      <w:pPr>
        <w:pStyle w:val="Heading3"/>
        <w:spacing w:line="360" w:lineRule="auto"/>
        <w:jc w:val="both"/>
        <w:rPr>
          <w:lang w:val="en-US"/>
        </w:rPr>
      </w:pPr>
      <w:r>
        <w:rPr>
          <w:lang w:val="en-US"/>
        </w:rPr>
        <w:t>Điểm mở rộng</w:t>
      </w:r>
    </w:p>
    <w:p w14:paraId="611364AD" w14:textId="77777777" w:rsidR="009114A2" w:rsidRPr="00487C6C" w:rsidRDefault="009114A2" w:rsidP="009114A2">
      <w:pPr>
        <w:pStyle w:val="BodyText"/>
        <w:jc w:val="both"/>
        <w:rPr>
          <w:lang w:val="en-US"/>
        </w:rPr>
      </w:pPr>
      <w:r>
        <w:rPr>
          <w:lang w:val="en-US"/>
        </w:rPr>
        <w:t>Không có</w:t>
      </w:r>
    </w:p>
    <w:p w14:paraId="400A2540" w14:textId="77777777" w:rsidR="009114A2" w:rsidRPr="00F4409E" w:rsidRDefault="009114A2" w:rsidP="009114A2">
      <w:pPr>
        <w:pStyle w:val="Heading2"/>
        <w:spacing w:line="360" w:lineRule="auto"/>
        <w:jc w:val="both"/>
        <w:rPr>
          <w:lang w:val="en-US"/>
        </w:rPr>
      </w:pPr>
      <w:r>
        <w:rPr>
          <w:lang w:val="en-US"/>
        </w:rPr>
        <w:t xml:space="preserve">Đặc tả Use-case </w:t>
      </w:r>
      <w:r w:rsidRPr="00272BF9">
        <w:rPr>
          <w:lang w:val="en-US"/>
        </w:rPr>
        <w:t>Hiển thị danh sách các sách mới về</w:t>
      </w:r>
    </w:p>
    <w:p w14:paraId="6043F15F" w14:textId="77777777" w:rsidR="009114A2" w:rsidRDefault="009114A2" w:rsidP="009114A2">
      <w:pPr>
        <w:pStyle w:val="Heading3"/>
        <w:spacing w:line="360" w:lineRule="auto"/>
        <w:jc w:val="both"/>
      </w:pPr>
      <w:r>
        <w:t>Tóm tắt</w:t>
      </w:r>
    </w:p>
    <w:p w14:paraId="298FC3A6" w14:textId="77777777" w:rsidR="009114A2" w:rsidRPr="00F76580" w:rsidRDefault="009114A2" w:rsidP="009114A2">
      <w:pPr>
        <w:pStyle w:val="BodyText"/>
        <w:jc w:val="both"/>
        <w:rPr>
          <w:snapToGrid w:val="0"/>
        </w:rPr>
      </w:pPr>
      <w:r w:rsidRPr="00F76580">
        <w:rPr>
          <w:snapToGrid w:val="0"/>
        </w:rPr>
        <w:t xml:space="preserve">Actor: </w:t>
      </w:r>
      <w:r>
        <w:rPr>
          <w:snapToGrid w:val="0"/>
        </w:rPr>
        <w:t>Tất cả người dùng (Quản lý thư viện/Độc giả/...)</w:t>
      </w:r>
    </w:p>
    <w:p w14:paraId="0B516DA2" w14:textId="77777777" w:rsidR="009114A2" w:rsidRPr="00F76580" w:rsidRDefault="009114A2" w:rsidP="009114A2">
      <w:pPr>
        <w:pStyle w:val="BodyText"/>
        <w:jc w:val="both"/>
      </w:pPr>
      <w:r w:rsidRPr="00F76580">
        <w:rPr>
          <w:snapToGrid w:val="0"/>
        </w:rPr>
        <w:t>Mô tả: Các sách mới về sẽ được hiển thị ở trang chủ</w:t>
      </w:r>
    </w:p>
    <w:p w14:paraId="4DE7876A" w14:textId="77777777" w:rsidR="009114A2" w:rsidRDefault="009114A2" w:rsidP="009114A2">
      <w:pPr>
        <w:pStyle w:val="Heading3"/>
        <w:spacing w:line="360" w:lineRule="auto"/>
        <w:jc w:val="both"/>
      </w:pPr>
      <w:r>
        <w:t>Dòng sự kiện</w:t>
      </w:r>
    </w:p>
    <w:p w14:paraId="4642C3C0" w14:textId="77777777" w:rsidR="009114A2" w:rsidRDefault="009114A2" w:rsidP="009114A2">
      <w:pPr>
        <w:pStyle w:val="Heading4"/>
        <w:spacing w:line="360" w:lineRule="auto"/>
        <w:jc w:val="both"/>
      </w:pPr>
      <w:r>
        <w:t>Dòng sự kiện chính</w:t>
      </w:r>
    </w:p>
    <w:p w14:paraId="0A5C7937"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18A2EC01"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3D449E9B"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C857BA6" w14:textId="77777777" w:rsidR="009114A2" w:rsidRDefault="009114A2" w:rsidP="009114A2">
      <w:pPr>
        <w:pStyle w:val="BodyText"/>
        <w:jc w:val="both"/>
        <w:rPr>
          <w:lang w:val="en-US"/>
        </w:rPr>
      </w:pPr>
      <w:r>
        <w:rPr>
          <w:lang w:val="en-US"/>
        </w:rPr>
        <w:t>Bước 4: Controller nhận gói tin và chuyển dữ liệu xuống Domain</w:t>
      </w:r>
    </w:p>
    <w:p w14:paraId="77E552E3"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A9C886"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137E927A"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79C604F8" w14:textId="77777777" w:rsidR="009114A2" w:rsidRDefault="009114A2" w:rsidP="009114A2">
      <w:pPr>
        <w:pStyle w:val="BodyText"/>
        <w:jc w:val="both"/>
        <w:rPr>
          <w:lang w:val="en-US"/>
        </w:rPr>
      </w:pPr>
      <w:r>
        <w:rPr>
          <w:lang w:val="en-US"/>
        </w:rPr>
        <w:t>Bước 8: Controller chuyển thành json và trả về DataService</w:t>
      </w:r>
    </w:p>
    <w:p w14:paraId="3CB99634" w14:textId="77777777" w:rsidR="009114A2" w:rsidRDefault="009114A2" w:rsidP="009114A2">
      <w:pPr>
        <w:pStyle w:val="BodyText"/>
        <w:jc w:val="both"/>
        <w:rPr>
          <w:lang w:val="en-US"/>
        </w:rPr>
      </w:pPr>
      <w:r>
        <w:rPr>
          <w:lang w:val="en-US"/>
        </w:rPr>
        <w:t>Bước 9: DataService chuyển dữ liệu lên Presentation</w:t>
      </w:r>
    </w:p>
    <w:p w14:paraId="36C42953" w14:textId="77777777" w:rsidR="009114A2" w:rsidRPr="00F4409E" w:rsidRDefault="009114A2" w:rsidP="009114A2">
      <w:pPr>
        <w:pStyle w:val="BodyText"/>
        <w:jc w:val="both"/>
        <w:rPr>
          <w:lang w:val="en-US"/>
        </w:rPr>
      </w:pPr>
      <w:r>
        <w:rPr>
          <w:lang w:val="en-US"/>
        </w:rPr>
        <w:t>Bước 10: Presentation đưa lên giao diện cho người dùng</w:t>
      </w:r>
    </w:p>
    <w:p w14:paraId="1E72263A" w14:textId="77777777" w:rsidR="009114A2" w:rsidRDefault="009114A2" w:rsidP="009114A2">
      <w:pPr>
        <w:pStyle w:val="Heading4"/>
        <w:spacing w:line="360" w:lineRule="auto"/>
        <w:jc w:val="both"/>
        <w:rPr>
          <w:lang w:val="en-US"/>
        </w:rPr>
      </w:pPr>
      <w:r>
        <w:t>Các dòng sự kiện khác</w:t>
      </w:r>
    </w:p>
    <w:p w14:paraId="1C314714" w14:textId="77777777" w:rsidR="009114A2" w:rsidRDefault="009114A2" w:rsidP="009114A2">
      <w:pPr>
        <w:ind w:firstLine="720"/>
        <w:rPr>
          <w:lang w:val="en-US"/>
        </w:rPr>
      </w:pPr>
      <w:r>
        <w:rPr>
          <w:lang w:val="en-US"/>
        </w:rPr>
        <w:t>Dòng phụ:</w:t>
      </w:r>
    </w:p>
    <w:p w14:paraId="29809319" w14:textId="77777777" w:rsidR="009114A2" w:rsidRDefault="009114A2" w:rsidP="009114A2">
      <w:pPr>
        <w:ind w:firstLine="720"/>
        <w:rPr>
          <w:lang w:val="en-US"/>
        </w:rPr>
      </w:pPr>
      <w:r>
        <w:rPr>
          <w:lang w:val="en-US"/>
        </w:rPr>
        <w:t>Không có</w:t>
      </w:r>
    </w:p>
    <w:p w14:paraId="4497EED6" w14:textId="77777777" w:rsidR="009114A2" w:rsidRDefault="009114A2" w:rsidP="009114A2">
      <w:pPr>
        <w:ind w:firstLine="720"/>
        <w:rPr>
          <w:lang w:val="en-US"/>
        </w:rPr>
      </w:pPr>
    </w:p>
    <w:p w14:paraId="13B26FE5" w14:textId="77777777" w:rsidR="009114A2" w:rsidRDefault="009114A2" w:rsidP="009114A2">
      <w:pPr>
        <w:ind w:firstLine="720"/>
        <w:rPr>
          <w:lang w:val="en-US"/>
        </w:rPr>
      </w:pPr>
      <w:r>
        <w:rPr>
          <w:lang w:val="en-US"/>
        </w:rPr>
        <w:t>Dòng ngoại lệ (Alternative Flow):</w:t>
      </w:r>
    </w:p>
    <w:p w14:paraId="3F7B6A1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CA22CFA" w14:textId="77777777" w:rsidR="009114A2" w:rsidRDefault="009114A2" w:rsidP="009114A2">
      <w:pPr>
        <w:ind w:firstLine="720"/>
        <w:rPr>
          <w:lang w:val="en-US"/>
        </w:rPr>
      </w:pPr>
      <w:r>
        <w:rPr>
          <w:lang w:val="en-US"/>
        </w:rPr>
        <w:t>Bước A.6: Nếu không có dữ liệu nào phù hợp, trả về NULL</w:t>
      </w:r>
    </w:p>
    <w:p w14:paraId="74A4623C" w14:textId="77777777" w:rsidR="009114A2" w:rsidRDefault="009114A2" w:rsidP="009114A2">
      <w:pPr>
        <w:ind w:firstLine="720"/>
        <w:rPr>
          <w:lang w:val="en-US"/>
        </w:rPr>
      </w:pPr>
      <w:r>
        <w:rPr>
          <w:lang w:val="en-US"/>
        </w:rPr>
        <w:t>Bước A.7: Nếu dữ liệu là NULL thì gửi về thông báo lỗi cho Controller</w:t>
      </w:r>
    </w:p>
    <w:p w14:paraId="61599BE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5BE8306" w14:textId="77777777" w:rsidR="009114A2" w:rsidRDefault="009114A2" w:rsidP="009114A2">
      <w:pPr>
        <w:pStyle w:val="Heading3"/>
        <w:spacing w:line="360" w:lineRule="auto"/>
        <w:jc w:val="both"/>
      </w:pPr>
      <w:r>
        <w:t>Các yêu cầu đặc biệt</w:t>
      </w:r>
    </w:p>
    <w:p w14:paraId="38B5470F" w14:textId="77777777" w:rsidR="009114A2" w:rsidRPr="00C4145D" w:rsidRDefault="009114A2" w:rsidP="009114A2">
      <w:pPr>
        <w:pStyle w:val="BodyText"/>
        <w:jc w:val="both"/>
      </w:pPr>
      <w:r w:rsidRPr="00C4145D">
        <w:t>Không có</w:t>
      </w:r>
    </w:p>
    <w:p w14:paraId="1D73E809" w14:textId="77777777" w:rsidR="009114A2" w:rsidRDefault="009114A2" w:rsidP="009114A2">
      <w:pPr>
        <w:pStyle w:val="Heading3"/>
        <w:spacing w:line="360" w:lineRule="auto"/>
        <w:jc w:val="both"/>
      </w:pPr>
      <w:r w:rsidRPr="0037628A">
        <w:t>Trạng thái hệ thống khi bắt đầu thực hiện Use-case</w:t>
      </w:r>
    </w:p>
    <w:p w14:paraId="02997618" w14:textId="77777777" w:rsidR="009114A2" w:rsidRPr="006E56ED"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1721A8">
        <w:t xml:space="preserve">ang chủ </w:t>
      </w:r>
      <w:r w:rsidRPr="00B57634">
        <w:t>hoặc tải lại trang chủ</w:t>
      </w:r>
    </w:p>
    <w:p w14:paraId="54541B82" w14:textId="77777777" w:rsidR="009114A2" w:rsidRDefault="009114A2" w:rsidP="009114A2">
      <w:pPr>
        <w:pStyle w:val="Heading3"/>
        <w:spacing w:line="360" w:lineRule="auto"/>
        <w:jc w:val="both"/>
      </w:pPr>
      <w:r>
        <w:rPr>
          <w:lang w:val="en-US"/>
        </w:rPr>
        <w:t>Trạng thái hệ thống sau khi thực hiện Use-case</w:t>
      </w:r>
    </w:p>
    <w:p w14:paraId="39B02B30" w14:textId="77777777" w:rsidR="009114A2" w:rsidRPr="006E56ED"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6759C91" w14:textId="77777777" w:rsidR="009114A2" w:rsidRPr="006E56ED" w:rsidRDefault="009114A2" w:rsidP="009114A2">
      <w:pPr>
        <w:pStyle w:val="BodyText"/>
        <w:jc w:val="both"/>
      </w:pPr>
      <w:r w:rsidRPr="006E56ED">
        <w:t>Thất bại: Màn hình sẽ pop-up hiển thị thông báo “Không có dữ liệu”</w:t>
      </w:r>
    </w:p>
    <w:p w14:paraId="59042F21" w14:textId="77777777" w:rsidR="009114A2" w:rsidRDefault="009114A2" w:rsidP="009114A2">
      <w:pPr>
        <w:pStyle w:val="Heading3"/>
        <w:spacing w:line="360" w:lineRule="auto"/>
        <w:jc w:val="both"/>
        <w:rPr>
          <w:lang w:val="en-US"/>
        </w:rPr>
      </w:pPr>
      <w:r>
        <w:rPr>
          <w:lang w:val="en-US"/>
        </w:rPr>
        <w:t>Điểm mở rộng</w:t>
      </w:r>
    </w:p>
    <w:p w14:paraId="1090F7A2" w14:textId="77777777" w:rsidR="009114A2" w:rsidRPr="00487C6C" w:rsidRDefault="009114A2" w:rsidP="009114A2">
      <w:pPr>
        <w:pStyle w:val="BodyText"/>
        <w:jc w:val="both"/>
        <w:rPr>
          <w:lang w:val="en-US"/>
        </w:rPr>
      </w:pPr>
      <w:r>
        <w:rPr>
          <w:lang w:val="en-US"/>
        </w:rPr>
        <w:t>Không có</w:t>
      </w:r>
    </w:p>
    <w:p w14:paraId="2478B1E2" w14:textId="77777777" w:rsidR="009114A2" w:rsidRPr="00F4409E" w:rsidRDefault="009114A2" w:rsidP="009114A2">
      <w:pPr>
        <w:pStyle w:val="Heading2"/>
        <w:spacing w:line="360" w:lineRule="auto"/>
        <w:jc w:val="both"/>
        <w:rPr>
          <w:lang w:val="en-US"/>
        </w:rPr>
      </w:pPr>
      <w:r>
        <w:rPr>
          <w:lang w:val="en-US"/>
        </w:rPr>
        <w:t xml:space="preserve">Đặc tả Use-case </w:t>
      </w:r>
      <w:r w:rsidRPr="00720467">
        <w:rPr>
          <w:lang w:val="en-US"/>
        </w:rPr>
        <w:t>Thêm sách mới (nhập sách)</w:t>
      </w:r>
    </w:p>
    <w:p w14:paraId="454CEF23" w14:textId="77777777" w:rsidR="009114A2" w:rsidRDefault="009114A2" w:rsidP="009114A2">
      <w:pPr>
        <w:pStyle w:val="Heading3"/>
        <w:spacing w:line="360" w:lineRule="auto"/>
        <w:jc w:val="both"/>
      </w:pPr>
      <w:r>
        <w:t>Tóm tắt</w:t>
      </w:r>
    </w:p>
    <w:p w14:paraId="337EE8DC"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26B7FCEA" w14:textId="77777777" w:rsidR="009114A2" w:rsidRPr="00F4409E" w:rsidRDefault="009114A2" w:rsidP="009114A2">
      <w:pPr>
        <w:pStyle w:val="BodyText"/>
        <w:jc w:val="both"/>
        <w:rPr>
          <w:lang w:val="en-US"/>
        </w:rPr>
      </w:pPr>
      <w:r>
        <w:rPr>
          <w:snapToGrid w:val="0"/>
          <w:lang w:val="en-US"/>
        </w:rPr>
        <w:t xml:space="preserve">Mô tả: </w:t>
      </w:r>
      <w:r w:rsidRPr="00DF1524">
        <w:rPr>
          <w:snapToGrid w:val="0"/>
          <w:lang w:val="en-US"/>
        </w:rPr>
        <w:t>Thêm số lượng sách nhất định các đầu sách đã có trong hệ thống</w:t>
      </w:r>
    </w:p>
    <w:p w14:paraId="7B6E714D" w14:textId="77777777" w:rsidR="009114A2" w:rsidRDefault="009114A2" w:rsidP="009114A2">
      <w:pPr>
        <w:pStyle w:val="Heading3"/>
        <w:spacing w:line="360" w:lineRule="auto"/>
        <w:jc w:val="both"/>
      </w:pPr>
      <w:r>
        <w:t>Dòng sự kiện</w:t>
      </w:r>
    </w:p>
    <w:p w14:paraId="56FD7E13" w14:textId="77777777" w:rsidR="009114A2" w:rsidRDefault="009114A2" w:rsidP="009114A2">
      <w:pPr>
        <w:pStyle w:val="Heading4"/>
        <w:spacing w:line="360" w:lineRule="auto"/>
        <w:jc w:val="both"/>
      </w:pPr>
      <w:r>
        <w:t>Dòng sự kiện chính</w:t>
      </w:r>
    </w:p>
    <w:p w14:paraId="55DA7658" w14:textId="77777777" w:rsidR="009114A2" w:rsidRDefault="009114A2" w:rsidP="009114A2">
      <w:pPr>
        <w:pStyle w:val="BodyText"/>
        <w:jc w:val="both"/>
      </w:pPr>
      <w:r w:rsidRPr="006E56ED">
        <w:t xml:space="preserve">Bước 1: </w:t>
      </w:r>
      <w:r w:rsidRPr="00B00101">
        <w:t xml:space="preserve">Người dùng điền các thông tin </w:t>
      </w:r>
      <w:r w:rsidRPr="00A57842">
        <w:t>sách nhập</w:t>
      </w:r>
      <w:r w:rsidRPr="00B00101">
        <w:t>:</w:t>
      </w:r>
    </w:p>
    <w:p w14:paraId="38FAE6D6" w14:textId="77777777" w:rsidR="009114A2" w:rsidRPr="00B00101" w:rsidRDefault="009114A2" w:rsidP="009114A2">
      <w:pPr>
        <w:pStyle w:val="BodyText"/>
        <w:numPr>
          <w:ilvl w:val="0"/>
          <w:numId w:val="50"/>
        </w:numPr>
        <w:jc w:val="both"/>
      </w:pPr>
      <w:r>
        <w:rPr>
          <w:lang w:val="en-US"/>
        </w:rPr>
        <w:t>Đầu sách</w:t>
      </w:r>
    </w:p>
    <w:p w14:paraId="0C76638E" w14:textId="77777777" w:rsidR="009114A2" w:rsidRPr="00B00101" w:rsidRDefault="009114A2" w:rsidP="009114A2">
      <w:pPr>
        <w:pStyle w:val="BodyText"/>
        <w:numPr>
          <w:ilvl w:val="0"/>
          <w:numId w:val="50"/>
        </w:numPr>
        <w:jc w:val="both"/>
      </w:pPr>
      <w:r w:rsidRPr="003267E5">
        <w:t>Tên sách (quyển 1/tập 1/phần 1/...)</w:t>
      </w:r>
    </w:p>
    <w:p w14:paraId="34D600D3" w14:textId="77777777" w:rsidR="009114A2" w:rsidRPr="00B00101" w:rsidRDefault="009114A2" w:rsidP="009114A2">
      <w:pPr>
        <w:pStyle w:val="BodyText"/>
        <w:numPr>
          <w:ilvl w:val="0"/>
          <w:numId w:val="50"/>
        </w:numPr>
        <w:jc w:val="both"/>
      </w:pPr>
      <w:r>
        <w:rPr>
          <w:lang w:val="en-US"/>
        </w:rPr>
        <w:t>Số lượng</w:t>
      </w:r>
    </w:p>
    <w:p w14:paraId="10EA6803" w14:textId="77777777" w:rsidR="009114A2" w:rsidRDefault="009114A2" w:rsidP="009114A2">
      <w:pPr>
        <w:pStyle w:val="BodyText"/>
        <w:jc w:val="both"/>
      </w:pPr>
      <w:r w:rsidRPr="00B00101">
        <w:t xml:space="preserve">Bước 2: </w:t>
      </w:r>
      <w:r w:rsidRPr="003267E5">
        <w:t>Người dùng bấm nút Nhập sách</w:t>
      </w:r>
    </w:p>
    <w:p w14:paraId="0BA4E7E7" w14:textId="77777777" w:rsidR="009114A2" w:rsidRDefault="009114A2" w:rsidP="009114A2">
      <w:pPr>
        <w:pStyle w:val="BodyText"/>
        <w:jc w:val="both"/>
        <w:rPr>
          <w:lang w:val="en-US"/>
        </w:rPr>
      </w:pPr>
      <w:r>
        <w:rPr>
          <w:lang w:val="en-US"/>
        </w:rPr>
        <w:t>Bước 2: Presentation sẽ đóng gói và gửi thông tin sách nhập xuống Dataservice</w:t>
      </w:r>
    </w:p>
    <w:p w14:paraId="50612DDB" w14:textId="77777777" w:rsidR="009114A2" w:rsidRDefault="009114A2" w:rsidP="009114A2">
      <w:pPr>
        <w:pStyle w:val="BodyText"/>
        <w:jc w:val="both"/>
        <w:rPr>
          <w:lang w:val="en-US"/>
        </w:rPr>
      </w:pPr>
      <w:r>
        <w:rPr>
          <w:lang w:val="en-US"/>
        </w:rPr>
        <w:lastRenderedPageBreak/>
        <w:t>Bước 3: DataService chuyển thành json và gửi cho Controller</w:t>
      </w:r>
      <w:r w:rsidRPr="00750B4C">
        <w:rPr>
          <w:lang w:val="en-US"/>
        </w:rPr>
        <w:t xml:space="preserve"> </w:t>
      </w:r>
      <w:r>
        <w:rPr>
          <w:lang w:val="en-US"/>
        </w:rPr>
        <w:t>thông qua API</w:t>
      </w:r>
    </w:p>
    <w:p w14:paraId="3B291974" w14:textId="77777777" w:rsidR="009114A2" w:rsidRDefault="009114A2" w:rsidP="009114A2">
      <w:pPr>
        <w:pStyle w:val="BodyText"/>
        <w:jc w:val="both"/>
        <w:rPr>
          <w:lang w:val="en-US"/>
        </w:rPr>
      </w:pPr>
      <w:r>
        <w:rPr>
          <w:lang w:val="en-US"/>
        </w:rPr>
        <w:t>Bước 4: Controller nhận gói tin và chuyển dữ liệu xuống Domain</w:t>
      </w:r>
    </w:p>
    <w:p w14:paraId="32C24A6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62AC8A3C" w14:textId="77777777" w:rsidR="009114A2" w:rsidRDefault="009114A2" w:rsidP="009114A2">
      <w:pPr>
        <w:pStyle w:val="BodyText"/>
        <w:jc w:val="both"/>
        <w:rPr>
          <w:lang w:val="en-US"/>
        </w:rPr>
      </w:pPr>
      <w:r>
        <w:rPr>
          <w:lang w:val="en-US"/>
        </w:rPr>
        <w:t>Bước 6: Repository thực hiện insert và trả kết quả về cho Domain</w:t>
      </w:r>
    </w:p>
    <w:p w14:paraId="10400A93" w14:textId="77777777" w:rsidR="009114A2" w:rsidRDefault="009114A2" w:rsidP="009114A2">
      <w:pPr>
        <w:pStyle w:val="BodyText"/>
        <w:jc w:val="both"/>
        <w:rPr>
          <w:lang w:val="en-US"/>
        </w:rPr>
      </w:pPr>
      <w:r>
        <w:rPr>
          <w:lang w:val="en-US"/>
        </w:rPr>
        <w:t>Bước 7: Domain chuyển kết quả cho Controller</w:t>
      </w:r>
    </w:p>
    <w:p w14:paraId="03E256AA" w14:textId="77777777" w:rsidR="009114A2" w:rsidRDefault="009114A2" w:rsidP="009114A2">
      <w:pPr>
        <w:pStyle w:val="BodyText"/>
        <w:jc w:val="both"/>
        <w:rPr>
          <w:lang w:val="en-US"/>
        </w:rPr>
      </w:pPr>
      <w:r>
        <w:rPr>
          <w:lang w:val="en-US"/>
        </w:rPr>
        <w:t>Bước 8: Controller chuyển gói tin thông báo “</w:t>
      </w:r>
      <w:r w:rsidRPr="008208DC">
        <w:t xml:space="preserve">Nhập </w:t>
      </w:r>
      <w:r>
        <w:rPr>
          <w:lang w:val="en-US"/>
        </w:rPr>
        <w:t>sách thành công” thành json và trả về DataService</w:t>
      </w:r>
    </w:p>
    <w:p w14:paraId="1D236026" w14:textId="77777777" w:rsidR="009114A2" w:rsidRDefault="009114A2" w:rsidP="009114A2">
      <w:pPr>
        <w:pStyle w:val="BodyText"/>
        <w:jc w:val="both"/>
        <w:rPr>
          <w:lang w:val="en-US"/>
        </w:rPr>
      </w:pPr>
      <w:r>
        <w:rPr>
          <w:lang w:val="en-US"/>
        </w:rPr>
        <w:t>Bước 9: DataService chuyển dữ liệu lên Presentation</w:t>
      </w:r>
    </w:p>
    <w:p w14:paraId="712C419B" w14:textId="77777777" w:rsidR="009114A2" w:rsidRPr="003267E5" w:rsidRDefault="009114A2" w:rsidP="009114A2">
      <w:pPr>
        <w:pStyle w:val="BodyText"/>
        <w:jc w:val="both"/>
      </w:pPr>
      <w:r>
        <w:rPr>
          <w:lang w:val="en-US"/>
        </w:rPr>
        <w:t>Bước 10: Presentation đưa lên giao diện cho người dùng</w:t>
      </w:r>
    </w:p>
    <w:p w14:paraId="49DDD32A" w14:textId="77777777" w:rsidR="009114A2" w:rsidRPr="003267E5" w:rsidRDefault="009114A2" w:rsidP="009114A2">
      <w:pPr>
        <w:pStyle w:val="Heading4"/>
        <w:spacing w:line="360" w:lineRule="auto"/>
        <w:jc w:val="both"/>
      </w:pPr>
      <w:r>
        <w:t>Các dòng sự kiện khác</w:t>
      </w:r>
    </w:p>
    <w:p w14:paraId="5DFAD5D6" w14:textId="77777777" w:rsidR="009114A2" w:rsidRDefault="009114A2" w:rsidP="009114A2">
      <w:pPr>
        <w:ind w:firstLine="720"/>
        <w:rPr>
          <w:lang w:val="en-US"/>
        </w:rPr>
      </w:pPr>
      <w:r>
        <w:rPr>
          <w:lang w:val="en-US"/>
        </w:rPr>
        <w:t>Dòng phụ:</w:t>
      </w:r>
    </w:p>
    <w:p w14:paraId="7AEA5BF0" w14:textId="77777777" w:rsidR="009114A2" w:rsidRDefault="009114A2" w:rsidP="009114A2">
      <w:pPr>
        <w:ind w:firstLine="720"/>
        <w:rPr>
          <w:lang w:val="en-US"/>
        </w:rPr>
      </w:pPr>
      <w:r>
        <w:rPr>
          <w:lang w:val="en-US"/>
        </w:rPr>
        <w:t>Không có</w:t>
      </w:r>
    </w:p>
    <w:p w14:paraId="0BD6074B" w14:textId="77777777" w:rsidR="009114A2" w:rsidRDefault="009114A2" w:rsidP="009114A2">
      <w:pPr>
        <w:ind w:firstLine="720"/>
        <w:rPr>
          <w:lang w:val="en-US"/>
        </w:rPr>
      </w:pPr>
    </w:p>
    <w:p w14:paraId="2CE27A86" w14:textId="77777777" w:rsidR="009114A2" w:rsidRDefault="009114A2" w:rsidP="009114A2">
      <w:pPr>
        <w:ind w:firstLine="720"/>
        <w:rPr>
          <w:lang w:val="en-US"/>
        </w:rPr>
      </w:pPr>
      <w:r>
        <w:rPr>
          <w:lang w:val="en-US"/>
        </w:rPr>
        <w:t>Dòng ngoại lệ (Alternative Flow):</w:t>
      </w:r>
    </w:p>
    <w:p w14:paraId="07833BF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09FA7E0" w14:textId="77777777" w:rsidR="009114A2" w:rsidRDefault="009114A2" w:rsidP="009114A2">
      <w:pPr>
        <w:ind w:firstLine="720"/>
        <w:rPr>
          <w:lang w:val="en-US"/>
        </w:rPr>
      </w:pPr>
      <w:r>
        <w:rPr>
          <w:lang w:val="en-US"/>
        </w:rPr>
        <w:t>Bước A.6: Nếu quá trình insert xảy ra lỗi trả kết quả lỗi về cho Domain</w:t>
      </w:r>
    </w:p>
    <w:p w14:paraId="17F82AF9"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269549D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83E2CC5" w14:textId="77777777" w:rsidR="009114A2" w:rsidRDefault="009114A2" w:rsidP="009114A2">
      <w:pPr>
        <w:pStyle w:val="Heading3"/>
        <w:spacing w:line="360" w:lineRule="auto"/>
        <w:jc w:val="both"/>
      </w:pPr>
      <w:r>
        <w:t>Các yêu cầu đặc biệt</w:t>
      </w:r>
    </w:p>
    <w:p w14:paraId="14486AD8" w14:textId="77777777" w:rsidR="009114A2" w:rsidRPr="00C4145D" w:rsidRDefault="009114A2" w:rsidP="009114A2">
      <w:pPr>
        <w:pStyle w:val="BodyText"/>
        <w:jc w:val="both"/>
      </w:pPr>
      <w:r w:rsidRPr="00C4145D">
        <w:t>Không có</w:t>
      </w:r>
    </w:p>
    <w:p w14:paraId="39379BD0" w14:textId="77777777" w:rsidR="009114A2" w:rsidRDefault="009114A2" w:rsidP="009114A2">
      <w:pPr>
        <w:pStyle w:val="Heading3"/>
        <w:spacing w:line="360" w:lineRule="auto"/>
        <w:jc w:val="both"/>
      </w:pPr>
      <w:r w:rsidRPr="0037628A">
        <w:t>Trạng thái hệ thống khi bắt đầu thực hiện Use-case</w:t>
      </w:r>
    </w:p>
    <w:p w14:paraId="25614F02"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2120CE6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029B149F" w14:textId="77777777" w:rsidR="009114A2" w:rsidRDefault="009114A2" w:rsidP="009114A2">
      <w:pPr>
        <w:pStyle w:val="Heading3"/>
        <w:spacing w:line="360" w:lineRule="auto"/>
        <w:jc w:val="both"/>
      </w:pPr>
      <w:r>
        <w:rPr>
          <w:lang w:val="en-US"/>
        </w:rPr>
        <w:t>Trạng thái hệ thống sau khi thực hiện Use-case</w:t>
      </w:r>
    </w:p>
    <w:p w14:paraId="1272CB04" w14:textId="77777777" w:rsidR="009114A2" w:rsidRPr="00FC2D6B" w:rsidRDefault="009114A2" w:rsidP="009114A2">
      <w:pPr>
        <w:pStyle w:val="BodyText"/>
        <w:jc w:val="both"/>
      </w:pPr>
      <w:r w:rsidRPr="006E56ED">
        <w:t xml:space="preserve">Thành công: </w:t>
      </w:r>
      <w:r w:rsidRPr="008208DC">
        <w:t xml:space="preserve">Trả về thông báo “Nhập sách thành công” và </w:t>
      </w:r>
      <w:r w:rsidRPr="00FC2D6B">
        <w:t>thay đổi số lượng</w:t>
      </w:r>
      <w:r w:rsidRPr="003D6020">
        <w:t xml:space="preserve"> s</w:t>
      </w:r>
      <w:r w:rsidRPr="00A14CD2">
        <w:t>ách</w:t>
      </w:r>
      <w:r w:rsidRPr="00FC2D6B">
        <w:t xml:space="preserve"> hoặc thêm sách vào</w:t>
      </w:r>
      <w:r w:rsidRPr="008208DC">
        <w:t xml:space="preserve"> đầu sách</w:t>
      </w:r>
      <w:r w:rsidRPr="00FC2D6B">
        <w:t>.</w:t>
      </w:r>
    </w:p>
    <w:p w14:paraId="58E31539"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AB2021A" w14:textId="77777777" w:rsidR="009114A2" w:rsidRDefault="009114A2" w:rsidP="009114A2">
      <w:pPr>
        <w:pStyle w:val="Heading3"/>
        <w:spacing w:line="360" w:lineRule="auto"/>
        <w:jc w:val="both"/>
        <w:rPr>
          <w:lang w:val="en-US"/>
        </w:rPr>
      </w:pPr>
      <w:r>
        <w:rPr>
          <w:lang w:val="en-US"/>
        </w:rPr>
        <w:t>Điểm mở rộng</w:t>
      </w:r>
    </w:p>
    <w:p w14:paraId="3A07637B" w14:textId="77777777" w:rsidR="009114A2" w:rsidRPr="00487C6C" w:rsidRDefault="009114A2" w:rsidP="009114A2">
      <w:pPr>
        <w:pStyle w:val="BodyText"/>
        <w:jc w:val="both"/>
        <w:rPr>
          <w:lang w:val="en-US"/>
        </w:rPr>
      </w:pPr>
      <w:r>
        <w:rPr>
          <w:lang w:val="en-US"/>
        </w:rPr>
        <w:t>Không có</w:t>
      </w:r>
    </w:p>
    <w:p w14:paraId="48803CD3"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Xóa sách (thanh lý sách cũ)</w:t>
      </w:r>
    </w:p>
    <w:p w14:paraId="7AAA4E01" w14:textId="77777777" w:rsidR="009114A2" w:rsidRDefault="009114A2" w:rsidP="009114A2">
      <w:pPr>
        <w:pStyle w:val="Heading3"/>
        <w:spacing w:line="360" w:lineRule="auto"/>
        <w:jc w:val="both"/>
      </w:pPr>
      <w:r>
        <w:t>Tóm tắt</w:t>
      </w:r>
    </w:p>
    <w:p w14:paraId="727F7705"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1F05E1FF"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Xóa sách khỏi hệ thống (do hư hỏng hoặc thanh lý)</w:t>
      </w:r>
    </w:p>
    <w:p w14:paraId="3FBBABC2" w14:textId="77777777" w:rsidR="009114A2" w:rsidRDefault="009114A2" w:rsidP="009114A2">
      <w:pPr>
        <w:pStyle w:val="Heading3"/>
        <w:spacing w:line="360" w:lineRule="auto"/>
        <w:jc w:val="both"/>
      </w:pPr>
      <w:r>
        <w:lastRenderedPageBreak/>
        <w:t>Dòng sự kiện</w:t>
      </w:r>
    </w:p>
    <w:p w14:paraId="1DB90D31" w14:textId="77777777" w:rsidR="009114A2" w:rsidRDefault="009114A2" w:rsidP="009114A2">
      <w:pPr>
        <w:pStyle w:val="Heading4"/>
        <w:spacing w:line="360" w:lineRule="auto"/>
        <w:jc w:val="both"/>
      </w:pPr>
      <w:r>
        <w:t>Dòng sự kiện chính</w:t>
      </w:r>
    </w:p>
    <w:p w14:paraId="5F3BD0DD" w14:textId="77777777" w:rsidR="009114A2" w:rsidRPr="00B00101" w:rsidRDefault="009114A2" w:rsidP="009114A2">
      <w:pPr>
        <w:pStyle w:val="BodyText"/>
        <w:jc w:val="both"/>
      </w:pPr>
      <w:r w:rsidRPr="006E56ED">
        <w:t xml:space="preserve">Bước 1: </w:t>
      </w:r>
      <w:r w:rsidRPr="00B00101">
        <w:t>Người dùng</w:t>
      </w:r>
      <w:r w:rsidRPr="00424D5B">
        <w:t xml:space="preserve"> chọn đầu sách &gt; chọn sách</w:t>
      </w:r>
    </w:p>
    <w:p w14:paraId="14C893BE" w14:textId="77777777" w:rsidR="009114A2" w:rsidRDefault="009114A2" w:rsidP="009114A2">
      <w:pPr>
        <w:pStyle w:val="BodyText"/>
        <w:jc w:val="both"/>
      </w:pPr>
      <w:r w:rsidRPr="00B00101">
        <w:t xml:space="preserve">Bước 2: </w:t>
      </w:r>
      <w:r w:rsidRPr="003267E5">
        <w:t xml:space="preserve">Người dùng bấm nút </w:t>
      </w:r>
      <w:r w:rsidRPr="00307D81">
        <w:t>Xóa</w:t>
      </w:r>
      <w:r w:rsidRPr="003267E5">
        <w:t xml:space="preserve"> sách</w:t>
      </w:r>
    </w:p>
    <w:p w14:paraId="6DD89140" w14:textId="77777777" w:rsidR="009114A2" w:rsidRDefault="009114A2" w:rsidP="009114A2">
      <w:pPr>
        <w:pStyle w:val="BodyText"/>
        <w:jc w:val="both"/>
        <w:rPr>
          <w:lang w:val="en-US"/>
        </w:rPr>
      </w:pPr>
      <w:r>
        <w:rPr>
          <w:lang w:val="en-US"/>
        </w:rPr>
        <w:t>Bước 2: Presentation sẽ đóng gói và gửi thông tin sách xuống Dataservice</w:t>
      </w:r>
    </w:p>
    <w:p w14:paraId="28492B0E"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1A0573A8" w14:textId="77777777" w:rsidR="009114A2" w:rsidRDefault="009114A2" w:rsidP="009114A2">
      <w:pPr>
        <w:pStyle w:val="BodyText"/>
        <w:jc w:val="both"/>
        <w:rPr>
          <w:lang w:val="en-US"/>
        </w:rPr>
      </w:pPr>
      <w:r>
        <w:rPr>
          <w:lang w:val="en-US"/>
        </w:rPr>
        <w:t>Bước 4: Controller nhận gói tin và chuyển dữ liệu xuống Domain</w:t>
      </w:r>
    </w:p>
    <w:p w14:paraId="5E32B704"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update sách</w:t>
      </w:r>
    </w:p>
    <w:p w14:paraId="5AA3FD20" w14:textId="77777777" w:rsidR="009114A2" w:rsidRDefault="009114A2" w:rsidP="009114A2">
      <w:pPr>
        <w:pStyle w:val="BodyText"/>
        <w:jc w:val="both"/>
        <w:rPr>
          <w:lang w:val="en-US"/>
        </w:rPr>
      </w:pPr>
      <w:r>
        <w:rPr>
          <w:lang w:val="en-US"/>
        </w:rPr>
        <w:t>Bước 6: Repository thực hiện update cờ IsDeleted = true và trả kết quả về cho Domain</w:t>
      </w:r>
    </w:p>
    <w:p w14:paraId="6032AB4F" w14:textId="77777777" w:rsidR="009114A2" w:rsidRDefault="009114A2" w:rsidP="009114A2">
      <w:pPr>
        <w:pStyle w:val="BodyText"/>
        <w:jc w:val="both"/>
        <w:rPr>
          <w:lang w:val="en-US"/>
        </w:rPr>
      </w:pPr>
      <w:r>
        <w:rPr>
          <w:lang w:val="en-US"/>
        </w:rPr>
        <w:t>Bước 7: Domain chuyển kết quả cho Controller</w:t>
      </w:r>
    </w:p>
    <w:p w14:paraId="12E2EB1D" w14:textId="77777777" w:rsidR="009114A2" w:rsidRDefault="009114A2" w:rsidP="009114A2">
      <w:pPr>
        <w:pStyle w:val="BodyText"/>
        <w:jc w:val="both"/>
        <w:rPr>
          <w:lang w:val="en-US"/>
        </w:rPr>
      </w:pPr>
      <w:r>
        <w:rPr>
          <w:lang w:val="en-US"/>
        </w:rPr>
        <w:t>Bước 8: Controller chuyển gói tin thông báo “Xóa</w:t>
      </w:r>
      <w:r w:rsidRPr="008208DC">
        <w:t xml:space="preserve"> </w:t>
      </w:r>
      <w:r>
        <w:rPr>
          <w:lang w:val="en-US"/>
        </w:rPr>
        <w:t>sách thành công” thành json và trả về DataService</w:t>
      </w:r>
    </w:p>
    <w:p w14:paraId="26628337" w14:textId="77777777" w:rsidR="009114A2" w:rsidRDefault="009114A2" w:rsidP="009114A2">
      <w:pPr>
        <w:pStyle w:val="BodyText"/>
        <w:jc w:val="both"/>
        <w:rPr>
          <w:lang w:val="en-US"/>
        </w:rPr>
      </w:pPr>
      <w:r>
        <w:rPr>
          <w:lang w:val="en-US"/>
        </w:rPr>
        <w:t>Bước 9: DataService chuyển dữ liệu lên Presentation</w:t>
      </w:r>
    </w:p>
    <w:p w14:paraId="2C5099FE" w14:textId="77777777" w:rsidR="009114A2" w:rsidRPr="00F4409E" w:rsidRDefault="009114A2" w:rsidP="009114A2">
      <w:pPr>
        <w:pStyle w:val="BodyText"/>
        <w:jc w:val="both"/>
        <w:rPr>
          <w:lang w:val="en-US"/>
        </w:rPr>
      </w:pPr>
      <w:r>
        <w:rPr>
          <w:lang w:val="en-US"/>
        </w:rPr>
        <w:t>Bước 10: Presentation đưa lên giao diện cho người dùng</w:t>
      </w:r>
    </w:p>
    <w:p w14:paraId="2B3063EA" w14:textId="77777777" w:rsidR="009114A2" w:rsidRDefault="009114A2" w:rsidP="009114A2">
      <w:pPr>
        <w:pStyle w:val="Heading4"/>
        <w:spacing w:line="360" w:lineRule="auto"/>
        <w:jc w:val="both"/>
        <w:rPr>
          <w:lang w:val="en-US"/>
        </w:rPr>
      </w:pPr>
      <w:r>
        <w:t>Các dòng sự kiện khác</w:t>
      </w:r>
    </w:p>
    <w:p w14:paraId="7A75DC26" w14:textId="77777777" w:rsidR="009114A2" w:rsidRDefault="009114A2" w:rsidP="009114A2">
      <w:pPr>
        <w:ind w:firstLine="720"/>
        <w:rPr>
          <w:lang w:val="en-US"/>
        </w:rPr>
      </w:pPr>
      <w:r>
        <w:rPr>
          <w:lang w:val="en-US"/>
        </w:rPr>
        <w:t>Dòng phụ:</w:t>
      </w:r>
    </w:p>
    <w:p w14:paraId="168B9D56" w14:textId="77777777" w:rsidR="009114A2" w:rsidRDefault="009114A2" w:rsidP="009114A2">
      <w:pPr>
        <w:ind w:firstLine="720"/>
        <w:rPr>
          <w:lang w:val="en-US"/>
        </w:rPr>
      </w:pPr>
      <w:r>
        <w:rPr>
          <w:lang w:val="en-US"/>
        </w:rPr>
        <w:t>Không có</w:t>
      </w:r>
    </w:p>
    <w:p w14:paraId="051FA5B7" w14:textId="77777777" w:rsidR="009114A2" w:rsidRDefault="009114A2" w:rsidP="009114A2">
      <w:pPr>
        <w:ind w:firstLine="720"/>
        <w:rPr>
          <w:lang w:val="en-US"/>
        </w:rPr>
      </w:pPr>
    </w:p>
    <w:p w14:paraId="2A251D2C" w14:textId="77777777" w:rsidR="009114A2" w:rsidRDefault="009114A2" w:rsidP="009114A2">
      <w:pPr>
        <w:ind w:firstLine="720"/>
        <w:rPr>
          <w:lang w:val="en-US"/>
        </w:rPr>
      </w:pPr>
      <w:r>
        <w:rPr>
          <w:lang w:val="en-US"/>
        </w:rPr>
        <w:t>Dòng ngoại lệ (Alternative Flow):</w:t>
      </w:r>
    </w:p>
    <w:p w14:paraId="6CDCE3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1142A6A" w14:textId="77777777" w:rsidR="009114A2" w:rsidRDefault="009114A2" w:rsidP="009114A2">
      <w:pPr>
        <w:ind w:firstLine="720"/>
        <w:rPr>
          <w:lang w:val="en-US"/>
        </w:rPr>
      </w:pPr>
      <w:r>
        <w:rPr>
          <w:lang w:val="en-US"/>
        </w:rPr>
        <w:t>Bước A.6: Nếu quá trình update xảy ra lỗi trả kết quả lỗi về cho Domain</w:t>
      </w:r>
    </w:p>
    <w:p w14:paraId="2DAC0970"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3BF2DAF0"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EC60D70" w14:textId="77777777" w:rsidR="009114A2" w:rsidRDefault="009114A2" w:rsidP="009114A2">
      <w:pPr>
        <w:pStyle w:val="Heading3"/>
        <w:spacing w:line="360" w:lineRule="auto"/>
        <w:jc w:val="both"/>
      </w:pPr>
      <w:r>
        <w:t>Các yêu cầu đặc biệt</w:t>
      </w:r>
    </w:p>
    <w:p w14:paraId="3EFE833D" w14:textId="77777777" w:rsidR="009114A2" w:rsidRPr="00C4145D" w:rsidRDefault="009114A2" w:rsidP="009114A2">
      <w:pPr>
        <w:pStyle w:val="BodyText"/>
        <w:jc w:val="both"/>
      </w:pPr>
      <w:r w:rsidRPr="00C4145D">
        <w:t>Không có</w:t>
      </w:r>
    </w:p>
    <w:p w14:paraId="44FD973F" w14:textId="77777777" w:rsidR="009114A2" w:rsidRDefault="009114A2" w:rsidP="009114A2">
      <w:pPr>
        <w:pStyle w:val="Heading3"/>
        <w:spacing w:line="360" w:lineRule="auto"/>
        <w:jc w:val="both"/>
      </w:pPr>
      <w:r w:rsidRPr="0037628A">
        <w:t>Trạng thái hệ thống khi bắt đầu thực hiện Use-case</w:t>
      </w:r>
    </w:p>
    <w:p w14:paraId="4FA02ECB" w14:textId="77777777" w:rsidR="009114A2" w:rsidRPr="006E56ED" w:rsidRDefault="009114A2" w:rsidP="009114A2">
      <w:pPr>
        <w:pStyle w:val="BodyText"/>
        <w:jc w:val="both"/>
      </w:pPr>
      <w:r w:rsidRPr="006E56ED">
        <w:t>Người dùng phải đăng nhập với Role là Thủ thư</w:t>
      </w:r>
    </w:p>
    <w:p w14:paraId="4F2FF298" w14:textId="77777777" w:rsidR="009114A2" w:rsidRPr="006E56ED" w:rsidRDefault="009114A2" w:rsidP="009114A2">
      <w:pPr>
        <w:pStyle w:val="BodyText"/>
        <w:jc w:val="both"/>
      </w:pPr>
      <w:r w:rsidRPr="006E56ED">
        <w:t xml:space="preserve">Use case được kích hoạt khi có có tác nhân như độc giả hoặc quản lý yêu cầu; Hoặc được kích hoạt trong use case </w:t>
      </w:r>
      <w:r w:rsidRPr="006E56ED">
        <w:rPr>
          <w:b/>
        </w:rPr>
        <w:t>Cho mượn sách</w:t>
      </w:r>
      <w:r w:rsidRPr="006E56ED">
        <w:t xml:space="preserve"> hoặc </w:t>
      </w:r>
      <w:r w:rsidRPr="006E56ED">
        <w:rPr>
          <w:b/>
        </w:rPr>
        <w:t>Nhận trả sách</w:t>
      </w:r>
    </w:p>
    <w:p w14:paraId="7D7A8AAE" w14:textId="77777777" w:rsidR="009114A2" w:rsidRDefault="009114A2" w:rsidP="009114A2">
      <w:pPr>
        <w:pStyle w:val="Heading3"/>
        <w:spacing w:line="360" w:lineRule="auto"/>
        <w:jc w:val="both"/>
      </w:pPr>
      <w:r>
        <w:rPr>
          <w:lang w:val="en-US"/>
        </w:rPr>
        <w:t>Trạng thái hệ thống sau khi thực hiện Use-case</w:t>
      </w:r>
    </w:p>
    <w:p w14:paraId="612730C4" w14:textId="77777777" w:rsidR="009114A2" w:rsidRPr="006E56ED" w:rsidRDefault="009114A2" w:rsidP="009114A2">
      <w:pPr>
        <w:pStyle w:val="BodyText"/>
        <w:jc w:val="both"/>
      </w:pPr>
      <w:r w:rsidRPr="006E56ED">
        <w:t>Thành công: Màn hình tương tác người dùng sẽ hiển thị một hoặc một số thông tin độc giả thỏa điều kiện tra cứu</w:t>
      </w:r>
    </w:p>
    <w:p w14:paraId="3786BD46" w14:textId="77777777" w:rsidR="009114A2" w:rsidRPr="006E56ED" w:rsidRDefault="009114A2" w:rsidP="009114A2">
      <w:pPr>
        <w:pStyle w:val="BodyText"/>
        <w:jc w:val="both"/>
      </w:pPr>
      <w:r w:rsidRPr="006E56ED">
        <w:t>Thất bại: Màn hình sẽ pop-up hiển thị thông báo “Không có dữ liệu”</w:t>
      </w:r>
    </w:p>
    <w:p w14:paraId="4717F9C0" w14:textId="77777777" w:rsidR="009114A2" w:rsidRDefault="009114A2" w:rsidP="009114A2">
      <w:pPr>
        <w:pStyle w:val="Heading3"/>
        <w:spacing w:line="360" w:lineRule="auto"/>
        <w:jc w:val="both"/>
        <w:rPr>
          <w:lang w:val="en-US"/>
        </w:rPr>
      </w:pPr>
      <w:r>
        <w:rPr>
          <w:lang w:val="en-US"/>
        </w:rPr>
        <w:lastRenderedPageBreak/>
        <w:t>Điểm mở rộng</w:t>
      </w:r>
    </w:p>
    <w:p w14:paraId="7DD513FC" w14:textId="77777777" w:rsidR="009114A2" w:rsidRPr="00487C6C" w:rsidRDefault="009114A2" w:rsidP="009114A2">
      <w:pPr>
        <w:pStyle w:val="BodyText"/>
        <w:jc w:val="both"/>
        <w:rPr>
          <w:lang w:val="en-US"/>
        </w:rPr>
      </w:pPr>
      <w:r>
        <w:rPr>
          <w:lang w:val="en-US"/>
        </w:rPr>
        <w:t>Không có</w:t>
      </w:r>
    </w:p>
    <w:p w14:paraId="726CB78F"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Tìm kiếm sách theo trạng thái</w:t>
      </w:r>
    </w:p>
    <w:p w14:paraId="4FCAE375" w14:textId="77777777" w:rsidR="009114A2" w:rsidRDefault="009114A2" w:rsidP="009114A2">
      <w:pPr>
        <w:pStyle w:val="Heading3"/>
        <w:spacing w:line="360" w:lineRule="auto"/>
        <w:jc w:val="both"/>
      </w:pPr>
      <w:r>
        <w:t>Tóm tắt</w:t>
      </w:r>
    </w:p>
    <w:p w14:paraId="3584D8BF"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447BD7AD"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mã sách theo trạng thái (cho mượn/sẵn sàng/bị hủy)</w:t>
      </w:r>
    </w:p>
    <w:p w14:paraId="5E0DDBD7" w14:textId="77777777" w:rsidR="009114A2" w:rsidRDefault="009114A2" w:rsidP="009114A2">
      <w:pPr>
        <w:pStyle w:val="Heading3"/>
        <w:spacing w:line="360" w:lineRule="auto"/>
        <w:jc w:val="both"/>
      </w:pPr>
      <w:r>
        <w:t>Dòng sự kiện</w:t>
      </w:r>
    </w:p>
    <w:p w14:paraId="54B7B8B2" w14:textId="77777777" w:rsidR="009114A2" w:rsidRDefault="009114A2" w:rsidP="009114A2">
      <w:pPr>
        <w:pStyle w:val="Heading4"/>
        <w:spacing w:line="360" w:lineRule="auto"/>
        <w:jc w:val="both"/>
      </w:pPr>
      <w:r>
        <w:t>Dòng sự kiện chính</w:t>
      </w:r>
    </w:p>
    <w:p w14:paraId="27356C97" w14:textId="77777777" w:rsidR="009114A2" w:rsidRPr="00F60D38" w:rsidRDefault="009114A2" w:rsidP="009114A2">
      <w:pPr>
        <w:pStyle w:val="BodyText"/>
        <w:jc w:val="both"/>
      </w:pPr>
      <w:r w:rsidRPr="006E56ED">
        <w:t xml:space="preserve">Bước 1: </w:t>
      </w:r>
      <w:r w:rsidRPr="00F60D38">
        <w:t>Người dùng chọn trạng thái (</w:t>
      </w:r>
      <w:r w:rsidRPr="004E0058">
        <w:t>combobox</w:t>
      </w:r>
      <w:r w:rsidRPr="00F60D38">
        <w:t>)</w:t>
      </w:r>
    </w:p>
    <w:p w14:paraId="4793B439" w14:textId="77777777" w:rsidR="009114A2" w:rsidRDefault="009114A2" w:rsidP="009114A2">
      <w:pPr>
        <w:pStyle w:val="BodyText"/>
        <w:numPr>
          <w:ilvl w:val="0"/>
          <w:numId w:val="34"/>
        </w:numPr>
        <w:jc w:val="both"/>
        <w:rPr>
          <w:lang w:val="en-US"/>
        </w:rPr>
      </w:pPr>
      <w:r>
        <w:rPr>
          <w:noProof/>
          <w:szCs w:val="24"/>
          <w:lang w:val="en-US"/>
        </w:rPr>
        <w:t>C</w:t>
      </w:r>
      <w:r w:rsidRPr="00FE23E4">
        <w:rPr>
          <w:noProof/>
          <w:szCs w:val="24"/>
        </w:rPr>
        <w:t>ho mượn</w:t>
      </w:r>
    </w:p>
    <w:p w14:paraId="0875C09B" w14:textId="77777777" w:rsidR="009114A2" w:rsidRDefault="009114A2" w:rsidP="009114A2">
      <w:pPr>
        <w:pStyle w:val="BodyText"/>
        <w:numPr>
          <w:ilvl w:val="0"/>
          <w:numId w:val="34"/>
        </w:numPr>
        <w:jc w:val="both"/>
        <w:rPr>
          <w:lang w:val="en-US"/>
        </w:rPr>
      </w:pPr>
      <w:r>
        <w:rPr>
          <w:noProof/>
          <w:szCs w:val="24"/>
          <w:lang w:val="en-US"/>
        </w:rPr>
        <w:t>S</w:t>
      </w:r>
      <w:r w:rsidRPr="00FE23E4">
        <w:rPr>
          <w:noProof/>
          <w:szCs w:val="24"/>
        </w:rPr>
        <w:t>ẵn sàng</w:t>
      </w:r>
    </w:p>
    <w:p w14:paraId="286AC23E" w14:textId="77777777" w:rsidR="009114A2" w:rsidRPr="00EF6EE1" w:rsidRDefault="009114A2" w:rsidP="009114A2">
      <w:pPr>
        <w:pStyle w:val="BodyText"/>
        <w:numPr>
          <w:ilvl w:val="0"/>
          <w:numId w:val="34"/>
        </w:numPr>
        <w:jc w:val="both"/>
        <w:rPr>
          <w:lang w:val="en-US"/>
        </w:rPr>
      </w:pPr>
      <w:r>
        <w:rPr>
          <w:noProof/>
          <w:szCs w:val="24"/>
          <w:lang w:val="en-US"/>
        </w:rPr>
        <w:t>B</w:t>
      </w:r>
      <w:r w:rsidRPr="00FE23E4">
        <w:rPr>
          <w:noProof/>
          <w:szCs w:val="24"/>
        </w:rPr>
        <w:t>ị hủy</w:t>
      </w:r>
    </w:p>
    <w:p w14:paraId="22AA8663"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 xml:space="preserve">thông tin </w:t>
      </w:r>
      <w:r w:rsidRPr="00F60D38">
        <w:t xml:space="preserve">trạng thái </w:t>
      </w:r>
      <w:r>
        <w:rPr>
          <w:lang w:val="en-US"/>
        </w:rPr>
        <w:t>xuống Dataservice</w:t>
      </w:r>
    </w:p>
    <w:p w14:paraId="02F250D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5142FE2" w14:textId="77777777" w:rsidR="009114A2" w:rsidRDefault="009114A2" w:rsidP="009114A2">
      <w:pPr>
        <w:pStyle w:val="BodyText"/>
        <w:jc w:val="both"/>
        <w:rPr>
          <w:lang w:val="en-US"/>
        </w:rPr>
      </w:pPr>
      <w:r>
        <w:rPr>
          <w:lang w:val="en-US"/>
        </w:rPr>
        <w:t>Bước 4: Controller nhận gói tin và chuyển dữ liệu xuống Domain</w:t>
      </w:r>
    </w:p>
    <w:p w14:paraId="127DBA8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7C69E48B" w14:textId="77777777" w:rsidR="009114A2" w:rsidRDefault="009114A2" w:rsidP="009114A2">
      <w:pPr>
        <w:pStyle w:val="BodyText"/>
        <w:jc w:val="both"/>
        <w:rPr>
          <w:lang w:val="en-US"/>
        </w:rPr>
      </w:pPr>
      <w:r>
        <w:rPr>
          <w:lang w:val="en-US"/>
        </w:rPr>
        <w:t>Bước 6: Repository truy xuất sách theo trạng thái và đóng gói thành danh sách Model, chuyển về cho Domain</w:t>
      </w:r>
    </w:p>
    <w:p w14:paraId="0571B358" w14:textId="77777777" w:rsidR="009114A2" w:rsidRDefault="009114A2" w:rsidP="009114A2">
      <w:pPr>
        <w:pStyle w:val="BodyText"/>
        <w:jc w:val="both"/>
        <w:rPr>
          <w:lang w:val="en-US"/>
        </w:rPr>
      </w:pPr>
      <w:r>
        <w:rPr>
          <w:lang w:val="en-US"/>
        </w:rPr>
        <w:t>Bước 7: Domain chuyển thành danh sách các ViewModel và chuyển cho Controller</w:t>
      </w:r>
    </w:p>
    <w:p w14:paraId="75F9DA68" w14:textId="77777777" w:rsidR="009114A2" w:rsidRDefault="009114A2" w:rsidP="009114A2">
      <w:pPr>
        <w:pStyle w:val="BodyText"/>
        <w:jc w:val="both"/>
        <w:rPr>
          <w:lang w:val="en-US"/>
        </w:rPr>
      </w:pPr>
      <w:r>
        <w:rPr>
          <w:lang w:val="en-US"/>
        </w:rPr>
        <w:t>Bước 8: Controller chuyển thành json và trả về DataService</w:t>
      </w:r>
    </w:p>
    <w:p w14:paraId="0D3CC4C4" w14:textId="77777777" w:rsidR="009114A2" w:rsidRDefault="009114A2" w:rsidP="009114A2">
      <w:pPr>
        <w:pStyle w:val="BodyText"/>
        <w:jc w:val="both"/>
        <w:rPr>
          <w:lang w:val="en-US"/>
        </w:rPr>
      </w:pPr>
      <w:r>
        <w:rPr>
          <w:lang w:val="en-US"/>
        </w:rPr>
        <w:t>Bước 9: DataService chuyển dữ liệu lên Presentation</w:t>
      </w:r>
    </w:p>
    <w:p w14:paraId="6F5545C7" w14:textId="77777777" w:rsidR="009114A2" w:rsidRPr="00F4409E" w:rsidRDefault="009114A2" w:rsidP="009114A2">
      <w:pPr>
        <w:pStyle w:val="BodyText"/>
        <w:jc w:val="both"/>
        <w:rPr>
          <w:lang w:val="en-US"/>
        </w:rPr>
      </w:pPr>
      <w:r>
        <w:rPr>
          <w:lang w:val="en-US"/>
        </w:rPr>
        <w:t>Bước 10: Presentation đưa lên giao diện cho người dùng</w:t>
      </w:r>
    </w:p>
    <w:p w14:paraId="3562D470" w14:textId="77777777" w:rsidR="009114A2" w:rsidRDefault="009114A2" w:rsidP="009114A2">
      <w:pPr>
        <w:pStyle w:val="Heading4"/>
        <w:spacing w:line="360" w:lineRule="auto"/>
        <w:jc w:val="both"/>
        <w:rPr>
          <w:lang w:val="en-US"/>
        </w:rPr>
      </w:pPr>
      <w:r>
        <w:t>Các dòng sự kiện khác</w:t>
      </w:r>
    </w:p>
    <w:p w14:paraId="2B7C8AF4" w14:textId="77777777" w:rsidR="009114A2" w:rsidRDefault="009114A2" w:rsidP="009114A2">
      <w:pPr>
        <w:ind w:firstLine="720"/>
        <w:rPr>
          <w:lang w:val="en-US"/>
        </w:rPr>
      </w:pPr>
      <w:r>
        <w:rPr>
          <w:lang w:val="en-US"/>
        </w:rPr>
        <w:t>Dòng phụ:</w:t>
      </w:r>
    </w:p>
    <w:p w14:paraId="63EB8A4E" w14:textId="77777777" w:rsidR="009114A2" w:rsidRDefault="009114A2" w:rsidP="009114A2">
      <w:pPr>
        <w:ind w:firstLine="720"/>
        <w:rPr>
          <w:lang w:val="en-US"/>
        </w:rPr>
      </w:pPr>
      <w:r>
        <w:rPr>
          <w:lang w:val="en-US"/>
        </w:rPr>
        <w:t>Không có</w:t>
      </w:r>
    </w:p>
    <w:p w14:paraId="5E25C01B" w14:textId="77777777" w:rsidR="009114A2" w:rsidRDefault="009114A2" w:rsidP="009114A2">
      <w:pPr>
        <w:ind w:firstLine="720"/>
        <w:rPr>
          <w:lang w:val="en-US"/>
        </w:rPr>
      </w:pPr>
    </w:p>
    <w:p w14:paraId="6947A99E" w14:textId="77777777" w:rsidR="009114A2" w:rsidRDefault="009114A2" w:rsidP="009114A2">
      <w:pPr>
        <w:ind w:firstLine="720"/>
        <w:rPr>
          <w:lang w:val="en-US"/>
        </w:rPr>
      </w:pPr>
      <w:r>
        <w:rPr>
          <w:lang w:val="en-US"/>
        </w:rPr>
        <w:t>Dòng ngoại lệ (Alternative Flow):</w:t>
      </w:r>
    </w:p>
    <w:p w14:paraId="7D42FC1E"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DCF166B" w14:textId="77777777" w:rsidR="009114A2" w:rsidRDefault="009114A2" w:rsidP="009114A2">
      <w:pPr>
        <w:ind w:firstLine="720"/>
        <w:rPr>
          <w:lang w:val="en-US"/>
        </w:rPr>
      </w:pPr>
      <w:r>
        <w:rPr>
          <w:lang w:val="en-US"/>
        </w:rPr>
        <w:t>Bước A.6: Nếu không có dữ liệu nào phù hợp, trả về NULL</w:t>
      </w:r>
    </w:p>
    <w:p w14:paraId="5C9BC2BD" w14:textId="77777777" w:rsidR="009114A2" w:rsidRDefault="009114A2" w:rsidP="009114A2">
      <w:pPr>
        <w:ind w:firstLine="720"/>
        <w:rPr>
          <w:lang w:val="en-US"/>
        </w:rPr>
      </w:pPr>
      <w:r>
        <w:rPr>
          <w:lang w:val="en-US"/>
        </w:rPr>
        <w:t>Bước A.7: Nếu dữ liệu là NULL thì gửi về thông báo lỗi cho Controller</w:t>
      </w:r>
    </w:p>
    <w:p w14:paraId="5E8AAB8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8E2E583" w14:textId="77777777" w:rsidR="009114A2" w:rsidRDefault="009114A2" w:rsidP="009114A2">
      <w:pPr>
        <w:pStyle w:val="Heading3"/>
        <w:spacing w:line="360" w:lineRule="auto"/>
        <w:jc w:val="both"/>
      </w:pPr>
      <w:r>
        <w:t>Các yêu cầu đặc biệt</w:t>
      </w:r>
    </w:p>
    <w:p w14:paraId="038B7E0D" w14:textId="77777777" w:rsidR="009114A2" w:rsidRPr="00C4145D" w:rsidRDefault="009114A2" w:rsidP="009114A2">
      <w:pPr>
        <w:pStyle w:val="BodyText"/>
        <w:jc w:val="both"/>
      </w:pPr>
      <w:r w:rsidRPr="00C4145D">
        <w:t>Không có</w:t>
      </w:r>
    </w:p>
    <w:p w14:paraId="196F79B0" w14:textId="77777777" w:rsidR="009114A2" w:rsidRDefault="009114A2" w:rsidP="009114A2">
      <w:pPr>
        <w:pStyle w:val="Heading3"/>
        <w:spacing w:line="360" w:lineRule="auto"/>
        <w:jc w:val="both"/>
      </w:pPr>
      <w:r w:rsidRPr="0037628A">
        <w:t>Trạng thái hệ thống khi bắt đầu thực hiện Use-case</w:t>
      </w:r>
    </w:p>
    <w:p w14:paraId="649C1AEB" w14:textId="77777777" w:rsidR="009114A2" w:rsidRPr="008A5E55"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6F6AFF">
        <w:t>sách</w:t>
      </w:r>
      <w:r w:rsidRPr="008A5E55">
        <w:t xml:space="preserve"> theo trạng thái</w:t>
      </w:r>
    </w:p>
    <w:p w14:paraId="53C19C3C" w14:textId="77777777" w:rsidR="009114A2" w:rsidRDefault="009114A2" w:rsidP="009114A2">
      <w:pPr>
        <w:pStyle w:val="Heading3"/>
        <w:spacing w:line="360" w:lineRule="auto"/>
        <w:jc w:val="both"/>
      </w:pPr>
      <w:r>
        <w:rPr>
          <w:lang w:val="en-US"/>
        </w:rPr>
        <w:lastRenderedPageBreak/>
        <w:t>Trạng thái hệ thống sau khi thực hiện Use-case</w:t>
      </w:r>
    </w:p>
    <w:p w14:paraId="45939518" w14:textId="77777777" w:rsidR="009114A2" w:rsidRPr="00197991" w:rsidRDefault="009114A2" w:rsidP="009114A2">
      <w:pPr>
        <w:pStyle w:val="BodyText"/>
        <w:jc w:val="both"/>
      </w:pPr>
      <w:r w:rsidRPr="006E56ED">
        <w:t xml:space="preserve">Thành công: Màn hình tương tác người dùng sẽ hiển thị một hoặc một số </w:t>
      </w:r>
      <w:r w:rsidRPr="00BA14D8">
        <w:t>sách</w:t>
      </w:r>
      <w:r w:rsidRPr="00197991">
        <w:t xml:space="preserve"> theo trạng thái</w:t>
      </w:r>
    </w:p>
    <w:p w14:paraId="49CB97C1" w14:textId="77777777" w:rsidR="009114A2" w:rsidRPr="006E56ED" w:rsidRDefault="009114A2" w:rsidP="009114A2">
      <w:pPr>
        <w:pStyle w:val="BodyText"/>
        <w:jc w:val="both"/>
      </w:pPr>
      <w:r w:rsidRPr="006E56ED">
        <w:t>Thất bại: Màn hình sẽ pop-up hiển thị thông báo “Không có dữ liệu”</w:t>
      </w:r>
    </w:p>
    <w:p w14:paraId="22899F62" w14:textId="77777777" w:rsidR="009114A2" w:rsidRDefault="009114A2" w:rsidP="009114A2">
      <w:pPr>
        <w:pStyle w:val="Heading3"/>
        <w:spacing w:line="360" w:lineRule="auto"/>
        <w:jc w:val="both"/>
        <w:rPr>
          <w:lang w:val="en-US"/>
        </w:rPr>
      </w:pPr>
      <w:r>
        <w:rPr>
          <w:lang w:val="en-US"/>
        </w:rPr>
        <w:t>Điểm mở rộng</w:t>
      </w:r>
    </w:p>
    <w:p w14:paraId="14B42508" w14:textId="77777777" w:rsidR="009114A2" w:rsidRPr="00487C6C" w:rsidRDefault="009114A2" w:rsidP="009114A2">
      <w:pPr>
        <w:pStyle w:val="BodyText"/>
        <w:jc w:val="both"/>
        <w:rPr>
          <w:lang w:val="en-US"/>
        </w:rPr>
      </w:pPr>
      <w:r>
        <w:rPr>
          <w:lang w:val="en-US"/>
        </w:rPr>
        <w:t>Không có</w:t>
      </w:r>
    </w:p>
    <w:p w14:paraId="5DFD60BF"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Tìm kiếm sách theo mã thư viện</w:t>
      </w:r>
    </w:p>
    <w:p w14:paraId="5C756C1B" w14:textId="77777777" w:rsidR="009114A2" w:rsidRDefault="009114A2" w:rsidP="009114A2">
      <w:pPr>
        <w:pStyle w:val="Heading3"/>
        <w:spacing w:line="360" w:lineRule="auto"/>
        <w:jc w:val="both"/>
      </w:pPr>
      <w:r>
        <w:t>Tóm tắt</w:t>
      </w:r>
    </w:p>
    <w:p w14:paraId="1FC13728"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26DA9DC" w14:textId="77777777" w:rsidR="009114A2" w:rsidRPr="00C62D4A" w:rsidRDefault="009114A2" w:rsidP="009114A2">
      <w:pPr>
        <w:pStyle w:val="BodyText"/>
        <w:jc w:val="both"/>
      </w:pPr>
      <w:r w:rsidRPr="00C62D4A">
        <w:rPr>
          <w:snapToGrid w:val="0"/>
        </w:rPr>
        <w:t xml:space="preserve">Mô tả: </w:t>
      </w:r>
      <w:r w:rsidRPr="00FE23E4">
        <w:rPr>
          <w:noProof/>
          <w:szCs w:val="24"/>
        </w:rPr>
        <w:t>Tìm kiếm thông tin sách theo mã thư viện</w:t>
      </w:r>
    </w:p>
    <w:p w14:paraId="541A3CD4" w14:textId="77777777" w:rsidR="009114A2" w:rsidRDefault="009114A2" w:rsidP="009114A2">
      <w:pPr>
        <w:pStyle w:val="Heading3"/>
        <w:spacing w:line="360" w:lineRule="auto"/>
        <w:jc w:val="both"/>
      </w:pPr>
      <w:r>
        <w:t>Dòng sự kiện</w:t>
      </w:r>
    </w:p>
    <w:p w14:paraId="0D9C7E0A" w14:textId="77777777" w:rsidR="009114A2" w:rsidRDefault="009114A2" w:rsidP="009114A2">
      <w:pPr>
        <w:pStyle w:val="Heading4"/>
        <w:spacing w:line="360" w:lineRule="auto"/>
        <w:jc w:val="both"/>
      </w:pPr>
      <w:r>
        <w:t>Dòng sự kiện chính</w:t>
      </w:r>
    </w:p>
    <w:p w14:paraId="479C041F" w14:textId="77777777" w:rsidR="009114A2" w:rsidRPr="00507FB9" w:rsidRDefault="009114A2" w:rsidP="009114A2">
      <w:pPr>
        <w:pStyle w:val="BodyText"/>
        <w:jc w:val="both"/>
      </w:pPr>
      <w:r w:rsidRPr="006E56ED">
        <w:t xml:space="preserve">Bước 1: </w:t>
      </w:r>
      <w:r w:rsidRPr="00FE2449">
        <w:t xml:space="preserve">Người dùng nhập </w:t>
      </w:r>
      <w:r w:rsidRPr="00FE23E4">
        <w:rPr>
          <w:noProof/>
          <w:szCs w:val="24"/>
        </w:rPr>
        <w:t>mã thư viện</w:t>
      </w:r>
    </w:p>
    <w:p w14:paraId="475705D5"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mã thư viện</w:t>
      </w:r>
      <w:r>
        <w:rPr>
          <w:lang w:val="en-US"/>
        </w:rPr>
        <w:t xml:space="preserve"> xuống Dataservice</w:t>
      </w:r>
    </w:p>
    <w:p w14:paraId="70879DC8" w14:textId="77777777" w:rsidR="009114A2" w:rsidRDefault="009114A2" w:rsidP="009114A2">
      <w:pPr>
        <w:pStyle w:val="BodyText"/>
        <w:jc w:val="both"/>
        <w:rPr>
          <w:lang w:val="en-US"/>
        </w:rPr>
      </w:pPr>
      <w:r>
        <w:rPr>
          <w:lang w:val="en-US"/>
        </w:rPr>
        <w:t>Bước 3: DataService chuyển thành json và gửi cho Controller thông qua API</w:t>
      </w:r>
    </w:p>
    <w:p w14:paraId="1DBD06F5" w14:textId="77777777" w:rsidR="009114A2" w:rsidRDefault="009114A2" w:rsidP="009114A2">
      <w:pPr>
        <w:pStyle w:val="BodyText"/>
        <w:jc w:val="both"/>
        <w:rPr>
          <w:lang w:val="en-US"/>
        </w:rPr>
      </w:pPr>
      <w:r>
        <w:rPr>
          <w:lang w:val="en-US"/>
        </w:rPr>
        <w:t>Bước 4: Controller nhận gói tin và chuyển dữ liệu xuống Domain</w:t>
      </w:r>
    </w:p>
    <w:p w14:paraId="77C09DD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756F0C" w14:textId="77777777" w:rsidR="009114A2" w:rsidRDefault="009114A2" w:rsidP="009114A2">
      <w:pPr>
        <w:pStyle w:val="BodyText"/>
        <w:jc w:val="both"/>
        <w:rPr>
          <w:lang w:val="en-US"/>
        </w:rPr>
      </w:pPr>
      <w:r>
        <w:rPr>
          <w:lang w:val="en-US"/>
        </w:rPr>
        <w:t>Bước 6: Repository truy xuất tất cả sách có trong thư viện và đóng gói thành danh sách Model, chuyển về cho Domain</w:t>
      </w:r>
    </w:p>
    <w:p w14:paraId="3B31DCBA" w14:textId="77777777" w:rsidR="009114A2" w:rsidRDefault="009114A2" w:rsidP="009114A2">
      <w:pPr>
        <w:pStyle w:val="BodyText"/>
        <w:jc w:val="both"/>
        <w:rPr>
          <w:lang w:val="en-US"/>
        </w:rPr>
      </w:pPr>
      <w:r>
        <w:rPr>
          <w:lang w:val="en-US"/>
        </w:rPr>
        <w:t>Bước 7: Domain chuyển thành danh sách các ViewModel và chuyển cho Controller</w:t>
      </w:r>
    </w:p>
    <w:p w14:paraId="02ED9C59" w14:textId="77777777" w:rsidR="009114A2" w:rsidRDefault="009114A2" w:rsidP="009114A2">
      <w:pPr>
        <w:pStyle w:val="BodyText"/>
        <w:jc w:val="both"/>
        <w:rPr>
          <w:lang w:val="en-US"/>
        </w:rPr>
      </w:pPr>
      <w:r>
        <w:rPr>
          <w:lang w:val="en-US"/>
        </w:rPr>
        <w:t>Bước 8: Controller chuyển thành json và trả về DataService</w:t>
      </w:r>
    </w:p>
    <w:p w14:paraId="7093AE76" w14:textId="77777777" w:rsidR="009114A2" w:rsidRDefault="009114A2" w:rsidP="009114A2">
      <w:pPr>
        <w:pStyle w:val="BodyText"/>
        <w:jc w:val="both"/>
        <w:rPr>
          <w:lang w:val="en-US"/>
        </w:rPr>
      </w:pPr>
      <w:r>
        <w:rPr>
          <w:lang w:val="en-US"/>
        </w:rPr>
        <w:t>Bước 9: DataService chuyển dữ liệu lên Presentation</w:t>
      </w:r>
    </w:p>
    <w:p w14:paraId="6C98E48C" w14:textId="77777777" w:rsidR="009114A2" w:rsidRPr="0020512E" w:rsidRDefault="009114A2" w:rsidP="009114A2">
      <w:pPr>
        <w:pStyle w:val="BodyText"/>
        <w:jc w:val="both"/>
      </w:pPr>
      <w:r>
        <w:rPr>
          <w:lang w:val="en-US"/>
        </w:rPr>
        <w:t>Bước 10: Presentation đưa lên giao diện cho người dùng</w:t>
      </w:r>
    </w:p>
    <w:p w14:paraId="4084AD32" w14:textId="77777777" w:rsidR="009114A2" w:rsidRDefault="009114A2" w:rsidP="009114A2">
      <w:pPr>
        <w:pStyle w:val="Heading4"/>
        <w:spacing w:line="360" w:lineRule="auto"/>
        <w:jc w:val="both"/>
        <w:rPr>
          <w:lang w:val="en-US"/>
        </w:rPr>
      </w:pPr>
      <w:r>
        <w:t>Các dòng sự kiện khác</w:t>
      </w:r>
    </w:p>
    <w:p w14:paraId="3CF52504" w14:textId="77777777" w:rsidR="009114A2" w:rsidRDefault="009114A2" w:rsidP="009114A2">
      <w:pPr>
        <w:ind w:firstLine="720"/>
        <w:rPr>
          <w:lang w:val="en-US"/>
        </w:rPr>
      </w:pPr>
      <w:r>
        <w:rPr>
          <w:lang w:val="en-US"/>
        </w:rPr>
        <w:t>Dòng phụ:</w:t>
      </w:r>
    </w:p>
    <w:p w14:paraId="2399D9BB" w14:textId="77777777" w:rsidR="009114A2" w:rsidRDefault="009114A2" w:rsidP="009114A2">
      <w:pPr>
        <w:ind w:firstLine="720"/>
        <w:rPr>
          <w:lang w:val="en-US"/>
        </w:rPr>
      </w:pPr>
      <w:r>
        <w:rPr>
          <w:lang w:val="en-US"/>
        </w:rPr>
        <w:t>Không có</w:t>
      </w:r>
    </w:p>
    <w:p w14:paraId="60429527" w14:textId="77777777" w:rsidR="009114A2" w:rsidRDefault="009114A2" w:rsidP="009114A2">
      <w:pPr>
        <w:ind w:firstLine="720"/>
        <w:rPr>
          <w:lang w:val="en-US"/>
        </w:rPr>
      </w:pPr>
    </w:p>
    <w:p w14:paraId="7560D82D" w14:textId="77777777" w:rsidR="009114A2" w:rsidRDefault="009114A2" w:rsidP="009114A2">
      <w:pPr>
        <w:ind w:firstLine="720"/>
        <w:rPr>
          <w:lang w:val="en-US"/>
        </w:rPr>
      </w:pPr>
      <w:r>
        <w:rPr>
          <w:lang w:val="en-US"/>
        </w:rPr>
        <w:t>Dòng ngoại lệ (Alternative Flow):</w:t>
      </w:r>
    </w:p>
    <w:p w14:paraId="1F521C7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C1B3DFA" w14:textId="77777777" w:rsidR="009114A2" w:rsidRDefault="009114A2" w:rsidP="009114A2">
      <w:pPr>
        <w:ind w:firstLine="720"/>
        <w:rPr>
          <w:lang w:val="en-US"/>
        </w:rPr>
      </w:pPr>
      <w:r>
        <w:rPr>
          <w:lang w:val="en-US"/>
        </w:rPr>
        <w:t>Bước A.6: Nếu không có dữ liệu nào phù hợp, trả về NULL</w:t>
      </w:r>
    </w:p>
    <w:p w14:paraId="2C256881" w14:textId="77777777" w:rsidR="009114A2" w:rsidRDefault="009114A2" w:rsidP="009114A2">
      <w:pPr>
        <w:ind w:firstLine="720"/>
        <w:rPr>
          <w:lang w:val="en-US"/>
        </w:rPr>
      </w:pPr>
      <w:r>
        <w:rPr>
          <w:lang w:val="en-US"/>
        </w:rPr>
        <w:t>Bước A.7: Nếu dữ liệu là NULL thì gửi về thông báo lỗi cho Controller</w:t>
      </w:r>
    </w:p>
    <w:p w14:paraId="3226D7AF"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72D1E9B" w14:textId="77777777" w:rsidR="009114A2" w:rsidRDefault="009114A2" w:rsidP="009114A2">
      <w:pPr>
        <w:pStyle w:val="Heading3"/>
        <w:spacing w:line="360" w:lineRule="auto"/>
        <w:jc w:val="both"/>
      </w:pPr>
      <w:r>
        <w:t>Các yêu cầu đặc biệt</w:t>
      </w:r>
    </w:p>
    <w:p w14:paraId="38FBE578" w14:textId="77777777" w:rsidR="009114A2" w:rsidRPr="00C4145D" w:rsidRDefault="009114A2" w:rsidP="009114A2">
      <w:pPr>
        <w:pStyle w:val="BodyText"/>
        <w:jc w:val="both"/>
      </w:pPr>
      <w:r w:rsidRPr="00C4145D">
        <w:t>Không có</w:t>
      </w:r>
    </w:p>
    <w:p w14:paraId="329EF92C" w14:textId="77777777" w:rsidR="009114A2" w:rsidRDefault="009114A2" w:rsidP="009114A2">
      <w:pPr>
        <w:pStyle w:val="Heading3"/>
        <w:spacing w:line="360" w:lineRule="auto"/>
        <w:jc w:val="both"/>
      </w:pPr>
      <w:r w:rsidRPr="0037628A">
        <w:lastRenderedPageBreak/>
        <w:t>Trạng thái hệ thống khi bắt đầu thực hiện Use-case</w:t>
      </w:r>
    </w:p>
    <w:p w14:paraId="17C9D8E4"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D53295">
        <w:rPr>
          <w:noProof/>
          <w:szCs w:val="24"/>
        </w:rPr>
        <w:t xml:space="preserve">tra cứu </w:t>
      </w:r>
      <w:r w:rsidRPr="00FE23E4">
        <w:rPr>
          <w:noProof/>
          <w:szCs w:val="24"/>
        </w:rPr>
        <w:t>thông tin sách theo mã thư viện</w:t>
      </w:r>
    </w:p>
    <w:p w14:paraId="35925661" w14:textId="77777777" w:rsidR="009114A2" w:rsidRDefault="009114A2" w:rsidP="009114A2">
      <w:pPr>
        <w:pStyle w:val="Heading3"/>
        <w:spacing w:line="360" w:lineRule="auto"/>
        <w:jc w:val="both"/>
      </w:pPr>
      <w:r>
        <w:rPr>
          <w:lang w:val="en-US"/>
        </w:rPr>
        <w:t>Trạng thái hệ thống sau khi thực hiện Use-case</w:t>
      </w:r>
    </w:p>
    <w:p w14:paraId="4A089FE1" w14:textId="77777777" w:rsidR="009114A2" w:rsidRPr="0069386B" w:rsidRDefault="009114A2" w:rsidP="009114A2">
      <w:pPr>
        <w:pStyle w:val="BodyText"/>
        <w:jc w:val="both"/>
      </w:pPr>
      <w:r w:rsidRPr="006E56ED">
        <w:t>Thành công: Màn hình tương tác người dù</w:t>
      </w:r>
      <w:r>
        <w:t xml:space="preserve">ng sẽ hiển thị một hoặc một số sách </w:t>
      </w:r>
      <w:r w:rsidRPr="004D6BAF">
        <w:t>theo</w:t>
      </w:r>
      <w:r w:rsidRPr="00C65842">
        <w:t xml:space="preserve"> </w:t>
      </w:r>
      <w:r w:rsidRPr="0069386B">
        <w:t>có trong thư viện</w:t>
      </w:r>
    </w:p>
    <w:p w14:paraId="47EA5002" w14:textId="77777777" w:rsidR="009114A2" w:rsidRPr="006E56ED" w:rsidRDefault="009114A2" w:rsidP="009114A2">
      <w:pPr>
        <w:pStyle w:val="BodyText"/>
        <w:jc w:val="both"/>
      </w:pPr>
      <w:r w:rsidRPr="006E56ED">
        <w:t>Thất bại: Màn hình sẽ pop-up hiển thị thông báo “Không có dữ liệu”</w:t>
      </w:r>
    </w:p>
    <w:p w14:paraId="030C2B55" w14:textId="77777777" w:rsidR="009114A2" w:rsidRDefault="009114A2" w:rsidP="009114A2">
      <w:pPr>
        <w:pStyle w:val="Heading3"/>
        <w:spacing w:line="360" w:lineRule="auto"/>
        <w:jc w:val="both"/>
        <w:rPr>
          <w:lang w:val="en-US"/>
        </w:rPr>
      </w:pPr>
      <w:r>
        <w:rPr>
          <w:lang w:val="en-US"/>
        </w:rPr>
        <w:t>Điểm mở rộng</w:t>
      </w:r>
    </w:p>
    <w:p w14:paraId="04E6FDC0" w14:textId="77777777" w:rsidR="009114A2" w:rsidRPr="00487C6C" w:rsidRDefault="009114A2" w:rsidP="009114A2">
      <w:pPr>
        <w:pStyle w:val="BodyText"/>
        <w:jc w:val="both"/>
        <w:rPr>
          <w:lang w:val="en-US"/>
        </w:rPr>
      </w:pPr>
      <w:r>
        <w:rPr>
          <w:lang w:val="en-US"/>
        </w:rPr>
        <w:t>Không có</w:t>
      </w:r>
    </w:p>
    <w:p w14:paraId="2CA16620"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Tìm kiếm sách theo tên người mượn</w:t>
      </w:r>
    </w:p>
    <w:p w14:paraId="46D7AD03" w14:textId="77777777" w:rsidR="009114A2" w:rsidRDefault="009114A2" w:rsidP="009114A2">
      <w:pPr>
        <w:pStyle w:val="Heading3"/>
        <w:spacing w:line="360" w:lineRule="auto"/>
        <w:jc w:val="both"/>
      </w:pPr>
      <w:r>
        <w:t>Tóm tắt</w:t>
      </w:r>
    </w:p>
    <w:p w14:paraId="5B151D0C"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4084C7F"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E40DC4">
        <w:rPr>
          <w:noProof/>
          <w:szCs w:val="24"/>
        </w:rPr>
        <w:t>Tên</w:t>
      </w:r>
      <w:r w:rsidRPr="00FE23E4">
        <w:rPr>
          <w:noProof/>
          <w:szCs w:val="24"/>
        </w:rPr>
        <w:t xml:space="preserve"> được nhập vào</w:t>
      </w:r>
    </w:p>
    <w:p w14:paraId="5D6B76A2" w14:textId="77777777" w:rsidR="009114A2" w:rsidRDefault="009114A2" w:rsidP="009114A2">
      <w:pPr>
        <w:pStyle w:val="Heading3"/>
        <w:spacing w:line="360" w:lineRule="auto"/>
        <w:jc w:val="both"/>
      </w:pPr>
      <w:r>
        <w:t>Dòng sự kiện</w:t>
      </w:r>
    </w:p>
    <w:p w14:paraId="7EB2FE2A" w14:textId="77777777" w:rsidR="009114A2" w:rsidRDefault="009114A2" w:rsidP="009114A2">
      <w:pPr>
        <w:pStyle w:val="Heading4"/>
        <w:spacing w:line="360" w:lineRule="auto"/>
        <w:jc w:val="both"/>
      </w:pPr>
      <w:r>
        <w:t>Dòng sự kiện chính</w:t>
      </w:r>
    </w:p>
    <w:p w14:paraId="33CD7EE1" w14:textId="77777777" w:rsidR="009114A2" w:rsidRPr="00005183" w:rsidRDefault="009114A2" w:rsidP="009114A2">
      <w:pPr>
        <w:pStyle w:val="BodyText"/>
        <w:jc w:val="both"/>
      </w:pPr>
      <w:r w:rsidRPr="006E56ED">
        <w:t xml:space="preserve">Bước 1: </w:t>
      </w:r>
      <w:r w:rsidRPr="00FE2449">
        <w:t xml:space="preserve">Người dùng nhập </w:t>
      </w:r>
      <w:r w:rsidRPr="00E40DC4">
        <w:rPr>
          <w:noProof/>
          <w:szCs w:val="24"/>
        </w:rPr>
        <w:t>Tên</w:t>
      </w:r>
      <w:r w:rsidRPr="00FE23E4">
        <w:rPr>
          <w:noProof/>
          <w:szCs w:val="24"/>
        </w:rPr>
        <w:t xml:space="preserve"> </w:t>
      </w:r>
      <w:r w:rsidRPr="00005183">
        <w:rPr>
          <w:noProof/>
          <w:szCs w:val="24"/>
        </w:rPr>
        <w:t>người mượn</w:t>
      </w:r>
    </w:p>
    <w:p w14:paraId="6D894DAF" w14:textId="77777777" w:rsidR="009114A2" w:rsidRDefault="009114A2" w:rsidP="009114A2">
      <w:pPr>
        <w:pStyle w:val="BodyText"/>
        <w:jc w:val="both"/>
        <w:rPr>
          <w:lang w:val="en-US"/>
        </w:rPr>
      </w:pPr>
      <w:r>
        <w:rPr>
          <w:lang w:val="en-US"/>
        </w:rPr>
        <w:t xml:space="preserve">Bước 2: Presentation sẽ đóng gói và gửi </w:t>
      </w:r>
      <w:r w:rsidRPr="00E40DC4">
        <w:rPr>
          <w:noProof/>
          <w:szCs w:val="24"/>
        </w:rPr>
        <w:t>Tên</w:t>
      </w:r>
      <w:r w:rsidRPr="00FE23E4">
        <w:rPr>
          <w:noProof/>
          <w:szCs w:val="24"/>
        </w:rPr>
        <w:t xml:space="preserve"> </w:t>
      </w:r>
      <w:r w:rsidRPr="00005183">
        <w:rPr>
          <w:noProof/>
          <w:szCs w:val="24"/>
        </w:rPr>
        <w:t>người mượn</w:t>
      </w:r>
      <w:r>
        <w:rPr>
          <w:lang w:val="en-US"/>
        </w:rPr>
        <w:t xml:space="preserve"> xuống Dataservice</w:t>
      </w:r>
    </w:p>
    <w:p w14:paraId="47762B82" w14:textId="77777777" w:rsidR="009114A2" w:rsidRDefault="009114A2" w:rsidP="009114A2">
      <w:pPr>
        <w:pStyle w:val="BodyText"/>
        <w:jc w:val="both"/>
        <w:rPr>
          <w:lang w:val="en-US"/>
        </w:rPr>
      </w:pPr>
      <w:r>
        <w:rPr>
          <w:lang w:val="en-US"/>
        </w:rPr>
        <w:t>Bước 3: DataService chuyển thành json và gửi cho Controller thông qua API</w:t>
      </w:r>
    </w:p>
    <w:p w14:paraId="1B6FFAA9" w14:textId="77777777" w:rsidR="009114A2" w:rsidRDefault="009114A2" w:rsidP="009114A2">
      <w:pPr>
        <w:pStyle w:val="BodyText"/>
        <w:jc w:val="both"/>
        <w:rPr>
          <w:lang w:val="en-US"/>
        </w:rPr>
      </w:pPr>
      <w:r>
        <w:rPr>
          <w:lang w:val="en-US"/>
        </w:rPr>
        <w:t>Bước 4: Controller nhận gói tin và chuyển dữ liệu xuống Domain</w:t>
      </w:r>
    </w:p>
    <w:p w14:paraId="31EFF678"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5DCF219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6E48D9C6" w14:textId="77777777" w:rsidR="009114A2" w:rsidRDefault="009114A2" w:rsidP="009114A2">
      <w:pPr>
        <w:pStyle w:val="BodyText"/>
        <w:jc w:val="both"/>
        <w:rPr>
          <w:lang w:val="en-US"/>
        </w:rPr>
      </w:pPr>
      <w:r>
        <w:rPr>
          <w:lang w:val="en-US"/>
        </w:rPr>
        <w:t>Bước 7: Domain chuyển thành danh sách các ViewModel và chuyển cho Controller</w:t>
      </w:r>
    </w:p>
    <w:p w14:paraId="7BD7700C" w14:textId="77777777" w:rsidR="009114A2" w:rsidRDefault="009114A2" w:rsidP="009114A2">
      <w:pPr>
        <w:pStyle w:val="BodyText"/>
        <w:jc w:val="both"/>
        <w:rPr>
          <w:lang w:val="en-US"/>
        </w:rPr>
      </w:pPr>
      <w:r>
        <w:rPr>
          <w:lang w:val="en-US"/>
        </w:rPr>
        <w:t>Bước 8: Controller chuyển thành json và trả về DataService</w:t>
      </w:r>
    </w:p>
    <w:p w14:paraId="12F26496" w14:textId="77777777" w:rsidR="009114A2" w:rsidRDefault="009114A2" w:rsidP="009114A2">
      <w:pPr>
        <w:pStyle w:val="BodyText"/>
        <w:jc w:val="both"/>
        <w:rPr>
          <w:lang w:val="en-US"/>
        </w:rPr>
      </w:pPr>
      <w:r>
        <w:rPr>
          <w:lang w:val="en-US"/>
        </w:rPr>
        <w:t>Bước 9: DataService chuyển dữ liệu lên Presentation</w:t>
      </w:r>
    </w:p>
    <w:p w14:paraId="78099B71" w14:textId="77777777" w:rsidR="009114A2" w:rsidRPr="0020512E" w:rsidRDefault="009114A2" w:rsidP="009114A2">
      <w:pPr>
        <w:pStyle w:val="BodyText"/>
        <w:jc w:val="both"/>
      </w:pPr>
      <w:r>
        <w:rPr>
          <w:lang w:val="en-US"/>
        </w:rPr>
        <w:t>Bước 10: Presentation đưa lên giao diện cho người dùng</w:t>
      </w:r>
    </w:p>
    <w:p w14:paraId="239D2CCC" w14:textId="77777777" w:rsidR="009114A2" w:rsidRDefault="009114A2" w:rsidP="009114A2">
      <w:pPr>
        <w:pStyle w:val="Heading4"/>
        <w:spacing w:line="360" w:lineRule="auto"/>
        <w:jc w:val="both"/>
        <w:rPr>
          <w:lang w:val="en-US"/>
        </w:rPr>
      </w:pPr>
      <w:r>
        <w:t>Các dòng sự kiện khác</w:t>
      </w:r>
    </w:p>
    <w:p w14:paraId="5FCC5391" w14:textId="77777777" w:rsidR="009114A2" w:rsidRDefault="009114A2" w:rsidP="009114A2">
      <w:pPr>
        <w:ind w:firstLine="720"/>
        <w:rPr>
          <w:lang w:val="en-US"/>
        </w:rPr>
      </w:pPr>
      <w:r>
        <w:rPr>
          <w:lang w:val="en-US"/>
        </w:rPr>
        <w:t>Dòng phụ:</w:t>
      </w:r>
    </w:p>
    <w:p w14:paraId="3CAECA20" w14:textId="77777777" w:rsidR="009114A2" w:rsidRDefault="009114A2" w:rsidP="009114A2">
      <w:pPr>
        <w:ind w:firstLine="720"/>
        <w:rPr>
          <w:lang w:val="en-US"/>
        </w:rPr>
      </w:pPr>
      <w:r>
        <w:rPr>
          <w:lang w:val="en-US"/>
        </w:rPr>
        <w:t>Không có</w:t>
      </w:r>
    </w:p>
    <w:p w14:paraId="188D0F69" w14:textId="77777777" w:rsidR="009114A2" w:rsidRDefault="009114A2" w:rsidP="009114A2">
      <w:pPr>
        <w:ind w:firstLine="720"/>
        <w:rPr>
          <w:lang w:val="en-US"/>
        </w:rPr>
      </w:pPr>
    </w:p>
    <w:p w14:paraId="7694E431" w14:textId="77777777" w:rsidR="009114A2" w:rsidRDefault="009114A2" w:rsidP="009114A2">
      <w:pPr>
        <w:ind w:firstLine="720"/>
        <w:rPr>
          <w:lang w:val="en-US"/>
        </w:rPr>
      </w:pPr>
      <w:r>
        <w:rPr>
          <w:lang w:val="en-US"/>
        </w:rPr>
        <w:t>Dòng ngoại lệ (Alternative Flow):</w:t>
      </w:r>
    </w:p>
    <w:p w14:paraId="49031C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7718E7F" w14:textId="77777777" w:rsidR="009114A2" w:rsidRDefault="009114A2" w:rsidP="009114A2">
      <w:pPr>
        <w:ind w:firstLine="720"/>
        <w:rPr>
          <w:lang w:val="en-US"/>
        </w:rPr>
      </w:pPr>
      <w:r>
        <w:rPr>
          <w:lang w:val="en-US"/>
        </w:rPr>
        <w:t>Bước A.6: Nếu không có dữ liệu nào phù hợp, trả về NULL</w:t>
      </w:r>
    </w:p>
    <w:p w14:paraId="7A7454D5" w14:textId="77777777" w:rsidR="009114A2" w:rsidRDefault="009114A2" w:rsidP="009114A2">
      <w:pPr>
        <w:ind w:firstLine="720"/>
        <w:rPr>
          <w:lang w:val="en-US"/>
        </w:rPr>
      </w:pPr>
      <w:r>
        <w:rPr>
          <w:lang w:val="en-US"/>
        </w:rPr>
        <w:t>Bước A.7: Nếu dữ liệu là NULL thì gửi về thông báo lỗi cho Controller</w:t>
      </w:r>
    </w:p>
    <w:p w14:paraId="5BE7602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605384" w14:textId="77777777" w:rsidR="009114A2" w:rsidRDefault="009114A2" w:rsidP="009114A2">
      <w:pPr>
        <w:pStyle w:val="Heading3"/>
        <w:spacing w:line="360" w:lineRule="auto"/>
        <w:jc w:val="both"/>
      </w:pPr>
      <w:r>
        <w:lastRenderedPageBreak/>
        <w:t>Các yêu cầu đặc biệt</w:t>
      </w:r>
    </w:p>
    <w:p w14:paraId="4870D442" w14:textId="77777777" w:rsidR="009114A2" w:rsidRPr="00C4145D" w:rsidRDefault="009114A2" w:rsidP="009114A2">
      <w:pPr>
        <w:pStyle w:val="BodyText"/>
        <w:jc w:val="both"/>
      </w:pPr>
      <w:r w:rsidRPr="00C4145D">
        <w:t>Không có</w:t>
      </w:r>
    </w:p>
    <w:p w14:paraId="2B8BB1A2" w14:textId="77777777" w:rsidR="009114A2" w:rsidRDefault="009114A2" w:rsidP="009114A2">
      <w:pPr>
        <w:pStyle w:val="Heading3"/>
        <w:spacing w:line="360" w:lineRule="auto"/>
        <w:jc w:val="both"/>
      </w:pPr>
      <w:r w:rsidRPr="0037628A">
        <w:t>Trạng thái hệ thống khi bắt đầu thực hiện Use-case</w:t>
      </w:r>
    </w:p>
    <w:p w14:paraId="292A5C89"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50794A">
        <w:rPr>
          <w:noProof/>
          <w:szCs w:val="24"/>
        </w:rPr>
        <w:t>Tên</w:t>
      </w:r>
      <w:r w:rsidRPr="00C81B80">
        <w:rPr>
          <w:noProof/>
          <w:szCs w:val="24"/>
        </w:rPr>
        <w:t xml:space="preserve"> người mượn</w:t>
      </w:r>
    </w:p>
    <w:p w14:paraId="592CAE96" w14:textId="77777777" w:rsidR="009114A2" w:rsidRDefault="009114A2" w:rsidP="009114A2">
      <w:pPr>
        <w:pStyle w:val="Heading3"/>
        <w:spacing w:line="360" w:lineRule="auto"/>
        <w:jc w:val="both"/>
      </w:pPr>
      <w:r>
        <w:rPr>
          <w:lang w:val="en-US"/>
        </w:rPr>
        <w:t>Trạng thái hệ thống sau khi thực hiện Use-case</w:t>
      </w:r>
    </w:p>
    <w:p w14:paraId="2232A0E3"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B52E9A1" w14:textId="77777777" w:rsidR="009114A2" w:rsidRPr="006E56ED" w:rsidRDefault="009114A2" w:rsidP="009114A2">
      <w:pPr>
        <w:pStyle w:val="BodyText"/>
        <w:jc w:val="both"/>
      </w:pPr>
      <w:r w:rsidRPr="006E56ED">
        <w:t>Thất bại: Màn hình sẽ pop-up hiển thị thông báo “Không có dữ liệu”</w:t>
      </w:r>
    </w:p>
    <w:p w14:paraId="06D96BB5" w14:textId="77777777" w:rsidR="009114A2" w:rsidRDefault="009114A2" w:rsidP="009114A2">
      <w:pPr>
        <w:pStyle w:val="Heading3"/>
        <w:spacing w:line="360" w:lineRule="auto"/>
        <w:jc w:val="both"/>
        <w:rPr>
          <w:lang w:val="en-US"/>
        </w:rPr>
      </w:pPr>
      <w:r>
        <w:rPr>
          <w:lang w:val="en-US"/>
        </w:rPr>
        <w:t>Điểm mở rộng</w:t>
      </w:r>
    </w:p>
    <w:p w14:paraId="5E05A44B" w14:textId="77777777" w:rsidR="009114A2" w:rsidRPr="00487C6C" w:rsidRDefault="009114A2" w:rsidP="009114A2">
      <w:pPr>
        <w:pStyle w:val="BodyText"/>
        <w:jc w:val="both"/>
        <w:rPr>
          <w:lang w:val="en-US"/>
        </w:rPr>
      </w:pPr>
      <w:r>
        <w:rPr>
          <w:lang w:val="en-US"/>
        </w:rPr>
        <w:t>Không có</w:t>
      </w:r>
    </w:p>
    <w:p w14:paraId="197CAB2A" w14:textId="77777777" w:rsidR="009114A2" w:rsidRPr="00F4409E" w:rsidRDefault="009114A2" w:rsidP="009114A2">
      <w:pPr>
        <w:pStyle w:val="Heading2"/>
        <w:spacing w:line="360" w:lineRule="auto"/>
        <w:jc w:val="both"/>
        <w:rPr>
          <w:lang w:val="en-US"/>
        </w:rPr>
      </w:pPr>
      <w:r>
        <w:rPr>
          <w:lang w:val="en-US"/>
        </w:rPr>
        <w:t xml:space="preserve">Đặc tả Use-case </w:t>
      </w:r>
      <w:r>
        <w:rPr>
          <w:noProof/>
          <w:szCs w:val="24"/>
        </w:rPr>
        <w:t>Tìm kiếm sách theo ID người mượn</w:t>
      </w:r>
    </w:p>
    <w:p w14:paraId="5EBF1C88" w14:textId="77777777" w:rsidR="009114A2" w:rsidRDefault="009114A2" w:rsidP="009114A2">
      <w:pPr>
        <w:pStyle w:val="Heading3"/>
        <w:spacing w:line="360" w:lineRule="auto"/>
        <w:jc w:val="both"/>
      </w:pPr>
      <w:r>
        <w:t>Tóm tắt</w:t>
      </w:r>
    </w:p>
    <w:p w14:paraId="64B68909"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49B4133B"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1D7FE3">
        <w:rPr>
          <w:noProof/>
          <w:szCs w:val="24"/>
        </w:rPr>
        <w:t>ID</w:t>
      </w:r>
      <w:r w:rsidRPr="00FE23E4">
        <w:rPr>
          <w:noProof/>
          <w:szCs w:val="24"/>
        </w:rPr>
        <w:t xml:space="preserve"> được nhập vào</w:t>
      </w:r>
    </w:p>
    <w:p w14:paraId="1C52AD08" w14:textId="77777777" w:rsidR="009114A2" w:rsidRDefault="009114A2" w:rsidP="009114A2">
      <w:pPr>
        <w:pStyle w:val="Heading3"/>
        <w:spacing w:line="360" w:lineRule="auto"/>
        <w:jc w:val="both"/>
      </w:pPr>
      <w:r>
        <w:t>Dòng sự kiện</w:t>
      </w:r>
    </w:p>
    <w:p w14:paraId="2AC4C348" w14:textId="77777777" w:rsidR="009114A2" w:rsidRDefault="009114A2" w:rsidP="009114A2">
      <w:pPr>
        <w:pStyle w:val="Heading4"/>
        <w:spacing w:line="360" w:lineRule="auto"/>
        <w:jc w:val="both"/>
      </w:pPr>
      <w:r>
        <w:t>Dòng sự kiện chính</w:t>
      </w:r>
    </w:p>
    <w:p w14:paraId="59845D8C" w14:textId="77777777" w:rsidR="009114A2" w:rsidRPr="00005183" w:rsidRDefault="009114A2" w:rsidP="009114A2">
      <w:pPr>
        <w:pStyle w:val="BodyText"/>
        <w:jc w:val="both"/>
      </w:pPr>
      <w:r w:rsidRPr="006E56ED">
        <w:t xml:space="preserve">Bước 1: </w:t>
      </w:r>
      <w:r w:rsidRPr="00FE2449">
        <w:t xml:space="preserve">Người dùng nhập </w:t>
      </w:r>
      <w:r w:rsidRPr="001D7FE3">
        <w:rPr>
          <w:noProof/>
          <w:szCs w:val="24"/>
        </w:rPr>
        <w:t>ID</w:t>
      </w:r>
      <w:r w:rsidRPr="00005183">
        <w:rPr>
          <w:noProof/>
          <w:szCs w:val="24"/>
        </w:rPr>
        <w:t xml:space="preserve"> người mượn</w:t>
      </w:r>
    </w:p>
    <w:p w14:paraId="4605AD22" w14:textId="77777777" w:rsidR="009114A2" w:rsidRDefault="009114A2" w:rsidP="009114A2">
      <w:pPr>
        <w:pStyle w:val="BodyText"/>
        <w:jc w:val="both"/>
        <w:rPr>
          <w:lang w:val="en-US"/>
        </w:rPr>
      </w:pPr>
      <w:r>
        <w:rPr>
          <w:lang w:val="en-US"/>
        </w:rPr>
        <w:t xml:space="preserve">Bước 2: Presentation sẽ đóng gói và gửi </w:t>
      </w:r>
      <w:r w:rsidRPr="001D7FE3">
        <w:rPr>
          <w:noProof/>
          <w:szCs w:val="24"/>
        </w:rPr>
        <w:t>ID</w:t>
      </w:r>
      <w:r w:rsidRPr="00005183">
        <w:rPr>
          <w:noProof/>
          <w:szCs w:val="24"/>
        </w:rPr>
        <w:t xml:space="preserve"> người mượn</w:t>
      </w:r>
      <w:r>
        <w:rPr>
          <w:lang w:val="en-US"/>
        </w:rPr>
        <w:t xml:space="preserve"> xuống Dataservice</w:t>
      </w:r>
    </w:p>
    <w:p w14:paraId="62CFD30E" w14:textId="77777777" w:rsidR="009114A2" w:rsidRDefault="009114A2" w:rsidP="009114A2">
      <w:pPr>
        <w:pStyle w:val="BodyText"/>
        <w:jc w:val="both"/>
        <w:rPr>
          <w:lang w:val="en-US"/>
        </w:rPr>
      </w:pPr>
      <w:r>
        <w:rPr>
          <w:lang w:val="en-US"/>
        </w:rPr>
        <w:t>Bước 3: DataService chuyển thành json và gửi cho Controller thông qua API</w:t>
      </w:r>
    </w:p>
    <w:p w14:paraId="59E0BAE4" w14:textId="77777777" w:rsidR="009114A2" w:rsidRDefault="009114A2" w:rsidP="009114A2">
      <w:pPr>
        <w:pStyle w:val="BodyText"/>
        <w:jc w:val="both"/>
        <w:rPr>
          <w:lang w:val="en-US"/>
        </w:rPr>
      </w:pPr>
      <w:r>
        <w:rPr>
          <w:lang w:val="en-US"/>
        </w:rPr>
        <w:t>Bước 4: Controller nhận gói tin và chuyển dữ liệu xuống Domain</w:t>
      </w:r>
    </w:p>
    <w:p w14:paraId="1D6EB1DE"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AAA60D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35523E72" w14:textId="77777777" w:rsidR="009114A2" w:rsidRDefault="009114A2" w:rsidP="009114A2">
      <w:pPr>
        <w:pStyle w:val="BodyText"/>
        <w:jc w:val="both"/>
        <w:rPr>
          <w:lang w:val="en-US"/>
        </w:rPr>
      </w:pPr>
      <w:r>
        <w:rPr>
          <w:lang w:val="en-US"/>
        </w:rPr>
        <w:t>Bước 7: Domain chuyển thành danh sách các ViewModel và chuyển cho Controller</w:t>
      </w:r>
    </w:p>
    <w:p w14:paraId="2F327E8C" w14:textId="77777777" w:rsidR="009114A2" w:rsidRDefault="009114A2" w:rsidP="009114A2">
      <w:pPr>
        <w:pStyle w:val="BodyText"/>
        <w:jc w:val="both"/>
        <w:rPr>
          <w:lang w:val="en-US"/>
        </w:rPr>
      </w:pPr>
      <w:r>
        <w:rPr>
          <w:lang w:val="en-US"/>
        </w:rPr>
        <w:t>Bước 8: Controller chuyển thành json và trả về DataService</w:t>
      </w:r>
    </w:p>
    <w:p w14:paraId="3F2D8040" w14:textId="77777777" w:rsidR="009114A2" w:rsidRDefault="009114A2" w:rsidP="009114A2">
      <w:pPr>
        <w:pStyle w:val="BodyText"/>
        <w:jc w:val="both"/>
        <w:rPr>
          <w:lang w:val="en-US"/>
        </w:rPr>
      </w:pPr>
      <w:r>
        <w:rPr>
          <w:lang w:val="en-US"/>
        </w:rPr>
        <w:t>Bước 9: DataService chuyển dữ liệu lên Presentation</w:t>
      </w:r>
    </w:p>
    <w:p w14:paraId="4F9DE45A" w14:textId="77777777" w:rsidR="009114A2" w:rsidRPr="0020512E" w:rsidRDefault="009114A2" w:rsidP="009114A2">
      <w:pPr>
        <w:pStyle w:val="BodyText"/>
        <w:jc w:val="both"/>
      </w:pPr>
      <w:r>
        <w:rPr>
          <w:lang w:val="en-US"/>
        </w:rPr>
        <w:t>Bước 10: Presentation đưa lên giao diện cho người dùng</w:t>
      </w:r>
    </w:p>
    <w:p w14:paraId="774E2702" w14:textId="77777777" w:rsidR="009114A2" w:rsidRDefault="009114A2" w:rsidP="009114A2">
      <w:pPr>
        <w:pStyle w:val="Heading4"/>
        <w:spacing w:line="360" w:lineRule="auto"/>
        <w:jc w:val="both"/>
        <w:rPr>
          <w:lang w:val="en-US"/>
        </w:rPr>
      </w:pPr>
      <w:r>
        <w:t>Các dòng sự kiện khác</w:t>
      </w:r>
    </w:p>
    <w:p w14:paraId="0C3B8186" w14:textId="77777777" w:rsidR="009114A2" w:rsidRDefault="009114A2" w:rsidP="009114A2">
      <w:pPr>
        <w:ind w:firstLine="720"/>
        <w:rPr>
          <w:lang w:val="en-US"/>
        </w:rPr>
      </w:pPr>
      <w:r>
        <w:rPr>
          <w:lang w:val="en-US"/>
        </w:rPr>
        <w:t>Dòng phụ:</w:t>
      </w:r>
    </w:p>
    <w:p w14:paraId="61E4A6A7" w14:textId="77777777" w:rsidR="009114A2" w:rsidRDefault="009114A2" w:rsidP="009114A2">
      <w:pPr>
        <w:ind w:firstLine="720"/>
        <w:rPr>
          <w:lang w:val="en-US"/>
        </w:rPr>
      </w:pPr>
      <w:r>
        <w:rPr>
          <w:lang w:val="en-US"/>
        </w:rPr>
        <w:t>Không có</w:t>
      </w:r>
    </w:p>
    <w:p w14:paraId="1BDA3E9E" w14:textId="77777777" w:rsidR="009114A2" w:rsidRDefault="009114A2" w:rsidP="009114A2">
      <w:pPr>
        <w:ind w:firstLine="720"/>
        <w:rPr>
          <w:lang w:val="en-US"/>
        </w:rPr>
      </w:pPr>
    </w:p>
    <w:p w14:paraId="1EA10718" w14:textId="77777777" w:rsidR="009114A2" w:rsidRDefault="009114A2" w:rsidP="009114A2">
      <w:pPr>
        <w:ind w:firstLine="720"/>
        <w:rPr>
          <w:lang w:val="en-US"/>
        </w:rPr>
      </w:pPr>
      <w:r>
        <w:rPr>
          <w:lang w:val="en-US"/>
        </w:rPr>
        <w:t>Dòng ngoại lệ (Alternative Flow):</w:t>
      </w:r>
    </w:p>
    <w:p w14:paraId="2299F970"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8030FBD" w14:textId="77777777" w:rsidR="009114A2" w:rsidRDefault="009114A2" w:rsidP="009114A2">
      <w:pPr>
        <w:ind w:firstLine="720"/>
        <w:rPr>
          <w:lang w:val="en-US"/>
        </w:rPr>
      </w:pPr>
      <w:r>
        <w:rPr>
          <w:lang w:val="en-US"/>
        </w:rPr>
        <w:t>Bước A.6: Nếu không có dữ liệu nào phù hợp, trả về NULL</w:t>
      </w:r>
    </w:p>
    <w:p w14:paraId="787F7529" w14:textId="77777777" w:rsidR="009114A2" w:rsidRDefault="009114A2" w:rsidP="009114A2">
      <w:pPr>
        <w:ind w:firstLine="720"/>
        <w:rPr>
          <w:lang w:val="en-US"/>
        </w:rPr>
      </w:pPr>
      <w:r>
        <w:rPr>
          <w:lang w:val="en-US"/>
        </w:rPr>
        <w:t>Bước A.7: Nếu dữ liệu là NULL thì gửi về thông báo lỗi cho Controller</w:t>
      </w:r>
    </w:p>
    <w:p w14:paraId="4CBEAC3E" w14:textId="77777777" w:rsidR="009114A2" w:rsidRPr="00F4409E" w:rsidRDefault="009114A2" w:rsidP="009114A2">
      <w:pPr>
        <w:ind w:firstLine="720"/>
        <w:rPr>
          <w:lang w:val="en-US"/>
        </w:rPr>
      </w:pPr>
      <w:r>
        <w:rPr>
          <w:lang w:val="en-US"/>
        </w:rPr>
        <w:lastRenderedPageBreak/>
        <w:t>Bước A.10: Nếu dữ liệu là thông báo lỗi thì hiển thị thông báo lỗi lên cho người dùng</w:t>
      </w:r>
    </w:p>
    <w:p w14:paraId="49E29439" w14:textId="77777777" w:rsidR="009114A2" w:rsidRDefault="009114A2" w:rsidP="009114A2">
      <w:pPr>
        <w:pStyle w:val="Heading3"/>
        <w:spacing w:line="360" w:lineRule="auto"/>
        <w:jc w:val="both"/>
      </w:pPr>
      <w:r>
        <w:t>Các yêu cầu đặc biệt</w:t>
      </w:r>
    </w:p>
    <w:p w14:paraId="145D3669" w14:textId="77777777" w:rsidR="009114A2" w:rsidRPr="00C4145D" w:rsidRDefault="009114A2" w:rsidP="009114A2">
      <w:pPr>
        <w:pStyle w:val="BodyText"/>
        <w:jc w:val="both"/>
      </w:pPr>
      <w:r w:rsidRPr="00C4145D">
        <w:t>Không có</w:t>
      </w:r>
    </w:p>
    <w:p w14:paraId="56FD1C9B" w14:textId="77777777" w:rsidR="009114A2" w:rsidRDefault="009114A2" w:rsidP="009114A2">
      <w:pPr>
        <w:pStyle w:val="Heading3"/>
        <w:spacing w:line="360" w:lineRule="auto"/>
        <w:jc w:val="both"/>
      </w:pPr>
      <w:r w:rsidRPr="0037628A">
        <w:t>Trạng thái hệ thống khi bắt đầu thực hiện Use-case</w:t>
      </w:r>
    </w:p>
    <w:p w14:paraId="473F4491" w14:textId="77777777" w:rsidR="009114A2" w:rsidRPr="00C81B80"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1D7FE3">
        <w:rPr>
          <w:noProof/>
          <w:szCs w:val="24"/>
        </w:rPr>
        <w:t>ID</w:t>
      </w:r>
      <w:r w:rsidRPr="00C81B80">
        <w:rPr>
          <w:noProof/>
          <w:szCs w:val="24"/>
        </w:rPr>
        <w:t xml:space="preserve"> người mượn</w:t>
      </w:r>
    </w:p>
    <w:p w14:paraId="61365BD8" w14:textId="77777777" w:rsidR="009114A2" w:rsidRDefault="009114A2" w:rsidP="009114A2">
      <w:pPr>
        <w:pStyle w:val="Heading3"/>
        <w:spacing w:line="360" w:lineRule="auto"/>
        <w:jc w:val="both"/>
      </w:pPr>
      <w:r>
        <w:rPr>
          <w:lang w:val="en-US"/>
        </w:rPr>
        <w:t>Trạng thái hệ thống sau khi thực hiện Use-case</w:t>
      </w:r>
    </w:p>
    <w:p w14:paraId="7D6E6041"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E6FA84F" w14:textId="77777777" w:rsidR="009114A2" w:rsidRPr="006E56ED" w:rsidRDefault="009114A2" w:rsidP="009114A2">
      <w:pPr>
        <w:pStyle w:val="BodyText"/>
        <w:jc w:val="both"/>
      </w:pPr>
      <w:r w:rsidRPr="006E56ED">
        <w:t>Thất bại: Màn hình sẽ pop-up hiển thị thông báo “Không có dữ liệu”</w:t>
      </w:r>
    </w:p>
    <w:p w14:paraId="6C989A91" w14:textId="77777777" w:rsidR="009114A2" w:rsidRDefault="009114A2" w:rsidP="009114A2">
      <w:pPr>
        <w:pStyle w:val="Heading3"/>
        <w:spacing w:line="360" w:lineRule="auto"/>
        <w:jc w:val="both"/>
        <w:rPr>
          <w:lang w:val="en-US"/>
        </w:rPr>
      </w:pPr>
      <w:r>
        <w:rPr>
          <w:lang w:val="en-US"/>
        </w:rPr>
        <w:t>Điểm mở rộng</w:t>
      </w:r>
    </w:p>
    <w:p w14:paraId="356E8B89" w14:textId="77777777" w:rsidR="009114A2" w:rsidRPr="00487C6C" w:rsidRDefault="009114A2" w:rsidP="009114A2">
      <w:pPr>
        <w:pStyle w:val="BodyText"/>
        <w:jc w:val="both"/>
        <w:rPr>
          <w:lang w:val="en-US"/>
        </w:rPr>
      </w:pPr>
      <w:r>
        <w:rPr>
          <w:lang w:val="en-US"/>
        </w:rPr>
        <w:t>Không có</w:t>
      </w:r>
    </w:p>
    <w:p w14:paraId="6CEBDF1C"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Lập phiếu mượn sách</w:t>
      </w:r>
    </w:p>
    <w:p w14:paraId="2FDB14EE" w14:textId="77777777" w:rsidR="009114A2" w:rsidRDefault="009114A2" w:rsidP="009114A2">
      <w:pPr>
        <w:pStyle w:val="Heading3"/>
        <w:spacing w:line="360" w:lineRule="auto"/>
        <w:jc w:val="both"/>
      </w:pPr>
      <w:r>
        <w:t>Tóm tắt</w:t>
      </w:r>
    </w:p>
    <w:p w14:paraId="02BECDB3"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6CE5FA55"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mượn sách</w:t>
      </w:r>
    </w:p>
    <w:p w14:paraId="4DC17276" w14:textId="77777777" w:rsidR="009114A2" w:rsidRDefault="009114A2" w:rsidP="009114A2">
      <w:pPr>
        <w:pStyle w:val="Heading3"/>
        <w:spacing w:line="360" w:lineRule="auto"/>
        <w:jc w:val="both"/>
      </w:pPr>
      <w:r>
        <w:t>Dòng sự kiện</w:t>
      </w:r>
    </w:p>
    <w:p w14:paraId="1150F2B6" w14:textId="77777777" w:rsidR="009114A2" w:rsidRDefault="009114A2" w:rsidP="009114A2">
      <w:pPr>
        <w:pStyle w:val="Heading4"/>
        <w:spacing w:line="360" w:lineRule="auto"/>
        <w:jc w:val="both"/>
      </w:pPr>
      <w:r>
        <w:t>Dòng sự kiện chính</w:t>
      </w:r>
    </w:p>
    <w:p w14:paraId="697BDB6C"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4F9DBDFD" w14:textId="77777777" w:rsidR="009114A2" w:rsidRPr="00684E26" w:rsidRDefault="009114A2" w:rsidP="009114A2">
      <w:pPr>
        <w:pStyle w:val="BodyText"/>
        <w:numPr>
          <w:ilvl w:val="0"/>
          <w:numId w:val="50"/>
        </w:numPr>
        <w:jc w:val="both"/>
      </w:pPr>
      <w:r>
        <w:rPr>
          <w:lang w:val="en-US"/>
        </w:rPr>
        <w:t>ID người mượn</w:t>
      </w:r>
    </w:p>
    <w:p w14:paraId="718E6122" w14:textId="77777777" w:rsidR="009114A2" w:rsidRPr="00684E26" w:rsidRDefault="009114A2" w:rsidP="009114A2">
      <w:pPr>
        <w:pStyle w:val="BodyText"/>
        <w:numPr>
          <w:ilvl w:val="0"/>
          <w:numId w:val="50"/>
        </w:numPr>
        <w:jc w:val="both"/>
      </w:pPr>
      <w:r>
        <w:rPr>
          <w:lang w:val="en-US"/>
        </w:rPr>
        <w:t>Tên người mượn</w:t>
      </w:r>
    </w:p>
    <w:p w14:paraId="7E314777" w14:textId="77777777" w:rsidR="009114A2" w:rsidRPr="00B00101" w:rsidRDefault="009114A2" w:rsidP="009114A2">
      <w:pPr>
        <w:pStyle w:val="BodyText"/>
        <w:numPr>
          <w:ilvl w:val="0"/>
          <w:numId w:val="50"/>
        </w:numPr>
        <w:jc w:val="both"/>
      </w:pPr>
      <w:r w:rsidRPr="00B53B28">
        <w:t>Danh sách mượn: (Mã sách</w:t>
      </w:r>
      <w:r w:rsidRPr="000F1442">
        <w:t>,</w:t>
      </w:r>
      <w:r w:rsidRPr="003A4B45">
        <w:t xml:space="preserve"> </w:t>
      </w:r>
      <w:r w:rsidRPr="003267E5">
        <w:t>Tên sách</w:t>
      </w:r>
      <w:r w:rsidRPr="003A4B45">
        <w:t>)</w:t>
      </w:r>
    </w:p>
    <w:p w14:paraId="438F92A5" w14:textId="77777777" w:rsidR="009114A2" w:rsidRPr="003A4B45" w:rsidRDefault="009114A2" w:rsidP="009114A2">
      <w:pPr>
        <w:pStyle w:val="BodyText"/>
        <w:numPr>
          <w:ilvl w:val="0"/>
          <w:numId w:val="50"/>
        </w:numPr>
        <w:jc w:val="both"/>
      </w:pPr>
      <w:r>
        <w:rPr>
          <w:lang w:val="en-US"/>
        </w:rPr>
        <w:t>Ngày mượn</w:t>
      </w:r>
    </w:p>
    <w:p w14:paraId="75F9ABDD" w14:textId="77777777" w:rsidR="009114A2" w:rsidRPr="00B00101" w:rsidRDefault="009114A2" w:rsidP="009114A2">
      <w:pPr>
        <w:pStyle w:val="BodyText"/>
        <w:numPr>
          <w:ilvl w:val="0"/>
          <w:numId w:val="50"/>
        </w:numPr>
        <w:jc w:val="both"/>
      </w:pPr>
      <w:r>
        <w:rPr>
          <w:lang w:val="en-US"/>
        </w:rPr>
        <w:t>Thời gian mượn</w:t>
      </w:r>
    </w:p>
    <w:p w14:paraId="06433B05"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Lập phiếu mượn sách</w:t>
      </w:r>
    </w:p>
    <w:p w14:paraId="5C3BDA80" w14:textId="77777777" w:rsidR="009114A2" w:rsidRDefault="009114A2" w:rsidP="009114A2">
      <w:pPr>
        <w:pStyle w:val="BodyText"/>
        <w:jc w:val="both"/>
        <w:rPr>
          <w:lang w:val="en-US"/>
        </w:rPr>
      </w:pPr>
      <w:r>
        <w:rPr>
          <w:lang w:val="en-US"/>
        </w:rPr>
        <w:t xml:space="preserve">Bước 2: Presentation sẽ đóng gói và gửi thông tin </w:t>
      </w:r>
      <w:r w:rsidRPr="001B2A64">
        <w:rPr>
          <w:noProof/>
          <w:szCs w:val="24"/>
        </w:rPr>
        <w:t>phiếu mượn sách</w:t>
      </w:r>
      <w:r>
        <w:rPr>
          <w:lang w:val="en-US"/>
        </w:rPr>
        <w:t xml:space="preserve"> xuống Dataservice</w:t>
      </w:r>
    </w:p>
    <w:p w14:paraId="7F3A365D"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7449421" w14:textId="77777777" w:rsidR="009114A2" w:rsidRDefault="009114A2" w:rsidP="009114A2">
      <w:pPr>
        <w:pStyle w:val="BodyText"/>
        <w:jc w:val="both"/>
        <w:rPr>
          <w:lang w:val="en-US"/>
        </w:rPr>
      </w:pPr>
      <w:r>
        <w:rPr>
          <w:lang w:val="en-US"/>
        </w:rPr>
        <w:t>Bước 4: Controller nhận gói tin và chuyển dữ liệu xuống Domain</w:t>
      </w:r>
    </w:p>
    <w:p w14:paraId="1CF3AA0E"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4ACF9C7F" w14:textId="77777777" w:rsidR="009114A2" w:rsidRDefault="009114A2" w:rsidP="009114A2">
      <w:pPr>
        <w:pStyle w:val="BodyText"/>
        <w:jc w:val="both"/>
        <w:rPr>
          <w:lang w:val="en-US"/>
        </w:rPr>
      </w:pPr>
      <w:r>
        <w:rPr>
          <w:lang w:val="en-US"/>
        </w:rPr>
        <w:t>Bước 6: Repository thực hiện insert và trả kết quả về cho Domain</w:t>
      </w:r>
    </w:p>
    <w:p w14:paraId="19B3A3EF" w14:textId="77777777" w:rsidR="009114A2" w:rsidRDefault="009114A2" w:rsidP="009114A2">
      <w:pPr>
        <w:pStyle w:val="BodyText"/>
        <w:jc w:val="both"/>
        <w:rPr>
          <w:lang w:val="en-US"/>
        </w:rPr>
      </w:pPr>
      <w:r>
        <w:rPr>
          <w:lang w:val="en-US"/>
        </w:rPr>
        <w:t>Bước 7: Domain chuyển kết quả cho Controller</w:t>
      </w:r>
    </w:p>
    <w:p w14:paraId="1BA4BB9A"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phiếu mượn sách</w:t>
      </w:r>
      <w:r>
        <w:rPr>
          <w:lang w:val="en-US"/>
        </w:rPr>
        <w:t xml:space="preserve"> thành công” thành json và trả về DataService</w:t>
      </w:r>
    </w:p>
    <w:p w14:paraId="19BDCA21" w14:textId="77777777" w:rsidR="009114A2" w:rsidRDefault="009114A2" w:rsidP="009114A2">
      <w:pPr>
        <w:pStyle w:val="BodyText"/>
        <w:jc w:val="both"/>
        <w:rPr>
          <w:lang w:val="en-US"/>
        </w:rPr>
      </w:pPr>
      <w:r>
        <w:rPr>
          <w:lang w:val="en-US"/>
        </w:rPr>
        <w:lastRenderedPageBreak/>
        <w:t>Bước 9: DataService chuyển dữ liệu lên Presentation</w:t>
      </w:r>
    </w:p>
    <w:p w14:paraId="21001CE5" w14:textId="77777777" w:rsidR="009114A2" w:rsidRPr="00F4409E" w:rsidRDefault="009114A2" w:rsidP="009114A2">
      <w:pPr>
        <w:pStyle w:val="BodyText"/>
        <w:jc w:val="both"/>
        <w:rPr>
          <w:lang w:val="en-US"/>
        </w:rPr>
      </w:pPr>
      <w:r>
        <w:rPr>
          <w:lang w:val="en-US"/>
        </w:rPr>
        <w:t>Bước 10: Presentation đưa lên giao diện cho người dùng</w:t>
      </w:r>
    </w:p>
    <w:p w14:paraId="1C614CEB" w14:textId="77777777" w:rsidR="009114A2" w:rsidRDefault="009114A2" w:rsidP="009114A2">
      <w:pPr>
        <w:pStyle w:val="Heading4"/>
        <w:spacing w:line="360" w:lineRule="auto"/>
        <w:jc w:val="both"/>
        <w:rPr>
          <w:lang w:val="en-US"/>
        </w:rPr>
      </w:pPr>
      <w:r>
        <w:t>Các dòng sự kiện khác</w:t>
      </w:r>
    </w:p>
    <w:p w14:paraId="5BD09109" w14:textId="77777777" w:rsidR="009114A2" w:rsidRDefault="009114A2" w:rsidP="009114A2">
      <w:pPr>
        <w:ind w:firstLine="720"/>
        <w:rPr>
          <w:lang w:val="en-US"/>
        </w:rPr>
      </w:pPr>
      <w:r>
        <w:rPr>
          <w:lang w:val="en-US"/>
        </w:rPr>
        <w:t>Dòng phụ:</w:t>
      </w:r>
    </w:p>
    <w:p w14:paraId="6B58F2EA" w14:textId="77777777" w:rsidR="009114A2" w:rsidRDefault="009114A2" w:rsidP="009114A2">
      <w:pPr>
        <w:ind w:firstLine="720"/>
        <w:rPr>
          <w:lang w:val="en-US"/>
        </w:rPr>
      </w:pPr>
      <w:r>
        <w:rPr>
          <w:lang w:val="en-US"/>
        </w:rPr>
        <w:t>Không có</w:t>
      </w:r>
    </w:p>
    <w:p w14:paraId="4E6BE362" w14:textId="77777777" w:rsidR="009114A2" w:rsidRDefault="009114A2" w:rsidP="009114A2">
      <w:pPr>
        <w:ind w:firstLine="720"/>
        <w:rPr>
          <w:lang w:val="en-US"/>
        </w:rPr>
      </w:pPr>
    </w:p>
    <w:p w14:paraId="1BFF017E" w14:textId="77777777" w:rsidR="009114A2" w:rsidRDefault="009114A2" w:rsidP="009114A2">
      <w:pPr>
        <w:ind w:firstLine="720"/>
        <w:rPr>
          <w:lang w:val="en-US"/>
        </w:rPr>
      </w:pPr>
      <w:r>
        <w:rPr>
          <w:lang w:val="en-US"/>
        </w:rPr>
        <w:t>Dòng ngoại lệ (Alternative Flow):</w:t>
      </w:r>
    </w:p>
    <w:p w14:paraId="20E8FEE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881D11" w14:textId="77777777" w:rsidR="009114A2" w:rsidRDefault="009114A2" w:rsidP="009114A2">
      <w:pPr>
        <w:ind w:firstLine="720"/>
        <w:rPr>
          <w:lang w:val="en-US"/>
        </w:rPr>
      </w:pPr>
      <w:r>
        <w:rPr>
          <w:lang w:val="en-US"/>
        </w:rPr>
        <w:t>Bước A.6: Nếu quá trình insert xảy ra lỗi trả kết quả lỗi về cho Domain</w:t>
      </w:r>
    </w:p>
    <w:p w14:paraId="71CFE8A5"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501CE9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0280263" w14:textId="77777777" w:rsidR="009114A2" w:rsidRDefault="009114A2" w:rsidP="009114A2">
      <w:pPr>
        <w:pStyle w:val="Heading3"/>
        <w:spacing w:line="360" w:lineRule="auto"/>
        <w:jc w:val="both"/>
      </w:pPr>
      <w:r>
        <w:t>Các yêu cầu đặc biệt</w:t>
      </w:r>
    </w:p>
    <w:p w14:paraId="19F04551" w14:textId="77777777" w:rsidR="009114A2" w:rsidRPr="00C4145D" w:rsidRDefault="009114A2" w:rsidP="009114A2">
      <w:pPr>
        <w:pStyle w:val="BodyText"/>
        <w:jc w:val="both"/>
      </w:pPr>
      <w:r w:rsidRPr="00C4145D">
        <w:t>Không có</w:t>
      </w:r>
    </w:p>
    <w:p w14:paraId="319FF47E" w14:textId="77777777" w:rsidR="009114A2" w:rsidRDefault="009114A2" w:rsidP="009114A2">
      <w:pPr>
        <w:pStyle w:val="Heading3"/>
        <w:spacing w:line="360" w:lineRule="auto"/>
        <w:jc w:val="both"/>
      </w:pPr>
      <w:r w:rsidRPr="0037628A">
        <w:t>Trạng thái hệ thống khi bắt đầu thực hiện Use-case</w:t>
      </w:r>
    </w:p>
    <w:p w14:paraId="6073533B"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434CD919"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763165AD" w14:textId="77777777" w:rsidR="009114A2" w:rsidRDefault="009114A2" w:rsidP="009114A2">
      <w:pPr>
        <w:pStyle w:val="Heading3"/>
        <w:spacing w:line="360" w:lineRule="auto"/>
        <w:jc w:val="both"/>
      </w:pPr>
      <w:r>
        <w:rPr>
          <w:lang w:val="en-US"/>
        </w:rPr>
        <w:t>Trạng thái hệ thống sau khi thực hiện Use-case</w:t>
      </w:r>
    </w:p>
    <w:p w14:paraId="601696A1"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phiếu mượn sách</w:t>
      </w:r>
      <w:r w:rsidRPr="00084705">
        <w:t xml:space="preserve"> thành công</w:t>
      </w:r>
      <w:r w:rsidRPr="008208DC">
        <w:t xml:space="preserve">” và </w:t>
      </w:r>
      <w:r w:rsidRPr="009C44A3">
        <w:t>thêm một dòng dữ liệu vào bảng Phiếu mượn sách.</w:t>
      </w:r>
    </w:p>
    <w:p w14:paraId="5D9D9732"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01BE4AE9" w14:textId="77777777" w:rsidR="009114A2" w:rsidRDefault="009114A2" w:rsidP="009114A2">
      <w:pPr>
        <w:pStyle w:val="Heading3"/>
        <w:spacing w:line="360" w:lineRule="auto"/>
        <w:jc w:val="both"/>
        <w:rPr>
          <w:lang w:val="en-US"/>
        </w:rPr>
      </w:pPr>
      <w:r>
        <w:rPr>
          <w:lang w:val="en-US"/>
        </w:rPr>
        <w:t>Điểm mở rộng</w:t>
      </w:r>
    </w:p>
    <w:p w14:paraId="7C4C75C7" w14:textId="77777777" w:rsidR="009114A2" w:rsidRPr="00487C6C" w:rsidRDefault="009114A2" w:rsidP="009114A2">
      <w:pPr>
        <w:pStyle w:val="BodyText"/>
        <w:jc w:val="both"/>
        <w:rPr>
          <w:lang w:val="en-US"/>
        </w:rPr>
      </w:pPr>
      <w:r>
        <w:rPr>
          <w:lang w:val="en-US"/>
        </w:rPr>
        <w:t>Không có</w:t>
      </w:r>
    </w:p>
    <w:p w14:paraId="1C4F48C9"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Lập phiếu trả sách</w:t>
      </w:r>
    </w:p>
    <w:p w14:paraId="28A80A62" w14:textId="77777777" w:rsidR="009114A2" w:rsidRDefault="009114A2" w:rsidP="009114A2">
      <w:pPr>
        <w:pStyle w:val="Heading3"/>
        <w:spacing w:line="360" w:lineRule="auto"/>
        <w:jc w:val="both"/>
      </w:pPr>
      <w:r>
        <w:t>Tóm tắt</w:t>
      </w:r>
    </w:p>
    <w:p w14:paraId="51A31064"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77B8AE6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trả sách</w:t>
      </w:r>
    </w:p>
    <w:p w14:paraId="0307C312" w14:textId="77777777" w:rsidR="009114A2" w:rsidRDefault="009114A2" w:rsidP="009114A2">
      <w:pPr>
        <w:pStyle w:val="Heading3"/>
        <w:spacing w:line="360" w:lineRule="auto"/>
        <w:jc w:val="both"/>
      </w:pPr>
      <w:r>
        <w:t>Dòng sự kiện</w:t>
      </w:r>
    </w:p>
    <w:p w14:paraId="5BD3439B" w14:textId="77777777" w:rsidR="009114A2" w:rsidRDefault="009114A2" w:rsidP="009114A2">
      <w:pPr>
        <w:pStyle w:val="Heading4"/>
        <w:spacing w:line="360" w:lineRule="auto"/>
        <w:jc w:val="both"/>
      </w:pPr>
      <w:r>
        <w:t>Dòng sự kiện chính</w:t>
      </w:r>
    </w:p>
    <w:p w14:paraId="52D588BF"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64EBE665" w14:textId="77777777" w:rsidR="009114A2" w:rsidRPr="00684E26" w:rsidRDefault="009114A2" w:rsidP="009114A2">
      <w:pPr>
        <w:pStyle w:val="BodyText"/>
        <w:numPr>
          <w:ilvl w:val="0"/>
          <w:numId w:val="50"/>
        </w:numPr>
        <w:jc w:val="both"/>
      </w:pPr>
      <w:r>
        <w:rPr>
          <w:lang w:val="en-US"/>
        </w:rPr>
        <w:t>ID người trả</w:t>
      </w:r>
    </w:p>
    <w:p w14:paraId="48F296D2" w14:textId="77777777" w:rsidR="009114A2" w:rsidRPr="00684E26" w:rsidRDefault="009114A2" w:rsidP="009114A2">
      <w:pPr>
        <w:pStyle w:val="BodyText"/>
        <w:numPr>
          <w:ilvl w:val="0"/>
          <w:numId w:val="50"/>
        </w:numPr>
        <w:jc w:val="both"/>
      </w:pPr>
      <w:r>
        <w:rPr>
          <w:lang w:val="en-US"/>
        </w:rPr>
        <w:t>Tên người trả</w:t>
      </w:r>
    </w:p>
    <w:p w14:paraId="1D90BFDF" w14:textId="77777777" w:rsidR="009114A2" w:rsidRPr="00B00101" w:rsidRDefault="009114A2" w:rsidP="009114A2">
      <w:pPr>
        <w:pStyle w:val="BodyText"/>
        <w:numPr>
          <w:ilvl w:val="0"/>
          <w:numId w:val="50"/>
        </w:numPr>
        <w:jc w:val="both"/>
      </w:pPr>
      <w:r w:rsidRPr="00B53B28">
        <w:t xml:space="preserve">Danh sách </w:t>
      </w:r>
      <w:r w:rsidRPr="00240B5C">
        <w:t>trả</w:t>
      </w:r>
      <w:r w:rsidRPr="00B53B28">
        <w:t>: (Mã sách</w:t>
      </w:r>
      <w:r w:rsidRPr="000F1442">
        <w:t>,</w:t>
      </w:r>
      <w:r w:rsidRPr="003A4B45">
        <w:t xml:space="preserve"> </w:t>
      </w:r>
      <w:r w:rsidRPr="003267E5">
        <w:t>Tên sách</w:t>
      </w:r>
      <w:r w:rsidRPr="003A4B45">
        <w:t>)</w:t>
      </w:r>
    </w:p>
    <w:p w14:paraId="551D8FB9" w14:textId="77777777" w:rsidR="009114A2" w:rsidRPr="00240B5C" w:rsidRDefault="009114A2" w:rsidP="009114A2">
      <w:pPr>
        <w:pStyle w:val="BodyText"/>
        <w:numPr>
          <w:ilvl w:val="0"/>
          <w:numId w:val="50"/>
        </w:numPr>
        <w:jc w:val="both"/>
      </w:pPr>
      <w:r>
        <w:rPr>
          <w:lang w:val="en-US"/>
        </w:rPr>
        <w:t>Ngày ngày trả</w:t>
      </w:r>
    </w:p>
    <w:p w14:paraId="6A1F9182"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phiếu </w:t>
      </w:r>
      <w:r w:rsidRPr="003F12B6">
        <w:rPr>
          <w:noProof/>
          <w:szCs w:val="24"/>
        </w:rPr>
        <w:t>trả</w:t>
      </w:r>
      <w:r w:rsidRPr="001B2A64">
        <w:rPr>
          <w:noProof/>
          <w:szCs w:val="24"/>
        </w:rPr>
        <w:t xml:space="preserve"> sách</w:t>
      </w:r>
    </w:p>
    <w:p w14:paraId="581E183E" w14:textId="77777777" w:rsidR="009114A2" w:rsidRDefault="009114A2" w:rsidP="009114A2">
      <w:pPr>
        <w:pStyle w:val="BodyText"/>
        <w:jc w:val="both"/>
        <w:rPr>
          <w:lang w:val="en-US"/>
        </w:rPr>
      </w:pPr>
      <w:r>
        <w:rPr>
          <w:lang w:val="en-US"/>
        </w:rPr>
        <w:lastRenderedPageBreak/>
        <w:t xml:space="preserve">Bước2: Presentation sẽ đóng gói và gửi thông tin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xuống Dataservice</w:t>
      </w:r>
    </w:p>
    <w:p w14:paraId="1594F192"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E0428DC" w14:textId="77777777" w:rsidR="009114A2" w:rsidRDefault="009114A2" w:rsidP="009114A2">
      <w:pPr>
        <w:pStyle w:val="BodyText"/>
        <w:jc w:val="both"/>
        <w:rPr>
          <w:lang w:val="en-US"/>
        </w:rPr>
      </w:pPr>
      <w:r>
        <w:rPr>
          <w:lang w:val="en-US"/>
        </w:rPr>
        <w:t>Bước 4: Controller nhận gói tin và chuyển dữ liệu xuống Domain</w:t>
      </w:r>
    </w:p>
    <w:p w14:paraId="50A049F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3041DACD" w14:textId="77777777" w:rsidR="009114A2" w:rsidRDefault="009114A2" w:rsidP="009114A2">
      <w:pPr>
        <w:pStyle w:val="BodyText"/>
        <w:jc w:val="both"/>
        <w:rPr>
          <w:lang w:val="en-US"/>
        </w:rPr>
      </w:pPr>
      <w:r>
        <w:rPr>
          <w:lang w:val="en-US"/>
        </w:rPr>
        <w:t>Bước 6: Repository thực hiện insert và trả kết quả về cho Domain</w:t>
      </w:r>
    </w:p>
    <w:p w14:paraId="6973B70C" w14:textId="77777777" w:rsidR="009114A2" w:rsidRDefault="009114A2" w:rsidP="009114A2">
      <w:pPr>
        <w:pStyle w:val="BodyText"/>
        <w:jc w:val="both"/>
        <w:rPr>
          <w:lang w:val="en-US"/>
        </w:rPr>
      </w:pPr>
      <w:r>
        <w:rPr>
          <w:lang w:val="en-US"/>
        </w:rPr>
        <w:t>Bước 7: Domain chuyển kết quả cho Controller</w:t>
      </w:r>
    </w:p>
    <w:p w14:paraId="174239A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thành công” thành json và trả về DataService</w:t>
      </w:r>
    </w:p>
    <w:p w14:paraId="62A9890A" w14:textId="77777777" w:rsidR="009114A2" w:rsidRDefault="009114A2" w:rsidP="009114A2">
      <w:pPr>
        <w:pStyle w:val="BodyText"/>
        <w:jc w:val="both"/>
        <w:rPr>
          <w:lang w:val="en-US"/>
        </w:rPr>
      </w:pPr>
      <w:r>
        <w:rPr>
          <w:lang w:val="en-US"/>
        </w:rPr>
        <w:t>Bước 9: DataService chuyển dữ liệu lên Presentation</w:t>
      </w:r>
    </w:p>
    <w:p w14:paraId="1CFB1D47" w14:textId="77777777" w:rsidR="009114A2" w:rsidRPr="00F4409E" w:rsidRDefault="009114A2" w:rsidP="009114A2">
      <w:pPr>
        <w:pStyle w:val="BodyText"/>
        <w:jc w:val="both"/>
        <w:rPr>
          <w:lang w:val="en-US"/>
        </w:rPr>
      </w:pPr>
      <w:r>
        <w:rPr>
          <w:lang w:val="en-US"/>
        </w:rPr>
        <w:t>Bước 10: Presentation đưa lên giao diện cho người dùng</w:t>
      </w:r>
    </w:p>
    <w:p w14:paraId="689EDBB2" w14:textId="77777777" w:rsidR="009114A2" w:rsidRDefault="009114A2" w:rsidP="009114A2">
      <w:pPr>
        <w:pStyle w:val="Heading4"/>
        <w:spacing w:line="360" w:lineRule="auto"/>
        <w:jc w:val="both"/>
        <w:rPr>
          <w:lang w:val="en-US"/>
        </w:rPr>
      </w:pPr>
      <w:r>
        <w:t>Các dòng sự kiện khác</w:t>
      </w:r>
    </w:p>
    <w:p w14:paraId="315F30A1" w14:textId="77777777" w:rsidR="009114A2" w:rsidRDefault="009114A2" w:rsidP="009114A2">
      <w:pPr>
        <w:ind w:firstLine="720"/>
        <w:rPr>
          <w:lang w:val="en-US"/>
        </w:rPr>
      </w:pPr>
      <w:r>
        <w:rPr>
          <w:lang w:val="en-US"/>
        </w:rPr>
        <w:t>Dòng phụ:</w:t>
      </w:r>
    </w:p>
    <w:p w14:paraId="2BD958B9" w14:textId="77777777" w:rsidR="009114A2" w:rsidRDefault="009114A2" w:rsidP="009114A2">
      <w:pPr>
        <w:ind w:firstLine="720"/>
        <w:rPr>
          <w:lang w:val="en-US"/>
        </w:rPr>
      </w:pPr>
      <w:r>
        <w:rPr>
          <w:lang w:val="en-US"/>
        </w:rPr>
        <w:t>Không có</w:t>
      </w:r>
    </w:p>
    <w:p w14:paraId="4C2D6894" w14:textId="77777777" w:rsidR="009114A2" w:rsidRDefault="009114A2" w:rsidP="009114A2">
      <w:pPr>
        <w:ind w:firstLine="720"/>
        <w:rPr>
          <w:lang w:val="en-US"/>
        </w:rPr>
      </w:pPr>
    </w:p>
    <w:p w14:paraId="0511D886" w14:textId="77777777" w:rsidR="009114A2" w:rsidRDefault="009114A2" w:rsidP="009114A2">
      <w:pPr>
        <w:ind w:firstLine="720"/>
        <w:rPr>
          <w:lang w:val="en-US"/>
        </w:rPr>
      </w:pPr>
      <w:r>
        <w:rPr>
          <w:lang w:val="en-US"/>
        </w:rPr>
        <w:t>Dòng ngoại lệ (Alternative Flow):</w:t>
      </w:r>
    </w:p>
    <w:p w14:paraId="18AC4F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763590" w14:textId="77777777" w:rsidR="009114A2" w:rsidRDefault="009114A2" w:rsidP="009114A2">
      <w:pPr>
        <w:ind w:firstLine="720"/>
        <w:rPr>
          <w:lang w:val="en-US"/>
        </w:rPr>
      </w:pPr>
      <w:r>
        <w:rPr>
          <w:lang w:val="en-US"/>
        </w:rPr>
        <w:t>Bước A.6: Nếu quá trình insert xảy ra lỗi trả kết quả lỗi về cho Domain</w:t>
      </w:r>
    </w:p>
    <w:p w14:paraId="42F1A9C2"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4C0A462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132155E" w14:textId="77777777" w:rsidR="009114A2" w:rsidRDefault="009114A2" w:rsidP="009114A2">
      <w:pPr>
        <w:pStyle w:val="Heading3"/>
        <w:spacing w:line="360" w:lineRule="auto"/>
        <w:jc w:val="both"/>
      </w:pPr>
      <w:r>
        <w:t>Các yêu cầu đặc biệt</w:t>
      </w:r>
    </w:p>
    <w:p w14:paraId="396A90C3" w14:textId="77777777" w:rsidR="009114A2" w:rsidRPr="00C4145D" w:rsidRDefault="009114A2" w:rsidP="009114A2">
      <w:pPr>
        <w:pStyle w:val="BodyText"/>
        <w:jc w:val="both"/>
      </w:pPr>
      <w:r w:rsidRPr="00C4145D">
        <w:t>Không có</w:t>
      </w:r>
    </w:p>
    <w:p w14:paraId="48406BF8" w14:textId="77777777" w:rsidR="009114A2" w:rsidRDefault="009114A2" w:rsidP="009114A2">
      <w:pPr>
        <w:pStyle w:val="Heading3"/>
        <w:spacing w:line="360" w:lineRule="auto"/>
        <w:jc w:val="both"/>
      </w:pPr>
      <w:r w:rsidRPr="0037628A">
        <w:t>Trạng thái hệ thống khi bắt đầu thực hiện Use-case</w:t>
      </w:r>
    </w:p>
    <w:p w14:paraId="6A7AEED8"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929C7F0"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2E7F225" w14:textId="77777777" w:rsidR="009114A2" w:rsidRDefault="009114A2" w:rsidP="009114A2">
      <w:pPr>
        <w:pStyle w:val="Heading3"/>
        <w:spacing w:line="360" w:lineRule="auto"/>
        <w:jc w:val="both"/>
      </w:pPr>
      <w:r>
        <w:rPr>
          <w:lang w:val="en-US"/>
        </w:rPr>
        <w:t>Trạng thái hệ thống sau khi thực hiện Use-case</w:t>
      </w:r>
    </w:p>
    <w:p w14:paraId="37413282"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85FAA">
        <w:rPr>
          <w:noProof/>
          <w:szCs w:val="24"/>
        </w:rPr>
        <w:t>trả</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5B3B807D"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4BD1E65" w14:textId="77777777" w:rsidR="009114A2" w:rsidRDefault="009114A2" w:rsidP="009114A2">
      <w:pPr>
        <w:pStyle w:val="Heading3"/>
        <w:spacing w:line="360" w:lineRule="auto"/>
        <w:jc w:val="both"/>
        <w:rPr>
          <w:lang w:val="en-US"/>
        </w:rPr>
      </w:pPr>
      <w:r>
        <w:rPr>
          <w:lang w:val="en-US"/>
        </w:rPr>
        <w:t>Điểm mở rộng</w:t>
      </w:r>
    </w:p>
    <w:p w14:paraId="3643BA25" w14:textId="77777777" w:rsidR="009114A2" w:rsidRPr="00487C6C" w:rsidRDefault="009114A2" w:rsidP="009114A2">
      <w:pPr>
        <w:pStyle w:val="BodyText"/>
        <w:jc w:val="both"/>
        <w:rPr>
          <w:lang w:val="en-US"/>
        </w:rPr>
      </w:pPr>
      <w:r>
        <w:rPr>
          <w:lang w:val="en-US"/>
        </w:rPr>
        <w:t>Không có</w:t>
      </w:r>
    </w:p>
    <w:p w14:paraId="5F48F2C8"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Lập phiếu đền sách</w:t>
      </w:r>
    </w:p>
    <w:p w14:paraId="0C96DE97" w14:textId="77777777" w:rsidR="009114A2" w:rsidRDefault="009114A2" w:rsidP="009114A2">
      <w:pPr>
        <w:pStyle w:val="Heading3"/>
        <w:spacing w:line="360" w:lineRule="auto"/>
        <w:jc w:val="both"/>
      </w:pPr>
      <w:r>
        <w:t>Tóm tắt</w:t>
      </w:r>
    </w:p>
    <w:p w14:paraId="12E60AF8"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1E3F83D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đền trả lại sách đã mất</w:t>
      </w:r>
    </w:p>
    <w:p w14:paraId="05B1AE58" w14:textId="77777777" w:rsidR="009114A2" w:rsidRDefault="009114A2" w:rsidP="009114A2">
      <w:pPr>
        <w:pStyle w:val="Heading3"/>
        <w:spacing w:line="360" w:lineRule="auto"/>
        <w:jc w:val="both"/>
      </w:pPr>
      <w:r>
        <w:lastRenderedPageBreak/>
        <w:t>Dòng sự kiện</w:t>
      </w:r>
    </w:p>
    <w:p w14:paraId="0C7A1447" w14:textId="77777777" w:rsidR="009114A2" w:rsidRDefault="009114A2" w:rsidP="009114A2">
      <w:pPr>
        <w:pStyle w:val="Heading4"/>
        <w:spacing w:line="360" w:lineRule="auto"/>
        <w:jc w:val="both"/>
      </w:pPr>
      <w:r>
        <w:t>Dòng sự kiện chính</w:t>
      </w:r>
    </w:p>
    <w:p w14:paraId="4268A502"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 xml:space="preserve">phiếu </w:t>
      </w:r>
      <w:r w:rsidRPr="00D63CD5">
        <w:rPr>
          <w:noProof/>
          <w:szCs w:val="24"/>
        </w:rPr>
        <w:t>đền</w:t>
      </w:r>
      <w:r w:rsidRPr="001B2A64">
        <w:rPr>
          <w:noProof/>
          <w:szCs w:val="24"/>
        </w:rPr>
        <w:t xml:space="preserve"> sách</w:t>
      </w:r>
      <w:r w:rsidRPr="00B00101">
        <w:t>:</w:t>
      </w:r>
    </w:p>
    <w:p w14:paraId="438F26ED" w14:textId="77777777" w:rsidR="009114A2" w:rsidRPr="00684E26" w:rsidRDefault="009114A2" w:rsidP="009114A2">
      <w:pPr>
        <w:pStyle w:val="BodyText"/>
        <w:numPr>
          <w:ilvl w:val="0"/>
          <w:numId w:val="50"/>
        </w:numPr>
        <w:jc w:val="both"/>
      </w:pPr>
      <w:r>
        <w:rPr>
          <w:lang w:val="en-US"/>
        </w:rPr>
        <w:t>ID người làm mất</w:t>
      </w:r>
    </w:p>
    <w:p w14:paraId="65D52CD5" w14:textId="77777777" w:rsidR="009114A2" w:rsidRPr="00684E26" w:rsidRDefault="009114A2" w:rsidP="009114A2">
      <w:pPr>
        <w:pStyle w:val="BodyText"/>
        <w:numPr>
          <w:ilvl w:val="0"/>
          <w:numId w:val="50"/>
        </w:numPr>
        <w:jc w:val="both"/>
      </w:pPr>
      <w:r>
        <w:rPr>
          <w:lang w:val="en-US"/>
        </w:rPr>
        <w:t>Tên người làm mất</w:t>
      </w:r>
    </w:p>
    <w:p w14:paraId="3E25E64F" w14:textId="77777777" w:rsidR="009114A2" w:rsidRPr="00B00101" w:rsidRDefault="009114A2" w:rsidP="009114A2">
      <w:pPr>
        <w:pStyle w:val="BodyText"/>
        <w:numPr>
          <w:ilvl w:val="0"/>
          <w:numId w:val="50"/>
        </w:numPr>
        <w:jc w:val="both"/>
      </w:pPr>
      <w:r w:rsidRPr="00B53B28">
        <w:t xml:space="preserve">Danh sách </w:t>
      </w:r>
      <w:r w:rsidRPr="00D63CD5">
        <w:t>bị mất</w:t>
      </w:r>
      <w:r w:rsidRPr="00B53B28">
        <w:t>: (Mã sách</w:t>
      </w:r>
      <w:r w:rsidRPr="000F1442">
        <w:t>,</w:t>
      </w:r>
      <w:r w:rsidRPr="003A4B45">
        <w:t xml:space="preserve"> </w:t>
      </w:r>
      <w:r w:rsidRPr="003267E5">
        <w:t>Tên sách</w:t>
      </w:r>
      <w:r w:rsidRPr="003A4B45">
        <w:t>)</w:t>
      </w:r>
    </w:p>
    <w:p w14:paraId="4F013300" w14:textId="77777777" w:rsidR="009114A2" w:rsidRPr="00240B5C" w:rsidRDefault="009114A2" w:rsidP="009114A2">
      <w:pPr>
        <w:pStyle w:val="BodyText"/>
        <w:numPr>
          <w:ilvl w:val="0"/>
          <w:numId w:val="50"/>
        </w:numPr>
        <w:jc w:val="both"/>
      </w:pPr>
      <w:r>
        <w:rPr>
          <w:lang w:val="en-US"/>
        </w:rPr>
        <w:t>Ngày ngày mất</w:t>
      </w:r>
    </w:p>
    <w:p w14:paraId="7C0E59B8"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w:t>
      </w:r>
      <w:r w:rsidRPr="00865EA5">
        <w:rPr>
          <w:noProof/>
          <w:szCs w:val="24"/>
        </w:rPr>
        <w:t>phiếu đền</w:t>
      </w:r>
      <w:r w:rsidRPr="001B2A64">
        <w:rPr>
          <w:noProof/>
          <w:szCs w:val="24"/>
        </w:rPr>
        <w:t xml:space="preserve"> sách</w:t>
      </w:r>
    </w:p>
    <w:p w14:paraId="4D94D610" w14:textId="77777777" w:rsidR="009114A2" w:rsidRDefault="009114A2" w:rsidP="009114A2">
      <w:pPr>
        <w:pStyle w:val="BodyText"/>
        <w:jc w:val="both"/>
        <w:rPr>
          <w:lang w:val="en-US"/>
        </w:rPr>
      </w:pPr>
      <w:r>
        <w:rPr>
          <w:lang w:val="en-US"/>
        </w:rPr>
        <w:t xml:space="preserve">Bước2: Presentation sẽ đóng gói và gửi thông tin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xuống Dataservice</w:t>
      </w:r>
    </w:p>
    <w:p w14:paraId="61E50525"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A033469" w14:textId="77777777" w:rsidR="009114A2" w:rsidRDefault="009114A2" w:rsidP="009114A2">
      <w:pPr>
        <w:pStyle w:val="BodyText"/>
        <w:jc w:val="both"/>
        <w:rPr>
          <w:lang w:val="en-US"/>
        </w:rPr>
      </w:pPr>
      <w:r>
        <w:rPr>
          <w:lang w:val="en-US"/>
        </w:rPr>
        <w:t>Bước 4: Controller nhận gói tin và chuyển dữ liệu xuống Domain</w:t>
      </w:r>
    </w:p>
    <w:p w14:paraId="57FE5D0F"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5444FC23" w14:textId="77777777" w:rsidR="009114A2" w:rsidRDefault="009114A2" w:rsidP="009114A2">
      <w:pPr>
        <w:pStyle w:val="BodyText"/>
        <w:jc w:val="both"/>
        <w:rPr>
          <w:lang w:val="en-US"/>
        </w:rPr>
      </w:pPr>
      <w:r>
        <w:rPr>
          <w:lang w:val="en-US"/>
        </w:rPr>
        <w:t>Bước 6: Repository thực hiện insert và trả kết quả về cho Domain</w:t>
      </w:r>
    </w:p>
    <w:p w14:paraId="7589B5EF" w14:textId="77777777" w:rsidR="009114A2" w:rsidRDefault="009114A2" w:rsidP="009114A2">
      <w:pPr>
        <w:pStyle w:val="BodyText"/>
        <w:jc w:val="both"/>
        <w:rPr>
          <w:lang w:val="en-US"/>
        </w:rPr>
      </w:pPr>
      <w:r>
        <w:rPr>
          <w:lang w:val="en-US"/>
        </w:rPr>
        <w:t>Bước 7: Domain chuyển kết quả cho Controller</w:t>
      </w:r>
    </w:p>
    <w:p w14:paraId="3F158F4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thành công” thành json và trả về DataService</w:t>
      </w:r>
    </w:p>
    <w:p w14:paraId="39258D27" w14:textId="77777777" w:rsidR="009114A2" w:rsidRDefault="009114A2" w:rsidP="009114A2">
      <w:pPr>
        <w:pStyle w:val="BodyText"/>
        <w:jc w:val="both"/>
        <w:rPr>
          <w:lang w:val="en-US"/>
        </w:rPr>
      </w:pPr>
      <w:r>
        <w:rPr>
          <w:lang w:val="en-US"/>
        </w:rPr>
        <w:t>Bước 9: DataService chuyển dữ liệu lên Presentation</w:t>
      </w:r>
    </w:p>
    <w:p w14:paraId="70A4D127" w14:textId="77777777" w:rsidR="009114A2" w:rsidRPr="00F4409E" w:rsidRDefault="009114A2" w:rsidP="009114A2">
      <w:pPr>
        <w:pStyle w:val="BodyText"/>
        <w:jc w:val="both"/>
        <w:rPr>
          <w:lang w:val="en-US"/>
        </w:rPr>
      </w:pPr>
      <w:r>
        <w:rPr>
          <w:lang w:val="en-US"/>
        </w:rPr>
        <w:t>Bước 10: Presentation đưa lên giao diện cho người dùng</w:t>
      </w:r>
    </w:p>
    <w:p w14:paraId="7DF8CA03" w14:textId="77777777" w:rsidR="009114A2" w:rsidRDefault="009114A2" w:rsidP="009114A2">
      <w:pPr>
        <w:pStyle w:val="Heading4"/>
        <w:spacing w:line="360" w:lineRule="auto"/>
        <w:jc w:val="both"/>
        <w:rPr>
          <w:lang w:val="en-US"/>
        </w:rPr>
      </w:pPr>
      <w:r>
        <w:t>Các dòng sự kiện khác</w:t>
      </w:r>
    </w:p>
    <w:p w14:paraId="4C6AD73D" w14:textId="77777777" w:rsidR="009114A2" w:rsidRDefault="009114A2" w:rsidP="009114A2">
      <w:pPr>
        <w:ind w:firstLine="720"/>
        <w:rPr>
          <w:lang w:val="en-US"/>
        </w:rPr>
      </w:pPr>
      <w:r>
        <w:rPr>
          <w:lang w:val="en-US"/>
        </w:rPr>
        <w:t>Dòng phụ:</w:t>
      </w:r>
    </w:p>
    <w:p w14:paraId="39D02CA2" w14:textId="77777777" w:rsidR="009114A2" w:rsidRDefault="009114A2" w:rsidP="009114A2">
      <w:pPr>
        <w:ind w:firstLine="720"/>
        <w:rPr>
          <w:lang w:val="en-US"/>
        </w:rPr>
      </w:pPr>
      <w:r>
        <w:rPr>
          <w:lang w:val="en-US"/>
        </w:rPr>
        <w:t>Không có</w:t>
      </w:r>
    </w:p>
    <w:p w14:paraId="024D04CB" w14:textId="77777777" w:rsidR="009114A2" w:rsidRDefault="009114A2" w:rsidP="009114A2">
      <w:pPr>
        <w:ind w:firstLine="720"/>
        <w:rPr>
          <w:lang w:val="en-US"/>
        </w:rPr>
      </w:pPr>
    </w:p>
    <w:p w14:paraId="5FBD8D3A" w14:textId="77777777" w:rsidR="009114A2" w:rsidRDefault="009114A2" w:rsidP="009114A2">
      <w:pPr>
        <w:ind w:firstLine="720"/>
        <w:rPr>
          <w:lang w:val="en-US"/>
        </w:rPr>
      </w:pPr>
      <w:r>
        <w:rPr>
          <w:lang w:val="en-US"/>
        </w:rPr>
        <w:t>Dòng ngoại lệ (Alternative Flow):</w:t>
      </w:r>
    </w:p>
    <w:p w14:paraId="05DFCDBB"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5E43960" w14:textId="77777777" w:rsidR="009114A2" w:rsidRDefault="009114A2" w:rsidP="009114A2">
      <w:pPr>
        <w:ind w:firstLine="720"/>
        <w:rPr>
          <w:lang w:val="en-US"/>
        </w:rPr>
      </w:pPr>
      <w:r>
        <w:rPr>
          <w:lang w:val="en-US"/>
        </w:rPr>
        <w:t>Bước A.6: Nếu quá trình insert xảy ra lỗi trả kết quả lỗi về cho Domain</w:t>
      </w:r>
    </w:p>
    <w:p w14:paraId="4F7A0BCA"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18231E3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64B4262" w14:textId="77777777" w:rsidR="009114A2" w:rsidRDefault="009114A2" w:rsidP="009114A2">
      <w:pPr>
        <w:pStyle w:val="Heading3"/>
        <w:spacing w:line="360" w:lineRule="auto"/>
        <w:jc w:val="both"/>
      </w:pPr>
      <w:r>
        <w:t>Các yêu cầu đặc biệt</w:t>
      </w:r>
    </w:p>
    <w:p w14:paraId="603E5CA0" w14:textId="77777777" w:rsidR="009114A2" w:rsidRPr="00C4145D" w:rsidRDefault="009114A2" w:rsidP="009114A2">
      <w:pPr>
        <w:pStyle w:val="BodyText"/>
        <w:jc w:val="both"/>
      </w:pPr>
      <w:r w:rsidRPr="00C4145D">
        <w:t>Không có</w:t>
      </w:r>
    </w:p>
    <w:p w14:paraId="53745AB6" w14:textId="77777777" w:rsidR="009114A2" w:rsidRDefault="009114A2" w:rsidP="009114A2">
      <w:pPr>
        <w:pStyle w:val="Heading3"/>
        <w:spacing w:line="360" w:lineRule="auto"/>
        <w:jc w:val="both"/>
      </w:pPr>
      <w:r w:rsidRPr="0037628A">
        <w:t>Trạng thái hệ thống khi bắt đầu thực hiện Use-case</w:t>
      </w:r>
    </w:p>
    <w:p w14:paraId="31C8EA3C"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3CECBC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F6C4BD0" w14:textId="77777777" w:rsidR="009114A2" w:rsidRDefault="009114A2" w:rsidP="009114A2">
      <w:pPr>
        <w:pStyle w:val="Heading3"/>
        <w:spacing w:line="360" w:lineRule="auto"/>
        <w:jc w:val="both"/>
      </w:pPr>
      <w:r>
        <w:rPr>
          <w:lang w:val="en-US"/>
        </w:rPr>
        <w:lastRenderedPageBreak/>
        <w:t>Trạng thái hệ thống sau khi thực hiện Use-case</w:t>
      </w:r>
    </w:p>
    <w:p w14:paraId="68A53F14"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31D79">
        <w:rPr>
          <w:noProof/>
          <w:szCs w:val="24"/>
        </w:rPr>
        <w:t>đền</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2671DE46"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7968EE81" w14:textId="77777777" w:rsidR="009114A2" w:rsidRDefault="009114A2" w:rsidP="009114A2">
      <w:pPr>
        <w:pStyle w:val="Heading3"/>
        <w:spacing w:line="360" w:lineRule="auto"/>
        <w:jc w:val="both"/>
        <w:rPr>
          <w:lang w:val="en-US"/>
        </w:rPr>
      </w:pPr>
      <w:r>
        <w:rPr>
          <w:lang w:val="en-US"/>
        </w:rPr>
        <w:t>Điểm mở rộng</w:t>
      </w:r>
    </w:p>
    <w:p w14:paraId="4992CB37" w14:textId="77777777" w:rsidR="009114A2" w:rsidRPr="00487C6C" w:rsidRDefault="009114A2" w:rsidP="009114A2">
      <w:pPr>
        <w:pStyle w:val="BodyText"/>
        <w:jc w:val="both"/>
        <w:rPr>
          <w:lang w:val="en-US"/>
        </w:rPr>
      </w:pPr>
      <w:r>
        <w:rPr>
          <w:lang w:val="en-US"/>
        </w:rPr>
        <w:t>Không có</w:t>
      </w:r>
    </w:p>
    <w:p w14:paraId="1F8ADCAB"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Tìm kiếm độc giả theo tên sách</w:t>
      </w:r>
    </w:p>
    <w:p w14:paraId="2D403DE0" w14:textId="77777777" w:rsidR="009114A2" w:rsidRDefault="009114A2" w:rsidP="009114A2">
      <w:pPr>
        <w:pStyle w:val="Heading3"/>
        <w:spacing w:line="360" w:lineRule="auto"/>
        <w:jc w:val="both"/>
      </w:pPr>
      <w:r>
        <w:t>Tóm tắt</w:t>
      </w:r>
    </w:p>
    <w:p w14:paraId="1492853B"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540DED84"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tên sách đang mượn</w:t>
      </w:r>
    </w:p>
    <w:p w14:paraId="355DCCED" w14:textId="77777777" w:rsidR="009114A2" w:rsidRDefault="009114A2" w:rsidP="009114A2">
      <w:pPr>
        <w:pStyle w:val="Heading3"/>
        <w:spacing w:line="360" w:lineRule="auto"/>
        <w:jc w:val="both"/>
      </w:pPr>
      <w:r>
        <w:t>Dòng sự kiện</w:t>
      </w:r>
    </w:p>
    <w:p w14:paraId="6A8B701E" w14:textId="77777777" w:rsidR="009114A2" w:rsidRDefault="009114A2" w:rsidP="009114A2">
      <w:pPr>
        <w:pStyle w:val="Heading4"/>
        <w:spacing w:line="360" w:lineRule="auto"/>
        <w:jc w:val="both"/>
      </w:pPr>
      <w:r>
        <w:t>Dòng sự kiện chính</w:t>
      </w:r>
    </w:p>
    <w:p w14:paraId="02592ECE"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tên sách</w:t>
      </w:r>
      <w:r w:rsidRPr="00386F54">
        <w:rPr>
          <w:noProof/>
          <w:szCs w:val="24"/>
        </w:rPr>
        <w:t xml:space="preserve"> đang mượn</w:t>
      </w:r>
    </w:p>
    <w:p w14:paraId="32654AA3"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tên sách</w:t>
      </w:r>
      <w:r w:rsidRPr="00386F54">
        <w:rPr>
          <w:noProof/>
          <w:szCs w:val="24"/>
        </w:rPr>
        <w:t xml:space="preserve"> đang mượn</w:t>
      </w:r>
      <w:r>
        <w:rPr>
          <w:lang w:val="en-US"/>
        </w:rPr>
        <w:t xml:space="preserve"> xuống Dataservice</w:t>
      </w:r>
    </w:p>
    <w:p w14:paraId="72ED12BA" w14:textId="77777777" w:rsidR="009114A2" w:rsidRDefault="009114A2" w:rsidP="009114A2">
      <w:pPr>
        <w:pStyle w:val="BodyText"/>
        <w:jc w:val="both"/>
        <w:rPr>
          <w:lang w:val="en-US"/>
        </w:rPr>
      </w:pPr>
      <w:r>
        <w:rPr>
          <w:lang w:val="en-US"/>
        </w:rPr>
        <w:t>Bước 3: DataService chuyển thành json và gửi API cho Controller</w:t>
      </w:r>
    </w:p>
    <w:p w14:paraId="0BF44D4E" w14:textId="77777777" w:rsidR="009114A2" w:rsidRDefault="009114A2" w:rsidP="009114A2">
      <w:pPr>
        <w:pStyle w:val="BodyText"/>
        <w:jc w:val="both"/>
        <w:rPr>
          <w:lang w:val="en-US"/>
        </w:rPr>
      </w:pPr>
      <w:r>
        <w:rPr>
          <w:lang w:val="en-US"/>
        </w:rPr>
        <w:t>Bước 4: Controller nhận gói tin và chuyển dữ liệu xuống Domain</w:t>
      </w:r>
    </w:p>
    <w:p w14:paraId="364653D2" w14:textId="77777777" w:rsidR="009114A2" w:rsidRDefault="009114A2" w:rsidP="009114A2">
      <w:pPr>
        <w:pStyle w:val="BodyText"/>
        <w:jc w:val="both"/>
        <w:rPr>
          <w:lang w:val="en-US"/>
        </w:rPr>
      </w:pPr>
      <w:r>
        <w:rPr>
          <w:lang w:val="en-US"/>
        </w:rPr>
        <w:t>Bước 5: Domain chuyển dữ liệu và  yêu cầu Repository</w:t>
      </w:r>
    </w:p>
    <w:p w14:paraId="430A78C1"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03C75950" w14:textId="77777777" w:rsidR="009114A2" w:rsidRDefault="009114A2" w:rsidP="009114A2">
      <w:pPr>
        <w:pStyle w:val="BodyText"/>
        <w:jc w:val="both"/>
        <w:rPr>
          <w:lang w:val="en-US"/>
        </w:rPr>
      </w:pPr>
      <w:r>
        <w:rPr>
          <w:lang w:val="en-US"/>
        </w:rPr>
        <w:t>Bước 7: Domain chuyển thành danh sách các ViewModel và chuyển cho Controller</w:t>
      </w:r>
    </w:p>
    <w:p w14:paraId="11B9F355" w14:textId="77777777" w:rsidR="009114A2" w:rsidRDefault="009114A2" w:rsidP="009114A2">
      <w:pPr>
        <w:pStyle w:val="BodyText"/>
        <w:jc w:val="both"/>
        <w:rPr>
          <w:lang w:val="en-US"/>
        </w:rPr>
      </w:pPr>
      <w:r>
        <w:rPr>
          <w:lang w:val="en-US"/>
        </w:rPr>
        <w:t>Bước 8: Controller chuyển thành json và trả về DataService</w:t>
      </w:r>
    </w:p>
    <w:p w14:paraId="25B8D03C" w14:textId="77777777" w:rsidR="009114A2" w:rsidRDefault="009114A2" w:rsidP="009114A2">
      <w:pPr>
        <w:pStyle w:val="BodyText"/>
        <w:jc w:val="both"/>
        <w:rPr>
          <w:lang w:val="en-US"/>
        </w:rPr>
      </w:pPr>
      <w:r>
        <w:rPr>
          <w:lang w:val="en-US"/>
        </w:rPr>
        <w:t>Bước 9: DataService chuyển dữ liệu lên Presentation</w:t>
      </w:r>
    </w:p>
    <w:p w14:paraId="3E1944CB" w14:textId="77777777" w:rsidR="009114A2" w:rsidRPr="00F4409E" w:rsidRDefault="009114A2" w:rsidP="009114A2">
      <w:pPr>
        <w:pStyle w:val="BodyText"/>
        <w:jc w:val="both"/>
        <w:rPr>
          <w:lang w:val="en-US"/>
        </w:rPr>
      </w:pPr>
      <w:r>
        <w:rPr>
          <w:lang w:val="en-US"/>
        </w:rPr>
        <w:t>Bước 10: Presentation đưa lên giao diện cho người dùng</w:t>
      </w:r>
    </w:p>
    <w:p w14:paraId="6A710605" w14:textId="77777777" w:rsidR="009114A2" w:rsidRDefault="009114A2" w:rsidP="009114A2">
      <w:pPr>
        <w:pStyle w:val="Heading4"/>
        <w:spacing w:line="360" w:lineRule="auto"/>
        <w:jc w:val="both"/>
        <w:rPr>
          <w:lang w:val="en-US"/>
        </w:rPr>
      </w:pPr>
      <w:r>
        <w:t>Các dòng sự kiện khác</w:t>
      </w:r>
    </w:p>
    <w:p w14:paraId="0D00EBB3" w14:textId="77777777" w:rsidR="009114A2" w:rsidRDefault="009114A2" w:rsidP="009114A2">
      <w:pPr>
        <w:ind w:firstLine="720"/>
        <w:rPr>
          <w:lang w:val="en-US"/>
        </w:rPr>
      </w:pPr>
      <w:r>
        <w:rPr>
          <w:lang w:val="en-US"/>
        </w:rPr>
        <w:t>Dòng phụ:</w:t>
      </w:r>
    </w:p>
    <w:p w14:paraId="775EEB7F" w14:textId="77777777" w:rsidR="009114A2" w:rsidRDefault="009114A2" w:rsidP="009114A2">
      <w:pPr>
        <w:ind w:firstLine="720"/>
        <w:rPr>
          <w:lang w:val="en-US"/>
        </w:rPr>
      </w:pPr>
      <w:r>
        <w:rPr>
          <w:lang w:val="en-US"/>
        </w:rPr>
        <w:t>Không có</w:t>
      </w:r>
    </w:p>
    <w:p w14:paraId="0F7D4D31" w14:textId="77777777" w:rsidR="009114A2" w:rsidRDefault="009114A2" w:rsidP="009114A2">
      <w:pPr>
        <w:ind w:firstLine="720"/>
        <w:rPr>
          <w:lang w:val="en-US"/>
        </w:rPr>
      </w:pPr>
    </w:p>
    <w:p w14:paraId="55071390" w14:textId="77777777" w:rsidR="009114A2" w:rsidRDefault="009114A2" w:rsidP="009114A2">
      <w:pPr>
        <w:ind w:firstLine="720"/>
        <w:rPr>
          <w:lang w:val="en-US"/>
        </w:rPr>
      </w:pPr>
      <w:r>
        <w:rPr>
          <w:lang w:val="en-US"/>
        </w:rPr>
        <w:t>Dòng ngoại lệ (Alternative Flow):</w:t>
      </w:r>
    </w:p>
    <w:p w14:paraId="0B864F16" w14:textId="77777777" w:rsidR="009114A2" w:rsidRDefault="009114A2" w:rsidP="009114A2">
      <w:pPr>
        <w:ind w:firstLine="720"/>
        <w:rPr>
          <w:lang w:val="en-US"/>
        </w:rPr>
      </w:pPr>
      <w:r>
        <w:rPr>
          <w:lang w:val="en-US"/>
        </w:rPr>
        <w:t>Bước A.6: Nếu không có dữ liệu nào phù hợp, trả về NULL</w:t>
      </w:r>
    </w:p>
    <w:p w14:paraId="3A94B551" w14:textId="77777777" w:rsidR="009114A2" w:rsidRDefault="009114A2" w:rsidP="009114A2">
      <w:pPr>
        <w:ind w:firstLine="720"/>
        <w:rPr>
          <w:lang w:val="en-US"/>
        </w:rPr>
      </w:pPr>
      <w:r>
        <w:rPr>
          <w:lang w:val="en-US"/>
        </w:rPr>
        <w:t>Bước A.7: Nếu dữ liệu là NULL thì gửi về thông báo lỗi cho Controller</w:t>
      </w:r>
    </w:p>
    <w:p w14:paraId="75FCB25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7A52FCEF" w14:textId="77777777" w:rsidR="009114A2" w:rsidRDefault="009114A2" w:rsidP="009114A2">
      <w:pPr>
        <w:pStyle w:val="Heading3"/>
        <w:spacing w:line="360" w:lineRule="auto"/>
        <w:jc w:val="both"/>
      </w:pPr>
      <w:r>
        <w:t>Các yêu cầu đặc biệt</w:t>
      </w:r>
    </w:p>
    <w:p w14:paraId="5CBE5FB9" w14:textId="77777777" w:rsidR="009114A2" w:rsidRPr="00C4145D" w:rsidRDefault="009114A2" w:rsidP="009114A2">
      <w:pPr>
        <w:pStyle w:val="BodyText"/>
        <w:jc w:val="both"/>
      </w:pPr>
      <w:r w:rsidRPr="00C4145D">
        <w:t>Không có</w:t>
      </w:r>
    </w:p>
    <w:p w14:paraId="0E6B22A3" w14:textId="77777777" w:rsidR="009114A2" w:rsidRDefault="009114A2" w:rsidP="009114A2">
      <w:pPr>
        <w:pStyle w:val="Heading3"/>
        <w:spacing w:line="360" w:lineRule="auto"/>
        <w:jc w:val="both"/>
      </w:pPr>
      <w:r w:rsidRPr="0037628A">
        <w:t>Trạng thái hệ thống khi bắt đầu thực hiện Use-case</w:t>
      </w:r>
    </w:p>
    <w:p w14:paraId="3F1C864E"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445935ED" w14:textId="77777777" w:rsidR="009114A2" w:rsidRPr="00FE2449" w:rsidRDefault="009114A2" w:rsidP="009114A2">
      <w:pPr>
        <w:pStyle w:val="BodyText"/>
        <w:jc w:val="both"/>
      </w:pPr>
      <w:r w:rsidRPr="006E56ED">
        <w:lastRenderedPageBreak/>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D76ABE7" w14:textId="77777777" w:rsidR="009114A2" w:rsidRDefault="009114A2" w:rsidP="009114A2">
      <w:pPr>
        <w:pStyle w:val="Heading3"/>
        <w:spacing w:line="360" w:lineRule="auto"/>
        <w:jc w:val="both"/>
      </w:pPr>
      <w:r>
        <w:rPr>
          <w:lang w:val="en-US"/>
        </w:rPr>
        <w:t>Trạng thái hệ thống sau khi thực hiện Use-case</w:t>
      </w:r>
    </w:p>
    <w:p w14:paraId="3CAD787D"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tên sách đang mượn</w:t>
      </w:r>
    </w:p>
    <w:p w14:paraId="65F41665" w14:textId="77777777" w:rsidR="009114A2" w:rsidRPr="006E56ED" w:rsidRDefault="009114A2" w:rsidP="009114A2">
      <w:pPr>
        <w:pStyle w:val="BodyText"/>
        <w:jc w:val="both"/>
      </w:pPr>
      <w:r w:rsidRPr="006E56ED">
        <w:t>Thất bại: Màn hình sẽ pop-up hiển thị thông báo “Không có dữ liệu”</w:t>
      </w:r>
    </w:p>
    <w:p w14:paraId="600C095D" w14:textId="77777777" w:rsidR="009114A2" w:rsidRDefault="009114A2" w:rsidP="009114A2">
      <w:pPr>
        <w:pStyle w:val="Heading3"/>
        <w:spacing w:line="360" w:lineRule="auto"/>
        <w:jc w:val="both"/>
        <w:rPr>
          <w:lang w:val="en-US"/>
        </w:rPr>
      </w:pPr>
      <w:r>
        <w:rPr>
          <w:lang w:val="en-US"/>
        </w:rPr>
        <w:t>Điểm mở rộng</w:t>
      </w:r>
    </w:p>
    <w:p w14:paraId="48D02B79" w14:textId="77777777" w:rsidR="009114A2" w:rsidRPr="00487C6C" w:rsidRDefault="009114A2" w:rsidP="009114A2">
      <w:pPr>
        <w:pStyle w:val="BodyText"/>
        <w:jc w:val="both"/>
        <w:rPr>
          <w:lang w:val="en-US"/>
        </w:rPr>
      </w:pPr>
      <w:r>
        <w:rPr>
          <w:lang w:val="en-US"/>
        </w:rPr>
        <w:t>Không có</w:t>
      </w:r>
    </w:p>
    <w:p w14:paraId="75209001" w14:textId="77777777" w:rsidR="009114A2" w:rsidRPr="00F4409E" w:rsidRDefault="009114A2" w:rsidP="009114A2">
      <w:pPr>
        <w:pStyle w:val="Heading2"/>
        <w:spacing w:line="360" w:lineRule="auto"/>
        <w:jc w:val="both"/>
        <w:rPr>
          <w:lang w:val="en-US"/>
        </w:rPr>
      </w:pPr>
      <w:r>
        <w:rPr>
          <w:lang w:val="en-US"/>
        </w:rPr>
        <w:t xml:space="preserve">Đặc tả Use-case </w:t>
      </w:r>
      <w:r w:rsidRPr="001B2A64">
        <w:rPr>
          <w:noProof/>
          <w:szCs w:val="24"/>
        </w:rPr>
        <w:t>Tìm kiếm độc giả theo mã ISBN</w:t>
      </w:r>
    </w:p>
    <w:p w14:paraId="7D416867" w14:textId="77777777" w:rsidR="009114A2" w:rsidRDefault="009114A2" w:rsidP="009114A2">
      <w:pPr>
        <w:pStyle w:val="Heading3"/>
        <w:spacing w:line="360" w:lineRule="auto"/>
        <w:jc w:val="both"/>
      </w:pPr>
      <w:r>
        <w:t>Tóm tắt</w:t>
      </w:r>
    </w:p>
    <w:p w14:paraId="514F22F0"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63FC4433"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mã ISBN của sách đang mượn</w:t>
      </w:r>
    </w:p>
    <w:p w14:paraId="5FD151C2" w14:textId="77777777" w:rsidR="009114A2" w:rsidRDefault="009114A2" w:rsidP="009114A2">
      <w:pPr>
        <w:pStyle w:val="Heading3"/>
        <w:spacing w:line="360" w:lineRule="auto"/>
        <w:jc w:val="both"/>
      </w:pPr>
      <w:r>
        <w:t>Dòng sự kiện</w:t>
      </w:r>
    </w:p>
    <w:p w14:paraId="7C3A7BA1" w14:textId="77777777" w:rsidR="009114A2" w:rsidRDefault="009114A2" w:rsidP="009114A2">
      <w:pPr>
        <w:pStyle w:val="Heading4"/>
        <w:spacing w:line="360" w:lineRule="auto"/>
        <w:jc w:val="both"/>
      </w:pPr>
      <w:r>
        <w:t>Dòng sự kiện chính</w:t>
      </w:r>
    </w:p>
    <w:p w14:paraId="6AA5CEDD"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mã ISBN của sách</w:t>
      </w:r>
      <w:r w:rsidRPr="00386F54">
        <w:rPr>
          <w:noProof/>
          <w:szCs w:val="24"/>
        </w:rPr>
        <w:t xml:space="preserve"> đang mượn</w:t>
      </w:r>
    </w:p>
    <w:p w14:paraId="75FDEC64" w14:textId="77777777" w:rsidR="009114A2" w:rsidRPr="002A1882" w:rsidRDefault="009114A2" w:rsidP="009114A2">
      <w:pPr>
        <w:pStyle w:val="BodyText"/>
        <w:jc w:val="both"/>
      </w:pPr>
      <w:r w:rsidRPr="002A1882">
        <w:t xml:space="preserve">Bước 2: Presentation sẽ đóng gói và gửi </w:t>
      </w:r>
      <w:r w:rsidRPr="00FE23E4">
        <w:rPr>
          <w:noProof/>
          <w:szCs w:val="24"/>
        </w:rPr>
        <w:t>mã ISBN của sách</w:t>
      </w:r>
      <w:r w:rsidRPr="00386F54">
        <w:rPr>
          <w:noProof/>
          <w:szCs w:val="24"/>
        </w:rPr>
        <w:t xml:space="preserve"> đang mượn</w:t>
      </w:r>
      <w:r w:rsidRPr="002A1882">
        <w:t xml:space="preserve"> xuống Dataservice</w:t>
      </w:r>
    </w:p>
    <w:p w14:paraId="2962BF0D" w14:textId="77777777" w:rsidR="009114A2" w:rsidRDefault="009114A2" w:rsidP="009114A2">
      <w:pPr>
        <w:pStyle w:val="BodyText"/>
        <w:jc w:val="both"/>
        <w:rPr>
          <w:lang w:val="en-US"/>
        </w:rPr>
      </w:pPr>
      <w:r>
        <w:rPr>
          <w:lang w:val="en-US"/>
        </w:rPr>
        <w:t>Bước 3: DataService chuyển thành json và gửi API cho Controller</w:t>
      </w:r>
    </w:p>
    <w:p w14:paraId="4C481FFA" w14:textId="77777777" w:rsidR="009114A2" w:rsidRDefault="009114A2" w:rsidP="009114A2">
      <w:pPr>
        <w:pStyle w:val="BodyText"/>
        <w:jc w:val="both"/>
        <w:rPr>
          <w:lang w:val="en-US"/>
        </w:rPr>
      </w:pPr>
      <w:r>
        <w:rPr>
          <w:lang w:val="en-US"/>
        </w:rPr>
        <w:t>Bước 4: Controller nhận gói tin và chuyển dữ liệu xuống Domain</w:t>
      </w:r>
    </w:p>
    <w:p w14:paraId="05FF93E3" w14:textId="77777777" w:rsidR="009114A2" w:rsidRDefault="009114A2" w:rsidP="009114A2">
      <w:pPr>
        <w:pStyle w:val="BodyText"/>
        <w:jc w:val="both"/>
        <w:rPr>
          <w:lang w:val="en-US"/>
        </w:rPr>
      </w:pPr>
      <w:r>
        <w:rPr>
          <w:lang w:val="en-US"/>
        </w:rPr>
        <w:t>Bước 5: Domain kiểm tra tính đúng đắn của dữ liệu và yêu cầu Repository</w:t>
      </w:r>
    </w:p>
    <w:p w14:paraId="38D92BAE"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7E6D7F3C" w14:textId="77777777" w:rsidR="009114A2" w:rsidRDefault="009114A2" w:rsidP="009114A2">
      <w:pPr>
        <w:pStyle w:val="BodyText"/>
        <w:jc w:val="both"/>
        <w:rPr>
          <w:lang w:val="en-US"/>
        </w:rPr>
      </w:pPr>
      <w:r>
        <w:rPr>
          <w:lang w:val="en-US"/>
        </w:rPr>
        <w:t>Bước 7: Domain chuyển thành danh sách các ViewModel và chuyển cho Controller</w:t>
      </w:r>
    </w:p>
    <w:p w14:paraId="49B71682" w14:textId="77777777" w:rsidR="009114A2" w:rsidRDefault="009114A2" w:rsidP="009114A2">
      <w:pPr>
        <w:pStyle w:val="BodyText"/>
        <w:jc w:val="both"/>
        <w:rPr>
          <w:lang w:val="en-US"/>
        </w:rPr>
      </w:pPr>
      <w:r>
        <w:rPr>
          <w:lang w:val="en-US"/>
        </w:rPr>
        <w:t>Bước 8: Controller chuyển thành json và trả về DataService</w:t>
      </w:r>
    </w:p>
    <w:p w14:paraId="0FE760DB" w14:textId="77777777" w:rsidR="009114A2" w:rsidRDefault="009114A2" w:rsidP="009114A2">
      <w:pPr>
        <w:pStyle w:val="BodyText"/>
        <w:jc w:val="both"/>
        <w:rPr>
          <w:lang w:val="en-US"/>
        </w:rPr>
      </w:pPr>
      <w:r>
        <w:rPr>
          <w:lang w:val="en-US"/>
        </w:rPr>
        <w:t>Bước 9: DataService chuyển dữ liệu lên Presentation</w:t>
      </w:r>
    </w:p>
    <w:p w14:paraId="3A7B6D0D" w14:textId="77777777" w:rsidR="009114A2" w:rsidRPr="00F4409E" w:rsidRDefault="009114A2" w:rsidP="009114A2">
      <w:pPr>
        <w:pStyle w:val="BodyText"/>
        <w:jc w:val="both"/>
        <w:rPr>
          <w:lang w:val="en-US"/>
        </w:rPr>
      </w:pPr>
      <w:r>
        <w:rPr>
          <w:lang w:val="en-US"/>
        </w:rPr>
        <w:t>Bước 10: Presentation đưa lên giao diện cho người dùng</w:t>
      </w:r>
    </w:p>
    <w:p w14:paraId="2C136E1B" w14:textId="77777777" w:rsidR="009114A2" w:rsidRDefault="009114A2" w:rsidP="009114A2">
      <w:pPr>
        <w:pStyle w:val="Heading4"/>
        <w:spacing w:line="360" w:lineRule="auto"/>
        <w:jc w:val="both"/>
        <w:rPr>
          <w:lang w:val="en-US"/>
        </w:rPr>
      </w:pPr>
      <w:r>
        <w:t>Các dòng sự kiện khác</w:t>
      </w:r>
    </w:p>
    <w:p w14:paraId="0073C83F" w14:textId="77777777" w:rsidR="009114A2" w:rsidRDefault="009114A2" w:rsidP="009114A2">
      <w:pPr>
        <w:ind w:firstLine="720"/>
        <w:rPr>
          <w:lang w:val="en-US"/>
        </w:rPr>
      </w:pPr>
      <w:r>
        <w:rPr>
          <w:lang w:val="en-US"/>
        </w:rPr>
        <w:t>Dòng phụ:</w:t>
      </w:r>
    </w:p>
    <w:p w14:paraId="74D5C278" w14:textId="77777777" w:rsidR="009114A2" w:rsidRDefault="009114A2" w:rsidP="009114A2">
      <w:pPr>
        <w:ind w:firstLine="720"/>
        <w:rPr>
          <w:lang w:val="en-US"/>
        </w:rPr>
      </w:pPr>
      <w:r>
        <w:rPr>
          <w:lang w:val="en-US"/>
        </w:rPr>
        <w:t>Không có</w:t>
      </w:r>
    </w:p>
    <w:p w14:paraId="47926E87" w14:textId="77777777" w:rsidR="009114A2" w:rsidRDefault="009114A2" w:rsidP="009114A2">
      <w:pPr>
        <w:ind w:firstLine="720"/>
        <w:rPr>
          <w:lang w:val="en-US"/>
        </w:rPr>
      </w:pPr>
    </w:p>
    <w:p w14:paraId="57A71CDD" w14:textId="77777777" w:rsidR="009114A2" w:rsidRDefault="009114A2" w:rsidP="009114A2">
      <w:pPr>
        <w:ind w:firstLine="720"/>
        <w:rPr>
          <w:lang w:val="en-US"/>
        </w:rPr>
      </w:pPr>
      <w:r>
        <w:rPr>
          <w:lang w:val="en-US"/>
        </w:rPr>
        <w:t>Dòng ngoại lệ (Alternative Flow):</w:t>
      </w:r>
    </w:p>
    <w:p w14:paraId="410B32BC"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65A63814" w14:textId="77777777" w:rsidR="009114A2" w:rsidRDefault="009114A2" w:rsidP="009114A2">
      <w:pPr>
        <w:ind w:firstLine="720"/>
        <w:rPr>
          <w:lang w:val="en-US"/>
        </w:rPr>
      </w:pPr>
      <w:r>
        <w:rPr>
          <w:lang w:val="en-US"/>
        </w:rPr>
        <w:t>Bước A.6: Nếu không có dữ liệu nào phù hợp, trả về NULL</w:t>
      </w:r>
    </w:p>
    <w:p w14:paraId="34C232AE" w14:textId="77777777" w:rsidR="009114A2" w:rsidRDefault="009114A2" w:rsidP="009114A2">
      <w:pPr>
        <w:ind w:firstLine="720"/>
        <w:rPr>
          <w:lang w:val="en-US"/>
        </w:rPr>
      </w:pPr>
      <w:r>
        <w:rPr>
          <w:lang w:val="en-US"/>
        </w:rPr>
        <w:t>Bước A.7: Nếu dữ liệu là NULL thì gửi về thông báo lỗi cho Controller</w:t>
      </w:r>
    </w:p>
    <w:p w14:paraId="191F07C4"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79B9C7" w14:textId="77777777" w:rsidR="009114A2" w:rsidRDefault="009114A2" w:rsidP="009114A2">
      <w:pPr>
        <w:pStyle w:val="Heading3"/>
        <w:spacing w:line="360" w:lineRule="auto"/>
        <w:jc w:val="both"/>
      </w:pPr>
      <w:r>
        <w:lastRenderedPageBreak/>
        <w:t>Các yêu cầu đặc biệt</w:t>
      </w:r>
    </w:p>
    <w:p w14:paraId="16D8DD63" w14:textId="77777777" w:rsidR="009114A2" w:rsidRPr="00C4145D" w:rsidRDefault="009114A2" w:rsidP="009114A2">
      <w:pPr>
        <w:pStyle w:val="BodyText"/>
        <w:jc w:val="both"/>
      </w:pPr>
      <w:r w:rsidRPr="00C4145D">
        <w:t>Không có</w:t>
      </w:r>
    </w:p>
    <w:p w14:paraId="18B1ED7E" w14:textId="77777777" w:rsidR="009114A2" w:rsidRDefault="009114A2" w:rsidP="009114A2">
      <w:pPr>
        <w:pStyle w:val="Heading3"/>
        <w:spacing w:line="360" w:lineRule="auto"/>
        <w:jc w:val="both"/>
      </w:pPr>
      <w:r w:rsidRPr="0037628A">
        <w:t>Trạng thái hệ thống khi bắt đầu thực hiện Use-case</w:t>
      </w:r>
    </w:p>
    <w:p w14:paraId="7CF0BC08"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3A6A8720" w14:textId="77777777" w:rsidR="009114A2" w:rsidRPr="00FE2449" w:rsidRDefault="009114A2" w:rsidP="009114A2">
      <w:pPr>
        <w:pStyle w:val="BodyText"/>
        <w:jc w:val="both"/>
      </w:pPr>
      <w:r w:rsidRPr="006E56ED">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3CEB928" w14:textId="77777777" w:rsidR="009114A2" w:rsidRDefault="009114A2" w:rsidP="009114A2">
      <w:pPr>
        <w:pStyle w:val="Heading3"/>
        <w:spacing w:line="360" w:lineRule="auto"/>
        <w:jc w:val="both"/>
      </w:pPr>
      <w:r>
        <w:rPr>
          <w:lang w:val="en-US"/>
        </w:rPr>
        <w:t>Trạng thái hệ thống sau khi thực hiện Use-case</w:t>
      </w:r>
    </w:p>
    <w:p w14:paraId="4CA207E6"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mã ISBN của sách đang mượn</w:t>
      </w:r>
    </w:p>
    <w:p w14:paraId="7F15F09F" w14:textId="77777777" w:rsidR="009114A2" w:rsidRPr="006E56ED" w:rsidRDefault="009114A2" w:rsidP="009114A2">
      <w:pPr>
        <w:pStyle w:val="BodyText"/>
        <w:jc w:val="both"/>
      </w:pPr>
      <w:r w:rsidRPr="006E56ED">
        <w:t>Thất bại: Màn hình sẽ pop-up hiển thị thông báo “Không có dữ liệu”</w:t>
      </w:r>
    </w:p>
    <w:p w14:paraId="07BCFD73" w14:textId="77777777" w:rsidR="009114A2" w:rsidRDefault="009114A2" w:rsidP="009114A2">
      <w:pPr>
        <w:pStyle w:val="Heading3"/>
        <w:spacing w:line="360" w:lineRule="auto"/>
        <w:jc w:val="both"/>
        <w:rPr>
          <w:lang w:val="en-US"/>
        </w:rPr>
      </w:pPr>
      <w:r>
        <w:rPr>
          <w:lang w:val="en-US"/>
        </w:rPr>
        <w:t>Điểm mở rộng</w:t>
      </w:r>
    </w:p>
    <w:p w14:paraId="5FAD3531" w14:textId="7853D7A7" w:rsidR="008E6B4A" w:rsidRPr="00C4145D" w:rsidRDefault="009114A2" w:rsidP="009114A2">
      <w:pPr>
        <w:pStyle w:val="BodyText"/>
        <w:jc w:val="both"/>
      </w:pPr>
      <w:r>
        <w:rPr>
          <w:lang w:val="en-US"/>
        </w:rPr>
        <w:t>Không có</w:t>
      </w:r>
    </w:p>
    <w:p w14:paraId="12DE70FF" w14:textId="77777777" w:rsidR="008E6B4A" w:rsidRDefault="008E6B4A" w:rsidP="008E6B4A">
      <w:pPr>
        <w:pStyle w:val="Heading3"/>
        <w:spacing w:line="360" w:lineRule="auto"/>
        <w:jc w:val="both"/>
      </w:pPr>
      <w:r w:rsidRPr="0037628A">
        <w:t>Trạng thái hệ thống khi bắt đầu thực hiện Use-case</w:t>
      </w:r>
    </w:p>
    <w:p w14:paraId="7AA19218" w14:textId="3A48DF00" w:rsidR="008E6B4A" w:rsidRPr="009114A2" w:rsidRDefault="008E6B4A" w:rsidP="008E6B4A">
      <w:pPr>
        <w:pStyle w:val="BodyText"/>
        <w:jc w:val="both"/>
      </w:pPr>
      <w:r w:rsidRPr="006E56ED">
        <w:t>Người dùng phải đăng nhập với Role là Thủ thư</w:t>
      </w:r>
      <w:r w:rsidR="002A7AB9" w:rsidRPr="009114A2">
        <w:t xml:space="preserve"> hoặc Quản lý</w:t>
      </w:r>
    </w:p>
    <w:p w14:paraId="236E8A0C" w14:textId="4AECECBA" w:rsidR="008E6B4A" w:rsidRPr="009114A2" w:rsidRDefault="008E6B4A" w:rsidP="002A7AB9">
      <w:pPr>
        <w:pStyle w:val="BodyText"/>
        <w:ind w:left="0" w:firstLine="720"/>
        <w:jc w:val="both"/>
      </w:pPr>
      <w:r w:rsidRPr="006E56ED">
        <w:t xml:space="preserve">Use case được kích hoạt khi có </w:t>
      </w:r>
      <w:r w:rsidR="002A7AB9" w:rsidRPr="009114A2">
        <w:t>người dùng hệ thống có nhu cầu tra cứu thông tin độc giả đã mượn 1 mã sách của thư viện.</w:t>
      </w:r>
    </w:p>
    <w:p w14:paraId="62B2B46A" w14:textId="77777777" w:rsidR="008E6B4A" w:rsidRDefault="008E6B4A" w:rsidP="008E6B4A">
      <w:pPr>
        <w:pStyle w:val="Heading3"/>
        <w:spacing w:line="360" w:lineRule="auto"/>
        <w:jc w:val="both"/>
      </w:pPr>
      <w:r>
        <w:rPr>
          <w:lang w:val="en-US"/>
        </w:rPr>
        <w:t>Trạng thái hệ thống sau khi thực hiện Use-case</w:t>
      </w:r>
    </w:p>
    <w:p w14:paraId="7CC04056" w14:textId="77777777" w:rsidR="008E6B4A" w:rsidRPr="006E56ED" w:rsidRDefault="008E6B4A" w:rsidP="008E6B4A">
      <w:pPr>
        <w:pStyle w:val="BodyText"/>
        <w:jc w:val="both"/>
      </w:pPr>
      <w:r w:rsidRPr="006E56ED">
        <w:t>Thành công: Màn hình tương tác người dùng sẽ hiển thị một hoặc một số thông tin độc giả thỏa điều kiện tra cứu</w:t>
      </w:r>
    </w:p>
    <w:p w14:paraId="767130C7" w14:textId="77777777" w:rsidR="008E6B4A" w:rsidRPr="006E56ED" w:rsidRDefault="008E6B4A" w:rsidP="008E6B4A">
      <w:pPr>
        <w:pStyle w:val="BodyText"/>
        <w:jc w:val="both"/>
      </w:pPr>
      <w:r w:rsidRPr="006E56ED">
        <w:t>Thất bại: Màn hình sẽ pop-up hiển thị thông báo “Không có dữ liệu”</w:t>
      </w:r>
    </w:p>
    <w:p w14:paraId="6F694723" w14:textId="77777777" w:rsidR="008E6B4A" w:rsidRDefault="008E6B4A" w:rsidP="008E6B4A">
      <w:pPr>
        <w:pStyle w:val="Heading3"/>
        <w:spacing w:line="360" w:lineRule="auto"/>
        <w:jc w:val="both"/>
        <w:rPr>
          <w:lang w:val="en-US"/>
        </w:rPr>
      </w:pPr>
      <w:r>
        <w:rPr>
          <w:lang w:val="en-US"/>
        </w:rPr>
        <w:t>Điểm mở rộng</w:t>
      </w:r>
    </w:p>
    <w:p w14:paraId="34DB0BDE" w14:textId="77777777" w:rsidR="008E6B4A" w:rsidRPr="00487C6C" w:rsidRDefault="008E6B4A" w:rsidP="008E6B4A">
      <w:pPr>
        <w:pStyle w:val="BodyText"/>
        <w:jc w:val="both"/>
        <w:rPr>
          <w:lang w:val="en-US"/>
        </w:rPr>
      </w:pPr>
      <w:r>
        <w:rPr>
          <w:lang w:val="en-US"/>
        </w:rPr>
        <w:t>Không có</w:t>
      </w:r>
    </w:p>
    <w:p w14:paraId="11069895" w14:textId="77777777" w:rsidR="00BD14B1" w:rsidRPr="00F4409E" w:rsidRDefault="00BD14B1" w:rsidP="00BD14B1">
      <w:pPr>
        <w:pStyle w:val="Heading2"/>
        <w:spacing w:line="360" w:lineRule="auto"/>
        <w:jc w:val="both"/>
        <w:rPr>
          <w:lang w:val="en-US"/>
        </w:rPr>
      </w:pPr>
      <w:r>
        <w:rPr>
          <w:lang w:val="en-US"/>
        </w:rPr>
        <w:t>Đặc tả Use-case Xem báo cáo sách mượn theo tháng</w:t>
      </w:r>
    </w:p>
    <w:p w14:paraId="451841C7" w14:textId="77777777" w:rsidR="00BD14B1" w:rsidRDefault="00BD14B1" w:rsidP="00BD14B1">
      <w:pPr>
        <w:pStyle w:val="Heading3"/>
        <w:spacing w:line="360" w:lineRule="auto"/>
        <w:jc w:val="both"/>
      </w:pPr>
      <w:r>
        <w:t>Tóm tắt</w:t>
      </w:r>
    </w:p>
    <w:p w14:paraId="4EA04B3B"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672EB66" w14:textId="77777777" w:rsidR="00BD14B1" w:rsidRPr="00F4409E" w:rsidRDefault="00BD14B1" w:rsidP="00BD14B1">
      <w:pPr>
        <w:pStyle w:val="BodyText"/>
        <w:jc w:val="both"/>
        <w:rPr>
          <w:lang w:val="en-US"/>
        </w:rPr>
      </w:pPr>
      <w:r>
        <w:rPr>
          <w:snapToGrid w:val="0"/>
          <w:lang w:val="en-US"/>
        </w:rPr>
        <w:t>Mô tả: Xem danh sách các sách được mượn trong một tháng nhất định</w:t>
      </w:r>
    </w:p>
    <w:p w14:paraId="31BDA782" w14:textId="77777777" w:rsidR="00BD14B1" w:rsidRDefault="00BD14B1" w:rsidP="00BD14B1">
      <w:pPr>
        <w:pStyle w:val="Heading3"/>
        <w:spacing w:line="360" w:lineRule="auto"/>
        <w:jc w:val="both"/>
      </w:pPr>
      <w:r>
        <w:t>Dòng sự kiện</w:t>
      </w:r>
    </w:p>
    <w:p w14:paraId="53CFFF04" w14:textId="77777777" w:rsidR="00BD14B1" w:rsidRDefault="00BD14B1" w:rsidP="00BD14B1">
      <w:pPr>
        <w:pStyle w:val="Heading4"/>
        <w:spacing w:line="360" w:lineRule="auto"/>
        <w:jc w:val="both"/>
      </w:pPr>
      <w:r>
        <w:t>Dòng sự kiện chính</w:t>
      </w:r>
    </w:p>
    <w:p w14:paraId="6D771FA8"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E065CC1" w14:textId="77777777" w:rsidR="00BD14B1" w:rsidRDefault="00BD14B1" w:rsidP="00BD14B1">
      <w:pPr>
        <w:pStyle w:val="BodyText"/>
        <w:jc w:val="both"/>
        <w:rPr>
          <w:lang w:val="en-US"/>
        </w:rPr>
      </w:pPr>
      <w:r>
        <w:rPr>
          <w:lang w:val="en-US"/>
        </w:rPr>
        <w:t>Bước 2: Presentation sẽ đóng gói và gửi ngày tháng năm xuống Dataservice</w:t>
      </w:r>
    </w:p>
    <w:p w14:paraId="2521212C" w14:textId="77777777" w:rsidR="00BD14B1" w:rsidRDefault="00BD14B1" w:rsidP="00BD14B1">
      <w:pPr>
        <w:pStyle w:val="BodyText"/>
        <w:jc w:val="both"/>
        <w:rPr>
          <w:lang w:val="en-US"/>
        </w:rPr>
      </w:pPr>
      <w:r>
        <w:rPr>
          <w:lang w:val="en-US"/>
        </w:rPr>
        <w:t>Bước 3: DataService chuyển thành json và gửi API cho Controller</w:t>
      </w:r>
    </w:p>
    <w:p w14:paraId="03024C49" w14:textId="77777777" w:rsidR="00BD14B1" w:rsidRDefault="00BD14B1" w:rsidP="00BD14B1">
      <w:pPr>
        <w:pStyle w:val="BodyText"/>
        <w:jc w:val="both"/>
        <w:rPr>
          <w:lang w:val="en-US"/>
        </w:rPr>
      </w:pPr>
      <w:r>
        <w:rPr>
          <w:lang w:val="en-US"/>
        </w:rPr>
        <w:t>Bước 4: Controller nhận gói tin và chuyển dữ liệu xuống Domain</w:t>
      </w:r>
    </w:p>
    <w:p w14:paraId="0A3541F2" w14:textId="77777777" w:rsidR="00BD14B1" w:rsidRDefault="00BD14B1" w:rsidP="00BD14B1">
      <w:pPr>
        <w:pStyle w:val="BodyText"/>
        <w:jc w:val="both"/>
        <w:rPr>
          <w:lang w:val="en-US"/>
        </w:rPr>
      </w:pPr>
      <w:r>
        <w:rPr>
          <w:lang w:val="en-US"/>
        </w:rPr>
        <w:t>Bước 5: Domain chuyển dữ liệu và  yêu cầu Repository</w:t>
      </w:r>
    </w:p>
    <w:p w14:paraId="382FA7F3" w14:textId="77777777" w:rsidR="00BD14B1" w:rsidRDefault="00BD14B1" w:rsidP="00BD14B1">
      <w:pPr>
        <w:pStyle w:val="BodyText"/>
        <w:jc w:val="both"/>
        <w:rPr>
          <w:lang w:val="en-US"/>
        </w:rPr>
      </w:pPr>
      <w:r>
        <w:rPr>
          <w:lang w:val="en-US"/>
        </w:rPr>
        <w:t>Bước 6: Repository truy xuất tất cả sách được mượn trong thời gian yêu cầu và đóng gói thành danh sách Model, chuyển về cho Domain</w:t>
      </w:r>
    </w:p>
    <w:p w14:paraId="174AE73E" w14:textId="77777777" w:rsidR="00BD14B1" w:rsidRDefault="00BD14B1" w:rsidP="00BD14B1">
      <w:pPr>
        <w:pStyle w:val="BodyText"/>
        <w:jc w:val="both"/>
        <w:rPr>
          <w:lang w:val="en-US"/>
        </w:rPr>
      </w:pPr>
      <w:r>
        <w:rPr>
          <w:lang w:val="en-US"/>
        </w:rPr>
        <w:lastRenderedPageBreak/>
        <w:t>Bước 7: Domain chuyển thành danh sách các ViewModel và chuyển cho Controller</w:t>
      </w:r>
    </w:p>
    <w:p w14:paraId="2F95F524" w14:textId="77777777" w:rsidR="00BD14B1" w:rsidRDefault="00BD14B1" w:rsidP="00BD14B1">
      <w:pPr>
        <w:pStyle w:val="BodyText"/>
        <w:jc w:val="both"/>
        <w:rPr>
          <w:lang w:val="en-US"/>
        </w:rPr>
      </w:pPr>
      <w:r>
        <w:rPr>
          <w:lang w:val="en-US"/>
        </w:rPr>
        <w:t>Bước 8: Controller chuyển thành json và trả về DataService</w:t>
      </w:r>
    </w:p>
    <w:p w14:paraId="26EA21B9" w14:textId="77777777" w:rsidR="00BD14B1" w:rsidRDefault="00BD14B1" w:rsidP="00BD14B1">
      <w:pPr>
        <w:pStyle w:val="BodyText"/>
        <w:jc w:val="both"/>
        <w:rPr>
          <w:lang w:val="en-US"/>
        </w:rPr>
      </w:pPr>
      <w:r>
        <w:rPr>
          <w:lang w:val="en-US"/>
        </w:rPr>
        <w:t>Bước 9: DataService chuyển dữ liệu lên Presentation</w:t>
      </w:r>
    </w:p>
    <w:p w14:paraId="7F1C8028" w14:textId="77777777" w:rsidR="00BD14B1" w:rsidRPr="00F4409E" w:rsidRDefault="00BD14B1" w:rsidP="00BD14B1">
      <w:pPr>
        <w:pStyle w:val="BodyText"/>
        <w:jc w:val="both"/>
        <w:rPr>
          <w:lang w:val="en-US"/>
        </w:rPr>
      </w:pPr>
      <w:r>
        <w:rPr>
          <w:lang w:val="en-US"/>
        </w:rPr>
        <w:t>Bước 10: Presentation đưa lên giao diện cho người dùng</w:t>
      </w:r>
    </w:p>
    <w:p w14:paraId="036D8974" w14:textId="77777777" w:rsidR="00BD14B1" w:rsidRDefault="00BD14B1" w:rsidP="00BD14B1">
      <w:pPr>
        <w:pStyle w:val="Heading4"/>
        <w:spacing w:line="360" w:lineRule="auto"/>
        <w:jc w:val="both"/>
        <w:rPr>
          <w:lang w:val="en-US"/>
        </w:rPr>
      </w:pPr>
      <w:r>
        <w:t>Các dòng sự kiện khác</w:t>
      </w:r>
    </w:p>
    <w:p w14:paraId="1C3ED1A1" w14:textId="77777777" w:rsidR="00BD14B1" w:rsidRDefault="00BD14B1" w:rsidP="00BD14B1">
      <w:pPr>
        <w:ind w:firstLine="720"/>
        <w:rPr>
          <w:lang w:val="en-US"/>
        </w:rPr>
      </w:pPr>
      <w:r>
        <w:rPr>
          <w:lang w:val="en-US"/>
        </w:rPr>
        <w:t>Dòng phụ:</w:t>
      </w:r>
    </w:p>
    <w:p w14:paraId="30FCC097" w14:textId="77777777" w:rsidR="00BD14B1" w:rsidRDefault="00BD14B1" w:rsidP="00BD14B1">
      <w:pPr>
        <w:ind w:firstLine="720"/>
        <w:rPr>
          <w:lang w:val="en-US"/>
        </w:rPr>
      </w:pPr>
      <w:r>
        <w:rPr>
          <w:lang w:val="en-US"/>
        </w:rPr>
        <w:t>Không có</w:t>
      </w:r>
    </w:p>
    <w:p w14:paraId="6B75360C" w14:textId="77777777" w:rsidR="00BD14B1" w:rsidRDefault="00BD14B1" w:rsidP="00BD14B1">
      <w:pPr>
        <w:ind w:firstLine="720"/>
        <w:rPr>
          <w:lang w:val="en-US"/>
        </w:rPr>
      </w:pPr>
    </w:p>
    <w:p w14:paraId="0AA7585C" w14:textId="77777777" w:rsidR="00BD14B1" w:rsidRDefault="00BD14B1" w:rsidP="00BD14B1">
      <w:pPr>
        <w:ind w:firstLine="720"/>
        <w:rPr>
          <w:lang w:val="en-US"/>
        </w:rPr>
      </w:pPr>
      <w:r>
        <w:rPr>
          <w:lang w:val="en-US"/>
        </w:rPr>
        <w:t>Dòng ngoại lệ (Alternative Flow):</w:t>
      </w:r>
    </w:p>
    <w:p w14:paraId="50F56769" w14:textId="77777777" w:rsidR="00BD14B1" w:rsidRDefault="00BD14B1" w:rsidP="00BD14B1">
      <w:pPr>
        <w:ind w:firstLine="720"/>
        <w:rPr>
          <w:lang w:val="en-US"/>
        </w:rPr>
      </w:pPr>
      <w:r>
        <w:rPr>
          <w:lang w:val="en-US"/>
        </w:rPr>
        <w:t>Bước A.6: Nếu không có dữ liệu nào phù hợp, trả về NULL</w:t>
      </w:r>
    </w:p>
    <w:p w14:paraId="718D0481" w14:textId="77777777" w:rsidR="00BD14B1" w:rsidRDefault="00BD14B1" w:rsidP="00BD14B1">
      <w:pPr>
        <w:ind w:firstLine="720"/>
        <w:rPr>
          <w:lang w:val="en-US"/>
        </w:rPr>
      </w:pPr>
      <w:r>
        <w:rPr>
          <w:lang w:val="en-US"/>
        </w:rPr>
        <w:t>Bước A.7: Nếu dữ liệu là NULL thì gửi về thông báo lỗi cho Controller</w:t>
      </w:r>
    </w:p>
    <w:p w14:paraId="49F2AF24"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7E35CFAA" w14:textId="77777777" w:rsidR="00BD14B1" w:rsidRDefault="00BD14B1" w:rsidP="00BD14B1">
      <w:pPr>
        <w:pStyle w:val="Heading3"/>
        <w:spacing w:line="360" w:lineRule="auto"/>
        <w:jc w:val="both"/>
      </w:pPr>
      <w:r>
        <w:t>Các yêu cầu đặc biệt</w:t>
      </w:r>
    </w:p>
    <w:p w14:paraId="716CB9EC" w14:textId="77777777" w:rsidR="00BD14B1" w:rsidRPr="00C4145D" w:rsidRDefault="00BD14B1" w:rsidP="00BD14B1">
      <w:pPr>
        <w:pStyle w:val="BodyText"/>
        <w:jc w:val="both"/>
      </w:pPr>
      <w:r w:rsidRPr="00C4145D">
        <w:t>Không có</w:t>
      </w:r>
    </w:p>
    <w:p w14:paraId="732574AA" w14:textId="77777777" w:rsidR="00BD14B1" w:rsidRDefault="00BD14B1" w:rsidP="00BD14B1">
      <w:pPr>
        <w:pStyle w:val="Heading3"/>
        <w:spacing w:line="360" w:lineRule="auto"/>
        <w:jc w:val="both"/>
      </w:pPr>
      <w:r w:rsidRPr="0037628A">
        <w:t>Trạng thái hệ thống khi bắt đầu thực hiện Use-case</w:t>
      </w:r>
    </w:p>
    <w:p w14:paraId="7EF9872E"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5C3DF6E"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mượn</w:t>
      </w:r>
    </w:p>
    <w:p w14:paraId="065F5236" w14:textId="77777777" w:rsidR="00BD14B1" w:rsidRDefault="00BD14B1" w:rsidP="00BD14B1">
      <w:pPr>
        <w:pStyle w:val="Heading3"/>
        <w:spacing w:line="360" w:lineRule="auto"/>
        <w:jc w:val="both"/>
      </w:pPr>
      <w:r>
        <w:rPr>
          <w:lang w:val="en-US"/>
        </w:rPr>
        <w:t>Trạng thái hệ thống sau khi thực hiện Use-case</w:t>
      </w:r>
    </w:p>
    <w:p w14:paraId="11E18D87" w14:textId="77777777" w:rsidR="00BD14B1" w:rsidRPr="006E56ED" w:rsidRDefault="00BD14B1" w:rsidP="00BD14B1">
      <w:pPr>
        <w:pStyle w:val="BodyText"/>
        <w:jc w:val="both"/>
      </w:pPr>
      <w:r w:rsidRPr="006E56ED">
        <w:t>Thành công: Màn hình tương tác người dù</w:t>
      </w:r>
      <w:r>
        <w:t>ng sẽ hiển thị một hoặc một số sách được mượn trong thời giạn yêu cầu</w:t>
      </w:r>
    </w:p>
    <w:p w14:paraId="14FF3875" w14:textId="77777777" w:rsidR="00BD14B1" w:rsidRPr="006E56ED" w:rsidRDefault="00BD14B1" w:rsidP="00BD14B1">
      <w:pPr>
        <w:pStyle w:val="BodyText"/>
        <w:jc w:val="both"/>
      </w:pPr>
      <w:r w:rsidRPr="006E56ED">
        <w:t>Thất bại: Màn hình sẽ pop-up hiển thị thông báo “Không có dữ liệu”</w:t>
      </w:r>
    </w:p>
    <w:p w14:paraId="1E258DC3" w14:textId="77777777" w:rsidR="00BD14B1" w:rsidRDefault="00BD14B1" w:rsidP="00BD14B1">
      <w:pPr>
        <w:pStyle w:val="Heading3"/>
        <w:spacing w:line="360" w:lineRule="auto"/>
        <w:jc w:val="both"/>
        <w:rPr>
          <w:lang w:val="en-US"/>
        </w:rPr>
      </w:pPr>
      <w:r>
        <w:rPr>
          <w:lang w:val="en-US"/>
        </w:rPr>
        <w:t>Điểm mở rộng</w:t>
      </w:r>
    </w:p>
    <w:p w14:paraId="21BC4097" w14:textId="77777777" w:rsidR="00BD14B1" w:rsidRPr="00487C6C" w:rsidRDefault="00BD14B1" w:rsidP="00BD14B1">
      <w:pPr>
        <w:pStyle w:val="BodyText"/>
        <w:jc w:val="both"/>
        <w:rPr>
          <w:lang w:val="en-US"/>
        </w:rPr>
      </w:pPr>
      <w:r>
        <w:rPr>
          <w:lang w:val="en-US"/>
        </w:rPr>
        <w:t>Không có</w:t>
      </w:r>
    </w:p>
    <w:p w14:paraId="4E06B706" w14:textId="77777777" w:rsidR="00BD14B1" w:rsidRPr="00F4409E" w:rsidRDefault="00BD14B1" w:rsidP="00BD14B1">
      <w:pPr>
        <w:pStyle w:val="Heading2"/>
        <w:spacing w:line="360" w:lineRule="auto"/>
        <w:jc w:val="both"/>
        <w:rPr>
          <w:lang w:val="en-US"/>
        </w:rPr>
      </w:pPr>
      <w:r>
        <w:rPr>
          <w:lang w:val="en-US"/>
        </w:rPr>
        <w:t>Đặc tả Use-case Xem báo cáo sách trả theo tháng</w:t>
      </w:r>
    </w:p>
    <w:p w14:paraId="72A836AC" w14:textId="77777777" w:rsidR="00BD14B1" w:rsidRDefault="00BD14B1" w:rsidP="00BD14B1">
      <w:pPr>
        <w:pStyle w:val="Heading3"/>
        <w:spacing w:line="360" w:lineRule="auto"/>
        <w:jc w:val="both"/>
      </w:pPr>
      <w:r>
        <w:t>Tóm tắt</w:t>
      </w:r>
    </w:p>
    <w:p w14:paraId="3A4647F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35449724" w14:textId="77777777" w:rsidR="00BD14B1" w:rsidRPr="00F4409E" w:rsidRDefault="00BD14B1" w:rsidP="00BD14B1">
      <w:pPr>
        <w:pStyle w:val="BodyText"/>
        <w:jc w:val="both"/>
        <w:rPr>
          <w:lang w:val="en-US"/>
        </w:rPr>
      </w:pPr>
      <w:r>
        <w:rPr>
          <w:snapToGrid w:val="0"/>
          <w:lang w:val="en-US"/>
        </w:rPr>
        <w:t>Mô tả: Xem danh sách các sách được trả trong một tháng nhất định</w:t>
      </w:r>
    </w:p>
    <w:p w14:paraId="23671EF0" w14:textId="77777777" w:rsidR="00BD14B1" w:rsidRDefault="00BD14B1" w:rsidP="00BD14B1">
      <w:pPr>
        <w:pStyle w:val="Heading3"/>
        <w:spacing w:line="360" w:lineRule="auto"/>
        <w:jc w:val="both"/>
      </w:pPr>
      <w:r>
        <w:t>Dòng sự kiện</w:t>
      </w:r>
    </w:p>
    <w:p w14:paraId="461AB561" w14:textId="77777777" w:rsidR="00BD14B1" w:rsidRDefault="00BD14B1" w:rsidP="00BD14B1">
      <w:pPr>
        <w:pStyle w:val="Heading4"/>
        <w:spacing w:line="360" w:lineRule="auto"/>
        <w:jc w:val="both"/>
      </w:pPr>
      <w:r>
        <w:t>Dòng sự kiện chính</w:t>
      </w:r>
    </w:p>
    <w:p w14:paraId="09AD1C10"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11A52C6" w14:textId="77777777" w:rsidR="00BD14B1" w:rsidRDefault="00BD14B1" w:rsidP="00BD14B1">
      <w:pPr>
        <w:pStyle w:val="BodyText"/>
        <w:jc w:val="both"/>
        <w:rPr>
          <w:lang w:val="en-US"/>
        </w:rPr>
      </w:pPr>
      <w:r>
        <w:rPr>
          <w:lang w:val="en-US"/>
        </w:rPr>
        <w:t>Bước 2: Presentation sẽ đóng gói và gửi ngày tháng năm xuống Dataservice</w:t>
      </w:r>
    </w:p>
    <w:p w14:paraId="79E66246" w14:textId="77777777" w:rsidR="00BD14B1" w:rsidRDefault="00BD14B1" w:rsidP="00BD14B1">
      <w:pPr>
        <w:pStyle w:val="BodyText"/>
        <w:jc w:val="both"/>
        <w:rPr>
          <w:lang w:val="en-US"/>
        </w:rPr>
      </w:pPr>
      <w:r>
        <w:rPr>
          <w:lang w:val="en-US"/>
        </w:rPr>
        <w:t>Bước 3: DataService chuyển thành json và gửi API cho Controller</w:t>
      </w:r>
    </w:p>
    <w:p w14:paraId="16550A4C" w14:textId="77777777" w:rsidR="00BD14B1" w:rsidRDefault="00BD14B1" w:rsidP="00BD14B1">
      <w:pPr>
        <w:pStyle w:val="BodyText"/>
        <w:jc w:val="both"/>
        <w:rPr>
          <w:lang w:val="en-US"/>
        </w:rPr>
      </w:pPr>
      <w:r>
        <w:rPr>
          <w:lang w:val="en-US"/>
        </w:rPr>
        <w:t>Bước 4: Controller nhận gói tin và chuyển dữ liệu xuống Domain</w:t>
      </w:r>
    </w:p>
    <w:p w14:paraId="5778CA9E" w14:textId="77777777" w:rsidR="00BD14B1" w:rsidRDefault="00BD14B1" w:rsidP="00BD14B1">
      <w:pPr>
        <w:pStyle w:val="BodyText"/>
        <w:jc w:val="both"/>
        <w:rPr>
          <w:lang w:val="en-US"/>
        </w:rPr>
      </w:pPr>
      <w:r>
        <w:rPr>
          <w:lang w:val="en-US"/>
        </w:rPr>
        <w:t>Bước 5: Domain chuyển dữ liệu và  yêu cầu Repository</w:t>
      </w:r>
    </w:p>
    <w:p w14:paraId="5001F467" w14:textId="77777777" w:rsidR="00BD14B1" w:rsidRDefault="00BD14B1" w:rsidP="00BD14B1">
      <w:pPr>
        <w:pStyle w:val="BodyText"/>
        <w:jc w:val="both"/>
        <w:rPr>
          <w:lang w:val="en-US"/>
        </w:rPr>
      </w:pPr>
      <w:r>
        <w:rPr>
          <w:lang w:val="en-US"/>
        </w:rPr>
        <w:t>Bước 6: Repository truy xuất tất cả sách được trả trong thời gian yêu cầu và đóng gói thành danh sách Model, chuyển về cho Domain</w:t>
      </w:r>
    </w:p>
    <w:p w14:paraId="7609E78F" w14:textId="77777777" w:rsidR="00BD14B1" w:rsidRDefault="00BD14B1" w:rsidP="00BD14B1">
      <w:pPr>
        <w:pStyle w:val="BodyText"/>
        <w:jc w:val="both"/>
        <w:rPr>
          <w:lang w:val="en-US"/>
        </w:rPr>
      </w:pPr>
      <w:r>
        <w:rPr>
          <w:lang w:val="en-US"/>
        </w:rPr>
        <w:lastRenderedPageBreak/>
        <w:t>Bước 7: Domain chuyển thành danh sách các ViewModel và chuyển cho Controller</w:t>
      </w:r>
    </w:p>
    <w:p w14:paraId="75055879" w14:textId="77777777" w:rsidR="00BD14B1" w:rsidRDefault="00BD14B1" w:rsidP="00BD14B1">
      <w:pPr>
        <w:pStyle w:val="BodyText"/>
        <w:jc w:val="both"/>
        <w:rPr>
          <w:lang w:val="en-US"/>
        </w:rPr>
      </w:pPr>
      <w:r>
        <w:rPr>
          <w:lang w:val="en-US"/>
        </w:rPr>
        <w:t>Bước 8: Controller chuyển thành json và trả về DataService</w:t>
      </w:r>
    </w:p>
    <w:p w14:paraId="69202027" w14:textId="77777777" w:rsidR="00BD14B1" w:rsidRDefault="00BD14B1" w:rsidP="00BD14B1">
      <w:pPr>
        <w:pStyle w:val="BodyText"/>
        <w:jc w:val="both"/>
        <w:rPr>
          <w:lang w:val="en-US"/>
        </w:rPr>
      </w:pPr>
      <w:r>
        <w:rPr>
          <w:lang w:val="en-US"/>
        </w:rPr>
        <w:t>Bước 9: DataService chuyển dữ liệu lên Presentation</w:t>
      </w:r>
    </w:p>
    <w:p w14:paraId="107E5E4C" w14:textId="77777777" w:rsidR="00BD14B1" w:rsidRPr="00F4409E" w:rsidRDefault="00BD14B1" w:rsidP="00BD14B1">
      <w:pPr>
        <w:pStyle w:val="BodyText"/>
        <w:jc w:val="both"/>
        <w:rPr>
          <w:lang w:val="en-US"/>
        </w:rPr>
      </w:pPr>
      <w:r>
        <w:rPr>
          <w:lang w:val="en-US"/>
        </w:rPr>
        <w:t>Bước 10: Presentation đưa lên giao diện cho người dùng</w:t>
      </w:r>
    </w:p>
    <w:p w14:paraId="5AF45330" w14:textId="77777777" w:rsidR="00BD14B1" w:rsidRDefault="00BD14B1" w:rsidP="00BD14B1">
      <w:pPr>
        <w:pStyle w:val="Heading4"/>
        <w:spacing w:line="360" w:lineRule="auto"/>
        <w:jc w:val="both"/>
        <w:rPr>
          <w:lang w:val="en-US"/>
        </w:rPr>
      </w:pPr>
      <w:r>
        <w:t>Các dòng sự kiện khác</w:t>
      </w:r>
    </w:p>
    <w:p w14:paraId="6A284083" w14:textId="77777777" w:rsidR="00BD14B1" w:rsidRDefault="00BD14B1" w:rsidP="00BD14B1">
      <w:pPr>
        <w:ind w:firstLine="720"/>
        <w:rPr>
          <w:lang w:val="en-US"/>
        </w:rPr>
      </w:pPr>
      <w:r>
        <w:rPr>
          <w:lang w:val="en-US"/>
        </w:rPr>
        <w:t>Dòng phụ:</w:t>
      </w:r>
    </w:p>
    <w:p w14:paraId="253FC6E5" w14:textId="77777777" w:rsidR="00BD14B1" w:rsidRDefault="00BD14B1" w:rsidP="00BD14B1">
      <w:pPr>
        <w:ind w:firstLine="720"/>
        <w:rPr>
          <w:lang w:val="en-US"/>
        </w:rPr>
      </w:pPr>
      <w:r>
        <w:rPr>
          <w:lang w:val="en-US"/>
        </w:rPr>
        <w:t>Không có</w:t>
      </w:r>
    </w:p>
    <w:p w14:paraId="1ABE08D9" w14:textId="77777777" w:rsidR="00BD14B1" w:rsidRDefault="00BD14B1" w:rsidP="00BD14B1">
      <w:pPr>
        <w:ind w:firstLine="720"/>
        <w:rPr>
          <w:lang w:val="en-US"/>
        </w:rPr>
      </w:pPr>
    </w:p>
    <w:p w14:paraId="07663584" w14:textId="77777777" w:rsidR="00BD14B1" w:rsidRDefault="00BD14B1" w:rsidP="00BD14B1">
      <w:pPr>
        <w:ind w:firstLine="720"/>
        <w:rPr>
          <w:lang w:val="en-US"/>
        </w:rPr>
      </w:pPr>
      <w:r>
        <w:rPr>
          <w:lang w:val="en-US"/>
        </w:rPr>
        <w:t>Dòng ngoại lệ (Alternative Flow):</w:t>
      </w:r>
    </w:p>
    <w:p w14:paraId="771FC3C5" w14:textId="77777777" w:rsidR="00BD14B1" w:rsidRDefault="00BD14B1" w:rsidP="00BD14B1">
      <w:pPr>
        <w:ind w:firstLine="720"/>
        <w:rPr>
          <w:lang w:val="en-US"/>
        </w:rPr>
      </w:pPr>
      <w:r>
        <w:rPr>
          <w:lang w:val="en-US"/>
        </w:rPr>
        <w:t>Bước A.6: Nếu không có dữ liệu nào phù hợp, trả về NULL</w:t>
      </w:r>
    </w:p>
    <w:p w14:paraId="18A64CF6" w14:textId="77777777" w:rsidR="00BD14B1" w:rsidRDefault="00BD14B1" w:rsidP="00BD14B1">
      <w:pPr>
        <w:ind w:firstLine="720"/>
        <w:rPr>
          <w:lang w:val="en-US"/>
        </w:rPr>
      </w:pPr>
      <w:r>
        <w:rPr>
          <w:lang w:val="en-US"/>
        </w:rPr>
        <w:t>Bước A.7: Nếu dữ liệu là NULL thì gửi về thông báo lỗi cho Controller</w:t>
      </w:r>
    </w:p>
    <w:p w14:paraId="3EE33E87"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2EE28D9F" w14:textId="77777777" w:rsidR="00BD14B1" w:rsidRDefault="00BD14B1" w:rsidP="00BD14B1">
      <w:pPr>
        <w:pStyle w:val="Heading3"/>
        <w:spacing w:line="360" w:lineRule="auto"/>
        <w:jc w:val="both"/>
      </w:pPr>
      <w:r>
        <w:t>Các yêu cầu đặc biệt</w:t>
      </w:r>
    </w:p>
    <w:p w14:paraId="445FD8AA" w14:textId="77777777" w:rsidR="00BD14B1" w:rsidRPr="00C4145D" w:rsidRDefault="00BD14B1" w:rsidP="00BD14B1">
      <w:pPr>
        <w:pStyle w:val="BodyText"/>
        <w:jc w:val="both"/>
      </w:pPr>
      <w:r w:rsidRPr="00C4145D">
        <w:t>Không có</w:t>
      </w:r>
    </w:p>
    <w:p w14:paraId="2C07CBAC" w14:textId="77777777" w:rsidR="00BD14B1" w:rsidRDefault="00BD14B1" w:rsidP="00BD14B1">
      <w:pPr>
        <w:pStyle w:val="Heading3"/>
        <w:spacing w:line="360" w:lineRule="auto"/>
        <w:jc w:val="both"/>
      </w:pPr>
      <w:r w:rsidRPr="0037628A">
        <w:t>Trạng thái hệ thống khi bắt đầu thực hiện Use-case</w:t>
      </w:r>
    </w:p>
    <w:p w14:paraId="421D5E2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BB0C6E4"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trả</w:t>
      </w:r>
    </w:p>
    <w:p w14:paraId="47CB0DCB" w14:textId="77777777" w:rsidR="00BD14B1" w:rsidRDefault="00BD14B1" w:rsidP="00BD14B1">
      <w:pPr>
        <w:pStyle w:val="Heading3"/>
        <w:spacing w:line="360" w:lineRule="auto"/>
        <w:jc w:val="both"/>
      </w:pPr>
      <w:r>
        <w:rPr>
          <w:lang w:val="en-US"/>
        </w:rPr>
        <w:t>Trạng thái hệ thống sau khi thực hiện Use-case</w:t>
      </w:r>
    </w:p>
    <w:p w14:paraId="53DCED0D"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trả</w:t>
      </w:r>
      <w:r>
        <w:t xml:space="preserve"> trong thời giạn yêu cầu</w:t>
      </w:r>
    </w:p>
    <w:p w14:paraId="5D7EF06D" w14:textId="77777777" w:rsidR="00BD14B1" w:rsidRPr="006E56ED" w:rsidRDefault="00BD14B1" w:rsidP="00BD14B1">
      <w:pPr>
        <w:pStyle w:val="BodyText"/>
        <w:jc w:val="both"/>
      </w:pPr>
      <w:r w:rsidRPr="006E56ED">
        <w:t>Thất bại: Màn hình sẽ pop-up hiển thị thông báo “Không có dữ liệu”</w:t>
      </w:r>
    </w:p>
    <w:p w14:paraId="69DA643B" w14:textId="77777777" w:rsidR="00BD14B1" w:rsidRDefault="00BD14B1" w:rsidP="00BD14B1">
      <w:pPr>
        <w:pStyle w:val="Heading3"/>
        <w:spacing w:line="360" w:lineRule="auto"/>
        <w:jc w:val="both"/>
        <w:rPr>
          <w:lang w:val="en-US"/>
        </w:rPr>
      </w:pPr>
      <w:r>
        <w:rPr>
          <w:lang w:val="en-US"/>
        </w:rPr>
        <w:t>Điểm mở rộng</w:t>
      </w:r>
    </w:p>
    <w:p w14:paraId="7A441514" w14:textId="77777777" w:rsidR="00BD14B1" w:rsidRPr="00487C6C" w:rsidRDefault="00BD14B1" w:rsidP="00BD14B1">
      <w:pPr>
        <w:pStyle w:val="BodyText"/>
        <w:jc w:val="both"/>
        <w:rPr>
          <w:lang w:val="en-US"/>
        </w:rPr>
      </w:pPr>
      <w:r>
        <w:rPr>
          <w:lang w:val="en-US"/>
        </w:rPr>
        <w:t>Không có</w:t>
      </w:r>
    </w:p>
    <w:p w14:paraId="20E9A4D1" w14:textId="77777777" w:rsidR="00BD14B1" w:rsidRPr="00F4409E" w:rsidRDefault="00BD14B1" w:rsidP="00BD14B1">
      <w:pPr>
        <w:pStyle w:val="Heading2"/>
        <w:spacing w:line="360" w:lineRule="auto"/>
        <w:jc w:val="both"/>
        <w:rPr>
          <w:lang w:val="en-US"/>
        </w:rPr>
      </w:pPr>
      <w:r>
        <w:rPr>
          <w:lang w:val="en-US"/>
        </w:rPr>
        <w:t>Đặc tả Use-case Xem báo cáo sách mượn theo tháng</w:t>
      </w:r>
    </w:p>
    <w:p w14:paraId="3E64A5D7" w14:textId="77777777" w:rsidR="00BD14B1" w:rsidRDefault="00BD14B1" w:rsidP="00BD14B1">
      <w:pPr>
        <w:pStyle w:val="Heading3"/>
        <w:spacing w:line="360" w:lineRule="auto"/>
        <w:jc w:val="both"/>
      </w:pPr>
      <w:r>
        <w:t>Tóm tắt</w:t>
      </w:r>
    </w:p>
    <w:p w14:paraId="363B009F"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093B399" w14:textId="77777777" w:rsidR="00BD14B1" w:rsidRPr="00F4409E" w:rsidRDefault="00BD14B1" w:rsidP="00BD14B1">
      <w:pPr>
        <w:pStyle w:val="BodyText"/>
        <w:jc w:val="both"/>
        <w:rPr>
          <w:lang w:val="en-US"/>
        </w:rPr>
      </w:pPr>
      <w:r>
        <w:rPr>
          <w:snapToGrid w:val="0"/>
          <w:lang w:val="en-US"/>
        </w:rPr>
        <w:t>Mô tả: Xem danh sách các sách đã nhập vào hệ thống trong một tháng nhất định</w:t>
      </w:r>
    </w:p>
    <w:p w14:paraId="0D5DB446" w14:textId="77777777" w:rsidR="00BD14B1" w:rsidRDefault="00BD14B1" w:rsidP="00BD14B1">
      <w:pPr>
        <w:pStyle w:val="Heading3"/>
        <w:spacing w:line="360" w:lineRule="auto"/>
        <w:jc w:val="both"/>
      </w:pPr>
      <w:r>
        <w:t>Dòng sự kiện</w:t>
      </w:r>
    </w:p>
    <w:p w14:paraId="5ED9A40A" w14:textId="77777777" w:rsidR="00BD14B1" w:rsidRDefault="00BD14B1" w:rsidP="00BD14B1">
      <w:pPr>
        <w:pStyle w:val="Heading4"/>
        <w:spacing w:line="360" w:lineRule="auto"/>
        <w:jc w:val="both"/>
      </w:pPr>
      <w:r>
        <w:t>Dòng sự kiện chính</w:t>
      </w:r>
    </w:p>
    <w:p w14:paraId="5E76FFD4"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16414CF2" w14:textId="77777777" w:rsidR="00BD14B1" w:rsidRDefault="00BD14B1" w:rsidP="00BD14B1">
      <w:pPr>
        <w:pStyle w:val="BodyText"/>
        <w:jc w:val="both"/>
        <w:rPr>
          <w:lang w:val="en-US"/>
        </w:rPr>
      </w:pPr>
      <w:r>
        <w:rPr>
          <w:lang w:val="en-US"/>
        </w:rPr>
        <w:t>Bước 2: Presentation sẽ đóng gói và gửi ngày tháng năm xuống Dataservice</w:t>
      </w:r>
    </w:p>
    <w:p w14:paraId="6231AD17" w14:textId="77777777" w:rsidR="00BD14B1" w:rsidRDefault="00BD14B1" w:rsidP="00BD14B1">
      <w:pPr>
        <w:pStyle w:val="BodyText"/>
        <w:jc w:val="both"/>
        <w:rPr>
          <w:lang w:val="en-US"/>
        </w:rPr>
      </w:pPr>
      <w:r>
        <w:rPr>
          <w:lang w:val="en-US"/>
        </w:rPr>
        <w:t>Bước 3: DataService chuyển thành json và gửi API cho Controller</w:t>
      </w:r>
    </w:p>
    <w:p w14:paraId="26CA28A5" w14:textId="77777777" w:rsidR="00BD14B1" w:rsidRDefault="00BD14B1" w:rsidP="00BD14B1">
      <w:pPr>
        <w:pStyle w:val="BodyText"/>
        <w:jc w:val="both"/>
        <w:rPr>
          <w:lang w:val="en-US"/>
        </w:rPr>
      </w:pPr>
      <w:r>
        <w:rPr>
          <w:lang w:val="en-US"/>
        </w:rPr>
        <w:t>Bước 4: Controller nhận gói tin và chuyển dữ liệu xuống Domain</w:t>
      </w:r>
    </w:p>
    <w:p w14:paraId="3485FAE3" w14:textId="77777777" w:rsidR="00BD14B1" w:rsidRDefault="00BD14B1" w:rsidP="00BD14B1">
      <w:pPr>
        <w:pStyle w:val="BodyText"/>
        <w:jc w:val="both"/>
        <w:rPr>
          <w:lang w:val="en-US"/>
        </w:rPr>
      </w:pPr>
      <w:r>
        <w:rPr>
          <w:lang w:val="en-US"/>
        </w:rPr>
        <w:t>Bước 5: Domain chuyển dữ liệu và  yêu cầu Repository</w:t>
      </w:r>
    </w:p>
    <w:p w14:paraId="12F6B21B" w14:textId="77777777" w:rsidR="00BD14B1" w:rsidRDefault="00BD14B1" w:rsidP="00BD14B1">
      <w:pPr>
        <w:pStyle w:val="BodyText"/>
        <w:jc w:val="both"/>
        <w:rPr>
          <w:lang w:val="en-US"/>
        </w:rPr>
      </w:pPr>
      <w:r>
        <w:rPr>
          <w:lang w:val="en-US"/>
        </w:rPr>
        <w:t>Bước 6: Repository truy xuất tất cả sách nhập vào hệ thống trong thời gian yêu cầu và đóng gói thành danh sách Model, chuyển về cho Domain</w:t>
      </w:r>
    </w:p>
    <w:p w14:paraId="1D1B6EE8" w14:textId="77777777" w:rsidR="00BD14B1" w:rsidRDefault="00BD14B1" w:rsidP="00BD14B1">
      <w:pPr>
        <w:pStyle w:val="BodyText"/>
        <w:jc w:val="both"/>
        <w:rPr>
          <w:lang w:val="en-US"/>
        </w:rPr>
      </w:pPr>
      <w:r>
        <w:rPr>
          <w:lang w:val="en-US"/>
        </w:rPr>
        <w:lastRenderedPageBreak/>
        <w:t>Bước 7: Domain chuyển thành danh sách các ViewModel và chuyển cho Controller</w:t>
      </w:r>
    </w:p>
    <w:p w14:paraId="407A7D7E" w14:textId="77777777" w:rsidR="00BD14B1" w:rsidRDefault="00BD14B1" w:rsidP="00BD14B1">
      <w:pPr>
        <w:pStyle w:val="BodyText"/>
        <w:jc w:val="both"/>
        <w:rPr>
          <w:lang w:val="en-US"/>
        </w:rPr>
      </w:pPr>
      <w:r>
        <w:rPr>
          <w:lang w:val="en-US"/>
        </w:rPr>
        <w:t>Bước 8: Controller chuyển thành json và trả về DataService</w:t>
      </w:r>
    </w:p>
    <w:p w14:paraId="362D21FE" w14:textId="77777777" w:rsidR="00BD14B1" w:rsidRDefault="00BD14B1" w:rsidP="00BD14B1">
      <w:pPr>
        <w:pStyle w:val="BodyText"/>
        <w:jc w:val="both"/>
        <w:rPr>
          <w:lang w:val="en-US"/>
        </w:rPr>
      </w:pPr>
      <w:r>
        <w:rPr>
          <w:lang w:val="en-US"/>
        </w:rPr>
        <w:t>Bước 9: DataService chuyển dữ liệu lên Presentation</w:t>
      </w:r>
    </w:p>
    <w:p w14:paraId="7C7DD13B" w14:textId="77777777" w:rsidR="00BD14B1" w:rsidRPr="00F4409E" w:rsidRDefault="00BD14B1" w:rsidP="00BD14B1">
      <w:pPr>
        <w:pStyle w:val="BodyText"/>
        <w:jc w:val="both"/>
        <w:rPr>
          <w:lang w:val="en-US"/>
        </w:rPr>
      </w:pPr>
      <w:r>
        <w:rPr>
          <w:lang w:val="en-US"/>
        </w:rPr>
        <w:t>Bước 10: Presentation đưa lên giao diện cho người dùng</w:t>
      </w:r>
    </w:p>
    <w:p w14:paraId="01D0BAF9" w14:textId="77777777" w:rsidR="00BD14B1" w:rsidRDefault="00BD14B1" w:rsidP="00BD14B1">
      <w:pPr>
        <w:pStyle w:val="Heading4"/>
        <w:spacing w:line="360" w:lineRule="auto"/>
        <w:jc w:val="both"/>
        <w:rPr>
          <w:lang w:val="en-US"/>
        </w:rPr>
      </w:pPr>
      <w:r>
        <w:t>Các dòng sự kiện khác</w:t>
      </w:r>
    </w:p>
    <w:p w14:paraId="3FA1A3B8" w14:textId="77777777" w:rsidR="00BD14B1" w:rsidRDefault="00BD14B1" w:rsidP="00BD14B1">
      <w:pPr>
        <w:ind w:firstLine="720"/>
        <w:rPr>
          <w:lang w:val="en-US"/>
        </w:rPr>
      </w:pPr>
      <w:r>
        <w:rPr>
          <w:lang w:val="en-US"/>
        </w:rPr>
        <w:t>Dòng phụ:</w:t>
      </w:r>
    </w:p>
    <w:p w14:paraId="3712ABB4" w14:textId="77777777" w:rsidR="00BD14B1" w:rsidRDefault="00BD14B1" w:rsidP="00BD14B1">
      <w:pPr>
        <w:ind w:firstLine="720"/>
        <w:rPr>
          <w:lang w:val="en-US"/>
        </w:rPr>
      </w:pPr>
      <w:r>
        <w:rPr>
          <w:lang w:val="en-US"/>
        </w:rPr>
        <w:t>Không có</w:t>
      </w:r>
    </w:p>
    <w:p w14:paraId="6251EB69" w14:textId="77777777" w:rsidR="00BD14B1" w:rsidRDefault="00BD14B1" w:rsidP="00BD14B1">
      <w:pPr>
        <w:ind w:firstLine="720"/>
        <w:rPr>
          <w:lang w:val="en-US"/>
        </w:rPr>
      </w:pPr>
    </w:p>
    <w:p w14:paraId="7BC0FEDF" w14:textId="77777777" w:rsidR="00BD14B1" w:rsidRDefault="00BD14B1" w:rsidP="00BD14B1">
      <w:pPr>
        <w:ind w:firstLine="720"/>
        <w:rPr>
          <w:lang w:val="en-US"/>
        </w:rPr>
      </w:pPr>
      <w:r>
        <w:rPr>
          <w:lang w:val="en-US"/>
        </w:rPr>
        <w:t>Dòng ngoại lệ (Alternative Flow):</w:t>
      </w:r>
    </w:p>
    <w:p w14:paraId="35FEA826" w14:textId="77777777" w:rsidR="00BD14B1" w:rsidRDefault="00BD14B1" w:rsidP="00BD14B1">
      <w:pPr>
        <w:ind w:firstLine="720"/>
        <w:rPr>
          <w:lang w:val="en-US"/>
        </w:rPr>
      </w:pPr>
      <w:r>
        <w:rPr>
          <w:lang w:val="en-US"/>
        </w:rPr>
        <w:t>Bước A.6: Nếu không có dữ liệu nào phù hợp, trả về NULL</w:t>
      </w:r>
    </w:p>
    <w:p w14:paraId="05858C74" w14:textId="77777777" w:rsidR="00BD14B1" w:rsidRDefault="00BD14B1" w:rsidP="00BD14B1">
      <w:pPr>
        <w:ind w:firstLine="720"/>
        <w:rPr>
          <w:lang w:val="en-US"/>
        </w:rPr>
      </w:pPr>
      <w:r>
        <w:rPr>
          <w:lang w:val="en-US"/>
        </w:rPr>
        <w:t>Bước A.7: Nếu dữ liệu là NULL thì gửi về thông báo lỗi cho Controller</w:t>
      </w:r>
    </w:p>
    <w:p w14:paraId="6F69FF07"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506994EC" w14:textId="77777777" w:rsidR="00BD14B1" w:rsidRDefault="00BD14B1" w:rsidP="00BD14B1">
      <w:pPr>
        <w:pStyle w:val="Heading3"/>
        <w:spacing w:line="360" w:lineRule="auto"/>
        <w:jc w:val="both"/>
      </w:pPr>
      <w:r>
        <w:t>Các yêu cầu đặc biệt</w:t>
      </w:r>
    </w:p>
    <w:p w14:paraId="7D82F26E" w14:textId="77777777" w:rsidR="00BD14B1" w:rsidRPr="00C4145D" w:rsidRDefault="00BD14B1" w:rsidP="00BD14B1">
      <w:pPr>
        <w:pStyle w:val="BodyText"/>
        <w:jc w:val="both"/>
      </w:pPr>
      <w:r w:rsidRPr="00C4145D">
        <w:t>Không có</w:t>
      </w:r>
    </w:p>
    <w:p w14:paraId="239B57DB" w14:textId="77777777" w:rsidR="00BD14B1" w:rsidRDefault="00BD14B1" w:rsidP="00BD14B1">
      <w:pPr>
        <w:pStyle w:val="Heading3"/>
        <w:spacing w:line="360" w:lineRule="auto"/>
        <w:jc w:val="both"/>
      </w:pPr>
      <w:r w:rsidRPr="0037628A">
        <w:t>Trạng thái hệ thống khi bắt đầu thực hiện Use-case</w:t>
      </w:r>
    </w:p>
    <w:p w14:paraId="198623A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A11C4B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nhập vào hệ thống</w:t>
      </w:r>
    </w:p>
    <w:p w14:paraId="26B533B2" w14:textId="77777777" w:rsidR="00BD14B1" w:rsidRDefault="00BD14B1" w:rsidP="00BD14B1">
      <w:pPr>
        <w:pStyle w:val="Heading3"/>
        <w:spacing w:line="360" w:lineRule="auto"/>
        <w:jc w:val="both"/>
      </w:pPr>
      <w:r>
        <w:rPr>
          <w:lang w:val="en-US"/>
        </w:rPr>
        <w:t>Trạng thái hệ thống sau khi thực hiện Use-case</w:t>
      </w:r>
    </w:p>
    <w:p w14:paraId="108CED83"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nhập</w:t>
      </w:r>
      <w:r>
        <w:t xml:space="preserve"> trong thời giạn yêu cầu</w:t>
      </w:r>
    </w:p>
    <w:p w14:paraId="098076C3" w14:textId="77777777" w:rsidR="00BD14B1" w:rsidRPr="006E56ED" w:rsidRDefault="00BD14B1" w:rsidP="00BD14B1">
      <w:pPr>
        <w:pStyle w:val="BodyText"/>
        <w:jc w:val="both"/>
      </w:pPr>
      <w:r w:rsidRPr="006E56ED">
        <w:t>Thất bại: Màn hình sẽ pop-up hiển thị thông báo “Không có dữ liệu”</w:t>
      </w:r>
    </w:p>
    <w:p w14:paraId="2058C4D9" w14:textId="77777777" w:rsidR="00BD14B1" w:rsidRDefault="00BD14B1" w:rsidP="00BD14B1">
      <w:pPr>
        <w:pStyle w:val="Heading3"/>
        <w:spacing w:line="360" w:lineRule="auto"/>
        <w:jc w:val="both"/>
        <w:rPr>
          <w:lang w:val="en-US"/>
        </w:rPr>
      </w:pPr>
      <w:r>
        <w:rPr>
          <w:lang w:val="en-US"/>
        </w:rPr>
        <w:t>Điểm mở rộng</w:t>
      </w:r>
    </w:p>
    <w:p w14:paraId="0884808B" w14:textId="77777777" w:rsidR="00BD14B1" w:rsidRPr="00487C6C" w:rsidRDefault="00BD14B1" w:rsidP="00BD14B1">
      <w:pPr>
        <w:pStyle w:val="BodyText"/>
        <w:jc w:val="both"/>
        <w:rPr>
          <w:lang w:val="en-US"/>
        </w:rPr>
      </w:pPr>
      <w:r>
        <w:rPr>
          <w:lang w:val="en-US"/>
        </w:rPr>
        <w:t>Không có</w:t>
      </w:r>
    </w:p>
    <w:p w14:paraId="5E440174" w14:textId="77777777" w:rsidR="00BD14B1" w:rsidRPr="00F4409E" w:rsidRDefault="00BD14B1" w:rsidP="00BD14B1">
      <w:pPr>
        <w:pStyle w:val="Heading2"/>
        <w:spacing w:line="360" w:lineRule="auto"/>
        <w:jc w:val="both"/>
        <w:rPr>
          <w:lang w:val="en-US"/>
        </w:rPr>
      </w:pPr>
      <w:r>
        <w:rPr>
          <w:lang w:val="en-US"/>
        </w:rPr>
        <w:t>Đặc tả Use-case Xem báo cáo sách bị mất theo tháng</w:t>
      </w:r>
    </w:p>
    <w:p w14:paraId="71F89861" w14:textId="77777777" w:rsidR="00BD14B1" w:rsidRDefault="00BD14B1" w:rsidP="00BD14B1">
      <w:pPr>
        <w:pStyle w:val="Heading3"/>
        <w:spacing w:line="360" w:lineRule="auto"/>
        <w:jc w:val="both"/>
      </w:pPr>
      <w:r>
        <w:t>Tóm tắt</w:t>
      </w:r>
    </w:p>
    <w:p w14:paraId="68FAA7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307A9F8" w14:textId="77777777" w:rsidR="00BD14B1" w:rsidRPr="00F4409E" w:rsidRDefault="00BD14B1" w:rsidP="00BD14B1">
      <w:pPr>
        <w:pStyle w:val="BodyText"/>
        <w:jc w:val="both"/>
        <w:rPr>
          <w:lang w:val="en-US"/>
        </w:rPr>
      </w:pPr>
      <w:r>
        <w:rPr>
          <w:snapToGrid w:val="0"/>
          <w:lang w:val="en-US"/>
        </w:rPr>
        <w:t>Mô tả: Xem danh sách các sách bị mất vào hệ thống trong một tháng nhất định</w:t>
      </w:r>
    </w:p>
    <w:p w14:paraId="08108EA0" w14:textId="77777777" w:rsidR="00BD14B1" w:rsidRDefault="00BD14B1" w:rsidP="00BD14B1">
      <w:pPr>
        <w:pStyle w:val="Heading3"/>
        <w:spacing w:line="360" w:lineRule="auto"/>
        <w:jc w:val="both"/>
      </w:pPr>
      <w:r>
        <w:t>Dòng sự kiện</w:t>
      </w:r>
    </w:p>
    <w:p w14:paraId="7E3C4997" w14:textId="77777777" w:rsidR="00BD14B1" w:rsidRDefault="00BD14B1" w:rsidP="00BD14B1">
      <w:pPr>
        <w:pStyle w:val="Heading4"/>
        <w:spacing w:line="360" w:lineRule="auto"/>
        <w:jc w:val="both"/>
      </w:pPr>
      <w:r>
        <w:t>Dòng sự kiện chính</w:t>
      </w:r>
    </w:p>
    <w:p w14:paraId="69E03245"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8F56A31" w14:textId="77777777" w:rsidR="00BD14B1" w:rsidRDefault="00BD14B1" w:rsidP="00BD14B1">
      <w:pPr>
        <w:pStyle w:val="BodyText"/>
        <w:jc w:val="both"/>
        <w:rPr>
          <w:lang w:val="en-US"/>
        </w:rPr>
      </w:pPr>
      <w:r>
        <w:rPr>
          <w:lang w:val="en-US"/>
        </w:rPr>
        <w:t>Bước 2: Presentation sẽ đóng gói và gửi ngày tháng năm xuống Dataservice</w:t>
      </w:r>
    </w:p>
    <w:p w14:paraId="59F7AD92" w14:textId="77777777" w:rsidR="00BD14B1" w:rsidRDefault="00BD14B1" w:rsidP="00BD14B1">
      <w:pPr>
        <w:pStyle w:val="BodyText"/>
        <w:jc w:val="both"/>
        <w:rPr>
          <w:lang w:val="en-US"/>
        </w:rPr>
      </w:pPr>
      <w:r>
        <w:rPr>
          <w:lang w:val="en-US"/>
        </w:rPr>
        <w:t>Bước 3: DataService chuyển thành json và gửi API cho Controller</w:t>
      </w:r>
    </w:p>
    <w:p w14:paraId="0DCA96BB" w14:textId="77777777" w:rsidR="00BD14B1" w:rsidRDefault="00BD14B1" w:rsidP="00BD14B1">
      <w:pPr>
        <w:pStyle w:val="BodyText"/>
        <w:jc w:val="both"/>
        <w:rPr>
          <w:lang w:val="en-US"/>
        </w:rPr>
      </w:pPr>
      <w:r>
        <w:rPr>
          <w:lang w:val="en-US"/>
        </w:rPr>
        <w:t>Bước 4: Controller nhận gói tin và chuyển dữ liệu xuống Domain</w:t>
      </w:r>
    </w:p>
    <w:p w14:paraId="30052B7F" w14:textId="77777777" w:rsidR="00BD14B1" w:rsidRDefault="00BD14B1" w:rsidP="00BD14B1">
      <w:pPr>
        <w:pStyle w:val="BodyText"/>
        <w:jc w:val="both"/>
        <w:rPr>
          <w:lang w:val="en-US"/>
        </w:rPr>
      </w:pPr>
      <w:r>
        <w:rPr>
          <w:lang w:val="en-US"/>
        </w:rPr>
        <w:t>Bước 5: Domain chuyển dữ liệu và  yêu cầu Repository</w:t>
      </w:r>
    </w:p>
    <w:p w14:paraId="51627D61" w14:textId="77777777" w:rsidR="00BD14B1" w:rsidRDefault="00BD14B1" w:rsidP="00BD14B1">
      <w:pPr>
        <w:pStyle w:val="BodyText"/>
        <w:jc w:val="both"/>
        <w:rPr>
          <w:lang w:val="en-US"/>
        </w:rPr>
      </w:pPr>
      <w:r>
        <w:rPr>
          <w:lang w:val="en-US"/>
        </w:rPr>
        <w:lastRenderedPageBreak/>
        <w:t>Bước 6: Repository truy xuất tất cả sách bị mất trong thời gian yêu cầu và đóng gói thành danh sách Model, chuyển về cho Domain</w:t>
      </w:r>
    </w:p>
    <w:p w14:paraId="4A70CEB3" w14:textId="77777777" w:rsidR="00BD14B1" w:rsidRDefault="00BD14B1" w:rsidP="00BD14B1">
      <w:pPr>
        <w:pStyle w:val="BodyText"/>
        <w:jc w:val="both"/>
        <w:rPr>
          <w:lang w:val="en-US"/>
        </w:rPr>
      </w:pPr>
      <w:r>
        <w:rPr>
          <w:lang w:val="en-US"/>
        </w:rPr>
        <w:t>Bước 7: Domain chuyển thành danh sách các ViewModel và chuyển cho Controller</w:t>
      </w:r>
    </w:p>
    <w:p w14:paraId="64B68869" w14:textId="77777777" w:rsidR="00BD14B1" w:rsidRDefault="00BD14B1" w:rsidP="00BD14B1">
      <w:pPr>
        <w:pStyle w:val="BodyText"/>
        <w:jc w:val="both"/>
        <w:rPr>
          <w:lang w:val="en-US"/>
        </w:rPr>
      </w:pPr>
      <w:r>
        <w:rPr>
          <w:lang w:val="en-US"/>
        </w:rPr>
        <w:t>Bước 8: Controller chuyển thành json và trả về DataService</w:t>
      </w:r>
    </w:p>
    <w:p w14:paraId="499C06C0" w14:textId="77777777" w:rsidR="00BD14B1" w:rsidRDefault="00BD14B1" w:rsidP="00BD14B1">
      <w:pPr>
        <w:pStyle w:val="BodyText"/>
        <w:jc w:val="both"/>
        <w:rPr>
          <w:lang w:val="en-US"/>
        </w:rPr>
      </w:pPr>
      <w:r>
        <w:rPr>
          <w:lang w:val="en-US"/>
        </w:rPr>
        <w:t>Bước 9: DataService chuyển dữ liệu lên Presentation</w:t>
      </w:r>
    </w:p>
    <w:p w14:paraId="01BBCF17" w14:textId="77777777" w:rsidR="00BD14B1" w:rsidRPr="00F4409E" w:rsidRDefault="00BD14B1" w:rsidP="00BD14B1">
      <w:pPr>
        <w:pStyle w:val="BodyText"/>
        <w:jc w:val="both"/>
        <w:rPr>
          <w:lang w:val="en-US"/>
        </w:rPr>
      </w:pPr>
      <w:r>
        <w:rPr>
          <w:lang w:val="en-US"/>
        </w:rPr>
        <w:t>Bước 10: Presentation đưa lên giao diện cho người dùng</w:t>
      </w:r>
    </w:p>
    <w:p w14:paraId="1D0468F1" w14:textId="77777777" w:rsidR="00BD14B1" w:rsidRDefault="00BD14B1" w:rsidP="00BD14B1">
      <w:pPr>
        <w:pStyle w:val="Heading4"/>
        <w:spacing w:line="360" w:lineRule="auto"/>
        <w:jc w:val="both"/>
        <w:rPr>
          <w:lang w:val="en-US"/>
        </w:rPr>
      </w:pPr>
      <w:r>
        <w:t>Các dòng sự kiện khác</w:t>
      </w:r>
    </w:p>
    <w:p w14:paraId="4D3AB93F" w14:textId="77777777" w:rsidR="00BD14B1" w:rsidRDefault="00BD14B1" w:rsidP="00BD14B1">
      <w:pPr>
        <w:ind w:firstLine="720"/>
        <w:rPr>
          <w:lang w:val="en-US"/>
        </w:rPr>
      </w:pPr>
      <w:r>
        <w:rPr>
          <w:lang w:val="en-US"/>
        </w:rPr>
        <w:t>Dòng phụ:</w:t>
      </w:r>
    </w:p>
    <w:p w14:paraId="60E1929B" w14:textId="77777777" w:rsidR="00BD14B1" w:rsidRDefault="00BD14B1" w:rsidP="00BD14B1">
      <w:pPr>
        <w:ind w:firstLine="720"/>
        <w:rPr>
          <w:lang w:val="en-US"/>
        </w:rPr>
      </w:pPr>
      <w:r>
        <w:rPr>
          <w:lang w:val="en-US"/>
        </w:rPr>
        <w:t>Không có</w:t>
      </w:r>
    </w:p>
    <w:p w14:paraId="48C233A7" w14:textId="77777777" w:rsidR="00BD14B1" w:rsidRDefault="00BD14B1" w:rsidP="00BD14B1">
      <w:pPr>
        <w:ind w:firstLine="720"/>
        <w:rPr>
          <w:lang w:val="en-US"/>
        </w:rPr>
      </w:pPr>
    </w:p>
    <w:p w14:paraId="5D44645C" w14:textId="77777777" w:rsidR="00BD14B1" w:rsidRDefault="00BD14B1" w:rsidP="00BD14B1">
      <w:pPr>
        <w:ind w:firstLine="720"/>
        <w:rPr>
          <w:lang w:val="en-US"/>
        </w:rPr>
      </w:pPr>
      <w:r>
        <w:rPr>
          <w:lang w:val="en-US"/>
        </w:rPr>
        <w:t>Dòng ngoại lệ (Alternative Flow):</w:t>
      </w:r>
    </w:p>
    <w:p w14:paraId="23CAFD55" w14:textId="77777777" w:rsidR="00BD14B1" w:rsidRDefault="00BD14B1" w:rsidP="00BD14B1">
      <w:pPr>
        <w:ind w:firstLine="720"/>
        <w:rPr>
          <w:lang w:val="en-US"/>
        </w:rPr>
      </w:pPr>
      <w:r>
        <w:rPr>
          <w:lang w:val="en-US"/>
        </w:rPr>
        <w:t>Bước A.6: Nếu không có dữ liệu nào phù hợp, trả về NULL</w:t>
      </w:r>
    </w:p>
    <w:p w14:paraId="3D656C89" w14:textId="77777777" w:rsidR="00BD14B1" w:rsidRDefault="00BD14B1" w:rsidP="00BD14B1">
      <w:pPr>
        <w:ind w:firstLine="720"/>
        <w:rPr>
          <w:lang w:val="en-US"/>
        </w:rPr>
      </w:pPr>
      <w:r>
        <w:rPr>
          <w:lang w:val="en-US"/>
        </w:rPr>
        <w:t>Bước A.7: Nếu dữ liệu là NULL thì gửi về thông báo lỗi cho Controller</w:t>
      </w:r>
    </w:p>
    <w:p w14:paraId="7701A89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5AEC856" w14:textId="77777777" w:rsidR="00BD14B1" w:rsidRDefault="00BD14B1" w:rsidP="00BD14B1">
      <w:pPr>
        <w:pStyle w:val="Heading3"/>
        <w:spacing w:line="360" w:lineRule="auto"/>
        <w:jc w:val="both"/>
      </w:pPr>
      <w:r>
        <w:t>Các yêu cầu đặc biệt</w:t>
      </w:r>
    </w:p>
    <w:p w14:paraId="6D48465C" w14:textId="77777777" w:rsidR="00BD14B1" w:rsidRPr="00C4145D" w:rsidRDefault="00BD14B1" w:rsidP="00BD14B1">
      <w:pPr>
        <w:pStyle w:val="BodyText"/>
        <w:jc w:val="both"/>
      </w:pPr>
      <w:r w:rsidRPr="00C4145D">
        <w:t>Không có</w:t>
      </w:r>
    </w:p>
    <w:p w14:paraId="08C01D54" w14:textId="77777777" w:rsidR="00BD14B1" w:rsidRDefault="00BD14B1" w:rsidP="00BD14B1">
      <w:pPr>
        <w:pStyle w:val="Heading3"/>
        <w:spacing w:line="360" w:lineRule="auto"/>
        <w:jc w:val="both"/>
      </w:pPr>
      <w:r w:rsidRPr="0037628A">
        <w:t>Trạng thái hệ thống khi bắt đầu thực hiện Use-case</w:t>
      </w:r>
    </w:p>
    <w:p w14:paraId="4D31D431"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0BA629E1"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bị mất</w:t>
      </w:r>
    </w:p>
    <w:p w14:paraId="00A15A8F" w14:textId="77777777" w:rsidR="00BD14B1" w:rsidRDefault="00BD14B1" w:rsidP="00BD14B1">
      <w:pPr>
        <w:pStyle w:val="Heading3"/>
        <w:spacing w:line="360" w:lineRule="auto"/>
        <w:jc w:val="both"/>
      </w:pPr>
      <w:r>
        <w:rPr>
          <w:lang w:val="en-US"/>
        </w:rPr>
        <w:t>Trạng thái hệ thống sau khi thực hiện Use-case</w:t>
      </w:r>
    </w:p>
    <w:p w14:paraId="491BCDCE"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w:t>
      </w:r>
      <w:r w:rsidRPr="009114A2">
        <w:t>bị mất</w:t>
      </w:r>
      <w:r>
        <w:t xml:space="preserve"> trong thời giạn yêu cầu</w:t>
      </w:r>
    </w:p>
    <w:p w14:paraId="4AB337F8" w14:textId="77777777" w:rsidR="00BD14B1" w:rsidRPr="006E56ED" w:rsidRDefault="00BD14B1" w:rsidP="00BD14B1">
      <w:pPr>
        <w:pStyle w:val="BodyText"/>
        <w:jc w:val="both"/>
      </w:pPr>
      <w:r w:rsidRPr="006E56ED">
        <w:t>Thất bại: Màn hình sẽ pop-up hiển thị thông báo “Không có dữ liệu”</w:t>
      </w:r>
    </w:p>
    <w:p w14:paraId="58770C1E" w14:textId="77777777" w:rsidR="00BD14B1" w:rsidRDefault="00BD14B1" w:rsidP="00BD14B1">
      <w:pPr>
        <w:pStyle w:val="Heading3"/>
        <w:spacing w:line="360" w:lineRule="auto"/>
        <w:jc w:val="both"/>
        <w:rPr>
          <w:lang w:val="en-US"/>
        </w:rPr>
      </w:pPr>
      <w:r>
        <w:rPr>
          <w:lang w:val="en-US"/>
        </w:rPr>
        <w:t>Điểm mở rộng</w:t>
      </w:r>
    </w:p>
    <w:p w14:paraId="6A18D1BC" w14:textId="77777777" w:rsidR="00BD14B1" w:rsidRPr="00487C6C" w:rsidRDefault="00BD14B1" w:rsidP="00BD14B1">
      <w:pPr>
        <w:pStyle w:val="BodyText"/>
        <w:jc w:val="both"/>
        <w:rPr>
          <w:lang w:val="en-US"/>
        </w:rPr>
      </w:pPr>
      <w:r>
        <w:rPr>
          <w:lang w:val="en-US"/>
        </w:rPr>
        <w:t>Không có</w:t>
      </w:r>
    </w:p>
    <w:p w14:paraId="5532F648" w14:textId="77777777" w:rsidR="00BD14B1" w:rsidRPr="00F4409E" w:rsidRDefault="00BD14B1" w:rsidP="00BD14B1">
      <w:pPr>
        <w:pStyle w:val="Heading2"/>
        <w:spacing w:line="360" w:lineRule="auto"/>
        <w:jc w:val="both"/>
        <w:rPr>
          <w:lang w:val="en-US"/>
        </w:rPr>
      </w:pPr>
      <w:r>
        <w:rPr>
          <w:lang w:val="en-US"/>
        </w:rPr>
        <w:t>Đặc tả Use-case Xem báo cáo sách được thanh lý theo tháng</w:t>
      </w:r>
    </w:p>
    <w:p w14:paraId="1F1F11F5" w14:textId="77777777" w:rsidR="00BD14B1" w:rsidRDefault="00BD14B1" w:rsidP="00BD14B1">
      <w:pPr>
        <w:pStyle w:val="Heading3"/>
        <w:spacing w:line="360" w:lineRule="auto"/>
        <w:jc w:val="both"/>
      </w:pPr>
      <w:r>
        <w:t>Tóm tắt</w:t>
      </w:r>
    </w:p>
    <w:p w14:paraId="0600A9C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627D7BCC" w14:textId="77777777" w:rsidR="00BD14B1" w:rsidRPr="00F4409E" w:rsidRDefault="00BD14B1" w:rsidP="00BD14B1">
      <w:pPr>
        <w:pStyle w:val="BodyText"/>
        <w:jc w:val="both"/>
        <w:rPr>
          <w:lang w:val="en-US"/>
        </w:rPr>
      </w:pPr>
      <w:r>
        <w:rPr>
          <w:snapToGrid w:val="0"/>
          <w:lang w:val="en-US"/>
        </w:rPr>
        <w:t>Mô tả: Xem danh sách các sách được thanh lý vào hệ thống trong một tháng nhất định</w:t>
      </w:r>
    </w:p>
    <w:p w14:paraId="030338C6" w14:textId="77777777" w:rsidR="00BD14B1" w:rsidRDefault="00BD14B1" w:rsidP="00BD14B1">
      <w:pPr>
        <w:pStyle w:val="Heading3"/>
        <w:spacing w:line="360" w:lineRule="auto"/>
        <w:jc w:val="both"/>
      </w:pPr>
      <w:r>
        <w:t>Dòng sự kiện</w:t>
      </w:r>
    </w:p>
    <w:p w14:paraId="2DA5BA7B" w14:textId="77777777" w:rsidR="00BD14B1" w:rsidRDefault="00BD14B1" w:rsidP="00BD14B1">
      <w:pPr>
        <w:pStyle w:val="Heading4"/>
        <w:spacing w:line="360" w:lineRule="auto"/>
        <w:jc w:val="both"/>
      </w:pPr>
      <w:r>
        <w:t>Dòng sự kiện chính</w:t>
      </w:r>
    </w:p>
    <w:p w14:paraId="49EFBD27"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D38620E" w14:textId="77777777" w:rsidR="00BD14B1" w:rsidRDefault="00BD14B1" w:rsidP="00BD14B1">
      <w:pPr>
        <w:pStyle w:val="BodyText"/>
        <w:jc w:val="both"/>
        <w:rPr>
          <w:lang w:val="en-US"/>
        </w:rPr>
      </w:pPr>
      <w:r>
        <w:rPr>
          <w:lang w:val="en-US"/>
        </w:rPr>
        <w:t>Bước 2: Presentation sẽ đóng gói và gửi ngày tháng năm xuống Dataservice</w:t>
      </w:r>
    </w:p>
    <w:p w14:paraId="4716613E" w14:textId="77777777" w:rsidR="00BD14B1" w:rsidRDefault="00BD14B1" w:rsidP="00BD14B1">
      <w:pPr>
        <w:pStyle w:val="BodyText"/>
        <w:jc w:val="both"/>
        <w:rPr>
          <w:lang w:val="en-US"/>
        </w:rPr>
      </w:pPr>
      <w:r>
        <w:rPr>
          <w:lang w:val="en-US"/>
        </w:rPr>
        <w:t>Bước 3: DataService chuyển thành json và gửi API cho Controller</w:t>
      </w:r>
    </w:p>
    <w:p w14:paraId="409D5D2B" w14:textId="77777777" w:rsidR="00BD14B1" w:rsidRDefault="00BD14B1" w:rsidP="00BD14B1">
      <w:pPr>
        <w:pStyle w:val="BodyText"/>
        <w:jc w:val="both"/>
        <w:rPr>
          <w:lang w:val="en-US"/>
        </w:rPr>
      </w:pPr>
      <w:r>
        <w:rPr>
          <w:lang w:val="en-US"/>
        </w:rPr>
        <w:t>Bước 4: Controller nhận gói tin và chuyển dữ liệu xuống Domain</w:t>
      </w:r>
    </w:p>
    <w:p w14:paraId="700C05B2" w14:textId="77777777" w:rsidR="00BD14B1" w:rsidRDefault="00BD14B1" w:rsidP="00BD14B1">
      <w:pPr>
        <w:pStyle w:val="BodyText"/>
        <w:jc w:val="both"/>
        <w:rPr>
          <w:lang w:val="en-US"/>
        </w:rPr>
      </w:pPr>
      <w:r>
        <w:rPr>
          <w:lang w:val="en-US"/>
        </w:rPr>
        <w:t>Bước 5: Domain chuyển dữ liệu và  yêu cầu Repository</w:t>
      </w:r>
    </w:p>
    <w:p w14:paraId="18437E05" w14:textId="77777777" w:rsidR="00BD14B1" w:rsidRDefault="00BD14B1" w:rsidP="00BD14B1">
      <w:pPr>
        <w:pStyle w:val="BodyText"/>
        <w:jc w:val="both"/>
        <w:rPr>
          <w:lang w:val="en-US"/>
        </w:rPr>
      </w:pPr>
      <w:r>
        <w:rPr>
          <w:lang w:val="en-US"/>
        </w:rPr>
        <w:lastRenderedPageBreak/>
        <w:t>Bước 6: Repository truy xuất tất cả sách được thanh lý trong thời gian yêu cầu và đóng gói thành danh sách Model, chuyển về cho Domain</w:t>
      </w:r>
    </w:p>
    <w:p w14:paraId="70463F22" w14:textId="77777777" w:rsidR="00BD14B1" w:rsidRDefault="00BD14B1" w:rsidP="00BD14B1">
      <w:pPr>
        <w:pStyle w:val="BodyText"/>
        <w:jc w:val="both"/>
        <w:rPr>
          <w:lang w:val="en-US"/>
        </w:rPr>
      </w:pPr>
      <w:r>
        <w:rPr>
          <w:lang w:val="en-US"/>
        </w:rPr>
        <w:t>Bước 7: Domain chuyển thành danh sách các ViewModel và chuyển cho Controller</w:t>
      </w:r>
    </w:p>
    <w:p w14:paraId="51F0F9D4" w14:textId="77777777" w:rsidR="00BD14B1" w:rsidRDefault="00BD14B1" w:rsidP="00BD14B1">
      <w:pPr>
        <w:pStyle w:val="BodyText"/>
        <w:jc w:val="both"/>
        <w:rPr>
          <w:lang w:val="en-US"/>
        </w:rPr>
      </w:pPr>
      <w:r>
        <w:rPr>
          <w:lang w:val="en-US"/>
        </w:rPr>
        <w:t>Bước 8: Controller chuyển thành json và trả về DataService</w:t>
      </w:r>
    </w:p>
    <w:p w14:paraId="24AD2B3C" w14:textId="77777777" w:rsidR="00BD14B1" w:rsidRDefault="00BD14B1" w:rsidP="00BD14B1">
      <w:pPr>
        <w:pStyle w:val="BodyText"/>
        <w:jc w:val="both"/>
        <w:rPr>
          <w:lang w:val="en-US"/>
        </w:rPr>
      </w:pPr>
      <w:r>
        <w:rPr>
          <w:lang w:val="en-US"/>
        </w:rPr>
        <w:t>Bước 9: DataService chuyển dữ liệu lên Presentation</w:t>
      </w:r>
    </w:p>
    <w:p w14:paraId="226061E2" w14:textId="77777777" w:rsidR="00BD14B1" w:rsidRPr="00F4409E" w:rsidRDefault="00BD14B1" w:rsidP="00BD14B1">
      <w:pPr>
        <w:pStyle w:val="BodyText"/>
        <w:jc w:val="both"/>
        <w:rPr>
          <w:lang w:val="en-US"/>
        </w:rPr>
      </w:pPr>
      <w:r>
        <w:rPr>
          <w:lang w:val="en-US"/>
        </w:rPr>
        <w:t>Bước 10: Presentation đưa lên giao diện cho người dùng</w:t>
      </w:r>
    </w:p>
    <w:p w14:paraId="6697E0B5" w14:textId="77777777" w:rsidR="00BD14B1" w:rsidRDefault="00BD14B1" w:rsidP="00BD14B1">
      <w:pPr>
        <w:pStyle w:val="Heading4"/>
        <w:spacing w:line="360" w:lineRule="auto"/>
        <w:jc w:val="both"/>
        <w:rPr>
          <w:lang w:val="en-US"/>
        </w:rPr>
      </w:pPr>
      <w:r>
        <w:t>Các dòng sự kiện khác</w:t>
      </w:r>
    </w:p>
    <w:p w14:paraId="6B947623" w14:textId="77777777" w:rsidR="00BD14B1" w:rsidRDefault="00BD14B1" w:rsidP="00BD14B1">
      <w:pPr>
        <w:ind w:firstLine="720"/>
        <w:rPr>
          <w:lang w:val="en-US"/>
        </w:rPr>
      </w:pPr>
      <w:r>
        <w:rPr>
          <w:lang w:val="en-US"/>
        </w:rPr>
        <w:t>Dòng phụ:</w:t>
      </w:r>
    </w:p>
    <w:p w14:paraId="39851C9E" w14:textId="77777777" w:rsidR="00BD14B1" w:rsidRDefault="00BD14B1" w:rsidP="00BD14B1">
      <w:pPr>
        <w:ind w:firstLine="720"/>
        <w:rPr>
          <w:lang w:val="en-US"/>
        </w:rPr>
      </w:pPr>
      <w:r>
        <w:rPr>
          <w:lang w:val="en-US"/>
        </w:rPr>
        <w:t>Không có</w:t>
      </w:r>
    </w:p>
    <w:p w14:paraId="42A7B5A3" w14:textId="77777777" w:rsidR="00BD14B1" w:rsidRDefault="00BD14B1" w:rsidP="00BD14B1">
      <w:pPr>
        <w:ind w:firstLine="720"/>
        <w:rPr>
          <w:lang w:val="en-US"/>
        </w:rPr>
      </w:pPr>
    </w:p>
    <w:p w14:paraId="36EFF8B2" w14:textId="77777777" w:rsidR="00BD14B1" w:rsidRDefault="00BD14B1" w:rsidP="00BD14B1">
      <w:pPr>
        <w:ind w:firstLine="720"/>
        <w:rPr>
          <w:lang w:val="en-US"/>
        </w:rPr>
      </w:pPr>
      <w:r>
        <w:rPr>
          <w:lang w:val="en-US"/>
        </w:rPr>
        <w:t>Dòng ngoại lệ (Alternative Flow):</w:t>
      </w:r>
    </w:p>
    <w:p w14:paraId="2F248D45" w14:textId="77777777" w:rsidR="00BD14B1" w:rsidRDefault="00BD14B1" w:rsidP="00BD14B1">
      <w:pPr>
        <w:ind w:firstLine="720"/>
        <w:rPr>
          <w:lang w:val="en-US"/>
        </w:rPr>
      </w:pPr>
      <w:r>
        <w:rPr>
          <w:lang w:val="en-US"/>
        </w:rPr>
        <w:t>Bước A.6: Nếu không có dữ liệu nào phù hợp, trả về NULL</w:t>
      </w:r>
    </w:p>
    <w:p w14:paraId="284C6A48" w14:textId="77777777" w:rsidR="00BD14B1" w:rsidRDefault="00BD14B1" w:rsidP="00BD14B1">
      <w:pPr>
        <w:ind w:firstLine="720"/>
        <w:rPr>
          <w:lang w:val="en-US"/>
        </w:rPr>
      </w:pPr>
      <w:r>
        <w:rPr>
          <w:lang w:val="en-US"/>
        </w:rPr>
        <w:t>Bước A.7: Nếu dữ liệu là NULL thì gửi về thông báo lỗi cho Controller</w:t>
      </w:r>
    </w:p>
    <w:p w14:paraId="16961A4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77C0D7C" w14:textId="77777777" w:rsidR="00BD14B1" w:rsidRDefault="00BD14B1" w:rsidP="00BD14B1">
      <w:pPr>
        <w:pStyle w:val="Heading3"/>
        <w:spacing w:line="360" w:lineRule="auto"/>
        <w:jc w:val="both"/>
      </w:pPr>
      <w:r>
        <w:t>Các yêu cầu đặc biệt</w:t>
      </w:r>
    </w:p>
    <w:p w14:paraId="0D1E1E26" w14:textId="77777777" w:rsidR="00BD14B1" w:rsidRPr="00C4145D" w:rsidRDefault="00BD14B1" w:rsidP="00BD14B1">
      <w:pPr>
        <w:pStyle w:val="BodyText"/>
        <w:jc w:val="both"/>
      </w:pPr>
      <w:r w:rsidRPr="00C4145D">
        <w:t>Không có</w:t>
      </w:r>
    </w:p>
    <w:p w14:paraId="577751F3" w14:textId="77777777" w:rsidR="00BD14B1" w:rsidRDefault="00BD14B1" w:rsidP="00BD14B1">
      <w:pPr>
        <w:pStyle w:val="Heading3"/>
        <w:spacing w:line="360" w:lineRule="auto"/>
        <w:jc w:val="both"/>
      </w:pPr>
      <w:r w:rsidRPr="0037628A">
        <w:t>Trạng thái hệ thống khi bắt đầu thực hiện Use-case</w:t>
      </w:r>
    </w:p>
    <w:p w14:paraId="178FAF5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E45A0A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thanh lý</w:t>
      </w:r>
    </w:p>
    <w:p w14:paraId="5031D60D" w14:textId="77777777" w:rsidR="00BD14B1" w:rsidRDefault="00BD14B1" w:rsidP="00BD14B1">
      <w:pPr>
        <w:pStyle w:val="Heading3"/>
        <w:spacing w:line="360" w:lineRule="auto"/>
        <w:jc w:val="both"/>
      </w:pPr>
      <w:r>
        <w:rPr>
          <w:lang w:val="en-US"/>
        </w:rPr>
        <w:t>Trạng thái hệ thống sau khi thực hiện Use-case</w:t>
      </w:r>
    </w:p>
    <w:p w14:paraId="22ED9C66"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thanh lý</w:t>
      </w:r>
      <w:r>
        <w:t xml:space="preserve"> trong thời giạn yêu cầu</w:t>
      </w:r>
    </w:p>
    <w:p w14:paraId="1095A935" w14:textId="77777777" w:rsidR="00BD14B1" w:rsidRPr="006E56ED" w:rsidRDefault="00BD14B1" w:rsidP="00BD14B1">
      <w:pPr>
        <w:pStyle w:val="BodyText"/>
        <w:jc w:val="both"/>
      </w:pPr>
      <w:r w:rsidRPr="006E56ED">
        <w:t>Thất bại: Màn hình sẽ pop-up hiển thị thông báo “Không có dữ liệu”</w:t>
      </w:r>
    </w:p>
    <w:p w14:paraId="588919EA" w14:textId="77777777" w:rsidR="00BD14B1" w:rsidRDefault="00BD14B1" w:rsidP="00BD14B1">
      <w:pPr>
        <w:pStyle w:val="Heading3"/>
        <w:spacing w:line="360" w:lineRule="auto"/>
        <w:jc w:val="both"/>
        <w:rPr>
          <w:lang w:val="en-US"/>
        </w:rPr>
      </w:pPr>
      <w:r>
        <w:rPr>
          <w:lang w:val="en-US"/>
        </w:rPr>
        <w:t>Điểm mở rộng</w:t>
      </w:r>
    </w:p>
    <w:p w14:paraId="1EB400AC" w14:textId="77777777" w:rsidR="00BD14B1" w:rsidRPr="00487C6C" w:rsidRDefault="00BD14B1" w:rsidP="00BD14B1">
      <w:pPr>
        <w:pStyle w:val="BodyText"/>
        <w:jc w:val="both"/>
        <w:rPr>
          <w:lang w:val="en-US"/>
        </w:rPr>
      </w:pPr>
      <w:r>
        <w:rPr>
          <w:lang w:val="en-US"/>
        </w:rPr>
        <w:t>Không có</w:t>
      </w:r>
    </w:p>
    <w:p w14:paraId="7A8A9814" w14:textId="77777777" w:rsidR="00BD14B1" w:rsidRPr="00F4409E" w:rsidRDefault="00BD14B1" w:rsidP="00BD14B1">
      <w:pPr>
        <w:pStyle w:val="Heading2"/>
        <w:spacing w:line="360" w:lineRule="auto"/>
        <w:jc w:val="both"/>
        <w:rPr>
          <w:lang w:val="en-US"/>
        </w:rPr>
      </w:pPr>
      <w:r>
        <w:rPr>
          <w:lang w:val="en-US"/>
        </w:rPr>
        <w:t>Đặc tả Use-case Thêm nhà xuất bản</w:t>
      </w:r>
    </w:p>
    <w:p w14:paraId="31F9300D" w14:textId="77777777" w:rsidR="00BD14B1" w:rsidRDefault="00BD14B1" w:rsidP="00BD14B1">
      <w:pPr>
        <w:pStyle w:val="Heading3"/>
        <w:spacing w:line="360" w:lineRule="auto"/>
        <w:jc w:val="both"/>
      </w:pPr>
      <w:r>
        <w:t>Tóm tắt</w:t>
      </w:r>
    </w:p>
    <w:p w14:paraId="3FB53512"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25C1BEEB" w14:textId="77777777" w:rsidR="00BD14B1" w:rsidRPr="00F4409E" w:rsidRDefault="00BD14B1" w:rsidP="00BD14B1">
      <w:pPr>
        <w:pStyle w:val="BodyText"/>
        <w:jc w:val="both"/>
        <w:rPr>
          <w:lang w:val="en-US"/>
        </w:rPr>
      </w:pPr>
      <w:r>
        <w:rPr>
          <w:snapToGrid w:val="0"/>
          <w:lang w:val="en-US"/>
        </w:rPr>
        <w:t>Mô tả: Thêm tên nhà xuất bản vào hệ thống</w:t>
      </w:r>
    </w:p>
    <w:p w14:paraId="14C60CDF" w14:textId="77777777" w:rsidR="00BD14B1" w:rsidRDefault="00BD14B1" w:rsidP="00BD14B1">
      <w:pPr>
        <w:pStyle w:val="Heading3"/>
        <w:spacing w:line="360" w:lineRule="auto"/>
        <w:jc w:val="both"/>
      </w:pPr>
      <w:r>
        <w:t>Dòng sự kiện</w:t>
      </w:r>
    </w:p>
    <w:p w14:paraId="0CE89624" w14:textId="77777777" w:rsidR="00BD14B1" w:rsidRDefault="00BD14B1" w:rsidP="00BD14B1">
      <w:pPr>
        <w:pStyle w:val="Heading4"/>
        <w:spacing w:line="360" w:lineRule="auto"/>
        <w:jc w:val="both"/>
      </w:pPr>
      <w:r>
        <w:t>Dòng sự kiện chính</w:t>
      </w:r>
    </w:p>
    <w:p w14:paraId="51D48F5C" w14:textId="77777777" w:rsidR="00BD14B1" w:rsidRPr="009114A2" w:rsidRDefault="00BD14B1" w:rsidP="00BD14B1">
      <w:pPr>
        <w:pStyle w:val="BodyText"/>
        <w:jc w:val="both"/>
      </w:pPr>
      <w:r w:rsidRPr="006E56ED">
        <w:t xml:space="preserve">Bước 1: </w:t>
      </w:r>
      <w:r w:rsidRPr="009114A2">
        <w:t>Người dùng nhập tên tác giả</w:t>
      </w:r>
    </w:p>
    <w:p w14:paraId="628CA3AC" w14:textId="77777777" w:rsidR="00BD14B1" w:rsidRDefault="00BD14B1" w:rsidP="00BD14B1">
      <w:pPr>
        <w:pStyle w:val="BodyText"/>
        <w:jc w:val="both"/>
        <w:rPr>
          <w:lang w:val="en-US"/>
        </w:rPr>
      </w:pPr>
      <w:r>
        <w:rPr>
          <w:lang w:val="en-US"/>
        </w:rPr>
        <w:t>Bước 2: Presentation chuyển thành string và gửi xuống Dataservice</w:t>
      </w:r>
    </w:p>
    <w:p w14:paraId="486FE2DD" w14:textId="77777777" w:rsidR="00BD14B1" w:rsidRDefault="00BD14B1" w:rsidP="00BD14B1">
      <w:pPr>
        <w:pStyle w:val="BodyText"/>
        <w:jc w:val="both"/>
        <w:rPr>
          <w:lang w:val="en-US"/>
        </w:rPr>
      </w:pPr>
      <w:r>
        <w:rPr>
          <w:lang w:val="en-US"/>
        </w:rPr>
        <w:t>Bước 3: Dataservice chuyển thành json và gọi API của Controller</w:t>
      </w:r>
    </w:p>
    <w:p w14:paraId="075F08E9" w14:textId="77777777" w:rsidR="00BD14B1" w:rsidRDefault="00BD14B1" w:rsidP="00BD14B1">
      <w:pPr>
        <w:pStyle w:val="BodyText"/>
        <w:jc w:val="both"/>
        <w:rPr>
          <w:lang w:val="en-US"/>
        </w:rPr>
      </w:pPr>
      <w:r>
        <w:rPr>
          <w:lang w:val="en-US"/>
        </w:rPr>
        <w:t>Bước 4: Controller nhận gói tin và chuyển dữ liệu xuống Domain</w:t>
      </w:r>
    </w:p>
    <w:p w14:paraId="63E59734" w14:textId="77777777" w:rsidR="00BD14B1" w:rsidRDefault="00BD14B1" w:rsidP="00BD14B1">
      <w:pPr>
        <w:pStyle w:val="BodyText"/>
        <w:jc w:val="both"/>
        <w:rPr>
          <w:lang w:val="en-US"/>
        </w:rPr>
      </w:pPr>
      <w:r>
        <w:rPr>
          <w:lang w:val="en-US"/>
        </w:rPr>
        <w:lastRenderedPageBreak/>
        <w:t>Bước 5: Domain kiểm tra và gửi dữ liệu xuống và yêu cầu Repository</w:t>
      </w:r>
    </w:p>
    <w:p w14:paraId="79E68772"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1BE70D4A" w14:textId="77777777" w:rsidR="00BD14B1" w:rsidRDefault="00BD14B1" w:rsidP="00BD14B1">
      <w:pPr>
        <w:pStyle w:val="BodyText"/>
        <w:jc w:val="both"/>
        <w:rPr>
          <w:lang w:val="en-US"/>
        </w:rPr>
      </w:pPr>
      <w:r>
        <w:rPr>
          <w:lang w:val="en-US"/>
        </w:rPr>
        <w:t>Bước 7: Domain tạo thông báo thành công và gửi cho Controller</w:t>
      </w:r>
    </w:p>
    <w:p w14:paraId="09F58084" w14:textId="77777777" w:rsidR="00BD14B1" w:rsidRDefault="00BD14B1" w:rsidP="00BD14B1">
      <w:pPr>
        <w:pStyle w:val="BodyText"/>
        <w:jc w:val="both"/>
        <w:rPr>
          <w:lang w:val="en-US"/>
        </w:rPr>
      </w:pPr>
      <w:r>
        <w:rPr>
          <w:lang w:val="en-US"/>
        </w:rPr>
        <w:t>Bước 8: Controller chuyển thành json và trả về Dataservice</w:t>
      </w:r>
    </w:p>
    <w:p w14:paraId="2A4FF702" w14:textId="77777777" w:rsidR="00BD14B1" w:rsidRDefault="00BD14B1" w:rsidP="00BD14B1">
      <w:pPr>
        <w:pStyle w:val="BodyText"/>
        <w:jc w:val="both"/>
        <w:rPr>
          <w:lang w:val="en-US"/>
        </w:rPr>
      </w:pPr>
      <w:r>
        <w:rPr>
          <w:lang w:val="en-US"/>
        </w:rPr>
        <w:t>Bước 9: Dataservice chuyển thông báo thành string và gửi cho Presentation</w:t>
      </w:r>
    </w:p>
    <w:p w14:paraId="58C3E443" w14:textId="77777777" w:rsidR="00BD14B1" w:rsidRPr="00F4409E" w:rsidRDefault="00BD14B1" w:rsidP="00BD14B1">
      <w:pPr>
        <w:pStyle w:val="BodyText"/>
        <w:jc w:val="both"/>
        <w:rPr>
          <w:lang w:val="en-US"/>
        </w:rPr>
      </w:pPr>
      <w:r>
        <w:rPr>
          <w:lang w:val="en-US"/>
        </w:rPr>
        <w:t>Bước 10: Presentation gửi thông báo cho người dùng</w:t>
      </w:r>
    </w:p>
    <w:p w14:paraId="6E18C4B0" w14:textId="77777777" w:rsidR="00BD14B1" w:rsidRDefault="00BD14B1" w:rsidP="00BD14B1">
      <w:pPr>
        <w:pStyle w:val="Heading4"/>
        <w:spacing w:line="360" w:lineRule="auto"/>
        <w:jc w:val="both"/>
        <w:rPr>
          <w:lang w:val="en-US"/>
        </w:rPr>
      </w:pPr>
      <w:r>
        <w:t>Các dòng sự kiện khác</w:t>
      </w:r>
    </w:p>
    <w:p w14:paraId="473E98C9" w14:textId="77777777" w:rsidR="00BD14B1" w:rsidRDefault="00BD14B1" w:rsidP="00BD14B1">
      <w:pPr>
        <w:ind w:firstLine="720"/>
        <w:rPr>
          <w:lang w:val="en-US"/>
        </w:rPr>
      </w:pPr>
      <w:r>
        <w:rPr>
          <w:lang w:val="en-US"/>
        </w:rPr>
        <w:t>Dòng phụ:</w:t>
      </w:r>
    </w:p>
    <w:p w14:paraId="477832CE" w14:textId="77777777" w:rsidR="00BD14B1" w:rsidRDefault="00BD14B1" w:rsidP="00BD14B1">
      <w:pPr>
        <w:ind w:firstLine="720"/>
        <w:rPr>
          <w:lang w:val="en-US"/>
        </w:rPr>
      </w:pPr>
      <w:r>
        <w:rPr>
          <w:lang w:val="en-US"/>
        </w:rPr>
        <w:t>Không có</w:t>
      </w:r>
    </w:p>
    <w:p w14:paraId="6941F63B" w14:textId="77777777" w:rsidR="00BD14B1" w:rsidRDefault="00BD14B1" w:rsidP="00BD14B1">
      <w:pPr>
        <w:ind w:firstLine="720"/>
        <w:rPr>
          <w:lang w:val="en-US"/>
        </w:rPr>
      </w:pPr>
    </w:p>
    <w:p w14:paraId="229016C4" w14:textId="77777777" w:rsidR="00BD14B1" w:rsidRDefault="00BD14B1" w:rsidP="00BD14B1">
      <w:pPr>
        <w:ind w:firstLine="720"/>
        <w:rPr>
          <w:lang w:val="en-US"/>
        </w:rPr>
      </w:pPr>
      <w:r>
        <w:rPr>
          <w:lang w:val="en-US"/>
        </w:rPr>
        <w:t>Dòng ngoại lệ (Alternative Flow):</w:t>
      </w:r>
    </w:p>
    <w:p w14:paraId="0CC6352C"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2AF295E7" w14:textId="77777777" w:rsidR="00BD14B1" w:rsidRDefault="00BD14B1" w:rsidP="00BD14B1">
      <w:pPr>
        <w:pStyle w:val="Heading3"/>
        <w:spacing w:line="360" w:lineRule="auto"/>
        <w:jc w:val="both"/>
      </w:pPr>
      <w:r>
        <w:t>Các yêu cầu đặc biệt</w:t>
      </w:r>
    </w:p>
    <w:p w14:paraId="376D8C3F" w14:textId="77777777" w:rsidR="00BD14B1" w:rsidRPr="00C4145D" w:rsidRDefault="00BD14B1" w:rsidP="00BD14B1">
      <w:pPr>
        <w:pStyle w:val="BodyText"/>
        <w:jc w:val="both"/>
      </w:pPr>
      <w:r w:rsidRPr="00C4145D">
        <w:t>Không có</w:t>
      </w:r>
    </w:p>
    <w:p w14:paraId="00AA11C0" w14:textId="77777777" w:rsidR="00BD14B1" w:rsidRDefault="00BD14B1" w:rsidP="00BD14B1">
      <w:pPr>
        <w:pStyle w:val="Heading3"/>
        <w:spacing w:line="360" w:lineRule="auto"/>
        <w:jc w:val="both"/>
      </w:pPr>
      <w:r w:rsidRPr="0037628A">
        <w:t>Trạng thái hệ thống khi bắt đầu thực hiện Use-case</w:t>
      </w:r>
    </w:p>
    <w:p w14:paraId="1777A37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63C67587"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4F979FF6" w14:textId="77777777" w:rsidR="00BD14B1" w:rsidRDefault="00BD14B1" w:rsidP="00BD14B1">
      <w:pPr>
        <w:pStyle w:val="Heading3"/>
        <w:spacing w:line="360" w:lineRule="auto"/>
        <w:jc w:val="both"/>
      </w:pPr>
      <w:r>
        <w:rPr>
          <w:lang w:val="en-US"/>
        </w:rPr>
        <w:t>Trạng thái hệ thống sau khi thực hiện Use-case</w:t>
      </w:r>
    </w:p>
    <w:p w14:paraId="06E06F58"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B1C47AD"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6F6A758" w14:textId="77777777" w:rsidR="00BD14B1" w:rsidRDefault="00BD14B1" w:rsidP="00BD14B1">
      <w:pPr>
        <w:pStyle w:val="Heading3"/>
        <w:spacing w:line="360" w:lineRule="auto"/>
        <w:jc w:val="both"/>
        <w:rPr>
          <w:lang w:val="en-US"/>
        </w:rPr>
      </w:pPr>
      <w:r>
        <w:rPr>
          <w:lang w:val="en-US"/>
        </w:rPr>
        <w:t>Điểm mở rộng</w:t>
      </w:r>
    </w:p>
    <w:p w14:paraId="2F7E993C" w14:textId="77777777" w:rsidR="00BD14B1" w:rsidRPr="00487C6C" w:rsidRDefault="00BD14B1" w:rsidP="00BD14B1">
      <w:pPr>
        <w:pStyle w:val="BodyText"/>
        <w:jc w:val="both"/>
        <w:rPr>
          <w:lang w:val="en-US"/>
        </w:rPr>
      </w:pPr>
      <w:r>
        <w:rPr>
          <w:lang w:val="en-US"/>
        </w:rPr>
        <w:t>Không có</w:t>
      </w:r>
    </w:p>
    <w:p w14:paraId="26C96A77" w14:textId="77777777" w:rsidR="00BD14B1" w:rsidRPr="00F4409E" w:rsidRDefault="00BD14B1" w:rsidP="00BD14B1">
      <w:pPr>
        <w:pStyle w:val="Heading2"/>
        <w:spacing w:line="360" w:lineRule="auto"/>
        <w:jc w:val="both"/>
        <w:rPr>
          <w:lang w:val="en-US"/>
        </w:rPr>
      </w:pPr>
      <w:r>
        <w:rPr>
          <w:lang w:val="en-US"/>
        </w:rPr>
        <w:t>Đặc tả Use-case Xóa nhà xuất bản</w:t>
      </w:r>
    </w:p>
    <w:p w14:paraId="18061EA4" w14:textId="77777777" w:rsidR="00BD14B1" w:rsidRDefault="00BD14B1" w:rsidP="00BD14B1">
      <w:pPr>
        <w:pStyle w:val="Heading3"/>
        <w:spacing w:line="360" w:lineRule="auto"/>
        <w:jc w:val="both"/>
      </w:pPr>
      <w:r>
        <w:t>Tóm tắt</w:t>
      </w:r>
    </w:p>
    <w:p w14:paraId="3DD2310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3AF9CE7" w14:textId="77777777" w:rsidR="00BD14B1" w:rsidRPr="00F4409E" w:rsidRDefault="00BD14B1" w:rsidP="00BD14B1">
      <w:pPr>
        <w:pStyle w:val="BodyText"/>
        <w:jc w:val="both"/>
        <w:rPr>
          <w:lang w:val="en-US"/>
        </w:rPr>
      </w:pPr>
      <w:r>
        <w:rPr>
          <w:snapToGrid w:val="0"/>
          <w:lang w:val="en-US"/>
        </w:rPr>
        <w:t>Mô tả: Xóa tên nhà xuất bản khỏi hệ thống</w:t>
      </w:r>
    </w:p>
    <w:p w14:paraId="43232F12" w14:textId="77777777" w:rsidR="00BD14B1" w:rsidRDefault="00BD14B1" w:rsidP="00BD14B1">
      <w:pPr>
        <w:pStyle w:val="Heading3"/>
        <w:spacing w:line="360" w:lineRule="auto"/>
        <w:jc w:val="both"/>
      </w:pPr>
      <w:r>
        <w:t>Dòng sự kiện</w:t>
      </w:r>
    </w:p>
    <w:p w14:paraId="37D1A79F" w14:textId="77777777" w:rsidR="00BD14B1" w:rsidRDefault="00BD14B1" w:rsidP="00BD14B1">
      <w:pPr>
        <w:pStyle w:val="Heading4"/>
        <w:spacing w:line="360" w:lineRule="auto"/>
        <w:jc w:val="both"/>
      </w:pPr>
      <w:r>
        <w:t>Dòng sự kiện chính</w:t>
      </w:r>
    </w:p>
    <w:p w14:paraId="01184FB0"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CB5CD02" w14:textId="77777777" w:rsidR="00BD14B1" w:rsidRPr="009114A2" w:rsidRDefault="00BD14B1" w:rsidP="00BD14B1">
      <w:pPr>
        <w:pStyle w:val="BodyText"/>
        <w:jc w:val="both"/>
      </w:pPr>
      <w:r w:rsidRPr="009114A2">
        <w:t>Bước 2: Chọn một nhà xuất bản và chọn xóa</w:t>
      </w:r>
    </w:p>
    <w:p w14:paraId="058696CE" w14:textId="77777777" w:rsidR="00BD14B1" w:rsidRDefault="00BD14B1" w:rsidP="00BD14B1">
      <w:pPr>
        <w:pStyle w:val="BodyText"/>
        <w:jc w:val="both"/>
        <w:rPr>
          <w:lang w:val="en-US"/>
        </w:rPr>
      </w:pPr>
      <w:r>
        <w:rPr>
          <w:lang w:val="en-US"/>
        </w:rPr>
        <w:t>Bước 3: Presentation chuyển tên nhà xuất bản thành string và gửi xuống Dataservice</w:t>
      </w:r>
    </w:p>
    <w:p w14:paraId="175409FC" w14:textId="77777777" w:rsidR="00BD14B1" w:rsidRDefault="00BD14B1" w:rsidP="00BD14B1">
      <w:pPr>
        <w:pStyle w:val="BodyText"/>
        <w:jc w:val="both"/>
        <w:rPr>
          <w:lang w:val="en-US"/>
        </w:rPr>
      </w:pPr>
      <w:r>
        <w:rPr>
          <w:lang w:val="en-US"/>
        </w:rPr>
        <w:t>Bước 4: Dataservice chuyển thành json và gọi API của Controller</w:t>
      </w:r>
    </w:p>
    <w:p w14:paraId="0E0FB9AA" w14:textId="77777777" w:rsidR="00BD14B1" w:rsidRDefault="00BD14B1" w:rsidP="00BD14B1">
      <w:pPr>
        <w:pStyle w:val="BodyText"/>
        <w:jc w:val="both"/>
        <w:rPr>
          <w:lang w:val="en-US"/>
        </w:rPr>
      </w:pPr>
      <w:r>
        <w:rPr>
          <w:lang w:val="en-US"/>
        </w:rPr>
        <w:t>Bước 5: Controller nhận gói tin và chuyển dữ liệu xuống Domain</w:t>
      </w:r>
    </w:p>
    <w:p w14:paraId="0C5277EE" w14:textId="77777777" w:rsidR="00BD14B1" w:rsidRDefault="00BD14B1" w:rsidP="00BD14B1">
      <w:pPr>
        <w:pStyle w:val="BodyText"/>
        <w:jc w:val="both"/>
        <w:rPr>
          <w:lang w:val="en-US"/>
        </w:rPr>
      </w:pPr>
      <w:r>
        <w:rPr>
          <w:lang w:val="en-US"/>
        </w:rPr>
        <w:t>Bước 6: Domain kiểm tra và gửi dữ liệu xuống và yêu cầu Repository</w:t>
      </w:r>
    </w:p>
    <w:p w14:paraId="52CF9407" w14:textId="77777777" w:rsidR="00BD14B1" w:rsidRDefault="00BD14B1" w:rsidP="00BD14B1">
      <w:pPr>
        <w:pStyle w:val="BodyText"/>
        <w:jc w:val="both"/>
        <w:rPr>
          <w:lang w:val="en-US"/>
        </w:rPr>
      </w:pPr>
      <w:r>
        <w:rPr>
          <w:lang w:val="en-US"/>
        </w:rPr>
        <w:lastRenderedPageBreak/>
        <w:t>Bước 7: Repository tiến hành xóa khỏi cơ sở dữ liệu và gửi về TRUE cho Domain</w:t>
      </w:r>
    </w:p>
    <w:p w14:paraId="006EB956" w14:textId="77777777" w:rsidR="00BD14B1" w:rsidRDefault="00BD14B1" w:rsidP="00BD14B1">
      <w:pPr>
        <w:pStyle w:val="BodyText"/>
        <w:jc w:val="both"/>
        <w:rPr>
          <w:lang w:val="en-US"/>
        </w:rPr>
      </w:pPr>
      <w:r>
        <w:rPr>
          <w:lang w:val="en-US"/>
        </w:rPr>
        <w:t>Bước 8: Domain tạo thông báo thành công và gửi cho Controller</w:t>
      </w:r>
    </w:p>
    <w:p w14:paraId="32C8B983" w14:textId="77777777" w:rsidR="00BD14B1" w:rsidRDefault="00BD14B1" w:rsidP="00BD14B1">
      <w:pPr>
        <w:pStyle w:val="BodyText"/>
        <w:jc w:val="both"/>
        <w:rPr>
          <w:lang w:val="en-US"/>
        </w:rPr>
      </w:pPr>
      <w:r>
        <w:rPr>
          <w:lang w:val="en-US"/>
        </w:rPr>
        <w:t>Bước 9: Controller chuyển thành json và trả về Dataservice</w:t>
      </w:r>
    </w:p>
    <w:p w14:paraId="5981A2F1" w14:textId="77777777" w:rsidR="00BD14B1" w:rsidRDefault="00BD14B1" w:rsidP="00BD14B1">
      <w:pPr>
        <w:pStyle w:val="BodyText"/>
        <w:jc w:val="both"/>
        <w:rPr>
          <w:lang w:val="en-US"/>
        </w:rPr>
      </w:pPr>
      <w:r>
        <w:rPr>
          <w:lang w:val="en-US"/>
        </w:rPr>
        <w:t>Bước 10: Dataservice chuyển thông báo thành string và gửi cho Presentation</w:t>
      </w:r>
    </w:p>
    <w:p w14:paraId="5D54E069" w14:textId="77777777" w:rsidR="00BD14B1" w:rsidRPr="00F4409E" w:rsidRDefault="00BD14B1" w:rsidP="00BD14B1">
      <w:pPr>
        <w:pStyle w:val="BodyText"/>
        <w:jc w:val="both"/>
        <w:rPr>
          <w:lang w:val="en-US"/>
        </w:rPr>
      </w:pPr>
      <w:r>
        <w:rPr>
          <w:lang w:val="en-US"/>
        </w:rPr>
        <w:t>Bước 11: Presentation gửi thông báo cho người dùng</w:t>
      </w:r>
    </w:p>
    <w:p w14:paraId="1C321109" w14:textId="77777777" w:rsidR="00BD14B1" w:rsidRDefault="00BD14B1" w:rsidP="00BD14B1">
      <w:pPr>
        <w:pStyle w:val="Heading4"/>
        <w:spacing w:line="360" w:lineRule="auto"/>
        <w:jc w:val="both"/>
        <w:rPr>
          <w:lang w:val="en-US"/>
        </w:rPr>
      </w:pPr>
      <w:r>
        <w:t>Các dòng sự kiện khác</w:t>
      </w:r>
    </w:p>
    <w:p w14:paraId="47C44788" w14:textId="77777777" w:rsidR="00BD14B1" w:rsidRDefault="00BD14B1" w:rsidP="00BD14B1">
      <w:pPr>
        <w:ind w:firstLine="720"/>
        <w:rPr>
          <w:lang w:val="en-US"/>
        </w:rPr>
      </w:pPr>
      <w:r>
        <w:rPr>
          <w:lang w:val="en-US"/>
        </w:rPr>
        <w:t>Dòng phụ:</w:t>
      </w:r>
    </w:p>
    <w:p w14:paraId="4FF90E43" w14:textId="77777777" w:rsidR="00BD14B1" w:rsidRDefault="00BD14B1" w:rsidP="00BD14B1">
      <w:pPr>
        <w:ind w:firstLine="720"/>
        <w:rPr>
          <w:lang w:val="en-US"/>
        </w:rPr>
      </w:pPr>
      <w:r>
        <w:rPr>
          <w:lang w:val="en-US"/>
        </w:rPr>
        <w:t>Không có</w:t>
      </w:r>
    </w:p>
    <w:p w14:paraId="20A502B9" w14:textId="77777777" w:rsidR="00BD14B1" w:rsidRDefault="00BD14B1" w:rsidP="00BD14B1">
      <w:pPr>
        <w:ind w:firstLine="720"/>
        <w:rPr>
          <w:lang w:val="en-US"/>
        </w:rPr>
      </w:pPr>
    </w:p>
    <w:p w14:paraId="756639A3" w14:textId="77777777" w:rsidR="00BD14B1" w:rsidRDefault="00BD14B1" w:rsidP="00BD14B1">
      <w:pPr>
        <w:ind w:firstLine="720"/>
        <w:rPr>
          <w:lang w:val="en-US"/>
        </w:rPr>
      </w:pPr>
      <w:r>
        <w:rPr>
          <w:lang w:val="en-US"/>
        </w:rPr>
        <w:t>Dòng ngoại lệ (Alternative Flow):</w:t>
      </w:r>
    </w:p>
    <w:p w14:paraId="6DBE1886" w14:textId="77777777" w:rsidR="00BD14B1" w:rsidRDefault="00BD14B1" w:rsidP="00BD14B1">
      <w:pPr>
        <w:ind w:firstLine="720"/>
        <w:rPr>
          <w:lang w:val="en-US"/>
        </w:rPr>
      </w:pPr>
      <w:r>
        <w:rPr>
          <w:lang w:val="en-US"/>
        </w:rPr>
        <w:t>Không có</w:t>
      </w:r>
    </w:p>
    <w:p w14:paraId="30BFC5B1" w14:textId="77777777" w:rsidR="00BD14B1" w:rsidRDefault="00BD14B1" w:rsidP="00BD14B1">
      <w:pPr>
        <w:pStyle w:val="Heading3"/>
        <w:spacing w:line="360" w:lineRule="auto"/>
        <w:jc w:val="both"/>
      </w:pPr>
      <w:r>
        <w:t>Các yêu cầu đặc biệt</w:t>
      </w:r>
    </w:p>
    <w:p w14:paraId="480FD843" w14:textId="77777777" w:rsidR="00BD14B1" w:rsidRPr="00C4145D" w:rsidRDefault="00BD14B1" w:rsidP="00BD14B1">
      <w:pPr>
        <w:pStyle w:val="BodyText"/>
        <w:jc w:val="both"/>
      </w:pPr>
      <w:r w:rsidRPr="00C4145D">
        <w:t>Không có</w:t>
      </w:r>
    </w:p>
    <w:p w14:paraId="22E86EB0" w14:textId="77777777" w:rsidR="00BD14B1" w:rsidRDefault="00BD14B1" w:rsidP="00BD14B1">
      <w:pPr>
        <w:pStyle w:val="Heading3"/>
        <w:spacing w:line="360" w:lineRule="auto"/>
        <w:jc w:val="both"/>
      </w:pPr>
      <w:r w:rsidRPr="0037628A">
        <w:t>Trạng thái hệ thống khi bắt đầu thực hiện Use-case</w:t>
      </w:r>
    </w:p>
    <w:p w14:paraId="49EB227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5C950DFC" w14:textId="77777777" w:rsidR="00BD14B1" w:rsidRPr="009114A2" w:rsidRDefault="00BD14B1" w:rsidP="00BD14B1">
      <w:pPr>
        <w:pStyle w:val="BodyText"/>
        <w:jc w:val="both"/>
      </w:pPr>
      <w:r w:rsidRPr="006E56ED">
        <w:t xml:space="preserve">Use case được kích hoạt khi </w:t>
      </w:r>
      <w:r w:rsidRPr="009114A2">
        <w:t>cần xóa nhà xuất bản khỏi hệ thống</w:t>
      </w:r>
    </w:p>
    <w:p w14:paraId="5D465A95" w14:textId="77777777" w:rsidR="00BD14B1" w:rsidRDefault="00BD14B1" w:rsidP="00BD14B1">
      <w:pPr>
        <w:pStyle w:val="Heading3"/>
        <w:spacing w:line="360" w:lineRule="auto"/>
        <w:jc w:val="both"/>
      </w:pPr>
      <w:r>
        <w:rPr>
          <w:lang w:val="en-US"/>
        </w:rPr>
        <w:t>Trạng thái hệ thống sau khi thực hiện Use-case</w:t>
      </w:r>
    </w:p>
    <w:p w14:paraId="6F0DDE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219A17C"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C54CEF7" w14:textId="77777777" w:rsidR="00BD14B1" w:rsidRDefault="00BD14B1" w:rsidP="00BD14B1">
      <w:pPr>
        <w:pStyle w:val="Heading3"/>
        <w:spacing w:line="360" w:lineRule="auto"/>
        <w:jc w:val="both"/>
        <w:rPr>
          <w:lang w:val="en-US"/>
        </w:rPr>
      </w:pPr>
      <w:r>
        <w:rPr>
          <w:lang w:val="en-US"/>
        </w:rPr>
        <w:t>Điểm mở rộng</w:t>
      </w:r>
    </w:p>
    <w:p w14:paraId="4C94A70F" w14:textId="77777777" w:rsidR="00BD14B1" w:rsidRPr="00487C6C" w:rsidRDefault="00BD14B1" w:rsidP="00BD14B1">
      <w:pPr>
        <w:pStyle w:val="BodyText"/>
        <w:jc w:val="both"/>
        <w:rPr>
          <w:lang w:val="en-US"/>
        </w:rPr>
      </w:pPr>
      <w:r>
        <w:rPr>
          <w:lang w:val="en-US"/>
        </w:rPr>
        <w:t>Không có</w:t>
      </w:r>
    </w:p>
    <w:p w14:paraId="7DD9C64F" w14:textId="77777777" w:rsidR="00BD14B1" w:rsidRPr="00F4409E" w:rsidRDefault="00BD14B1" w:rsidP="00BD14B1">
      <w:pPr>
        <w:pStyle w:val="Heading2"/>
        <w:spacing w:line="360" w:lineRule="auto"/>
        <w:jc w:val="both"/>
        <w:rPr>
          <w:lang w:val="en-US"/>
        </w:rPr>
      </w:pPr>
      <w:r>
        <w:rPr>
          <w:lang w:val="en-US"/>
        </w:rPr>
        <w:t>Đặc tả Use-case Chỉnh sửa tên nhà xuất bản</w:t>
      </w:r>
    </w:p>
    <w:p w14:paraId="2699B911" w14:textId="77777777" w:rsidR="00BD14B1" w:rsidRDefault="00BD14B1" w:rsidP="00BD14B1">
      <w:pPr>
        <w:pStyle w:val="Heading3"/>
        <w:spacing w:line="360" w:lineRule="auto"/>
        <w:jc w:val="both"/>
      </w:pPr>
      <w:r>
        <w:t>Tóm tắt</w:t>
      </w:r>
    </w:p>
    <w:p w14:paraId="725D781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6D53665" w14:textId="77777777" w:rsidR="00BD14B1" w:rsidRPr="00F4409E" w:rsidRDefault="00BD14B1" w:rsidP="00BD14B1">
      <w:pPr>
        <w:pStyle w:val="BodyText"/>
        <w:jc w:val="both"/>
        <w:rPr>
          <w:lang w:val="en-US"/>
        </w:rPr>
      </w:pPr>
      <w:r>
        <w:rPr>
          <w:snapToGrid w:val="0"/>
          <w:lang w:val="en-US"/>
        </w:rPr>
        <w:t>Mô tả: Sửa tên nhà xuất bản trong hệ thống</w:t>
      </w:r>
    </w:p>
    <w:p w14:paraId="3C9475F7" w14:textId="77777777" w:rsidR="00BD14B1" w:rsidRDefault="00BD14B1" w:rsidP="00BD14B1">
      <w:pPr>
        <w:pStyle w:val="Heading3"/>
        <w:spacing w:line="360" w:lineRule="auto"/>
        <w:jc w:val="both"/>
      </w:pPr>
      <w:r>
        <w:t>Dòng sự kiện</w:t>
      </w:r>
    </w:p>
    <w:p w14:paraId="267E6431" w14:textId="77777777" w:rsidR="00BD14B1" w:rsidRDefault="00BD14B1" w:rsidP="00BD14B1">
      <w:pPr>
        <w:pStyle w:val="Heading4"/>
        <w:spacing w:line="360" w:lineRule="auto"/>
        <w:jc w:val="both"/>
      </w:pPr>
      <w:r>
        <w:t>Dòng sự kiện chính</w:t>
      </w:r>
    </w:p>
    <w:p w14:paraId="59D66F03"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26D9D4F" w14:textId="77777777" w:rsidR="00BD14B1" w:rsidRPr="009114A2" w:rsidRDefault="00BD14B1" w:rsidP="00BD14B1">
      <w:pPr>
        <w:pStyle w:val="BodyText"/>
        <w:jc w:val="both"/>
      </w:pPr>
      <w:r>
        <w:t>Bước 2</w:t>
      </w:r>
      <w:r w:rsidRPr="006E56ED">
        <w:t xml:space="preserve">: </w:t>
      </w:r>
      <w:r w:rsidRPr="009114A2">
        <w:t>Người dùng nhập tên nhà xuất bản mới</w:t>
      </w:r>
    </w:p>
    <w:p w14:paraId="1238A3AA" w14:textId="77777777" w:rsidR="00BD14B1" w:rsidRDefault="00BD14B1" w:rsidP="00BD14B1">
      <w:pPr>
        <w:pStyle w:val="BodyText"/>
        <w:jc w:val="both"/>
        <w:rPr>
          <w:lang w:val="en-US"/>
        </w:rPr>
      </w:pPr>
      <w:r>
        <w:rPr>
          <w:lang w:val="en-US"/>
        </w:rPr>
        <w:t>Bước 3: Presentation chuyển thành string và gửi xuống Dataservice</w:t>
      </w:r>
    </w:p>
    <w:p w14:paraId="21EB5A92" w14:textId="77777777" w:rsidR="00BD14B1" w:rsidRDefault="00BD14B1" w:rsidP="00BD14B1">
      <w:pPr>
        <w:pStyle w:val="BodyText"/>
        <w:jc w:val="both"/>
        <w:rPr>
          <w:lang w:val="en-US"/>
        </w:rPr>
      </w:pPr>
      <w:r>
        <w:rPr>
          <w:lang w:val="en-US"/>
        </w:rPr>
        <w:t>Bước 4: Dataservice chuyển thành json và gọi API của Controller</w:t>
      </w:r>
    </w:p>
    <w:p w14:paraId="5CFE5426" w14:textId="77777777" w:rsidR="00BD14B1" w:rsidRDefault="00BD14B1" w:rsidP="00BD14B1">
      <w:pPr>
        <w:pStyle w:val="BodyText"/>
        <w:jc w:val="both"/>
        <w:rPr>
          <w:lang w:val="en-US"/>
        </w:rPr>
      </w:pPr>
      <w:r>
        <w:rPr>
          <w:lang w:val="en-US"/>
        </w:rPr>
        <w:t>Bước 5: Controller nhận gói tin và chuyển dữ liệu xuống Domain</w:t>
      </w:r>
    </w:p>
    <w:p w14:paraId="23EF3017" w14:textId="77777777" w:rsidR="00BD14B1" w:rsidRDefault="00BD14B1" w:rsidP="00BD14B1">
      <w:pPr>
        <w:pStyle w:val="BodyText"/>
        <w:jc w:val="both"/>
        <w:rPr>
          <w:lang w:val="en-US"/>
        </w:rPr>
      </w:pPr>
      <w:r>
        <w:rPr>
          <w:lang w:val="en-US"/>
        </w:rPr>
        <w:t>Bước 6: Domain kiểm tra và gửi dữ liệu xuống và yêu cầu Repository</w:t>
      </w:r>
    </w:p>
    <w:p w14:paraId="2A14A69E"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7548C114" w14:textId="77777777" w:rsidR="00BD14B1" w:rsidRDefault="00BD14B1" w:rsidP="00BD14B1">
      <w:pPr>
        <w:pStyle w:val="BodyText"/>
        <w:jc w:val="both"/>
        <w:rPr>
          <w:lang w:val="en-US"/>
        </w:rPr>
      </w:pPr>
      <w:r>
        <w:rPr>
          <w:lang w:val="en-US"/>
        </w:rPr>
        <w:t>Bước 8: Domain tạo thông báo thành công và gửi cho Controller</w:t>
      </w:r>
    </w:p>
    <w:p w14:paraId="032419A0" w14:textId="77777777" w:rsidR="00BD14B1" w:rsidRDefault="00BD14B1" w:rsidP="00BD14B1">
      <w:pPr>
        <w:pStyle w:val="BodyText"/>
        <w:jc w:val="both"/>
        <w:rPr>
          <w:lang w:val="en-US"/>
        </w:rPr>
      </w:pPr>
      <w:r>
        <w:rPr>
          <w:lang w:val="en-US"/>
        </w:rPr>
        <w:lastRenderedPageBreak/>
        <w:t>Bước 9: Controller chuyển thành json và trả về Dataservice</w:t>
      </w:r>
    </w:p>
    <w:p w14:paraId="1AF7BE42" w14:textId="77777777" w:rsidR="00BD14B1" w:rsidRDefault="00BD14B1" w:rsidP="00BD14B1">
      <w:pPr>
        <w:pStyle w:val="BodyText"/>
        <w:jc w:val="both"/>
        <w:rPr>
          <w:lang w:val="en-US"/>
        </w:rPr>
      </w:pPr>
      <w:r>
        <w:rPr>
          <w:lang w:val="en-US"/>
        </w:rPr>
        <w:t>Bước 10: Dataservice chuyển thông báo thành string và gửi cho Presentation</w:t>
      </w:r>
    </w:p>
    <w:p w14:paraId="2D4AA71F" w14:textId="77777777" w:rsidR="00BD14B1" w:rsidRPr="00F4409E" w:rsidRDefault="00BD14B1" w:rsidP="00BD14B1">
      <w:pPr>
        <w:pStyle w:val="BodyText"/>
        <w:jc w:val="both"/>
        <w:rPr>
          <w:lang w:val="en-US"/>
        </w:rPr>
      </w:pPr>
      <w:r>
        <w:rPr>
          <w:lang w:val="en-US"/>
        </w:rPr>
        <w:t>Bước 11: Presentation gửi thông báo cho người dùng</w:t>
      </w:r>
    </w:p>
    <w:p w14:paraId="23FA2322" w14:textId="77777777" w:rsidR="00BD14B1" w:rsidRDefault="00BD14B1" w:rsidP="00BD14B1">
      <w:pPr>
        <w:pStyle w:val="Heading4"/>
        <w:spacing w:line="360" w:lineRule="auto"/>
        <w:jc w:val="both"/>
        <w:rPr>
          <w:lang w:val="en-US"/>
        </w:rPr>
      </w:pPr>
      <w:r>
        <w:t>Các dòng sự kiện khác</w:t>
      </w:r>
    </w:p>
    <w:p w14:paraId="4E22A525" w14:textId="77777777" w:rsidR="00BD14B1" w:rsidRDefault="00BD14B1" w:rsidP="00BD14B1">
      <w:pPr>
        <w:ind w:firstLine="720"/>
        <w:rPr>
          <w:lang w:val="en-US"/>
        </w:rPr>
      </w:pPr>
      <w:r>
        <w:rPr>
          <w:lang w:val="en-US"/>
        </w:rPr>
        <w:t>Dòng phụ:</w:t>
      </w:r>
    </w:p>
    <w:p w14:paraId="22265575" w14:textId="77777777" w:rsidR="00BD14B1" w:rsidRDefault="00BD14B1" w:rsidP="00BD14B1">
      <w:pPr>
        <w:ind w:firstLine="720"/>
        <w:rPr>
          <w:lang w:val="en-US"/>
        </w:rPr>
      </w:pPr>
      <w:r>
        <w:rPr>
          <w:lang w:val="en-US"/>
        </w:rPr>
        <w:t>Không có</w:t>
      </w:r>
    </w:p>
    <w:p w14:paraId="33A93B40" w14:textId="77777777" w:rsidR="00BD14B1" w:rsidRDefault="00BD14B1" w:rsidP="00BD14B1">
      <w:pPr>
        <w:ind w:firstLine="720"/>
        <w:rPr>
          <w:lang w:val="en-US"/>
        </w:rPr>
      </w:pPr>
    </w:p>
    <w:p w14:paraId="7E52E69B" w14:textId="77777777" w:rsidR="00BD14B1" w:rsidRDefault="00BD14B1" w:rsidP="00BD14B1">
      <w:pPr>
        <w:ind w:firstLine="720"/>
        <w:rPr>
          <w:lang w:val="en-US"/>
        </w:rPr>
      </w:pPr>
      <w:r>
        <w:rPr>
          <w:lang w:val="en-US"/>
        </w:rPr>
        <w:t>Dòng ngoại lệ (Alternative Flow):</w:t>
      </w:r>
    </w:p>
    <w:p w14:paraId="4D65B8C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526E767F" w14:textId="77777777" w:rsidR="00BD14B1" w:rsidRDefault="00BD14B1" w:rsidP="00BD14B1">
      <w:pPr>
        <w:pStyle w:val="Heading3"/>
        <w:spacing w:line="360" w:lineRule="auto"/>
        <w:jc w:val="both"/>
      </w:pPr>
      <w:r>
        <w:t>Các yêu cầu đặc biệt</w:t>
      </w:r>
    </w:p>
    <w:p w14:paraId="72C4B58F" w14:textId="77777777" w:rsidR="00BD14B1" w:rsidRPr="00C4145D" w:rsidRDefault="00BD14B1" w:rsidP="00BD14B1">
      <w:pPr>
        <w:pStyle w:val="BodyText"/>
        <w:jc w:val="both"/>
      </w:pPr>
      <w:r w:rsidRPr="00C4145D">
        <w:t>Không có</w:t>
      </w:r>
    </w:p>
    <w:p w14:paraId="7F761D77" w14:textId="77777777" w:rsidR="00BD14B1" w:rsidRDefault="00BD14B1" w:rsidP="00BD14B1">
      <w:pPr>
        <w:pStyle w:val="Heading3"/>
        <w:spacing w:line="360" w:lineRule="auto"/>
        <w:jc w:val="both"/>
      </w:pPr>
      <w:r w:rsidRPr="0037628A">
        <w:t>Trạng thái hệ thống khi bắt đầu thực hiện Use-case</w:t>
      </w:r>
    </w:p>
    <w:p w14:paraId="71555B6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2A19F3E"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nhà xuất bản bị sai và cần sửa tên mới trong hệ thống</w:t>
      </w:r>
    </w:p>
    <w:p w14:paraId="3D66F959" w14:textId="77777777" w:rsidR="00BD14B1" w:rsidRDefault="00BD14B1" w:rsidP="00BD14B1">
      <w:pPr>
        <w:pStyle w:val="Heading3"/>
        <w:spacing w:line="360" w:lineRule="auto"/>
        <w:jc w:val="both"/>
      </w:pPr>
      <w:r>
        <w:rPr>
          <w:lang w:val="en-US"/>
        </w:rPr>
        <w:t>Trạng thái hệ thống sau khi thực hiện Use-case</w:t>
      </w:r>
    </w:p>
    <w:p w14:paraId="32788D7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5D90386"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016902FA" w14:textId="77777777" w:rsidR="00BD14B1" w:rsidRDefault="00BD14B1" w:rsidP="00BD14B1">
      <w:pPr>
        <w:pStyle w:val="Heading3"/>
        <w:spacing w:line="360" w:lineRule="auto"/>
        <w:jc w:val="both"/>
        <w:rPr>
          <w:lang w:val="en-US"/>
        </w:rPr>
      </w:pPr>
      <w:r>
        <w:rPr>
          <w:lang w:val="en-US"/>
        </w:rPr>
        <w:t>Điểm mở rộng</w:t>
      </w:r>
    </w:p>
    <w:p w14:paraId="34A3D563" w14:textId="77777777" w:rsidR="00BD14B1" w:rsidRPr="00487C6C" w:rsidRDefault="00BD14B1" w:rsidP="00BD14B1">
      <w:pPr>
        <w:pStyle w:val="BodyText"/>
        <w:jc w:val="both"/>
        <w:rPr>
          <w:lang w:val="en-US"/>
        </w:rPr>
      </w:pPr>
      <w:r>
        <w:rPr>
          <w:lang w:val="en-US"/>
        </w:rPr>
        <w:t>Không có</w:t>
      </w:r>
    </w:p>
    <w:p w14:paraId="0C3E0306" w14:textId="77777777" w:rsidR="00BD14B1" w:rsidRPr="00F4409E" w:rsidRDefault="00BD14B1" w:rsidP="00BD14B1">
      <w:pPr>
        <w:pStyle w:val="Heading2"/>
        <w:spacing w:line="360" w:lineRule="auto"/>
        <w:jc w:val="both"/>
        <w:rPr>
          <w:lang w:val="en-US"/>
        </w:rPr>
      </w:pPr>
      <w:r>
        <w:rPr>
          <w:lang w:val="en-US"/>
        </w:rPr>
        <w:t>Đặc tả Use-case Truy xuất danh sách tên nhà xuất bản</w:t>
      </w:r>
    </w:p>
    <w:p w14:paraId="4206A3CE" w14:textId="77777777" w:rsidR="00BD14B1" w:rsidRDefault="00BD14B1" w:rsidP="00BD14B1">
      <w:pPr>
        <w:pStyle w:val="Heading3"/>
        <w:spacing w:line="360" w:lineRule="auto"/>
        <w:jc w:val="both"/>
      </w:pPr>
      <w:r>
        <w:t>Tóm tắt</w:t>
      </w:r>
    </w:p>
    <w:p w14:paraId="13C6F4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52AD5891" w14:textId="77777777" w:rsidR="00BD14B1" w:rsidRPr="00F4409E" w:rsidRDefault="00BD14B1" w:rsidP="00BD14B1">
      <w:pPr>
        <w:pStyle w:val="BodyText"/>
        <w:jc w:val="both"/>
        <w:rPr>
          <w:lang w:val="en-US"/>
        </w:rPr>
      </w:pPr>
      <w:r>
        <w:rPr>
          <w:snapToGrid w:val="0"/>
          <w:lang w:val="en-US"/>
        </w:rPr>
        <w:t>Mô tả: Tra cứu thông tin của tất cả nhà xuất bản trong hệ thống</w:t>
      </w:r>
    </w:p>
    <w:p w14:paraId="5F2BA40A" w14:textId="77777777" w:rsidR="00BD14B1" w:rsidRDefault="00BD14B1" w:rsidP="00BD14B1">
      <w:pPr>
        <w:pStyle w:val="Heading3"/>
        <w:spacing w:line="360" w:lineRule="auto"/>
        <w:jc w:val="both"/>
      </w:pPr>
      <w:r>
        <w:t>Dòng sự kiện</w:t>
      </w:r>
    </w:p>
    <w:p w14:paraId="28410D05" w14:textId="77777777" w:rsidR="00BD14B1" w:rsidRDefault="00BD14B1" w:rsidP="00BD14B1">
      <w:pPr>
        <w:pStyle w:val="Heading4"/>
        <w:spacing w:line="360" w:lineRule="auto"/>
        <w:jc w:val="both"/>
      </w:pPr>
      <w:r>
        <w:t>Dòng sự kiện chính</w:t>
      </w:r>
    </w:p>
    <w:p w14:paraId="629D362E" w14:textId="77777777" w:rsidR="00BD14B1" w:rsidRPr="009114A2" w:rsidRDefault="00BD14B1" w:rsidP="00BD14B1">
      <w:pPr>
        <w:pStyle w:val="BodyText"/>
        <w:jc w:val="both"/>
      </w:pPr>
      <w:r w:rsidRPr="009114A2">
        <w:t>Bước 1: Người dùng yêu cầu xem danh sách</w:t>
      </w:r>
    </w:p>
    <w:p w14:paraId="443479D9" w14:textId="77777777" w:rsidR="00BD14B1" w:rsidRDefault="00BD14B1" w:rsidP="00BD14B1">
      <w:pPr>
        <w:pStyle w:val="BodyText"/>
        <w:jc w:val="both"/>
        <w:rPr>
          <w:lang w:val="en-US"/>
        </w:rPr>
      </w:pPr>
      <w:r>
        <w:rPr>
          <w:lang w:val="en-US"/>
        </w:rPr>
        <w:t>Bước 2: Presentation chuyển thành string và gửi xuống Dataservice</w:t>
      </w:r>
    </w:p>
    <w:p w14:paraId="2C334C54" w14:textId="77777777" w:rsidR="00BD14B1" w:rsidRDefault="00BD14B1" w:rsidP="00BD14B1">
      <w:pPr>
        <w:pStyle w:val="BodyText"/>
        <w:jc w:val="both"/>
        <w:rPr>
          <w:lang w:val="en-US"/>
        </w:rPr>
      </w:pPr>
      <w:r>
        <w:rPr>
          <w:lang w:val="en-US"/>
        </w:rPr>
        <w:t>Bước 3: Dataservice chuyển thành json và gọi API của Controller</w:t>
      </w:r>
    </w:p>
    <w:p w14:paraId="47040BD4" w14:textId="77777777" w:rsidR="00BD14B1" w:rsidRDefault="00BD14B1" w:rsidP="00BD14B1">
      <w:pPr>
        <w:pStyle w:val="BodyText"/>
        <w:jc w:val="both"/>
        <w:rPr>
          <w:lang w:val="en-US"/>
        </w:rPr>
      </w:pPr>
      <w:r>
        <w:rPr>
          <w:lang w:val="en-US"/>
        </w:rPr>
        <w:t>Bước 4: Controller nhận gói tin và chuyển dữ liệu xuống Domain</w:t>
      </w:r>
    </w:p>
    <w:p w14:paraId="0146B1A4" w14:textId="77777777" w:rsidR="00BD14B1" w:rsidRDefault="00BD14B1" w:rsidP="00BD14B1">
      <w:pPr>
        <w:pStyle w:val="BodyText"/>
        <w:jc w:val="both"/>
        <w:rPr>
          <w:lang w:val="en-US"/>
        </w:rPr>
      </w:pPr>
      <w:r>
        <w:rPr>
          <w:lang w:val="en-US"/>
        </w:rPr>
        <w:t>Bước 5: Domain yêu cầu Repository</w:t>
      </w:r>
    </w:p>
    <w:p w14:paraId="10198A17" w14:textId="77777777" w:rsidR="00BD14B1" w:rsidRDefault="00BD14B1" w:rsidP="00BD14B1">
      <w:pPr>
        <w:pStyle w:val="BodyText"/>
        <w:jc w:val="both"/>
        <w:rPr>
          <w:lang w:val="en-US"/>
        </w:rPr>
      </w:pPr>
      <w:r>
        <w:rPr>
          <w:lang w:val="en-US"/>
        </w:rPr>
        <w:t>Bước 6: Repository truy xuất trong cơ sở dữ liệu và gửi về danh sách nhà sản xuất cho Domain</w:t>
      </w:r>
    </w:p>
    <w:p w14:paraId="3ED35FF6"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4E1529E9" w14:textId="77777777" w:rsidR="00BD14B1" w:rsidRDefault="00BD14B1" w:rsidP="00BD14B1">
      <w:pPr>
        <w:pStyle w:val="BodyText"/>
        <w:jc w:val="both"/>
        <w:rPr>
          <w:lang w:val="en-US"/>
        </w:rPr>
      </w:pPr>
      <w:r>
        <w:rPr>
          <w:lang w:val="en-US"/>
        </w:rPr>
        <w:lastRenderedPageBreak/>
        <w:t>Bước 8: Controller chuyển thành json và trả về Dataservice</w:t>
      </w:r>
    </w:p>
    <w:p w14:paraId="1CF5A105" w14:textId="77777777" w:rsidR="00BD14B1" w:rsidRDefault="00BD14B1" w:rsidP="00BD14B1">
      <w:pPr>
        <w:pStyle w:val="BodyText"/>
        <w:jc w:val="both"/>
        <w:rPr>
          <w:lang w:val="en-US"/>
        </w:rPr>
      </w:pPr>
      <w:r>
        <w:rPr>
          <w:lang w:val="en-US"/>
        </w:rPr>
        <w:t>Bước 9: Dataservice chuyển thành danh sách và gửi cho Presentation</w:t>
      </w:r>
    </w:p>
    <w:p w14:paraId="162EFA56" w14:textId="77777777" w:rsidR="00BD14B1" w:rsidRPr="00D857E3" w:rsidRDefault="00BD14B1" w:rsidP="00BD14B1">
      <w:pPr>
        <w:pStyle w:val="BodyText"/>
        <w:jc w:val="both"/>
        <w:rPr>
          <w:lang w:val="en-US"/>
        </w:rPr>
      </w:pPr>
      <w:r>
        <w:rPr>
          <w:lang w:val="en-US"/>
        </w:rPr>
        <w:t>Bước 10: Presentation hiển thị danh sách cho người dùng</w:t>
      </w:r>
    </w:p>
    <w:p w14:paraId="23466D97" w14:textId="77777777" w:rsidR="00BD14B1" w:rsidRDefault="00BD14B1" w:rsidP="00BD14B1">
      <w:pPr>
        <w:pStyle w:val="Heading4"/>
        <w:spacing w:line="360" w:lineRule="auto"/>
        <w:jc w:val="both"/>
        <w:rPr>
          <w:lang w:val="en-US"/>
        </w:rPr>
      </w:pPr>
      <w:r>
        <w:t>Các dòng sự kiện khác</w:t>
      </w:r>
    </w:p>
    <w:p w14:paraId="5FE7041C" w14:textId="77777777" w:rsidR="00BD14B1" w:rsidRDefault="00BD14B1" w:rsidP="00BD14B1">
      <w:pPr>
        <w:ind w:firstLine="720"/>
        <w:rPr>
          <w:lang w:val="en-US"/>
        </w:rPr>
      </w:pPr>
      <w:r>
        <w:rPr>
          <w:lang w:val="en-US"/>
        </w:rPr>
        <w:t>Dòng phụ:</w:t>
      </w:r>
    </w:p>
    <w:p w14:paraId="3C95803C" w14:textId="77777777" w:rsidR="00BD14B1" w:rsidRDefault="00BD14B1" w:rsidP="00BD14B1">
      <w:pPr>
        <w:ind w:firstLine="720"/>
        <w:rPr>
          <w:lang w:val="en-US"/>
        </w:rPr>
      </w:pPr>
      <w:r>
        <w:rPr>
          <w:lang w:val="en-US"/>
        </w:rPr>
        <w:t>Không có</w:t>
      </w:r>
    </w:p>
    <w:p w14:paraId="4E656460" w14:textId="77777777" w:rsidR="00BD14B1" w:rsidRDefault="00BD14B1" w:rsidP="00BD14B1">
      <w:pPr>
        <w:ind w:firstLine="720"/>
        <w:rPr>
          <w:lang w:val="en-US"/>
        </w:rPr>
      </w:pPr>
    </w:p>
    <w:p w14:paraId="22C883E7" w14:textId="77777777" w:rsidR="00BD14B1" w:rsidRDefault="00BD14B1" w:rsidP="00BD14B1">
      <w:pPr>
        <w:ind w:firstLine="720"/>
        <w:rPr>
          <w:lang w:val="en-US"/>
        </w:rPr>
      </w:pPr>
      <w:r>
        <w:rPr>
          <w:lang w:val="en-US"/>
        </w:rPr>
        <w:t>Dòng ngoại lệ (Alternative Flow):</w:t>
      </w:r>
    </w:p>
    <w:p w14:paraId="01790445" w14:textId="77777777" w:rsidR="00BD14B1" w:rsidRPr="00F4409E" w:rsidRDefault="00BD14B1" w:rsidP="00BD14B1">
      <w:pPr>
        <w:ind w:firstLine="720"/>
        <w:rPr>
          <w:lang w:val="en-US"/>
        </w:rPr>
      </w:pPr>
      <w:r>
        <w:rPr>
          <w:lang w:val="en-US"/>
        </w:rPr>
        <w:t>Không có</w:t>
      </w:r>
    </w:p>
    <w:p w14:paraId="1AA58C42" w14:textId="77777777" w:rsidR="00BD14B1" w:rsidRDefault="00BD14B1" w:rsidP="00BD14B1">
      <w:pPr>
        <w:pStyle w:val="Heading3"/>
        <w:spacing w:line="360" w:lineRule="auto"/>
        <w:jc w:val="both"/>
      </w:pPr>
      <w:r>
        <w:t>Các yêu cầu đặc biệt</w:t>
      </w:r>
    </w:p>
    <w:p w14:paraId="5C027480" w14:textId="77777777" w:rsidR="00BD14B1" w:rsidRPr="00C4145D" w:rsidRDefault="00BD14B1" w:rsidP="00BD14B1">
      <w:pPr>
        <w:pStyle w:val="BodyText"/>
        <w:jc w:val="both"/>
      </w:pPr>
      <w:r w:rsidRPr="00C4145D">
        <w:t>Không có</w:t>
      </w:r>
    </w:p>
    <w:p w14:paraId="653C4480" w14:textId="77777777" w:rsidR="00BD14B1" w:rsidRDefault="00BD14B1" w:rsidP="00BD14B1">
      <w:pPr>
        <w:pStyle w:val="Heading3"/>
        <w:spacing w:line="360" w:lineRule="auto"/>
        <w:jc w:val="both"/>
      </w:pPr>
      <w:r w:rsidRPr="0037628A">
        <w:t>Trạng thái hệ thống khi bắt đầu thực hiện Use-case</w:t>
      </w:r>
    </w:p>
    <w:p w14:paraId="541CDD88"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6B8DFC" w14:textId="77777777" w:rsidR="00BD14B1" w:rsidRPr="009114A2" w:rsidRDefault="00BD14B1" w:rsidP="00BD14B1">
      <w:pPr>
        <w:pStyle w:val="BodyText"/>
        <w:jc w:val="both"/>
      </w:pPr>
      <w:r w:rsidRPr="006E56ED">
        <w:t xml:space="preserve">Use case được kích hoạt khi có </w:t>
      </w:r>
      <w:r w:rsidRPr="009114A2">
        <w:t>nhu cầu xem danh sách nhà xuất bản</w:t>
      </w:r>
    </w:p>
    <w:p w14:paraId="2332E5C0" w14:textId="77777777" w:rsidR="00BD14B1" w:rsidRDefault="00BD14B1" w:rsidP="00BD14B1">
      <w:pPr>
        <w:pStyle w:val="Heading3"/>
        <w:spacing w:line="360" w:lineRule="auto"/>
        <w:jc w:val="both"/>
      </w:pPr>
      <w:r>
        <w:rPr>
          <w:lang w:val="en-US"/>
        </w:rPr>
        <w:t>Trạng thái hệ thống sau khi thực hiện Use-case</w:t>
      </w:r>
    </w:p>
    <w:p w14:paraId="72A4AB1F"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nhà xuất bản</w:t>
      </w:r>
    </w:p>
    <w:p w14:paraId="3245C331" w14:textId="77777777" w:rsidR="00BD14B1" w:rsidRPr="006E56ED" w:rsidRDefault="00BD14B1" w:rsidP="00BD14B1">
      <w:pPr>
        <w:pStyle w:val="BodyText"/>
        <w:jc w:val="both"/>
      </w:pPr>
      <w:r w:rsidRPr="006E56ED">
        <w:t>Thất bại: Màn hình sẽ pop-up hiển thị thông báo “Không có dữ liệu”</w:t>
      </w:r>
    </w:p>
    <w:p w14:paraId="395DFD40" w14:textId="77777777" w:rsidR="00BD14B1" w:rsidRDefault="00BD14B1" w:rsidP="00BD14B1">
      <w:pPr>
        <w:pStyle w:val="Heading3"/>
        <w:spacing w:line="360" w:lineRule="auto"/>
        <w:jc w:val="both"/>
        <w:rPr>
          <w:lang w:val="en-US"/>
        </w:rPr>
      </w:pPr>
      <w:r>
        <w:rPr>
          <w:lang w:val="en-US"/>
        </w:rPr>
        <w:t>Điểm mở rộng</w:t>
      </w:r>
    </w:p>
    <w:p w14:paraId="65C960E8" w14:textId="77777777" w:rsidR="00BD14B1" w:rsidRDefault="00BD14B1" w:rsidP="00BD14B1">
      <w:pPr>
        <w:pStyle w:val="BodyText"/>
        <w:jc w:val="both"/>
        <w:rPr>
          <w:lang w:val="en-US"/>
        </w:rPr>
      </w:pPr>
      <w:r>
        <w:rPr>
          <w:lang w:val="en-US"/>
        </w:rPr>
        <w:t>Xóa nhà xuất bản</w:t>
      </w:r>
    </w:p>
    <w:p w14:paraId="79978A41" w14:textId="77777777" w:rsidR="00BD14B1" w:rsidRDefault="00BD14B1" w:rsidP="00BD14B1">
      <w:pPr>
        <w:pStyle w:val="BodyText"/>
        <w:jc w:val="both"/>
        <w:rPr>
          <w:lang w:val="en-US"/>
        </w:rPr>
      </w:pPr>
      <w:r>
        <w:rPr>
          <w:lang w:val="en-US"/>
        </w:rPr>
        <w:t>Chỉnh sửa nhà xuất bản</w:t>
      </w:r>
    </w:p>
    <w:p w14:paraId="459FE7FC" w14:textId="77777777" w:rsidR="00BD14B1" w:rsidRPr="00487C6C" w:rsidRDefault="00BD14B1" w:rsidP="00BD14B1">
      <w:pPr>
        <w:pStyle w:val="BodyText"/>
        <w:jc w:val="both"/>
        <w:rPr>
          <w:lang w:val="en-US"/>
        </w:rPr>
      </w:pPr>
      <w:r>
        <w:rPr>
          <w:lang w:val="en-US"/>
        </w:rPr>
        <w:t>Tạo thông tin đầu sách mới</w:t>
      </w:r>
    </w:p>
    <w:p w14:paraId="22937881" w14:textId="77777777" w:rsidR="00BD14B1" w:rsidRPr="00F4409E" w:rsidRDefault="00BD14B1" w:rsidP="00BD14B1">
      <w:pPr>
        <w:pStyle w:val="Heading2"/>
        <w:spacing w:line="360" w:lineRule="auto"/>
        <w:jc w:val="both"/>
        <w:rPr>
          <w:lang w:val="en-US"/>
        </w:rPr>
      </w:pPr>
      <w:r>
        <w:rPr>
          <w:lang w:val="en-US"/>
        </w:rPr>
        <w:t>Đặc tả Use-case Thêm tác giả</w:t>
      </w:r>
    </w:p>
    <w:p w14:paraId="0E82AB0F" w14:textId="77777777" w:rsidR="00BD14B1" w:rsidRDefault="00BD14B1" w:rsidP="00BD14B1">
      <w:pPr>
        <w:pStyle w:val="Heading3"/>
        <w:spacing w:line="360" w:lineRule="auto"/>
        <w:jc w:val="both"/>
      </w:pPr>
      <w:r>
        <w:t>Tóm tắt</w:t>
      </w:r>
    </w:p>
    <w:p w14:paraId="45E908C9"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802D28D" w14:textId="77777777" w:rsidR="00BD14B1" w:rsidRPr="00F4409E" w:rsidRDefault="00BD14B1" w:rsidP="00BD14B1">
      <w:pPr>
        <w:pStyle w:val="BodyText"/>
        <w:jc w:val="both"/>
        <w:rPr>
          <w:lang w:val="en-US"/>
        </w:rPr>
      </w:pPr>
      <w:r>
        <w:rPr>
          <w:snapToGrid w:val="0"/>
          <w:lang w:val="en-US"/>
        </w:rPr>
        <w:t>Mô tả: Thêm tên tác giả vào hệ thống</w:t>
      </w:r>
    </w:p>
    <w:p w14:paraId="3F54224C" w14:textId="77777777" w:rsidR="00BD14B1" w:rsidRDefault="00BD14B1" w:rsidP="00BD14B1">
      <w:pPr>
        <w:pStyle w:val="Heading3"/>
        <w:spacing w:line="360" w:lineRule="auto"/>
        <w:jc w:val="both"/>
      </w:pPr>
      <w:r>
        <w:t>Dòng sự kiện</w:t>
      </w:r>
    </w:p>
    <w:p w14:paraId="19B4847F" w14:textId="77777777" w:rsidR="00BD14B1" w:rsidRDefault="00BD14B1" w:rsidP="00BD14B1">
      <w:pPr>
        <w:pStyle w:val="Heading4"/>
        <w:spacing w:line="360" w:lineRule="auto"/>
        <w:jc w:val="both"/>
      </w:pPr>
      <w:r>
        <w:t>Dòng sự kiện chính</w:t>
      </w:r>
    </w:p>
    <w:p w14:paraId="3D4BA92B" w14:textId="77777777" w:rsidR="00BD14B1" w:rsidRPr="009114A2" w:rsidRDefault="00BD14B1" w:rsidP="00BD14B1">
      <w:pPr>
        <w:pStyle w:val="BodyText"/>
        <w:jc w:val="both"/>
      </w:pPr>
      <w:r w:rsidRPr="006E56ED">
        <w:t xml:space="preserve">Bước 1: </w:t>
      </w:r>
      <w:r w:rsidRPr="009114A2">
        <w:t>Người dùng nhập tên tác giả</w:t>
      </w:r>
    </w:p>
    <w:p w14:paraId="1AA5B6D5" w14:textId="77777777" w:rsidR="00BD14B1" w:rsidRDefault="00BD14B1" w:rsidP="00BD14B1">
      <w:pPr>
        <w:pStyle w:val="BodyText"/>
        <w:jc w:val="both"/>
        <w:rPr>
          <w:lang w:val="en-US"/>
        </w:rPr>
      </w:pPr>
      <w:r>
        <w:rPr>
          <w:lang w:val="en-US"/>
        </w:rPr>
        <w:t>Bước 2: Presentation chuyển thành string và gửi xuống Dataservice</w:t>
      </w:r>
    </w:p>
    <w:p w14:paraId="6263C58B" w14:textId="77777777" w:rsidR="00BD14B1" w:rsidRDefault="00BD14B1" w:rsidP="00BD14B1">
      <w:pPr>
        <w:pStyle w:val="BodyText"/>
        <w:jc w:val="both"/>
        <w:rPr>
          <w:lang w:val="en-US"/>
        </w:rPr>
      </w:pPr>
      <w:r>
        <w:rPr>
          <w:lang w:val="en-US"/>
        </w:rPr>
        <w:t>Bước 3: Dataservice chuyển thành json và gọi API của Controller</w:t>
      </w:r>
    </w:p>
    <w:p w14:paraId="289E603B" w14:textId="77777777" w:rsidR="00BD14B1" w:rsidRDefault="00BD14B1" w:rsidP="00BD14B1">
      <w:pPr>
        <w:pStyle w:val="BodyText"/>
        <w:jc w:val="both"/>
        <w:rPr>
          <w:lang w:val="en-US"/>
        </w:rPr>
      </w:pPr>
      <w:r>
        <w:rPr>
          <w:lang w:val="en-US"/>
        </w:rPr>
        <w:t>Bước 4: Controller nhận gói tin và chuyển dữ liệu xuống Domain</w:t>
      </w:r>
    </w:p>
    <w:p w14:paraId="5EDE7F23" w14:textId="77777777" w:rsidR="00BD14B1" w:rsidRDefault="00BD14B1" w:rsidP="00BD14B1">
      <w:pPr>
        <w:pStyle w:val="BodyText"/>
        <w:jc w:val="both"/>
        <w:rPr>
          <w:lang w:val="en-US"/>
        </w:rPr>
      </w:pPr>
      <w:r>
        <w:rPr>
          <w:lang w:val="en-US"/>
        </w:rPr>
        <w:t>Bước 5: Domain kiểm tra và gửi dữ liệu xuống và yêu cầu Repository</w:t>
      </w:r>
    </w:p>
    <w:p w14:paraId="18C05B67"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267F314C" w14:textId="77777777" w:rsidR="00BD14B1" w:rsidRDefault="00BD14B1" w:rsidP="00BD14B1">
      <w:pPr>
        <w:pStyle w:val="BodyText"/>
        <w:jc w:val="both"/>
        <w:rPr>
          <w:lang w:val="en-US"/>
        </w:rPr>
      </w:pPr>
      <w:r>
        <w:rPr>
          <w:lang w:val="en-US"/>
        </w:rPr>
        <w:t>Bước 7: Domain tạo thông báo thành công và gửi cho Controller</w:t>
      </w:r>
    </w:p>
    <w:p w14:paraId="7892F0E5" w14:textId="77777777" w:rsidR="00BD14B1" w:rsidRDefault="00BD14B1" w:rsidP="00BD14B1">
      <w:pPr>
        <w:pStyle w:val="BodyText"/>
        <w:jc w:val="both"/>
        <w:rPr>
          <w:lang w:val="en-US"/>
        </w:rPr>
      </w:pPr>
      <w:r>
        <w:rPr>
          <w:lang w:val="en-US"/>
        </w:rPr>
        <w:t>Bước 8: Controller chuyển thành json và trả về Dataservice</w:t>
      </w:r>
    </w:p>
    <w:p w14:paraId="38307B8D" w14:textId="77777777" w:rsidR="00BD14B1" w:rsidRDefault="00BD14B1" w:rsidP="00BD14B1">
      <w:pPr>
        <w:pStyle w:val="BodyText"/>
        <w:jc w:val="both"/>
        <w:rPr>
          <w:lang w:val="en-US"/>
        </w:rPr>
      </w:pPr>
      <w:r>
        <w:rPr>
          <w:lang w:val="en-US"/>
        </w:rPr>
        <w:lastRenderedPageBreak/>
        <w:t>Bước 9: Dataservice chuyển thông báo thành string và gửi cho Presentation</w:t>
      </w:r>
    </w:p>
    <w:p w14:paraId="37009B87" w14:textId="77777777" w:rsidR="00BD14B1" w:rsidRPr="00F4409E" w:rsidRDefault="00BD14B1" w:rsidP="00BD14B1">
      <w:pPr>
        <w:pStyle w:val="BodyText"/>
        <w:jc w:val="both"/>
        <w:rPr>
          <w:lang w:val="en-US"/>
        </w:rPr>
      </w:pPr>
      <w:r>
        <w:rPr>
          <w:lang w:val="en-US"/>
        </w:rPr>
        <w:t>Bước 10: Presentation gửi thông báo cho người dùng</w:t>
      </w:r>
    </w:p>
    <w:p w14:paraId="2D5B5293" w14:textId="77777777" w:rsidR="00BD14B1" w:rsidRDefault="00BD14B1" w:rsidP="00BD14B1">
      <w:pPr>
        <w:pStyle w:val="Heading4"/>
        <w:spacing w:line="360" w:lineRule="auto"/>
        <w:jc w:val="both"/>
        <w:rPr>
          <w:lang w:val="en-US"/>
        </w:rPr>
      </w:pPr>
      <w:r>
        <w:t>Các dòng sự kiện khác</w:t>
      </w:r>
    </w:p>
    <w:p w14:paraId="237BA4A6" w14:textId="77777777" w:rsidR="00BD14B1" w:rsidRDefault="00BD14B1" w:rsidP="00BD14B1">
      <w:pPr>
        <w:ind w:firstLine="720"/>
        <w:rPr>
          <w:lang w:val="en-US"/>
        </w:rPr>
      </w:pPr>
      <w:r>
        <w:rPr>
          <w:lang w:val="en-US"/>
        </w:rPr>
        <w:t>Dòng phụ:</w:t>
      </w:r>
    </w:p>
    <w:p w14:paraId="59684693" w14:textId="77777777" w:rsidR="00BD14B1" w:rsidRDefault="00BD14B1" w:rsidP="00BD14B1">
      <w:pPr>
        <w:ind w:firstLine="720"/>
        <w:rPr>
          <w:lang w:val="en-US"/>
        </w:rPr>
      </w:pPr>
      <w:r>
        <w:rPr>
          <w:lang w:val="en-US"/>
        </w:rPr>
        <w:t>Không có</w:t>
      </w:r>
    </w:p>
    <w:p w14:paraId="1068602E" w14:textId="77777777" w:rsidR="00BD14B1" w:rsidRDefault="00BD14B1" w:rsidP="00BD14B1">
      <w:pPr>
        <w:ind w:firstLine="720"/>
        <w:rPr>
          <w:lang w:val="en-US"/>
        </w:rPr>
      </w:pPr>
    </w:p>
    <w:p w14:paraId="0F3E71F9" w14:textId="77777777" w:rsidR="00BD14B1" w:rsidRDefault="00BD14B1" w:rsidP="00BD14B1">
      <w:pPr>
        <w:ind w:firstLine="720"/>
        <w:rPr>
          <w:lang w:val="en-US"/>
        </w:rPr>
      </w:pPr>
      <w:r>
        <w:rPr>
          <w:lang w:val="en-US"/>
        </w:rPr>
        <w:t>Dòng ngoại lệ (Alternative Flow):</w:t>
      </w:r>
    </w:p>
    <w:p w14:paraId="69A705D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479805A3" w14:textId="77777777" w:rsidR="00BD14B1" w:rsidRDefault="00BD14B1" w:rsidP="00BD14B1">
      <w:pPr>
        <w:pStyle w:val="Heading3"/>
        <w:spacing w:line="360" w:lineRule="auto"/>
        <w:jc w:val="both"/>
      </w:pPr>
      <w:r>
        <w:t>Các yêu cầu đặc biệt</w:t>
      </w:r>
    </w:p>
    <w:p w14:paraId="2E1D13B6" w14:textId="77777777" w:rsidR="00BD14B1" w:rsidRPr="00C4145D" w:rsidRDefault="00BD14B1" w:rsidP="00BD14B1">
      <w:pPr>
        <w:pStyle w:val="BodyText"/>
        <w:jc w:val="both"/>
      </w:pPr>
      <w:r w:rsidRPr="00C4145D">
        <w:t>Không có</w:t>
      </w:r>
    </w:p>
    <w:p w14:paraId="2C89EA43" w14:textId="77777777" w:rsidR="00BD14B1" w:rsidRDefault="00BD14B1" w:rsidP="00BD14B1">
      <w:pPr>
        <w:pStyle w:val="Heading3"/>
        <w:spacing w:line="360" w:lineRule="auto"/>
        <w:jc w:val="both"/>
      </w:pPr>
      <w:r w:rsidRPr="0037628A">
        <w:t>Trạng thái hệ thống khi bắt đầu thực hiện Use-case</w:t>
      </w:r>
    </w:p>
    <w:p w14:paraId="41ECC83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33C9781D"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5311C8BA" w14:textId="77777777" w:rsidR="00BD14B1" w:rsidRDefault="00BD14B1" w:rsidP="00BD14B1">
      <w:pPr>
        <w:pStyle w:val="Heading3"/>
        <w:spacing w:line="360" w:lineRule="auto"/>
        <w:jc w:val="both"/>
      </w:pPr>
      <w:r>
        <w:rPr>
          <w:lang w:val="en-US"/>
        </w:rPr>
        <w:t>Trạng thái hệ thống sau khi thực hiện Use-case</w:t>
      </w:r>
    </w:p>
    <w:p w14:paraId="6C4E59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14C838A8"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60324B16" w14:textId="77777777" w:rsidR="00BD14B1" w:rsidRDefault="00BD14B1" w:rsidP="00BD14B1">
      <w:pPr>
        <w:pStyle w:val="Heading3"/>
        <w:spacing w:line="360" w:lineRule="auto"/>
        <w:jc w:val="both"/>
        <w:rPr>
          <w:lang w:val="en-US"/>
        </w:rPr>
      </w:pPr>
      <w:r>
        <w:rPr>
          <w:lang w:val="en-US"/>
        </w:rPr>
        <w:t>Điểm mở rộng</w:t>
      </w:r>
    </w:p>
    <w:p w14:paraId="047784D4" w14:textId="77777777" w:rsidR="00BD14B1" w:rsidRPr="00487C6C" w:rsidRDefault="00BD14B1" w:rsidP="00BD14B1">
      <w:pPr>
        <w:pStyle w:val="BodyText"/>
        <w:jc w:val="both"/>
        <w:rPr>
          <w:lang w:val="en-US"/>
        </w:rPr>
      </w:pPr>
      <w:r>
        <w:rPr>
          <w:lang w:val="en-US"/>
        </w:rPr>
        <w:t>Không có</w:t>
      </w:r>
    </w:p>
    <w:p w14:paraId="782F79D3" w14:textId="77777777" w:rsidR="00BD14B1" w:rsidRPr="00F4409E" w:rsidRDefault="00BD14B1" w:rsidP="00BD14B1">
      <w:pPr>
        <w:pStyle w:val="Heading2"/>
        <w:spacing w:line="360" w:lineRule="auto"/>
        <w:jc w:val="both"/>
        <w:rPr>
          <w:lang w:val="en-US"/>
        </w:rPr>
      </w:pPr>
      <w:r>
        <w:rPr>
          <w:lang w:val="en-US"/>
        </w:rPr>
        <w:t>Đặc tả Use-case Xóa tác giả</w:t>
      </w:r>
    </w:p>
    <w:p w14:paraId="5061986D" w14:textId="77777777" w:rsidR="00BD14B1" w:rsidRDefault="00BD14B1" w:rsidP="00BD14B1">
      <w:pPr>
        <w:pStyle w:val="Heading3"/>
        <w:spacing w:line="360" w:lineRule="auto"/>
        <w:jc w:val="both"/>
      </w:pPr>
      <w:r>
        <w:t>Tóm tắt</w:t>
      </w:r>
    </w:p>
    <w:p w14:paraId="4B21625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AC68E27" w14:textId="77777777" w:rsidR="00BD14B1" w:rsidRPr="00F4409E" w:rsidRDefault="00BD14B1" w:rsidP="00BD14B1">
      <w:pPr>
        <w:pStyle w:val="BodyText"/>
        <w:jc w:val="both"/>
        <w:rPr>
          <w:lang w:val="en-US"/>
        </w:rPr>
      </w:pPr>
      <w:r>
        <w:rPr>
          <w:snapToGrid w:val="0"/>
          <w:lang w:val="en-US"/>
        </w:rPr>
        <w:t>Mô tả: Xóa tên tác giả khỏi hệ thống</w:t>
      </w:r>
    </w:p>
    <w:p w14:paraId="0E485340" w14:textId="77777777" w:rsidR="00BD14B1" w:rsidRDefault="00BD14B1" w:rsidP="00BD14B1">
      <w:pPr>
        <w:pStyle w:val="Heading3"/>
        <w:spacing w:line="360" w:lineRule="auto"/>
        <w:jc w:val="both"/>
      </w:pPr>
      <w:r>
        <w:t>Dòng sự kiện</w:t>
      </w:r>
    </w:p>
    <w:p w14:paraId="07AE7301" w14:textId="77777777" w:rsidR="00BD14B1" w:rsidRDefault="00BD14B1" w:rsidP="00BD14B1">
      <w:pPr>
        <w:pStyle w:val="Heading4"/>
        <w:spacing w:line="360" w:lineRule="auto"/>
        <w:jc w:val="both"/>
      </w:pPr>
      <w:r>
        <w:t>Dòng sự kiện chính</w:t>
      </w:r>
    </w:p>
    <w:p w14:paraId="4A7E9C0B" w14:textId="77777777" w:rsidR="00BD14B1"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7635320D" w14:textId="77777777" w:rsidR="00BD14B1" w:rsidRPr="00BE27D7" w:rsidRDefault="00BD14B1" w:rsidP="00BD14B1">
      <w:pPr>
        <w:pStyle w:val="BodyText"/>
        <w:jc w:val="both"/>
        <w:rPr>
          <w:lang w:val="en-US"/>
        </w:rPr>
      </w:pPr>
      <w:r>
        <w:rPr>
          <w:lang w:val="en-US"/>
        </w:rPr>
        <w:t>Bước 2: Chọn một tác giả và chọn xóa</w:t>
      </w:r>
    </w:p>
    <w:p w14:paraId="71CE17AD" w14:textId="77777777" w:rsidR="00BD14B1" w:rsidRDefault="00BD14B1" w:rsidP="00BD14B1">
      <w:pPr>
        <w:pStyle w:val="BodyText"/>
        <w:jc w:val="both"/>
        <w:rPr>
          <w:lang w:val="en-US"/>
        </w:rPr>
      </w:pPr>
      <w:r>
        <w:rPr>
          <w:lang w:val="en-US"/>
        </w:rPr>
        <w:t>Bước 3: Presentation chuyển tên tác giả thành string và gửi xuống Dataservice</w:t>
      </w:r>
    </w:p>
    <w:p w14:paraId="0A6F4AE7" w14:textId="77777777" w:rsidR="00BD14B1" w:rsidRDefault="00BD14B1" w:rsidP="00BD14B1">
      <w:pPr>
        <w:pStyle w:val="BodyText"/>
        <w:jc w:val="both"/>
        <w:rPr>
          <w:lang w:val="en-US"/>
        </w:rPr>
      </w:pPr>
      <w:r>
        <w:rPr>
          <w:lang w:val="en-US"/>
        </w:rPr>
        <w:t>Bước 4: Dataservice chuyển thành json và gọi API của Controller</w:t>
      </w:r>
    </w:p>
    <w:p w14:paraId="6A99278E" w14:textId="77777777" w:rsidR="00BD14B1" w:rsidRDefault="00BD14B1" w:rsidP="00BD14B1">
      <w:pPr>
        <w:pStyle w:val="BodyText"/>
        <w:jc w:val="both"/>
        <w:rPr>
          <w:lang w:val="en-US"/>
        </w:rPr>
      </w:pPr>
      <w:r>
        <w:rPr>
          <w:lang w:val="en-US"/>
        </w:rPr>
        <w:t>Bước 5: Controller nhận gói tin và chuyển dữ liệu xuống Domain</w:t>
      </w:r>
    </w:p>
    <w:p w14:paraId="108F4FCD" w14:textId="77777777" w:rsidR="00BD14B1" w:rsidRDefault="00BD14B1" w:rsidP="00BD14B1">
      <w:pPr>
        <w:pStyle w:val="BodyText"/>
        <w:jc w:val="both"/>
        <w:rPr>
          <w:lang w:val="en-US"/>
        </w:rPr>
      </w:pPr>
      <w:r>
        <w:rPr>
          <w:lang w:val="en-US"/>
        </w:rPr>
        <w:t>Bước 6: Domain kiểm tra và gửi dữ liệu xuống và yêu cầu Repository</w:t>
      </w:r>
    </w:p>
    <w:p w14:paraId="64F51D73"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2A77A48A" w14:textId="77777777" w:rsidR="00BD14B1" w:rsidRDefault="00BD14B1" w:rsidP="00BD14B1">
      <w:pPr>
        <w:pStyle w:val="BodyText"/>
        <w:jc w:val="both"/>
        <w:rPr>
          <w:lang w:val="en-US"/>
        </w:rPr>
      </w:pPr>
      <w:r>
        <w:rPr>
          <w:lang w:val="en-US"/>
        </w:rPr>
        <w:t>Bước 8: Domain tạo thông báo thành công và gửi cho Controller</w:t>
      </w:r>
    </w:p>
    <w:p w14:paraId="4AEFFADA" w14:textId="77777777" w:rsidR="00BD14B1" w:rsidRDefault="00BD14B1" w:rsidP="00BD14B1">
      <w:pPr>
        <w:pStyle w:val="BodyText"/>
        <w:jc w:val="both"/>
        <w:rPr>
          <w:lang w:val="en-US"/>
        </w:rPr>
      </w:pPr>
      <w:r>
        <w:rPr>
          <w:lang w:val="en-US"/>
        </w:rPr>
        <w:t>Bước 9: Controller chuyển thành json và trả về Dataservice</w:t>
      </w:r>
    </w:p>
    <w:p w14:paraId="73776A4A" w14:textId="77777777" w:rsidR="00BD14B1" w:rsidRDefault="00BD14B1" w:rsidP="00BD14B1">
      <w:pPr>
        <w:pStyle w:val="BodyText"/>
        <w:jc w:val="both"/>
        <w:rPr>
          <w:lang w:val="en-US"/>
        </w:rPr>
      </w:pPr>
      <w:r>
        <w:rPr>
          <w:lang w:val="en-US"/>
        </w:rPr>
        <w:t>Bước 10: Dataservice chuyển thông báo thành string và gửi cho Presentation</w:t>
      </w:r>
    </w:p>
    <w:p w14:paraId="473584B4" w14:textId="77777777" w:rsidR="00BD14B1" w:rsidRPr="00F4409E" w:rsidRDefault="00BD14B1" w:rsidP="00BD14B1">
      <w:pPr>
        <w:pStyle w:val="BodyText"/>
        <w:jc w:val="both"/>
        <w:rPr>
          <w:lang w:val="en-US"/>
        </w:rPr>
      </w:pPr>
      <w:r>
        <w:rPr>
          <w:lang w:val="en-US"/>
        </w:rPr>
        <w:lastRenderedPageBreak/>
        <w:t>Bước 11: Presentation gửi thông báo cho người dùng</w:t>
      </w:r>
    </w:p>
    <w:p w14:paraId="6B30D5EA" w14:textId="77777777" w:rsidR="00BD14B1" w:rsidRDefault="00BD14B1" w:rsidP="00BD14B1">
      <w:pPr>
        <w:pStyle w:val="Heading4"/>
        <w:spacing w:line="360" w:lineRule="auto"/>
        <w:jc w:val="both"/>
        <w:rPr>
          <w:lang w:val="en-US"/>
        </w:rPr>
      </w:pPr>
      <w:r>
        <w:t>Các dòng sự kiện khác</w:t>
      </w:r>
    </w:p>
    <w:p w14:paraId="4B8B5AC2" w14:textId="77777777" w:rsidR="00BD14B1" w:rsidRDefault="00BD14B1" w:rsidP="00BD14B1">
      <w:pPr>
        <w:ind w:firstLine="720"/>
        <w:rPr>
          <w:lang w:val="en-US"/>
        </w:rPr>
      </w:pPr>
      <w:r>
        <w:rPr>
          <w:lang w:val="en-US"/>
        </w:rPr>
        <w:t>Dòng phụ:</w:t>
      </w:r>
    </w:p>
    <w:p w14:paraId="3C259BEB" w14:textId="77777777" w:rsidR="00BD14B1" w:rsidRDefault="00BD14B1" w:rsidP="00BD14B1">
      <w:pPr>
        <w:ind w:firstLine="720"/>
        <w:rPr>
          <w:lang w:val="en-US"/>
        </w:rPr>
      </w:pPr>
      <w:r>
        <w:rPr>
          <w:lang w:val="en-US"/>
        </w:rPr>
        <w:t>Không có</w:t>
      </w:r>
    </w:p>
    <w:p w14:paraId="09DB5F3D" w14:textId="77777777" w:rsidR="00BD14B1" w:rsidRDefault="00BD14B1" w:rsidP="00BD14B1">
      <w:pPr>
        <w:ind w:firstLine="720"/>
        <w:rPr>
          <w:lang w:val="en-US"/>
        </w:rPr>
      </w:pPr>
    </w:p>
    <w:p w14:paraId="3FE16AF8" w14:textId="77777777" w:rsidR="00BD14B1" w:rsidRDefault="00BD14B1" w:rsidP="00BD14B1">
      <w:pPr>
        <w:ind w:firstLine="720"/>
        <w:rPr>
          <w:lang w:val="en-US"/>
        </w:rPr>
      </w:pPr>
      <w:r>
        <w:rPr>
          <w:lang w:val="en-US"/>
        </w:rPr>
        <w:t>Dòng ngoại lệ (Alternative Flow):</w:t>
      </w:r>
    </w:p>
    <w:p w14:paraId="45D194B2" w14:textId="77777777" w:rsidR="00BD14B1" w:rsidRDefault="00BD14B1" w:rsidP="00BD14B1">
      <w:pPr>
        <w:ind w:firstLine="720"/>
        <w:rPr>
          <w:lang w:val="en-US"/>
        </w:rPr>
      </w:pPr>
      <w:r>
        <w:rPr>
          <w:lang w:val="en-US"/>
        </w:rPr>
        <w:t>Không có</w:t>
      </w:r>
    </w:p>
    <w:p w14:paraId="14423A06" w14:textId="77777777" w:rsidR="00BD14B1" w:rsidRDefault="00BD14B1" w:rsidP="00BD14B1">
      <w:pPr>
        <w:pStyle w:val="Heading3"/>
        <w:spacing w:line="360" w:lineRule="auto"/>
        <w:jc w:val="both"/>
      </w:pPr>
      <w:r>
        <w:t>Các yêu cầu đặc biệt</w:t>
      </w:r>
    </w:p>
    <w:p w14:paraId="4BB8A4FD" w14:textId="77777777" w:rsidR="00BD14B1" w:rsidRPr="00C4145D" w:rsidRDefault="00BD14B1" w:rsidP="00BD14B1">
      <w:pPr>
        <w:pStyle w:val="BodyText"/>
        <w:jc w:val="both"/>
      </w:pPr>
      <w:r w:rsidRPr="00C4145D">
        <w:t>Không có</w:t>
      </w:r>
    </w:p>
    <w:p w14:paraId="059E4938" w14:textId="77777777" w:rsidR="00BD14B1" w:rsidRDefault="00BD14B1" w:rsidP="00BD14B1">
      <w:pPr>
        <w:pStyle w:val="Heading3"/>
        <w:spacing w:line="360" w:lineRule="auto"/>
        <w:jc w:val="both"/>
      </w:pPr>
      <w:r w:rsidRPr="0037628A">
        <w:t>Trạng thái hệ thống khi bắt đầu thực hiện Use-case</w:t>
      </w:r>
    </w:p>
    <w:p w14:paraId="246B8B8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CD3F3D6" w14:textId="77777777" w:rsidR="00BD14B1" w:rsidRPr="009114A2" w:rsidRDefault="00BD14B1" w:rsidP="00BD14B1">
      <w:pPr>
        <w:pStyle w:val="BodyText"/>
        <w:jc w:val="both"/>
      </w:pPr>
      <w:r w:rsidRPr="006E56ED">
        <w:t xml:space="preserve">Use case được kích hoạt khi </w:t>
      </w:r>
      <w:r w:rsidRPr="009114A2">
        <w:t>cần xóa tác giả khỏi hệ thống</w:t>
      </w:r>
    </w:p>
    <w:p w14:paraId="7A3E2B03" w14:textId="77777777" w:rsidR="00BD14B1" w:rsidRDefault="00BD14B1" w:rsidP="00BD14B1">
      <w:pPr>
        <w:pStyle w:val="Heading3"/>
        <w:spacing w:line="360" w:lineRule="auto"/>
        <w:jc w:val="both"/>
      </w:pPr>
      <w:r>
        <w:rPr>
          <w:lang w:val="en-US"/>
        </w:rPr>
        <w:t>Trạng thái hệ thống sau khi thực hiện Use-case</w:t>
      </w:r>
    </w:p>
    <w:p w14:paraId="3E04FCDD"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0657DFA"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09EDBE7" w14:textId="77777777" w:rsidR="00BD14B1" w:rsidRDefault="00BD14B1" w:rsidP="00BD14B1">
      <w:pPr>
        <w:pStyle w:val="Heading3"/>
        <w:spacing w:line="360" w:lineRule="auto"/>
        <w:jc w:val="both"/>
        <w:rPr>
          <w:lang w:val="en-US"/>
        </w:rPr>
      </w:pPr>
      <w:r>
        <w:rPr>
          <w:lang w:val="en-US"/>
        </w:rPr>
        <w:t>Điểm mở rộng</w:t>
      </w:r>
    </w:p>
    <w:p w14:paraId="5966FEF7" w14:textId="77777777" w:rsidR="00BD14B1" w:rsidRPr="00487C6C" w:rsidRDefault="00BD14B1" w:rsidP="00BD14B1">
      <w:pPr>
        <w:pStyle w:val="BodyText"/>
        <w:jc w:val="both"/>
        <w:rPr>
          <w:lang w:val="en-US"/>
        </w:rPr>
      </w:pPr>
      <w:r>
        <w:rPr>
          <w:lang w:val="en-US"/>
        </w:rPr>
        <w:t>Không có</w:t>
      </w:r>
    </w:p>
    <w:p w14:paraId="5F501F99" w14:textId="77777777" w:rsidR="00BD14B1" w:rsidRPr="00F4409E" w:rsidRDefault="00BD14B1" w:rsidP="00BD14B1">
      <w:pPr>
        <w:pStyle w:val="Heading2"/>
        <w:spacing w:line="360" w:lineRule="auto"/>
        <w:jc w:val="both"/>
        <w:rPr>
          <w:lang w:val="en-US"/>
        </w:rPr>
      </w:pPr>
      <w:r>
        <w:rPr>
          <w:lang w:val="en-US"/>
        </w:rPr>
        <w:t>Đặc tả Use-case Chỉnh sửa tác giả</w:t>
      </w:r>
    </w:p>
    <w:p w14:paraId="1FD91091" w14:textId="77777777" w:rsidR="00BD14B1" w:rsidRDefault="00BD14B1" w:rsidP="00BD14B1">
      <w:pPr>
        <w:pStyle w:val="Heading3"/>
        <w:spacing w:line="360" w:lineRule="auto"/>
        <w:jc w:val="both"/>
      </w:pPr>
      <w:r>
        <w:t>Tóm tắt</w:t>
      </w:r>
    </w:p>
    <w:p w14:paraId="655D584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1162B4" w14:textId="77777777" w:rsidR="00BD14B1" w:rsidRPr="00F4409E" w:rsidRDefault="00BD14B1" w:rsidP="00BD14B1">
      <w:pPr>
        <w:pStyle w:val="BodyText"/>
        <w:jc w:val="both"/>
        <w:rPr>
          <w:lang w:val="en-US"/>
        </w:rPr>
      </w:pPr>
      <w:r>
        <w:rPr>
          <w:snapToGrid w:val="0"/>
          <w:lang w:val="en-US"/>
        </w:rPr>
        <w:t>Mô tả: Sửa tên tác giả trong hệ thống</w:t>
      </w:r>
    </w:p>
    <w:p w14:paraId="3B048056" w14:textId="77777777" w:rsidR="00BD14B1" w:rsidRDefault="00BD14B1" w:rsidP="00BD14B1">
      <w:pPr>
        <w:pStyle w:val="Heading3"/>
        <w:spacing w:line="360" w:lineRule="auto"/>
        <w:jc w:val="both"/>
      </w:pPr>
      <w:r>
        <w:t>Dòng sự kiện</w:t>
      </w:r>
    </w:p>
    <w:p w14:paraId="36BC4121" w14:textId="77777777" w:rsidR="00BD14B1" w:rsidRDefault="00BD14B1" w:rsidP="00BD14B1">
      <w:pPr>
        <w:pStyle w:val="Heading4"/>
        <w:spacing w:line="360" w:lineRule="auto"/>
        <w:jc w:val="both"/>
      </w:pPr>
      <w:r>
        <w:t>Dòng sự kiện chính</w:t>
      </w:r>
    </w:p>
    <w:p w14:paraId="6F1B5951" w14:textId="77777777" w:rsidR="00BD14B1" w:rsidRPr="00745D28"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073E5976" w14:textId="77777777" w:rsidR="00BD14B1" w:rsidRPr="00BE27D7" w:rsidRDefault="00BD14B1" w:rsidP="00BD14B1">
      <w:pPr>
        <w:pStyle w:val="BodyText"/>
        <w:jc w:val="both"/>
        <w:rPr>
          <w:lang w:val="en-US"/>
        </w:rPr>
      </w:pPr>
      <w:r>
        <w:t>Bước 2</w:t>
      </w:r>
      <w:r w:rsidRPr="006E56ED">
        <w:t xml:space="preserve">: </w:t>
      </w:r>
      <w:r>
        <w:rPr>
          <w:lang w:val="en-US"/>
        </w:rPr>
        <w:t>Người dùng nhập tên tác giả mới</w:t>
      </w:r>
    </w:p>
    <w:p w14:paraId="7DFAC008" w14:textId="77777777" w:rsidR="00BD14B1" w:rsidRDefault="00BD14B1" w:rsidP="00BD14B1">
      <w:pPr>
        <w:pStyle w:val="BodyText"/>
        <w:jc w:val="both"/>
        <w:rPr>
          <w:lang w:val="en-US"/>
        </w:rPr>
      </w:pPr>
      <w:r>
        <w:rPr>
          <w:lang w:val="en-US"/>
        </w:rPr>
        <w:t>Bước 3: Presentation chuyển thành string và gửi xuống Dataservice</w:t>
      </w:r>
    </w:p>
    <w:p w14:paraId="17A5EDA4" w14:textId="77777777" w:rsidR="00BD14B1" w:rsidRDefault="00BD14B1" w:rsidP="00BD14B1">
      <w:pPr>
        <w:pStyle w:val="BodyText"/>
        <w:jc w:val="both"/>
        <w:rPr>
          <w:lang w:val="en-US"/>
        </w:rPr>
      </w:pPr>
      <w:r>
        <w:rPr>
          <w:lang w:val="en-US"/>
        </w:rPr>
        <w:t>Bước 4: Dataservice chuyển thành json và gọi API của Controller</w:t>
      </w:r>
    </w:p>
    <w:p w14:paraId="539A746F" w14:textId="77777777" w:rsidR="00BD14B1" w:rsidRDefault="00BD14B1" w:rsidP="00BD14B1">
      <w:pPr>
        <w:pStyle w:val="BodyText"/>
        <w:jc w:val="both"/>
        <w:rPr>
          <w:lang w:val="en-US"/>
        </w:rPr>
      </w:pPr>
      <w:r>
        <w:rPr>
          <w:lang w:val="en-US"/>
        </w:rPr>
        <w:t>Bước 5: Controller nhận gói tin và chuyển dữ liệu xuống Domain</w:t>
      </w:r>
    </w:p>
    <w:p w14:paraId="6771A794" w14:textId="77777777" w:rsidR="00BD14B1" w:rsidRDefault="00BD14B1" w:rsidP="00BD14B1">
      <w:pPr>
        <w:pStyle w:val="BodyText"/>
        <w:jc w:val="both"/>
        <w:rPr>
          <w:lang w:val="en-US"/>
        </w:rPr>
      </w:pPr>
      <w:r>
        <w:rPr>
          <w:lang w:val="en-US"/>
        </w:rPr>
        <w:t>Bước 6: Domain kiểm tra và gửi dữ liệu xuống và yêu cầu Repository</w:t>
      </w:r>
    </w:p>
    <w:p w14:paraId="0E36D021"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67DB4306" w14:textId="77777777" w:rsidR="00BD14B1" w:rsidRDefault="00BD14B1" w:rsidP="00BD14B1">
      <w:pPr>
        <w:pStyle w:val="BodyText"/>
        <w:jc w:val="both"/>
        <w:rPr>
          <w:lang w:val="en-US"/>
        </w:rPr>
      </w:pPr>
      <w:r>
        <w:rPr>
          <w:lang w:val="en-US"/>
        </w:rPr>
        <w:t>Bước 8: Domain tạo thông báo thành công và gửi cho Controller</w:t>
      </w:r>
    </w:p>
    <w:p w14:paraId="61A7307E" w14:textId="77777777" w:rsidR="00BD14B1" w:rsidRDefault="00BD14B1" w:rsidP="00BD14B1">
      <w:pPr>
        <w:pStyle w:val="BodyText"/>
        <w:jc w:val="both"/>
        <w:rPr>
          <w:lang w:val="en-US"/>
        </w:rPr>
      </w:pPr>
      <w:r>
        <w:rPr>
          <w:lang w:val="en-US"/>
        </w:rPr>
        <w:t>Bước 9: Controller chuyển thành json và trả về Dataservice</w:t>
      </w:r>
    </w:p>
    <w:p w14:paraId="65FC4084" w14:textId="77777777" w:rsidR="00BD14B1" w:rsidRDefault="00BD14B1" w:rsidP="00BD14B1">
      <w:pPr>
        <w:pStyle w:val="BodyText"/>
        <w:jc w:val="both"/>
        <w:rPr>
          <w:lang w:val="en-US"/>
        </w:rPr>
      </w:pPr>
      <w:r>
        <w:rPr>
          <w:lang w:val="en-US"/>
        </w:rPr>
        <w:t>Bước 10: Dataservice chuyển thông báo thành string và gửi cho Presentation</w:t>
      </w:r>
    </w:p>
    <w:p w14:paraId="1943F3A1" w14:textId="77777777" w:rsidR="00BD14B1" w:rsidRPr="00F4409E" w:rsidRDefault="00BD14B1" w:rsidP="00BD14B1">
      <w:pPr>
        <w:pStyle w:val="BodyText"/>
        <w:jc w:val="both"/>
        <w:rPr>
          <w:lang w:val="en-US"/>
        </w:rPr>
      </w:pPr>
      <w:r>
        <w:rPr>
          <w:lang w:val="en-US"/>
        </w:rPr>
        <w:t>Bước 11: Presentation gửi thông báo cho người dùng</w:t>
      </w:r>
    </w:p>
    <w:p w14:paraId="5EE61BA3" w14:textId="77777777" w:rsidR="00BD14B1" w:rsidRDefault="00BD14B1" w:rsidP="00BD14B1">
      <w:pPr>
        <w:pStyle w:val="Heading4"/>
        <w:spacing w:line="360" w:lineRule="auto"/>
        <w:jc w:val="both"/>
        <w:rPr>
          <w:lang w:val="en-US"/>
        </w:rPr>
      </w:pPr>
      <w:r>
        <w:lastRenderedPageBreak/>
        <w:t>Các dòng sự kiện khác</w:t>
      </w:r>
    </w:p>
    <w:p w14:paraId="3CBF263D" w14:textId="77777777" w:rsidR="00BD14B1" w:rsidRDefault="00BD14B1" w:rsidP="00BD14B1">
      <w:pPr>
        <w:ind w:firstLine="720"/>
        <w:rPr>
          <w:lang w:val="en-US"/>
        </w:rPr>
      </w:pPr>
      <w:r>
        <w:rPr>
          <w:lang w:val="en-US"/>
        </w:rPr>
        <w:t>Dòng phụ:</w:t>
      </w:r>
    </w:p>
    <w:p w14:paraId="0C2ACCD4" w14:textId="77777777" w:rsidR="00BD14B1" w:rsidRDefault="00BD14B1" w:rsidP="00BD14B1">
      <w:pPr>
        <w:ind w:firstLine="720"/>
        <w:rPr>
          <w:lang w:val="en-US"/>
        </w:rPr>
      </w:pPr>
      <w:r>
        <w:rPr>
          <w:lang w:val="en-US"/>
        </w:rPr>
        <w:t>Không có</w:t>
      </w:r>
    </w:p>
    <w:p w14:paraId="61008C3F" w14:textId="77777777" w:rsidR="00BD14B1" w:rsidRDefault="00BD14B1" w:rsidP="00BD14B1">
      <w:pPr>
        <w:ind w:firstLine="720"/>
        <w:rPr>
          <w:lang w:val="en-US"/>
        </w:rPr>
      </w:pPr>
    </w:p>
    <w:p w14:paraId="6D1145AB" w14:textId="77777777" w:rsidR="00BD14B1" w:rsidRDefault="00BD14B1" w:rsidP="00BD14B1">
      <w:pPr>
        <w:ind w:firstLine="720"/>
        <w:rPr>
          <w:lang w:val="en-US"/>
        </w:rPr>
      </w:pPr>
      <w:r>
        <w:rPr>
          <w:lang w:val="en-US"/>
        </w:rPr>
        <w:t>Dòng ngoại lệ (Alternative Flow):</w:t>
      </w:r>
    </w:p>
    <w:p w14:paraId="4AAAA9D5"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10421BD6" w14:textId="77777777" w:rsidR="00BD14B1" w:rsidRDefault="00BD14B1" w:rsidP="00BD14B1">
      <w:pPr>
        <w:pStyle w:val="Heading3"/>
        <w:spacing w:line="360" w:lineRule="auto"/>
        <w:jc w:val="both"/>
      </w:pPr>
      <w:r>
        <w:t>Các yêu cầu đặc biệt</w:t>
      </w:r>
    </w:p>
    <w:p w14:paraId="533290D8" w14:textId="77777777" w:rsidR="00BD14B1" w:rsidRPr="00C4145D" w:rsidRDefault="00BD14B1" w:rsidP="00BD14B1">
      <w:pPr>
        <w:pStyle w:val="BodyText"/>
        <w:jc w:val="both"/>
      </w:pPr>
      <w:r w:rsidRPr="00C4145D">
        <w:t>Không có</w:t>
      </w:r>
    </w:p>
    <w:p w14:paraId="55EB9FD6" w14:textId="77777777" w:rsidR="00BD14B1" w:rsidRDefault="00BD14B1" w:rsidP="00BD14B1">
      <w:pPr>
        <w:pStyle w:val="Heading3"/>
        <w:spacing w:line="360" w:lineRule="auto"/>
        <w:jc w:val="both"/>
      </w:pPr>
      <w:r w:rsidRPr="0037628A">
        <w:t>Trạng thái hệ thống khi bắt đầu thực hiện Use-case</w:t>
      </w:r>
    </w:p>
    <w:p w14:paraId="4B5FA7C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FB3C792"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tác giả bị sai và cần sửa tên mới trong hệ thống</w:t>
      </w:r>
    </w:p>
    <w:p w14:paraId="1EFBFCD0" w14:textId="77777777" w:rsidR="00BD14B1" w:rsidRDefault="00BD14B1" w:rsidP="00BD14B1">
      <w:pPr>
        <w:pStyle w:val="Heading3"/>
        <w:spacing w:line="360" w:lineRule="auto"/>
        <w:jc w:val="both"/>
      </w:pPr>
      <w:r>
        <w:rPr>
          <w:lang w:val="en-US"/>
        </w:rPr>
        <w:t>Trạng thái hệ thống sau khi thực hiện Use-case</w:t>
      </w:r>
    </w:p>
    <w:p w14:paraId="441E8A0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2A33AC3"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B123876" w14:textId="77777777" w:rsidR="00BD14B1" w:rsidRDefault="00BD14B1" w:rsidP="00BD14B1">
      <w:pPr>
        <w:pStyle w:val="Heading3"/>
        <w:spacing w:line="360" w:lineRule="auto"/>
        <w:jc w:val="both"/>
        <w:rPr>
          <w:lang w:val="en-US"/>
        </w:rPr>
      </w:pPr>
      <w:r>
        <w:rPr>
          <w:lang w:val="en-US"/>
        </w:rPr>
        <w:t>Điểm mở rộng</w:t>
      </w:r>
    </w:p>
    <w:p w14:paraId="750CD6BD" w14:textId="77777777" w:rsidR="00BD14B1" w:rsidRPr="00487C6C" w:rsidRDefault="00BD14B1" w:rsidP="00BD14B1">
      <w:pPr>
        <w:pStyle w:val="BodyText"/>
        <w:jc w:val="both"/>
        <w:rPr>
          <w:lang w:val="en-US"/>
        </w:rPr>
      </w:pPr>
      <w:r>
        <w:rPr>
          <w:lang w:val="en-US"/>
        </w:rPr>
        <w:t>Không có</w:t>
      </w:r>
    </w:p>
    <w:p w14:paraId="089702A1" w14:textId="77777777" w:rsidR="00BD14B1" w:rsidRPr="00F4409E" w:rsidRDefault="00BD14B1" w:rsidP="00BD14B1">
      <w:pPr>
        <w:pStyle w:val="Heading2"/>
        <w:spacing w:line="360" w:lineRule="auto"/>
        <w:jc w:val="both"/>
        <w:rPr>
          <w:lang w:val="en-US"/>
        </w:rPr>
      </w:pPr>
      <w:r>
        <w:rPr>
          <w:lang w:val="en-US"/>
        </w:rPr>
        <w:t>Đặc tả Use-case Truy xuất danh sách tác giả</w:t>
      </w:r>
    </w:p>
    <w:p w14:paraId="244C989B" w14:textId="77777777" w:rsidR="00BD14B1" w:rsidRDefault="00BD14B1" w:rsidP="00BD14B1">
      <w:pPr>
        <w:pStyle w:val="Heading3"/>
        <w:spacing w:line="360" w:lineRule="auto"/>
        <w:jc w:val="both"/>
      </w:pPr>
      <w:r>
        <w:t>Tóm tắt</w:t>
      </w:r>
    </w:p>
    <w:p w14:paraId="29873C0A"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44171B48" w14:textId="77777777" w:rsidR="00BD14B1" w:rsidRPr="00F4409E" w:rsidRDefault="00BD14B1" w:rsidP="00BD14B1">
      <w:pPr>
        <w:pStyle w:val="BodyText"/>
        <w:jc w:val="both"/>
        <w:rPr>
          <w:lang w:val="en-US"/>
        </w:rPr>
      </w:pPr>
      <w:r>
        <w:rPr>
          <w:snapToGrid w:val="0"/>
          <w:lang w:val="en-US"/>
        </w:rPr>
        <w:t>Mô tả: Tra cứu thông tin của tất cả tác giả trong hệ thống</w:t>
      </w:r>
    </w:p>
    <w:p w14:paraId="457E7638" w14:textId="77777777" w:rsidR="00BD14B1" w:rsidRDefault="00BD14B1" w:rsidP="00BD14B1">
      <w:pPr>
        <w:pStyle w:val="Heading3"/>
        <w:spacing w:line="360" w:lineRule="auto"/>
        <w:jc w:val="both"/>
      </w:pPr>
      <w:r>
        <w:t>Dòng sự kiện</w:t>
      </w:r>
    </w:p>
    <w:p w14:paraId="1F8A0CC0" w14:textId="77777777" w:rsidR="00BD14B1" w:rsidRDefault="00BD14B1" w:rsidP="00BD14B1">
      <w:pPr>
        <w:pStyle w:val="Heading4"/>
        <w:spacing w:line="360" w:lineRule="auto"/>
        <w:jc w:val="both"/>
      </w:pPr>
      <w:r>
        <w:t>Dòng sự kiện chính</w:t>
      </w:r>
    </w:p>
    <w:p w14:paraId="0E17E364" w14:textId="77777777" w:rsidR="00BD14B1" w:rsidRPr="009114A2" w:rsidRDefault="00BD14B1" w:rsidP="00BD14B1">
      <w:pPr>
        <w:pStyle w:val="BodyText"/>
        <w:jc w:val="both"/>
      </w:pPr>
      <w:r w:rsidRPr="009114A2">
        <w:t>Bước 1: Người dùng yêu cầu xem danh sách</w:t>
      </w:r>
    </w:p>
    <w:p w14:paraId="457B2B4D" w14:textId="77777777" w:rsidR="00BD14B1" w:rsidRDefault="00BD14B1" w:rsidP="00BD14B1">
      <w:pPr>
        <w:pStyle w:val="BodyText"/>
        <w:jc w:val="both"/>
        <w:rPr>
          <w:lang w:val="en-US"/>
        </w:rPr>
      </w:pPr>
      <w:r>
        <w:rPr>
          <w:lang w:val="en-US"/>
        </w:rPr>
        <w:t>Bước 2: Presentation chuyển thành string và gửi xuống Dataservice</w:t>
      </w:r>
    </w:p>
    <w:p w14:paraId="2138F6C0" w14:textId="77777777" w:rsidR="00BD14B1" w:rsidRDefault="00BD14B1" w:rsidP="00BD14B1">
      <w:pPr>
        <w:pStyle w:val="BodyText"/>
        <w:jc w:val="both"/>
        <w:rPr>
          <w:lang w:val="en-US"/>
        </w:rPr>
      </w:pPr>
      <w:r>
        <w:rPr>
          <w:lang w:val="en-US"/>
        </w:rPr>
        <w:t>Bước 3: Dataservice chuyển thành json và gọi API của Controller</w:t>
      </w:r>
    </w:p>
    <w:p w14:paraId="215EEC0F" w14:textId="77777777" w:rsidR="00BD14B1" w:rsidRDefault="00BD14B1" w:rsidP="00BD14B1">
      <w:pPr>
        <w:pStyle w:val="BodyText"/>
        <w:jc w:val="both"/>
        <w:rPr>
          <w:lang w:val="en-US"/>
        </w:rPr>
      </w:pPr>
      <w:r>
        <w:rPr>
          <w:lang w:val="en-US"/>
        </w:rPr>
        <w:t>Bước 4: Controller nhận gói tin và chuyển dữ liệu xuống Domain</w:t>
      </w:r>
    </w:p>
    <w:p w14:paraId="5192B9CA" w14:textId="77777777" w:rsidR="00BD14B1" w:rsidRDefault="00BD14B1" w:rsidP="00BD14B1">
      <w:pPr>
        <w:pStyle w:val="BodyText"/>
        <w:jc w:val="both"/>
        <w:rPr>
          <w:lang w:val="en-US"/>
        </w:rPr>
      </w:pPr>
      <w:r>
        <w:rPr>
          <w:lang w:val="en-US"/>
        </w:rPr>
        <w:t>Bước 5: Domain yêu cầu Repository</w:t>
      </w:r>
    </w:p>
    <w:p w14:paraId="04EE5905" w14:textId="77777777" w:rsidR="00BD14B1" w:rsidRDefault="00BD14B1" w:rsidP="00BD14B1">
      <w:pPr>
        <w:pStyle w:val="BodyText"/>
        <w:jc w:val="both"/>
        <w:rPr>
          <w:lang w:val="en-US"/>
        </w:rPr>
      </w:pPr>
      <w:r>
        <w:rPr>
          <w:lang w:val="en-US"/>
        </w:rPr>
        <w:t>Bước 6: Repository truy xuất trong cơ sở dữ liệu và gửi về danh sách tác giả cho Domain</w:t>
      </w:r>
    </w:p>
    <w:p w14:paraId="46D9D81A"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2E443BA2" w14:textId="77777777" w:rsidR="00BD14B1" w:rsidRDefault="00BD14B1" w:rsidP="00BD14B1">
      <w:pPr>
        <w:pStyle w:val="BodyText"/>
        <w:jc w:val="both"/>
        <w:rPr>
          <w:lang w:val="en-US"/>
        </w:rPr>
      </w:pPr>
      <w:r>
        <w:rPr>
          <w:lang w:val="en-US"/>
        </w:rPr>
        <w:t>Bước 8: Controller chuyển thành json và trả về Dataservice</w:t>
      </w:r>
    </w:p>
    <w:p w14:paraId="0AB075B2" w14:textId="77777777" w:rsidR="00BD14B1" w:rsidRDefault="00BD14B1" w:rsidP="00BD14B1">
      <w:pPr>
        <w:pStyle w:val="BodyText"/>
        <w:jc w:val="both"/>
        <w:rPr>
          <w:lang w:val="en-US"/>
        </w:rPr>
      </w:pPr>
      <w:r>
        <w:rPr>
          <w:lang w:val="en-US"/>
        </w:rPr>
        <w:t>Bước 9: Dataservice chuyển thành danh sách và gửi cho Presentation</w:t>
      </w:r>
    </w:p>
    <w:p w14:paraId="2E9FD7DA" w14:textId="77777777" w:rsidR="00BD14B1" w:rsidRPr="00D857E3" w:rsidRDefault="00BD14B1" w:rsidP="00BD14B1">
      <w:pPr>
        <w:pStyle w:val="BodyText"/>
        <w:jc w:val="both"/>
        <w:rPr>
          <w:lang w:val="en-US"/>
        </w:rPr>
      </w:pPr>
      <w:r>
        <w:rPr>
          <w:lang w:val="en-US"/>
        </w:rPr>
        <w:t>Bước 10: Presentation hiển thị danh sách cho người dùng</w:t>
      </w:r>
    </w:p>
    <w:p w14:paraId="452883C9" w14:textId="77777777" w:rsidR="00BD14B1" w:rsidRDefault="00BD14B1" w:rsidP="00BD14B1">
      <w:pPr>
        <w:pStyle w:val="Heading4"/>
        <w:spacing w:line="360" w:lineRule="auto"/>
        <w:jc w:val="both"/>
        <w:rPr>
          <w:lang w:val="en-US"/>
        </w:rPr>
      </w:pPr>
      <w:r>
        <w:lastRenderedPageBreak/>
        <w:t>Các dòng sự kiện khác</w:t>
      </w:r>
    </w:p>
    <w:p w14:paraId="3E549BB3" w14:textId="77777777" w:rsidR="00BD14B1" w:rsidRDefault="00BD14B1" w:rsidP="00BD14B1">
      <w:pPr>
        <w:ind w:firstLine="720"/>
        <w:rPr>
          <w:lang w:val="en-US"/>
        </w:rPr>
      </w:pPr>
      <w:r>
        <w:rPr>
          <w:lang w:val="en-US"/>
        </w:rPr>
        <w:t>Dòng phụ:</w:t>
      </w:r>
    </w:p>
    <w:p w14:paraId="4EE5E829" w14:textId="77777777" w:rsidR="00BD14B1" w:rsidRDefault="00BD14B1" w:rsidP="00BD14B1">
      <w:pPr>
        <w:ind w:firstLine="720"/>
        <w:rPr>
          <w:lang w:val="en-US"/>
        </w:rPr>
      </w:pPr>
      <w:r>
        <w:rPr>
          <w:lang w:val="en-US"/>
        </w:rPr>
        <w:t>Không có</w:t>
      </w:r>
    </w:p>
    <w:p w14:paraId="65084755" w14:textId="77777777" w:rsidR="00BD14B1" w:rsidRDefault="00BD14B1" w:rsidP="00BD14B1">
      <w:pPr>
        <w:ind w:firstLine="720"/>
        <w:rPr>
          <w:lang w:val="en-US"/>
        </w:rPr>
      </w:pPr>
    </w:p>
    <w:p w14:paraId="09A56AF0" w14:textId="77777777" w:rsidR="00BD14B1" w:rsidRDefault="00BD14B1" w:rsidP="00BD14B1">
      <w:pPr>
        <w:ind w:firstLine="720"/>
        <w:rPr>
          <w:lang w:val="en-US"/>
        </w:rPr>
      </w:pPr>
      <w:r>
        <w:rPr>
          <w:lang w:val="en-US"/>
        </w:rPr>
        <w:t>Dòng ngoại lệ (Alternative Flow):</w:t>
      </w:r>
    </w:p>
    <w:p w14:paraId="2A04319C" w14:textId="77777777" w:rsidR="00BD14B1" w:rsidRPr="00F4409E" w:rsidRDefault="00BD14B1" w:rsidP="00BD14B1">
      <w:pPr>
        <w:ind w:firstLine="720"/>
        <w:rPr>
          <w:lang w:val="en-US"/>
        </w:rPr>
      </w:pPr>
      <w:r>
        <w:rPr>
          <w:lang w:val="en-US"/>
        </w:rPr>
        <w:t>Không có</w:t>
      </w:r>
    </w:p>
    <w:p w14:paraId="7DEFFEE4" w14:textId="77777777" w:rsidR="00BD14B1" w:rsidRDefault="00BD14B1" w:rsidP="00BD14B1">
      <w:pPr>
        <w:pStyle w:val="Heading3"/>
        <w:spacing w:line="360" w:lineRule="auto"/>
        <w:jc w:val="both"/>
      </w:pPr>
      <w:r>
        <w:t>Các yêu cầu đặc biệt</w:t>
      </w:r>
    </w:p>
    <w:p w14:paraId="7B126D22" w14:textId="77777777" w:rsidR="00BD14B1" w:rsidRPr="00C4145D" w:rsidRDefault="00BD14B1" w:rsidP="00BD14B1">
      <w:pPr>
        <w:pStyle w:val="BodyText"/>
        <w:jc w:val="both"/>
      </w:pPr>
      <w:r w:rsidRPr="00C4145D">
        <w:t>Không có</w:t>
      </w:r>
    </w:p>
    <w:p w14:paraId="0CF19862" w14:textId="77777777" w:rsidR="00BD14B1" w:rsidRDefault="00BD14B1" w:rsidP="00BD14B1">
      <w:pPr>
        <w:pStyle w:val="Heading3"/>
        <w:spacing w:line="360" w:lineRule="auto"/>
        <w:jc w:val="both"/>
      </w:pPr>
      <w:r w:rsidRPr="0037628A">
        <w:t>Trạng thái hệ thống khi bắt đầu thực hiện Use-case</w:t>
      </w:r>
    </w:p>
    <w:p w14:paraId="2B6F91CA"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38AFF9" w14:textId="77777777" w:rsidR="00BD14B1" w:rsidRPr="009114A2" w:rsidRDefault="00BD14B1" w:rsidP="00BD14B1">
      <w:pPr>
        <w:pStyle w:val="BodyText"/>
        <w:jc w:val="both"/>
      </w:pPr>
      <w:r w:rsidRPr="006E56ED">
        <w:t xml:space="preserve">Use case được kích hoạt khi có </w:t>
      </w:r>
      <w:r w:rsidRPr="009114A2">
        <w:t>nhu cầu xem danh sách tác giả</w:t>
      </w:r>
    </w:p>
    <w:p w14:paraId="03C3C924" w14:textId="77777777" w:rsidR="00BD14B1" w:rsidRDefault="00BD14B1" w:rsidP="00BD14B1">
      <w:pPr>
        <w:pStyle w:val="Heading3"/>
        <w:spacing w:line="360" w:lineRule="auto"/>
        <w:jc w:val="both"/>
      </w:pPr>
      <w:r>
        <w:rPr>
          <w:lang w:val="en-US"/>
        </w:rPr>
        <w:t>Trạng thái hệ thống sau khi thực hiện Use-case</w:t>
      </w:r>
    </w:p>
    <w:p w14:paraId="090809ED"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tác giả</w:t>
      </w:r>
    </w:p>
    <w:p w14:paraId="14718425" w14:textId="77777777" w:rsidR="00BD14B1" w:rsidRPr="006E56ED" w:rsidRDefault="00BD14B1" w:rsidP="00BD14B1">
      <w:pPr>
        <w:pStyle w:val="BodyText"/>
        <w:jc w:val="both"/>
      </w:pPr>
      <w:r w:rsidRPr="006E56ED">
        <w:t>Thất bại: Màn hình sẽ pop-up hiển thị thông báo “Không có dữ liệu”</w:t>
      </w:r>
    </w:p>
    <w:p w14:paraId="61E73803" w14:textId="77777777" w:rsidR="00BD14B1" w:rsidRDefault="00BD14B1" w:rsidP="00BD14B1">
      <w:pPr>
        <w:pStyle w:val="Heading3"/>
        <w:spacing w:line="360" w:lineRule="auto"/>
        <w:jc w:val="both"/>
        <w:rPr>
          <w:lang w:val="en-US"/>
        </w:rPr>
      </w:pPr>
      <w:r>
        <w:rPr>
          <w:lang w:val="en-US"/>
        </w:rPr>
        <w:t>Điểm mở rộng</w:t>
      </w:r>
    </w:p>
    <w:p w14:paraId="7E5CAA3F" w14:textId="77777777" w:rsidR="00BD14B1" w:rsidRDefault="00BD14B1" w:rsidP="00BD14B1">
      <w:pPr>
        <w:pStyle w:val="BodyText"/>
        <w:jc w:val="both"/>
        <w:rPr>
          <w:lang w:val="en-US"/>
        </w:rPr>
      </w:pPr>
      <w:r>
        <w:rPr>
          <w:lang w:val="en-US"/>
        </w:rPr>
        <w:t>Xóa tác giả</w:t>
      </w:r>
    </w:p>
    <w:p w14:paraId="43FC26F3" w14:textId="77777777" w:rsidR="00BD14B1" w:rsidRDefault="00BD14B1" w:rsidP="00BD14B1">
      <w:pPr>
        <w:pStyle w:val="BodyText"/>
        <w:jc w:val="both"/>
        <w:rPr>
          <w:lang w:val="en-US"/>
        </w:rPr>
      </w:pPr>
      <w:r>
        <w:rPr>
          <w:lang w:val="en-US"/>
        </w:rPr>
        <w:t>Chỉnh sửa tác giả</w:t>
      </w:r>
    </w:p>
    <w:p w14:paraId="3B6F200E" w14:textId="77777777" w:rsidR="00BD14B1" w:rsidRPr="00487C6C" w:rsidRDefault="00BD14B1" w:rsidP="00BD14B1">
      <w:pPr>
        <w:pStyle w:val="BodyText"/>
        <w:jc w:val="both"/>
        <w:rPr>
          <w:lang w:val="en-US"/>
        </w:rPr>
      </w:pPr>
      <w:r>
        <w:rPr>
          <w:lang w:val="en-US"/>
        </w:rPr>
        <w:t>Tạo thông tin đầu sách mới</w:t>
      </w:r>
    </w:p>
    <w:p w14:paraId="312D8284" w14:textId="77777777" w:rsidR="00BD14B1" w:rsidRPr="00F4409E" w:rsidRDefault="00BD14B1" w:rsidP="00BD14B1">
      <w:pPr>
        <w:pStyle w:val="Heading2"/>
        <w:rPr>
          <w:lang w:val="en-US"/>
        </w:rPr>
      </w:pPr>
      <w:r>
        <w:rPr>
          <w:lang w:val="en-US"/>
        </w:rPr>
        <w:t xml:space="preserve">Đặc tả Use-case </w:t>
      </w:r>
      <w:r w:rsidRPr="00783AB6">
        <w:rPr>
          <w:lang w:val="en-US"/>
        </w:rPr>
        <w:t>Thay đổi thời hạn chung của thẻ</w:t>
      </w:r>
    </w:p>
    <w:p w14:paraId="39F4DC18" w14:textId="77777777" w:rsidR="00BD14B1" w:rsidRDefault="00BD14B1" w:rsidP="00BD14B1">
      <w:pPr>
        <w:pStyle w:val="Heading3"/>
        <w:spacing w:line="360" w:lineRule="auto"/>
        <w:jc w:val="both"/>
      </w:pPr>
      <w:r>
        <w:t>Tóm tắt</w:t>
      </w:r>
    </w:p>
    <w:p w14:paraId="01AC4BE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E8A5D3" w14:textId="77777777" w:rsidR="00BD14B1" w:rsidRPr="00F4409E" w:rsidRDefault="00BD14B1" w:rsidP="00BD14B1">
      <w:pPr>
        <w:pStyle w:val="BodyText"/>
        <w:jc w:val="both"/>
        <w:rPr>
          <w:lang w:val="en-US"/>
        </w:rPr>
      </w:pPr>
      <w:r>
        <w:rPr>
          <w:snapToGrid w:val="0"/>
          <w:lang w:val="en-US"/>
        </w:rPr>
        <w:t>Mô tả: Thay đổi thời hạn của thẻ thư viện</w:t>
      </w:r>
    </w:p>
    <w:p w14:paraId="7D2E5F60" w14:textId="77777777" w:rsidR="00BD14B1" w:rsidRDefault="00BD14B1" w:rsidP="00BD14B1">
      <w:pPr>
        <w:pStyle w:val="Heading3"/>
        <w:spacing w:line="360" w:lineRule="auto"/>
        <w:jc w:val="both"/>
      </w:pPr>
      <w:r>
        <w:t>Dòng sự kiện</w:t>
      </w:r>
    </w:p>
    <w:p w14:paraId="770DE0E7" w14:textId="77777777" w:rsidR="00BD14B1" w:rsidRDefault="00BD14B1" w:rsidP="00BD14B1">
      <w:pPr>
        <w:pStyle w:val="Heading4"/>
        <w:spacing w:line="360" w:lineRule="auto"/>
        <w:jc w:val="both"/>
      </w:pPr>
      <w:r>
        <w:t>Dòng sự kiện chính</w:t>
      </w:r>
    </w:p>
    <w:p w14:paraId="6A7A0802" w14:textId="77777777" w:rsidR="00BD14B1" w:rsidRPr="009114A2" w:rsidRDefault="00BD14B1" w:rsidP="00BD14B1">
      <w:pPr>
        <w:pStyle w:val="BodyText"/>
        <w:jc w:val="both"/>
      </w:pPr>
      <w:r w:rsidRPr="006E56ED">
        <w:t xml:space="preserve">Bước 1: </w:t>
      </w:r>
      <w:r w:rsidRPr="009114A2">
        <w:t>Người dùng nhập số thời hạn mới của thẻ thư viện</w:t>
      </w:r>
    </w:p>
    <w:p w14:paraId="66922BEF" w14:textId="77777777" w:rsidR="00BD14B1" w:rsidRDefault="00BD14B1" w:rsidP="00BD14B1">
      <w:pPr>
        <w:pStyle w:val="BodyText"/>
        <w:jc w:val="both"/>
        <w:rPr>
          <w:lang w:val="en-US"/>
        </w:rPr>
      </w:pPr>
      <w:r>
        <w:rPr>
          <w:lang w:val="en-US"/>
        </w:rPr>
        <w:t>Bước 2: Presentation gửi dữ liệu cho Dataservice</w:t>
      </w:r>
    </w:p>
    <w:p w14:paraId="10AC6FA8" w14:textId="77777777" w:rsidR="00BD14B1" w:rsidRDefault="00BD14B1" w:rsidP="00BD14B1">
      <w:pPr>
        <w:pStyle w:val="BodyText"/>
        <w:jc w:val="both"/>
        <w:rPr>
          <w:lang w:val="en-US"/>
        </w:rPr>
      </w:pPr>
      <w:r>
        <w:rPr>
          <w:lang w:val="en-US"/>
        </w:rPr>
        <w:t>Bước 3: Dataservice đóng gói json và gọi API của Controller</w:t>
      </w:r>
    </w:p>
    <w:p w14:paraId="42442EDD" w14:textId="77777777" w:rsidR="00BD14B1" w:rsidRDefault="00BD14B1" w:rsidP="00BD14B1">
      <w:pPr>
        <w:pStyle w:val="BodyText"/>
        <w:jc w:val="both"/>
        <w:rPr>
          <w:lang w:val="en-US"/>
        </w:rPr>
      </w:pPr>
      <w:r>
        <w:rPr>
          <w:lang w:val="en-US"/>
        </w:rPr>
        <w:t>Bước 4: Controller nhận gói dữ liệu và gửi cho Domain</w:t>
      </w:r>
    </w:p>
    <w:p w14:paraId="4CC69BEB" w14:textId="77777777" w:rsidR="00BD14B1" w:rsidRDefault="00BD14B1" w:rsidP="00BD14B1">
      <w:pPr>
        <w:pStyle w:val="BodyText"/>
        <w:jc w:val="both"/>
        <w:rPr>
          <w:lang w:val="en-US"/>
        </w:rPr>
      </w:pPr>
      <w:r>
        <w:rPr>
          <w:lang w:val="en-US"/>
        </w:rPr>
        <w:t>Bước 5: Domain yêu cầu Repository chỉnh sửa database</w:t>
      </w:r>
    </w:p>
    <w:p w14:paraId="7A5852B8" w14:textId="77777777" w:rsidR="00BD14B1" w:rsidRDefault="00BD14B1" w:rsidP="00BD14B1">
      <w:pPr>
        <w:pStyle w:val="BodyText"/>
        <w:jc w:val="both"/>
        <w:rPr>
          <w:lang w:val="en-US"/>
        </w:rPr>
      </w:pPr>
      <w:r>
        <w:rPr>
          <w:lang w:val="en-US"/>
        </w:rPr>
        <w:t>Bước 6: Repository gửi TRUE về cho Domain</w:t>
      </w:r>
    </w:p>
    <w:p w14:paraId="296A6092" w14:textId="77777777" w:rsidR="00BD14B1" w:rsidRDefault="00BD14B1" w:rsidP="00BD14B1">
      <w:pPr>
        <w:pStyle w:val="BodyText"/>
        <w:jc w:val="both"/>
        <w:rPr>
          <w:lang w:val="en-US"/>
        </w:rPr>
      </w:pPr>
      <w:r>
        <w:rPr>
          <w:lang w:val="en-US"/>
        </w:rPr>
        <w:t>Bước 7: Domain tạo thông báo thành công gửi về Controller</w:t>
      </w:r>
    </w:p>
    <w:p w14:paraId="7107811A" w14:textId="77777777" w:rsidR="00BD14B1" w:rsidRDefault="00BD14B1" w:rsidP="00BD14B1">
      <w:pPr>
        <w:pStyle w:val="BodyText"/>
        <w:jc w:val="both"/>
        <w:rPr>
          <w:lang w:val="en-US"/>
        </w:rPr>
      </w:pPr>
      <w:r>
        <w:rPr>
          <w:lang w:val="en-US"/>
        </w:rPr>
        <w:t>Bước 8: Controller gửi trả về cho Dataservice</w:t>
      </w:r>
    </w:p>
    <w:p w14:paraId="47F0A7E6" w14:textId="77777777" w:rsidR="00BD14B1" w:rsidRDefault="00BD14B1" w:rsidP="00BD14B1">
      <w:pPr>
        <w:pStyle w:val="BodyText"/>
        <w:jc w:val="both"/>
        <w:rPr>
          <w:lang w:val="en-US"/>
        </w:rPr>
      </w:pPr>
      <w:r>
        <w:rPr>
          <w:lang w:val="en-US"/>
        </w:rPr>
        <w:t>Bước 9: Dataservice chuyển về string và gửi về Presentation</w:t>
      </w:r>
    </w:p>
    <w:p w14:paraId="7665FA4B" w14:textId="77777777" w:rsidR="00BD14B1" w:rsidRPr="00F4409E" w:rsidRDefault="00BD14B1" w:rsidP="00BD14B1">
      <w:pPr>
        <w:pStyle w:val="BodyText"/>
        <w:jc w:val="both"/>
        <w:rPr>
          <w:lang w:val="en-US"/>
        </w:rPr>
      </w:pPr>
      <w:r>
        <w:rPr>
          <w:lang w:val="en-US"/>
        </w:rPr>
        <w:t>Bước 10: Presentation hiển thị thông báo cho người dùng</w:t>
      </w:r>
    </w:p>
    <w:p w14:paraId="414003FC" w14:textId="77777777" w:rsidR="00BD14B1" w:rsidRDefault="00BD14B1" w:rsidP="00BD14B1">
      <w:pPr>
        <w:pStyle w:val="Heading4"/>
        <w:spacing w:line="360" w:lineRule="auto"/>
        <w:jc w:val="both"/>
        <w:rPr>
          <w:lang w:val="en-US"/>
        </w:rPr>
      </w:pPr>
      <w:r>
        <w:lastRenderedPageBreak/>
        <w:t>Các dòng sự kiện khác</w:t>
      </w:r>
    </w:p>
    <w:p w14:paraId="4FE5B463" w14:textId="77777777" w:rsidR="00BD14B1" w:rsidRDefault="00BD14B1" w:rsidP="00BD14B1">
      <w:pPr>
        <w:ind w:firstLine="720"/>
        <w:rPr>
          <w:lang w:val="en-US"/>
        </w:rPr>
      </w:pPr>
      <w:r>
        <w:rPr>
          <w:lang w:val="en-US"/>
        </w:rPr>
        <w:t>Dòng phụ:</w:t>
      </w:r>
    </w:p>
    <w:p w14:paraId="3A460BA3" w14:textId="77777777" w:rsidR="00BD14B1" w:rsidRDefault="00BD14B1" w:rsidP="00BD14B1">
      <w:pPr>
        <w:ind w:firstLine="720"/>
        <w:rPr>
          <w:lang w:val="en-US"/>
        </w:rPr>
      </w:pPr>
      <w:r>
        <w:rPr>
          <w:lang w:val="en-US"/>
        </w:rPr>
        <w:t>Không có</w:t>
      </w:r>
    </w:p>
    <w:p w14:paraId="2C39459B" w14:textId="77777777" w:rsidR="00BD14B1" w:rsidRDefault="00BD14B1" w:rsidP="00BD14B1">
      <w:pPr>
        <w:ind w:firstLine="720"/>
        <w:rPr>
          <w:lang w:val="en-US"/>
        </w:rPr>
      </w:pPr>
    </w:p>
    <w:p w14:paraId="2C301989" w14:textId="77777777" w:rsidR="00BD14B1" w:rsidRDefault="00BD14B1" w:rsidP="00BD14B1">
      <w:pPr>
        <w:ind w:firstLine="720"/>
        <w:rPr>
          <w:lang w:val="en-US"/>
        </w:rPr>
      </w:pPr>
      <w:r>
        <w:rPr>
          <w:lang w:val="en-US"/>
        </w:rPr>
        <w:t>Dòng ngoại lệ (Alternative Flow):</w:t>
      </w:r>
    </w:p>
    <w:p w14:paraId="4C506886" w14:textId="77777777" w:rsidR="00BD14B1" w:rsidRPr="00F4409E" w:rsidRDefault="00BD14B1" w:rsidP="00BD14B1">
      <w:pPr>
        <w:ind w:firstLine="720"/>
        <w:rPr>
          <w:lang w:val="en-US"/>
        </w:rPr>
      </w:pPr>
      <w:r>
        <w:rPr>
          <w:lang w:val="en-US"/>
        </w:rPr>
        <w:t>Không có</w:t>
      </w:r>
    </w:p>
    <w:p w14:paraId="43C6A8A8" w14:textId="77777777" w:rsidR="00BD14B1" w:rsidRDefault="00BD14B1" w:rsidP="00BD14B1">
      <w:pPr>
        <w:pStyle w:val="Heading3"/>
        <w:spacing w:line="360" w:lineRule="auto"/>
        <w:jc w:val="both"/>
      </w:pPr>
      <w:r>
        <w:t>Các yêu cầu đặc biệt</w:t>
      </w:r>
    </w:p>
    <w:p w14:paraId="374115EA" w14:textId="77777777" w:rsidR="00BD14B1" w:rsidRPr="00C4145D" w:rsidRDefault="00BD14B1" w:rsidP="00BD14B1">
      <w:pPr>
        <w:pStyle w:val="BodyText"/>
        <w:jc w:val="both"/>
      </w:pPr>
      <w:r w:rsidRPr="00C4145D">
        <w:t>Không có</w:t>
      </w:r>
    </w:p>
    <w:p w14:paraId="56F28687" w14:textId="77777777" w:rsidR="00BD14B1" w:rsidRDefault="00BD14B1" w:rsidP="00BD14B1">
      <w:pPr>
        <w:pStyle w:val="Heading3"/>
        <w:spacing w:line="360" w:lineRule="auto"/>
        <w:jc w:val="both"/>
      </w:pPr>
      <w:r w:rsidRPr="0037628A">
        <w:t>Trạng thái hệ thống khi bắt đầu thực hiện Use-case</w:t>
      </w:r>
    </w:p>
    <w:p w14:paraId="311FBEB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9E33104" w14:textId="77777777" w:rsidR="00BD14B1" w:rsidRPr="009114A2" w:rsidRDefault="00BD14B1" w:rsidP="00BD14B1">
      <w:pPr>
        <w:pStyle w:val="BodyText"/>
        <w:jc w:val="both"/>
      </w:pPr>
      <w:r w:rsidRPr="006E56ED">
        <w:t xml:space="preserve">Use case được kích hoạt khi có </w:t>
      </w:r>
      <w:r w:rsidRPr="009114A2">
        <w:t xml:space="preserve">yêu cầu thay đổi quy định về thời hạn chung của thẻ thư viện </w:t>
      </w:r>
    </w:p>
    <w:p w14:paraId="0BDC4072" w14:textId="77777777" w:rsidR="00BD14B1" w:rsidRDefault="00BD14B1" w:rsidP="00BD14B1">
      <w:pPr>
        <w:pStyle w:val="Heading3"/>
        <w:spacing w:line="360" w:lineRule="auto"/>
        <w:jc w:val="both"/>
      </w:pPr>
      <w:r>
        <w:rPr>
          <w:lang w:val="en-US"/>
        </w:rPr>
        <w:t>Trạng thái hệ thống sau khi thực hiện Use-case</w:t>
      </w:r>
    </w:p>
    <w:p w14:paraId="1BA10EA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CBC3A8C"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C1EB579" w14:textId="77777777" w:rsidR="00BD14B1" w:rsidRDefault="00BD14B1" w:rsidP="00BD14B1">
      <w:pPr>
        <w:pStyle w:val="Heading3"/>
        <w:spacing w:line="360" w:lineRule="auto"/>
        <w:jc w:val="both"/>
        <w:rPr>
          <w:lang w:val="en-US"/>
        </w:rPr>
      </w:pPr>
      <w:r>
        <w:rPr>
          <w:lang w:val="en-US"/>
        </w:rPr>
        <w:t>Điểm mở rộng</w:t>
      </w:r>
    </w:p>
    <w:p w14:paraId="3124A7AB" w14:textId="77777777" w:rsidR="00BD14B1" w:rsidRPr="00487C6C" w:rsidRDefault="00BD14B1" w:rsidP="00BD14B1">
      <w:pPr>
        <w:pStyle w:val="BodyText"/>
        <w:jc w:val="both"/>
        <w:rPr>
          <w:lang w:val="en-US"/>
        </w:rPr>
      </w:pPr>
      <w:r>
        <w:rPr>
          <w:lang w:val="en-US"/>
        </w:rPr>
        <w:t>Không có</w:t>
      </w:r>
    </w:p>
    <w:p w14:paraId="66411440" w14:textId="77777777" w:rsidR="00BD14B1" w:rsidRPr="00F4409E" w:rsidRDefault="00BD14B1" w:rsidP="00BD14B1">
      <w:pPr>
        <w:pStyle w:val="Heading2"/>
        <w:rPr>
          <w:lang w:val="en-US"/>
        </w:rPr>
      </w:pPr>
      <w:r>
        <w:rPr>
          <w:lang w:val="en-US"/>
        </w:rPr>
        <w:t xml:space="preserve">Đặc tả Use-case </w:t>
      </w:r>
      <w:r w:rsidRPr="00D61918">
        <w:rPr>
          <w:lang w:val="en-US"/>
        </w:rPr>
        <w:t>Thay đổi số sách mượn tối đa</w:t>
      </w:r>
    </w:p>
    <w:p w14:paraId="69B2BFE0" w14:textId="77777777" w:rsidR="00BD14B1" w:rsidRDefault="00BD14B1" w:rsidP="00BD14B1">
      <w:pPr>
        <w:pStyle w:val="Heading3"/>
        <w:spacing w:line="360" w:lineRule="auto"/>
        <w:jc w:val="both"/>
      </w:pPr>
      <w:r>
        <w:t>Tóm tắt</w:t>
      </w:r>
    </w:p>
    <w:p w14:paraId="0977F26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99B4730" w14:textId="77777777" w:rsidR="00BD14B1" w:rsidRPr="00F4409E" w:rsidRDefault="00BD14B1" w:rsidP="00BD14B1">
      <w:pPr>
        <w:pStyle w:val="BodyText"/>
        <w:jc w:val="both"/>
        <w:rPr>
          <w:lang w:val="en-US"/>
        </w:rPr>
      </w:pPr>
      <w:r>
        <w:rPr>
          <w:snapToGrid w:val="0"/>
          <w:lang w:val="en-US"/>
        </w:rPr>
        <w:t>Mô tả: Thay đổi số sách mượn tối đa</w:t>
      </w:r>
    </w:p>
    <w:p w14:paraId="3506DA40" w14:textId="77777777" w:rsidR="00BD14B1" w:rsidRDefault="00BD14B1" w:rsidP="00BD14B1">
      <w:pPr>
        <w:pStyle w:val="Heading3"/>
        <w:spacing w:line="360" w:lineRule="auto"/>
        <w:jc w:val="both"/>
      </w:pPr>
      <w:r>
        <w:t>Dòng sự kiện</w:t>
      </w:r>
    </w:p>
    <w:p w14:paraId="62EF8C9C" w14:textId="77777777" w:rsidR="00BD14B1" w:rsidRDefault="00BD14B1" w:rsidP="00BD14B1">
      <w:pPr>
        <w:pStyle w:val="Heading4"/>
        <w:spacing w:line="360" w:lineRule="auto"/>
        <w:jc w:val="both"/>
      </w:pPr>
      <w:r>
        <w:t>Dòng sự kiện chính</w:t>
      </w:r>
    </w:p>
    <w:p w14:paraId="1AF221D4"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sách mượn tối đa</w:t>
      </w:r>
      <w:r w:rsidRPr="009114A2">
        <w:t xml:space="preserve"> mới</w:t>
      </w:r>
    </w:p>
    <w:p w14:paraId="56087DBC" w14:textId="77777777" w:rsidR="00BD14B1" w:rsidRDefault="00BD14B1" w:rsidP="00BD14B1">
      <w:pPr>
        <w:pStyle w:val="BodyText"/>
        <w:jc w:val="both"/>
        <w:rPr>
          <w:lang w:val="en-US"/>
        </w:rPr>
      </w:pPr>
      <w:r>
        <w:rPr>
          <w:lang w:val="en-US"/>
        </w:rPr>
        <w:t>Bước 2: Presentation gửi dữ liệu cho Dataservice</w:t>
      </w:r>
    </w:p>
    <w:p w14:paraId="1ECC6639" w14:textId="77777777" w:rsidR="00BD14B1" w:rsidRDefault="00BD14B1" w:rsidP="00BD14B1">
      <w:pPr>
        <w:pStyle w:val="BodyText"/>
        <w:jc w:val="both"/>
        <w:rPr>
          <w:lang w:val="en-US"/>
        </w:rPr>
      </w:pPr>
      <w:r>
        <w:rPr>
          <w:lang w:val="en-US"/>
        </w:rPr>
        <w:t>Bước 3: Dataservice đóng gói json và gọi API của Controller</w:t>
      </w:r>
    </w:p>
    <w:p w14:paraId="227A52C7" w14:textId="77777777" w:rsidR="00BD14B1" w:rsidRDefault="00BD14B1" w:rsidP="00BD14B1">
      <w:pPr>
        <w:pStyle w:val="BodyText"/>
        <w:jc w:val="both"/>
        <w:rPr>
          <w:lang w:val="en-US"/>
        </w:rPr>
      </w:pPr>
      <w:r>
        <w:rPr>
          <w:lang w:val="en-US"/>
        </w:rPr>
        <w:t>Bước 4: Controller nhận gói dữ liệu và gửi cho Domain</w:t>
      </w:r>
    </w:p>
    <w:p w14:paraId="49C66D5D" w14:textId="77777777" w:rsidR="00BD14B1" w:rsidRDefault="00BD14B1" w:rsidP="00BD14B1">
      <w:pPr>
        <w:pStyle w:val="BodyText"/>
        <w:jc w:val="both"/>
        <w:rPr>
          <w:lang w:val="en-US"/>
        </w:rPr>
      </w:pPr>
      <w:r>
        <w:rPr>
          <w:lang w:val="en-US"/>
        </w:rPr>
        <w:t>Bước 5: Domain yêu cầu Repository chỉnh sửa database</w:t>
      </w:r>
    </w:p>
    <w:p w14:paraId="5C5E7727" w14:textId="77777777" w:rsidR="00BD14B1" w:rsidRDefault="00BD14B1" w:rsidP="00BD14B1">
      <w:pPr>
        <w:pStyle w:val="BodyText"/>
        <w:jc w:val="both"/>
        <w:rPr>
          <w:lang w:val="en-US"/>
        </w:rPr>
      </w:pPr>
      <w:r>
        <w:rPr>
          <w:lang w:val="en-US"/>
        </w:rPr>
        <w:t>Bước 6: Repository gửi TRUE về cho Domain</w:t>
      </w:r>
    </w:p>
    <w:p w14:paraId="2F0E025D" w14:textId="77777777" w:rsidR="00BD14B1" w:rsidRDefault="00BD14B1" w:rsidP="00BD14B1">
      <w:pPr>
        <w:pStyle w:val="BodyText"/>
        <w:jc w:val="both"/>
        <w:rPr>
          <w:lang w:val="en-US"/>
        </w:rPr>
      </w:pPr>
      <w:r>
        <w:rPr>
          <w:lang w:val="en-US"/>
        </w:rPr>
        <w:t>Bước 7: Domain tạo thông báo thành công gửi về Controller</w:t>
      </w:r>
    </w:p>
    <w:p w14:paraId="477D728A" w14:textId="77777777" w:rsidR="00BD14B1" w:rsidRDefault="00BD14B1" w:rsidP="00BD14B1">
      <w:pPr>
        <w:pStyle w:val="BodyText"/>
        <w:jc w:val="both"/>
        <w:rPr>
          <w:lang w:val="en-US"/>
        </w:rPr>
      </w:pPr>
      <w:r>
        <w:rPr>
          <w:lang w:val="en-US"/>
        </w:rPr>
        <w:t>Bước 8: Controller gửi trả về cho Dataservice</w:t>
      </w:r>
    </w:p>
    <w:p w14:paraId="32A00049" w14:textId="77777777" w:rsidR="00BD14B1" w:rsidRDefault="00BD14B1" w:rsidP="00BD14B1">
      <w:pPr>
        <w:pStyle w:val="BodyText"/>
        <w:jc w:val="both"/>
        <w:rPr>
          <w:lang w:val="en-US"/>
        </w:rPr>
      </w:pPr>
      <w:r>
        <w:rPr>
          <w:lang w:val="en-US"/>
        </w:rPr>
        <w:t>Bước 9: Dataservice chuyển về string và gửi về Presentation</w:t>
      </w:r>
    </w:p>
    <w:p w14:paraId="3F37B66E" w14:textId="77777777" w:rsidR="00BD14B1" w:rsidRPr="00F4409E" w:rsidRDefault="00BD14B1" w:rsidP="00BD14B1">
      <w:pPr>
        <w:pStyle w:val="BodyText"/>
        <w:jc w:val="both"/>
        <w:rPr>
          <w:lang w:val="en-US"/>
        </w:rPr>
      </w:pPr>
      <w:r>
        <w:rPr>
          <w:lang w:val="en-US"/>
        </w:rPr>
        <w:t>Bước 10: Presentation hiển thị thông báo cho người dùng</w:t>
      </w:r>
    </w:p>
    <w:p w14:paraId="575E5F7E" w14:textId="77777777" w:rsidR="00BD14B1" w:rsidRDefault="00BD14B1" w:rsidP="00BD14B1">
      <w:pPr>
        <w:pStyle w:val="Heading4"/>
        <w:spacing w:line="360" w:lineRule="auto"/>
        <w:jc w:val="both"/>
        <w:rPr>
          <w:lang w:val="en-US"/>
        </w:rPr>
      </w:pPr>
      <w:r>
        <w:t>Các dòng sự kiện khác</w:t>
      </w:r>
    </w:p>
    <w:p w14:paraId="5A825431" w14:textId="77777777" w:rsidR="00BD14B1" w:rsidRDefault="00BD14B1" w:rsidP="00BD14B1">
      <w:pPr>
        <w:ind w:firstLine="720"/>
        <w:rPr>
          <w:lang w:val="en-US"/>
        </w:rPr>
      </w:pPr>
      <w:r>
        <w:rPr>
          <w:lang w:val="en-US"/>
        </w:rPr>
        <w:t>Dòng phụ:</w:t>
      </w:r>
    </w:p>
    <w:p w14:paraId="54E4B976" w14:textId="77777777" w:rsidR="00BD14B1" w:rsidRDefault="00BD14B1" w:rsidP="00BD14B1">
      <w:pPr>
        <w:ind w:firstLine="720"/>
        <w:rPr>
          <w:lang w:val="en-US"/>
        </w:rPr>
      </w:pPr>
      <w:r>
        <w:rPr>
          <w:lang w:val="en-US"/>
        </w:rPr>
        <w:t>Không có</w:t>
      </w:r>
    </w:p>
    <w:p w14:paraId="65ABBFA7" w14:textId="77777777" w:rsidR="00BD14B1" w:rsidRDefault="00BD14B1" w:rsidP="00BD14B1">
      <w:pPr>
        <w:ind w:firstLine="720"/>
        <w:rPr>
          <w:lang w:val="en-US"/>
        </w:rPr>
      </w:pPr>
    </w:p>
    <w:p w14:paraId="08E45711" w14:textId="77777777" w:rsidR="00BD14B1" w:rsidRDefault="00BD14B1" w:rsidP="00BD14B1">
      <w:pPr>
        <w:ind w:firstLine="720"/>
        <w:rPr>
          <w:lang w:val="en-US"/>
        </w:rPr>
      </w:pPr>
      <w:r>
        <w:rPr>
          <w:lang w:val="en-US"/>
        </w:rPr>
        <w:t>Dòng ngoại lệ (Alternative Flow):</w:t>
      </w:r>
    </w:p>
    <w:p w14:paraId="3AECE225" w14:textId="77777777" w:rsidR="00BD14B1" w:rsidRPr="00F4409E" w:rsidRDefault="00BD14B1" w:rsidP="00BD14B1">
      <w:pPr>
        <w:ind w:firstLine="720"/>
        <w:rPr>
          <w:lang w:val="en-US"/>
        </w:rPr>
      </w:pPr>
      <w:r>
        <w:rPr>
          <w:lang w:val="en-US"/>
        </w:rPr>
        <w:t>Không có</w:t>
      </w:r>
    </w:p>
    <w:p w14:paraId="2CAC7D69" w14:textId="77777777" w:rsidR="00BD14B1" w:rsidRDefault="00BD14B1" w:rsidP="00BD14B1">
      <w:pPr>
        <w:pStyle w:val="Heading3"/>
        <w:spacing w:line="360" w:lineRule="auto"/>
        <w:jc w:val="both"/>
      </w:pPr>
      <w:r>
        <w:t>Các yêu cầu đặc biệt</w:t>
      </w:r>
    </w:p>
    <w:p w14:paraId="7053E20F" w14:textId="77777777" w:rsidR="00BD14B1" w:rsidRPr="00C4145D" w:rsidRDefault="00BD14B1" w:rsidP="00BD14B1">
      <w:pPr>
        <w:pStyle w:val="BodyText"/>
        <w:jc w:val="both"/>
      </w:pPr>
      <w:r w:rsidRPr="00C4145D">
        <w:t>Không có</w:t>
      </w:r>
    </w:p>
    <w:p w14:paraId="5D144D23" w14:textId="77777777" w:rsidR="00BD14B1" w:rsidRDefault="00BD14B1" w:rsidP="00BD14B1">
      <w:pPr>
        <w:pStyle w:val="Heading3"/>
        <w:spacing w:line="360" w:lineRule="auto"/>
        <w:jc w:val="both"/>
      </w:pPr>
      <w:r w:rsidRPr="0037628A">
        <w:t>Trạng thái hệ thống khi bắt đầu thực hiện Use-case</w:t>
      </w:r>
    </w:p>
    <w:p w14:paraId="6EE022E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7A92842" w14:textId="77777777" w:rsidR="00BD14B1" w:rsidRPr="009114A2" w:rsidRDefault="00BD14B1" w:rsidP="00BD14B1">
      <w:pPr>
        <w:pStyle w:val="BodyText"/>
        <w:jc w:val="both"/>
      </w:pPr>
      <w:r w:rsidRPr="006E56ED">
        <w:t xml:space="preserve">Use case được kích hoạt khi có </w:t>
      </w:r>
      <w:r w:rsidRPr="009114A2">
        <w:t xml:space="preserve">yêu cầu thay đổi quy định về </w:t>
      </w:r>
      <w:r w:rsidRPr="009114A2">
        <w:rPr>
          <w:snapToGrid w:val="0"/>
        </w:rPr>
        <w:t>số sách mượn tối đa</w:t>
      </w:r>
      <w:r w:rsidRPr="009114A2">
        <w:t xml:space="preserve"> </w:t>
      </w:r>
    </w:p>
    <w:p w14:paraId="1F7A2227" w14:textId="77777777" w:rsidR="00BD14B1" w:rsidRDefault="00BD14B1" w:rsidP="00BD14B1">
      <w:pPr>
        <w:pStyle w:val="Heading3"/>
        <w:spacing w:line="360" w:lineRule="auto"/>
        <w:jc w:val="both"/>
      </w:pPr>
      <w:r>
        <w:rPr>
          <w:lang w:val="en-US"/>
        </w:rPr>
        <w:t>Trạng thái hệ thống sau khi thực hiện Use-case</w:t>
      </w:r>
    </w:p>
    <w:p w14:paraId="2B7CF22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7362C703"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F79C02B" w14:textId="77777777" w:rsidR="00BD14B1" w:rsidRDefault="00BD14B1" w:rsidP="00BD14B1">
      <w:pPr>
        <w:pStyle w:val="Heading3"/>
        <w:spacing w:line="360" w:lineRule="auto"/>
        <w:jc w:val="both"/>
        <w:rPr>
          <w:lang w:val="en-US"/>
        </w:rPr>
      </w:pPr>
      <w:r>
        <w:rPr>
          <w:lang w:val="en-US"/>
        </w:rPr>
        <w:t>Điểm mở rộng</w:t>
      </w:r>
    </w:p>
    <w:p w14:paraId="6CCDF1AF" w14:textId="77777777" w:rsidR="00BD14B1" w:rsidRPr="00487C6C" w:rsidRDefault="00BD14B1" w:rsidP="00BD14B1">
      <w:pPr>
        <w:pStyle w:val="BodyText"/>
        <w:jc w:val="both"/>
        <w:rPr>
          <w:lang w:val="en-US"/>
        </w:rPr>
      </w:pPr>
      <w:r>
        <w:rPr>
          <w:lang w:val="en-US"/>
        </w:rPr>
        <w:t>Không có</w:t>
      </w:r>
    </w:p>
    <w:p w14:paraId="33BDAC07" w14:textId="77777777" w:rsidR="00BD14B1" w:rsidRPr="00F4409E" w:rsidRDefault="00BD14B1" w:rsidP="00BD14B1">
      <w:pPr>
        <w:pStyle w:val="Heading2"/>
        <w:rPr>
          <w:lang w:val="en-US"/>
        </w:rPr>
      </w:pPr>
      <w:r>
        <w:rPr>
          <w:lang w:val="en-US"/>
        </w:rPr>
        <w:t xml:space="preserve">Đặc tả Use-case </w:t>
      </w:r>
      <w:r w:rsidRPr="00D61918">
        <w:rPr>
          <w:lang w:val="en-US"/>
        </w:rPr>
        <w:t>Thay đổi số ngày mượn tối đa</w:t>
      </w:r>
    </w:p>
    <w:p w14:paraId="0E7D604A" w14:textId="77777777" w:rsidR="00BD14B1" w:rsidRDefault="00BD14B1" w:rsidP="00BD14B1">
      <w:pPr>
        <w:pStyle w:val="Heading3"/>
        <w:spacing w:line="360" w:lineRule="auto"/>
        <w:jc w:val="both"/>
      </w:pPr>
      <w:r>
        <w:t>Tóm tắt</w:t>
      </w:r>
    </w:p>
    <w:p w14:paraId="7AE39EE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95390E2" w14:textId="77777777" w:rsidR="00BD14B1" w:rsidRPr="00F4409E" w:rsidRDefault="00BD14B1" w:rsidP="00BD14B1">
      <w:pPr>
        <w:pStyle w:val="BodyText"/>
        <w:jc w:val="both"/>
        <w:rPr>
          <w:lang w:val="en-US"/>
        </w:rPr>
      </w:pPr>
      <w:r>
        <w:rPr>
          <w:snapToGrid w:val="0"/>
          <w:lang w:val="en-US"/>
        </w:rPr>
        <w:t xml:space="preserve">Mô tả: Thay đổi </w:t>
      </w:r>
      <w:r w:rsidRPr="00D61918">
        <w:rPr>
          <w:snapToGrid w:val="0"/>
          <w:lang w:val="en-US"/>
        </w:rPr>
        <w:t>số ngày mượn tối đa</w:t>
      </w:r>
    </w:p>
    <w:p w14:paraId="65E9F1E9" w14:textId="77777777" w:rsidR="00BD14B1" w:rsidRDefault="00BD14B1" w:rsidP="00BD14B1">
      <w:pPr>
        <w:pStyle w:val="Heading3"/>
        <w:spacing w:line="360" w:lineRule="auto"/>
        <w:jc w:val="both"/>
      </w:pPr>
      <w:r>
        <w:t>Dòng sự kiện</w:t>
      </w:r>
    </w:p>
    <w:p w14:paraId="5AF2603E" w14:textId="77777777" w:rsidR="00BD14B1" w:rsidRDefault="00BD14B1" w:rsidP="00BD14B1">
      <w:pPr>
        <w:pStyle w:val="Heading4"/>
        <w:spacing w:line="360" w:lineRule="auto"/>
        <w:jc w:val="both"/>
      </w:pPr>
      <w:r>
        <w:t>Dòng sự kiện chính</w:t>
      </w:r>
    </w:p>
    <w:p w14:paraId="1F631A3E"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ngày mượn tối đa</w:t>
      </w:r>
      <w:r w:rsidRPr="009114A2">
        <w:t xml:space="preserve"> mới</w:t>
      </w:r>
    </w:p>
    <w:p w14:paraId="37F28FB2" w14:textId="77777777" w:rsidR="00BD14B1" w:rsidRDefault="00BD14B1" w:rsidP="00BD14B1">
      <w:pPr>
        <w:pStyle w:val="BodyText"/>
        <w:jc w:val="both"/>
        <w:rPr>
          <w:lang w:val="en-US"/>
        </w:rPr>
      </w:pPr>
      <w:r>
        <w:rPr>
          <w:lang w:val="en-US"/>
        </w:rPr>
        <w:t>Bước 2: Presentation gửi dữ liệu cho Dataservice</w:t>
      </w:r>
    </w:p>
    <w:p w14:paraId="6F7F6AF7" w14:textId="77777777" w:rsidR="00BD14B1" w:rsidRDefault="00BD14B1" w:rsidP="00BD14B1">
      <w:pPr>
        <w:pStyle w:val="BodyText"/>
        <w:jc w:val="both"/>
        <w:rPr>
          <w:lang w:val="en-US"/>
        </w:rPr>
      </w:pPr>
      <w:r>
        <w:rPr>
          <w:lang w:val="en-US"/>
        </w:rPr>
        <w:t>Bước 3: Dataservice đóng gói json và gọi API của Controller</w:t>
      </w:r>
    </w:p>
    <w:p w14:paraId="063774A1" w14:textId="77777777" w:rsidR="00BD14B1" w:rsidRDefault="00BD14B1" w:rsidP="00BD14B1">
      <w:pPr>
        <w:pStyle w:val="BodyText"/>
        <w:jc w:val="both"/>
        <w:rPr>
          <w:lang w:val="en-US"/>
        </w:rPr>
      </w:pPr>
      <w:r>
        <w:rPr>
          <w:lang w:val="en-US"/>
        </w:rPr>
        <w:t>Bước 4: Controller nhận gói dữ liệu và gửi cho Domain</w:t>
      </w:r>
    </w:p>
    <w:p w14:paraId="1881F160" w14:textId="77777777" w:rsidR="00BD14B1" w:rsidRDefault="00BD14B1" w:rsidP="00BD14B1">
      <w:pPr>
        <w:pStyle w:val="BodyText"/>
        <w:jc w:val="both"/>
        <w:rPr>
          <w:lang w:val="en-US"/>
        </w:rPr>
      </w:pPr>
      <w:r>
        <w:rPr>
          <w:lang w:val="en-US"/>
        </w:rPr>
        <w:t>Bước 5: Domain yêu cầu Repository chỉnh sửa database</w:t>
      </w:r>
    </w:p>
    <w:p w14:paraId="4C159BC8" w14:textId="77777777" w:rsidR="00BD14B1" w:rsidRDefault="00BD14B1" w:rsidP="00BD14B1">
      <w:pPr>
        <w:pStyle w:val="BodyText"/>
        <w:jc w:val="both"/>
        <w:rPr>
          <w:lang w:val="en-US"/>
        </w:rPr>
      </w:pPr>
      <w:r>
        <w:rPr>
          <w:lang w:val="en-US"/>
        </w:rPr>
        <w:t>Bước 6: Repository gửi TRUE về cho Domain</w:t>
      </w:r>
    </w:p>
    <w:p w14:paraId="7406326D" w14:textId="77777777" w:rsidR="00BD14B1" w:rsidRDefault="00BD14B1" w:rsidP="00BD14B1">
      <w:pPr>
        <w:pStyle w:val="BodyText"/>
        <w:jc w:val="both"/>
        <w:rPr>
          <w:lang w:val="en-US"/>
        </w:rPr>
      </w:pPr>
      <w:r>
        <w:rPr>
          <w:lang w:val="en-US"/>
        </w:rPr>
        <w:t>Bước 7: Domain tạo thông báo thành công gửi về Controller</w:t>
      </w:r>
    </w:p>
    <w:p w14:paraId="2CC97995" w14:textId="77777777" w:rsidR="00BD14B1" w:rsidRDefault="00BD14B1" w:rsidP="00BD14B1">
      <w:pPr>
        <w:pStyle w:val="BodyText"/>
        <w:jc w:val="both"/>
        <w:rPr>
          <w:lang w:val="en-US"/>
        </w:rPr>
      </w:pPr>
      <w:r>
        <w:rPr>
          <w:lang w:val="en-US"/>
        </w:rPr>
        <w:t>Bước 8: Controller gửi trả về cho Dataservice</w:t>
      </w:r>
    </w:p>
    <w:p w14:paraId="484A17E1" w14:textId="77777777" w:rsidR="00BD14B1" w:rsidRDefault="00BD14B1" w:rsidP="00BD14B1">
      <w:pPr>
        <w:pStyle w:val="BodyText"/>
        <w:jc w:val="both"/>
        <w:rPr>
          <w:lang w:val="en-US"/>
        </w:rPr>
      </w:pPr>
      <w:r>
        <w:rPr>
          <w:lang w:val="en-US"/>
        </w:rPr>
        <w:t>Bước 9: Dataservice chuyển về string và gửi về Presentation</w:t>
      </w:r>
    </w:p>
    <w:p w14:paraId="5D82E8E8" w14:textId="77777777" w:rsidR="00BD14B1" w:rsidRPr="00F4409E" w:rsidRDefault="00BD14B1" w:rsidP="00BD14B1">
      <w:pPr>
        <w:pStyle w:val="BodyText"/>
        <w:jc w:val="both"/>
        <w:rPr>
          <w:lang w:val="en-US"/>
        </w:rPr>
      </w:pPr>
      <w:r>
        <w:rPr>
          <w:lang w:val="en-US"/>
        </w:rPr>
        <w:t>Bước 10: Presentation hiển thị thông báo cho người dùng</w:t>
      </w:r>
    </w:p>
    <w:p w14:paraId="022DE1C7" w14:textId="77777777" w:rsidR="00BD14B1" w:rsidRDefault="00BD14B1" w:rsidP="00BD14B1">
      <w:pPr>
        <w:pStyle w:val="Heading4"/>
        <w:spacing w:line="360" w:lineRule="auto"/>
        <w:jc w:val="both"/>
        <w:rPr>
          <w:lang w:val="en-US"/>
        </w:rPr>
      </w:pPr>
      <w:r>
        <w:t>Các dòng sự kiện khác</w:t>
      </w:r>
    </w:p>
    <w:p w14:paraId="353B4C6F" w14:textId="77777777" w:rsidR="00BD14B1" w:rsidRDefault="00BD14B1" w:rsidP="00BD14B1">
      <w:pPr>
        <w:ind w:firstLine="720"/>
        <w:rPr>
          <w:lang w:val="en-US"/>
        </w:rPr>
      </w:pPr>
      <w:r>
        <w:rPr>
          <w:lang w:val="en-US"/>
        </w:rPr>
        <w:t>Dòng phụ:</w:t>
      </w:r>
    </w:p>
    <w:p w14:paraId="3EF0208F" w14:textId="77777777" w:rsidR="00BD14B1" w:rsidRDefault="00BD14B1" w:rsidP="00BD14B1">
      <w:pPr>
        <w:ind w:firstLine="720"/>
        <w:rPr>
          <w:lang w:val="en-US"/>
        </w:rPr>
      </w:pPr>
      <w:r>
        <w:rPr>
          <w:lang w:val="en-US"/>
        </w:rPr>
        <w:t>Không có</w:t>
      </w:r>
    </w:p>
    <w:p w14:paraId="1D1DDD73" w14:textId="77777777" w:rsidR="00BD14B1" w:rsidRDefault="00BD14B1" w:rsidP="00BD14B1">
      <w:pPr>
        <w:ind w:firstLine="720"/>
        <w:rPr>
          <w:lang w:val="en-US"/>
        </w:rPr>
      </w:pPr>
    </w:p>
    <w:p w14:paraId="1DC553E7" w14:textId="77777777" w:rsidR="00BD14B1" w:rsidRDefault="00BD14B1" w:rsidP="00BD14B1">
      <w:pPr>
        <w:ind w:firstLine="720"/>
        <w:rPr>
          <w:lang w:val="en-US"/>
        </w:rPr>
      </w:pPr>
      <w:r>
        <w:rPr>
          <w:lang w:val="en-US"/>
        </w:rPr>
        <w:t>Dòng ngoại lệ (Alternative Flow):</w:t>
      </w:r>
    </w:p>
    <w:p w14:paraId="36309791" w14:textId="77777777" w:rsidR="00BD14B1" w:rsidRPr="00F4409E" w:rsidRDefault="00BD14B1" w:rsidP="00BD14B1">
      <w:pPr>
        <w:ind w:firstLine="720"/>
        <w:rPr>
          <w:lang w:val="en-US"/>
        </w:rPr>
      </w:pPr>
      <w:r>
        <w:rPr>
          <w:lang w:val="en-US"/>
        </w:rPr>
        <w:t>Không có</w:t>
      </w:r>
    </w:p>
    <w:p w14:paraId="01335691" w14:textId="77777777" w:rsidR="00BD14B1" w:rsidRDefault="00BD14B1" w:rsidP="00BD14B1">
      <w:pPr>
        <w:pStyle w:val="Heading3"/>
        <w:spacing w:line="360" w:lineRule="auto"/>
        <w:jc w:val="both"/>
      </w:pPr>
      <w:r>
        <w:lastRenderedPageBreak/>
        <w:t>Các yêu cầu đặc biệt</w:t>
      </w:r>
    </w:p>
    <w:p w14:paraId="298CB7B1" w14:textId="77777777" w:rsidR="00BD14B1" w:rsidRPr="00C4145D" w:rsidRDefault="00BD14B1" w:rsidP="00BD14B1">
      <w:pPr>
        <w:pStyle w:val="BodyText"/>
        <w:jc w:val="both"/>
      </w:pPr>
      <w:r w:rsidRPr="00C4145D">
        <w:t>Không có</w:t>
      </w:r>
    </w:p>
    <w:p w14:paraId="166FD1ED" w14:textId="77777777" w:rsidR="00BD14B1" w:rsidRDefault="00BD14B1" w:rsidP="00BD14B1">
      <w:pPr>
        <w:pStyle w:val="Heading3"/>
        <w:spacing w:line="360" w:lineRule="auto"/>
        <w:jc w:val="both"/>
      </w:pPr>
      <w:r w:rsidRPr="0037628A">
        <w:t>Trạng thái hệ thống khi bắt đầu thực hiện Use-case</w:t>
      </w:r>
    </w:p>
    <w:p w14:paraId="5AD54128"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2318BBD" w14:textId="77777777" w:rsidR="00BD14B1" w:rsidRPr="009114A2" w:rsidRDefault="00BD14B1" w:rsidP="00BD14B1">
      <w:pPr>
        <w:pStyle w:val="BodyText"/>
        <w:jc w:val="both"/>
      </w:pPr>
      <w:r w:rsidRPr="006E56ED">
        <w:t xml:space="preserve">Use case được kích hoạt khi có </w:t>
      </w:r>
      <w:r w:rsidRPr="009114A2">
        <w:t>yêu cầu thay đổi quy định về t</w:t>
      </w:r>
      <w:r w:rsidRPr="009114A2">
        <w:rPr>
          <w:snapToGrid w:val="0"/>
        </w:rPr>
        <w:t xml:space="preserve"> số ngày mượn tối đa</w:t>
      </w:r>
    </w:p>
    <w:p w14:paraId="01CA988C" w14:textId="77777777" w:rsidR="00BD14B1" w:rsidRDefault="00BD14B1" w:rsidP="00BD14B1">
      <w:pPr>
        <w:pStyle w:val="Heading3"/>
        <w:spacing w:line="360" w:lineRule="auto"/>
        <w:jc w:val="both"/>
      </w:pPr>
      <w:r>
        <w:rPr>
          <w:lang w:val="en-US"/>
        </w:rPr>
        <w:t>Trạng thái hệ thống sau khi thực hiện Use-case</w:t>
      </w:r>
    </w:p>
    <w:p w14:paraId="544ADFE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77C0E0A"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4D3368CE" w14:textId="77777777" w:rsidR="00BD14B1" w:rsidRDefault="00BD14B1" w:rsidP="00BD14B1">
      <w:pPr>
        <w:pStyle w:val="Heading3"/>
        <w:spacing w:line="360" w:lineRule="auto"/>
        <w:jc w:val="both"/>
        <w:rPr>
          <w:lang w:val="en-US"/>
        </w:rPr>
      </w:pPr>
      <w:r>
        <w:rPr>
          <w:lang w:val="en-US"/>
        </w:rPr>
        <w:t>Điểm mở rộng</w:t>
      </w:r>
    </w:p>
    <w:p w14:paraId="48487224" w14:textId="77777777" w:rsidR="00BD14B1" w:rsidRPr="00487C6C" w:rsidRDefault="00BD14B1" w:rsidP="00BD14B1">
      <w:pPr>
        <w:pStyle w:val="BodyText"/>
        <w:jc w:val="both"/>
        <w:rPr>
          <w:lang w:val="en-US"/>
        </w:rPr>
      </w:pPr>
      <w:r>
        <w:rPr>
          <w:lang w:val="en-US"/>
        </w:rPr>
        <w:t>Không có</w:t>
      </w:r>
    </w:p>
    <w:p w14:paraId="1E4F979C" w14:textId="77777777" w:rsidR="00BD14B1" w:rsidRDefault="00BD14B1" w:rsidP="00BD14B1">
      <w:pPr>
        <w:pStyle w:val="Heading1"/>
        <w:rPr>
          <w:lang w:val="en-US"/>
        </w:rPr>
      </w:pPr>
      <w:r>
        <w:rPr>
          <w:lang w:val="en-US"/>
        </w:rPr>
        <w:t>Activity diagram và Sequence diagram</w:t>
      </w:r>
    </w:p>
    <w:p w14:paraId="2DE03D79" w14:textId="77777777" w:rsidR="005D1C43" w:rsidRDefault="005D1C43" w:rsidP="005D1C43">
      <w:pPr>
        <w:pStyle w:val="Heading2"/>
        <w:rPr>
          <w:lang w:val="en-US"/>
        </w:rPr>
      </w:pPr>
      <w:r>
        <w:rPr>
          <w:lang w:val="en-US"/>
        </w:rPr>
        <w:t>Use case Đăng nhập</w:t>
      </w:r>
    </w:p>
    <w:p w14:paraId="0EA30DA6" w14:textId="77777777" w:rsidR="005D1C43" w:rsidRDefault="005D1C43" w:rsidP="005D1C43">
      <w:pPr>
        <w:pStyle w:val="ListParagraph"/>
        <w:numPr>
          <w:ilvl w:val="0"/>
          <w:numId w:val="49"/>
        </w:numPr>
        <w:rPr>
          <w:lang w:val="en-US"/>
        </w:rPr>
      </w:pPr>
      <w:r>
        <w:rPr>
          <w:lang w:val="en-US"/>
        </w:rPr>
        <w:t>Activity diagram:</w:t>
      </w:r>
    </w:p>
    <w:p w14:paraId="204F3FBF" w14:textId="77777777" w:rsidR="005D1C43" w:rsidRDefault="005D1C43" w:rsidP="005D1C43">
      <w:pPr>
        <w:pStyle w:val="ListParagraph"/>
        <w:ind w:left="1080"/>
        <w:rPr>
          <w:lang w:val="en-US"/>
        </w:rPr>
      </w:pPr>
      <w:r>
        <w:rPr>
          <w:noProof/>
          <w:lang w:val="en-US"/>
        </w:rPr>
        <w:lastRenderedPageBreak/>
        <w:drawing>
          <wp:inline distT="0" distB="0" distL="0" distR="0" wp14:anchorId="73649CFD" wp14:editId="75E78F37">
            <wp:extent cx="5732145" cy="58356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5835650"/>
                    </a:xfrm>
                    <a:prstGeom prst="rect">
                      <a:avLst/>
                    </a:prstGeom>
                  </pic:spPr>
                </pic:pic>
              </a:graphicData>
            </a:graphic>
          </wp:inline>
        </w:drawing>
      </w:r>
    </w:p>
    <w:p w14:paraId="1B4D3CD5" w14:textId="77777777" w:rsidR="005D1C43" w:rsidRDefault="005D1C43" w:rsidP="005D1C43">
      <w:pPr>
        <w:pStyle w:val="ListParagraph"/>
        <w:ind w:left="1080"/>
        <w:rPr>
          <w:lang w:val="en-US"/>
        </w:rPr>
      </w:pPr>
    </w:p>
    <w:p w14:paraId="7D2384ED" w14:textId="77777777" w:rsidR="005D1C43" w:rsidRDefault="005D1C43" w:rsidP="005D1C43">
      <w:pPr>
        <w:pStyle w:val="ListParagraph"/>
        <w:numPr>
          <w:ilvl w:val="0"/>
          <w:numId w:val="49"/>
        </w:numPr>
        <w:rPr>
          <w:lang w:val="en-US"/>
        </w:rPr>
      </w:pPr>
      <w:r>
        <w:rPr>
          <w:lang w:val="en-US"/>
        </w:rPr>
        <w:t>Sequence diagram:</w:t>
      </w:r>
    </w:p>
    <w:p w14:paraId="56AF7839" w14:textId="77777777" w:rsidR="005D1C43" w:rsidRPr="006D27AD" w:rsidRDefault="005D1C43" w:rsidP="005D1C43">
      <w:pPr>
        <w:pStyle w:val="ListParagraph"/>
        <w:ind w:left="1080"/>
        <w:rPr>
          <w:lang w:val="en-US"/>
        </w:rPr>
      </w:pPr>
      <w:r>
        <w:rPr>
          <w:noProof/>
          <w:lang w:val="en-US"/>
        </w:rPr>
        <w:lastRenderedPageBreak/>
        <w:drawing>
          <wp:inline distT="0" distB="0" distL="0" distR="0" wp14:anchorId="4F6E342E" wp14:editId="51D4A4A6">
            <wp:extent cx="4257675" cy="7286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7675" cy="7286625"/>
                    </a:xfrm>
                    <a:prstGeom prst="rect">
                      <a:avLst/>
                    </a:prstGeom>
                  </pic:spPr>
                </pic:pic>
              </a:graphicData>
            </a:graphic>
          </wp:inline>
        </w:drawing>
      </w:r>
    </w:p>
    <w:p w14:paraId="24A413ED" w14:textId="77777777" w:rsidR="005D1C43" w:rsidRDefault="005D1C43" w:rsidP="005D1C43">
      <w:pPr>
        <w:pStyle w:val="Heading2"/>
        <w:rPr>
          <w:lang w:val="en-US"/>
        </w:rPr>
      </w:pPr>
      <w:r>
        <w:rPr>
          <w:lang w:val="en-US"/>
        </w:rPr>
        <w:t>Use case Đăng xuất</w:t>
      </w:r>
    </w:p>
    <w:p w14:paraId="459D302E" w14:textId="77777777" w:rsidR="005D1C43" w:rsidRDefault="005D1C43" w:rsidP="005D1C43">
      <w:pPr>
        <w:pStyle w:val="ListParagraph"/>
        <w:numPr>
          <w:ilvl w:val="0"/>
          <w:numId w:val="49"/>
        </w:numPr>
        <w:rPr>
          <w:lang w:val="en-US"/>
        </w:rPr>
      </w:pPr>
      <w:r>
        <w:rPr>
          <w:lang w:val="en-US"/>
        </w:rPr>
        <w:t>Activity diagram:</w:t>
      </w:r>
    </w:p>
    <w:p w14:paraId="3A4E40AF" w14:textId="77777777" w:rsidR="005D1C43" w:rsidRDefault="005D1C43" w:rsidP="005D1C43">
      <w:pPr>
        <w:pStyle w:val="ListParagraph"/>
        <w:ind w:left="1080"/>
        <w:rPr>
          <w:lang w:val="en-US"/>
        </w:rPr>
      </w:pPr>
      <w:r>
        <w:rPr>
          <w:noProof/>
          <w:lang w:val="en-US"/>
        </w:rPr>
        <w:lastRenderedPageBreak/>
        <w:drawing>
          <wp:inline distT="0" distB="0" distL="0" distR="0" wp14:anchorId="65BD4945" wp14:editId="29B0DB85">
            <wp:extent cx="5732145" cy="42373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237355"/>
                    </a:xfrm>
                    <a:prstGeom prst="rect">
                      <a:avLst/>
                    </a:prstGeom>
                  </pic:spPr>
                </pic:pic>
              </a:graphicData>
            </a:graphic>
          </wp:inline>
        </w:drawing>
      </w:r>
    </w:p>
    <w:p w14:paraId="67144998" w14:textId="77777777" w:rsidR="005D1C43" w:rsidRDefault="005D1C43" w:rsidP="005D1C43">
      <w:pPr>
        <w:pStyle w:val="ListParagraph"/>
        <w:ind w:left="1080"/>
        <w:rPr>
          <w:lang w:val="en-US"/>
        </w:rPr>
      </w:pPr>
    </w:p>
    <w:p w14:paraId="10584C20" w14:textId="77777777" w:rsidR="005D1C43" w:rsidRDefault="005D1C43" w:rsidP="005D1C43">
      <w:pPr>
        <w:pStyle w:val="ListParagraph"/>
        <w:numPr>
          <w:ilvl w:val="0"/>
          <w:numId w:val="49"/>
        </w:numPr>
        <w:rPr>
          <w:lang w:val="en-US"/>
        </w:rPr>
      </w:pPr>
      <w:r>
        <w:rPr>
          <w:lang w:val="en-US"/>
        </w:rPr>
        <w:t>Sequence diagram:</w:t>
      </w:r>
    </w:p>
    <w:p w14:paraId="266D1D6D" w14:textId="77777777" w:rsidR="005D1C43" w:rsidRPr="00684400" w:rsidRDefault="005D1C43" w:rsidP="005D1C43">
      <w:pPr>
        <w:pStyle w:val="ListParagraph"/>
        <w:ind w:left="1080"/>
        <w:rPr>
          <w:lang w:val="en-US"/>
        </w:rPr>
      </w:pPr>
      <w:r>
        <w:rPr>
          <w:noProof/>
          <w:lang w:val="en-US"/>
        </w:rPr>
        <w:drawing>
          <wp:inline distT="0" distB="0" distL="0" distR="0" wp14:anchorId="00E25609" wp14:editId="060B4D26">
            <wp:extent cx="4200525" cy="2828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525" cy="2828925"/>
                    </a:xfrm>
                    <a:prstGeom prst="rect">
                      <a:avLst/>
                    </a:prstGeom>
                  </pic:spPr>
                </pic:pic>
              </a:graphicData>
            </a:graphic>
          </wp:inline>
        </w:drawing>
      </w:r>
    </w:p>
    <w:p w14:paraId="430EA21C" w14:textId="77777777" w:rsidR="005D1C43" w:rsidRDefault="005D1C43" w:rsidP="005D1C43">
      <w:pPr>
        <w:pStyle w:val="Heading2"/>
        <w:rPr>
          <w:lang w:val="en-US"/>
        </w:rPr>
      </w:pPr>
      <w:r>
        <w:rPr>
          <w:lang w:val="en-US"/>
        </w:rPr>
        <w:t>Use case Tạo tài khoản cho nhân viên</w:t>
      </w:r>
    </w:p>
    <w:p w14:paraId="236DD8E7" w14:textId="77777777" w:rsidR="005D1C43" w:rsidRDefault="005D1C43" w:rsidP="005D1C43">
      <w:pPr>
        <w:pStyle w:val="ListParagraph"/>
        <w:numPr>
          <w:ilvl w:val="0"/>
          <w:numId w:val="49"/>
        </w:numPr>
        <w:rPr>
          <w:lang w:val="en-US"/>
        </w:rPr>
      </w:pPr>
      <w:r>
        <w:rPr>
          <w:lang w:val="en-US"/>
        </w:rPr>
        <w:t>Activity diagram:</w:t>
      </w:r>
    </w:p>
    <w:p w14:paraId="4826C965" w14:textId="77777777" w:rsidR="005D1C43" w:rsidRDefault="005D1C43" w:rsidP="005D1C43">
      <w:pPr>
        <w:pStyle w:val="ListParagraph"/>
        <w:ind w:left="1080"/>
        <w:rPr>
          <w:lang w:val="en-US"/>
        </w:rPr>
      </w:pPr>
      <w:r>
        <w:rPr>
          <w:noProof/>
          <w:lang w:val="en-US"/>
        </w:rPr>
        <w:lastRenderedPageBreak/>
        <w:drawing>
          <wp:inline distT="0" distB="0" distL="0" distR="0" wp14:anchorId="7A9B4EEB" wp14:editId="332F87D6">
            <wp:extent cx="5732145" cy="3278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78505"/>
                    </a:xfrm>
                    <a:prstGeom prst="rect">
                      <a:avLst/>
                    </a:prstGeom>
                  </pic:spPr>
                </pic:pic>
              </a:graphicData>
            </a:graphic>
          </wp:inline>
        </w:drawing>
      </w:r>
    </w:p>
    <w:p w14:paraId="1308F95E" w14:textId="77777777" w:rsidR="005D1C43" w:rsidRDefault="005D1C43" w:rsidP="005D1C43">
      <w:pPr>
        <w:pStyle w:val="ListParagraph"/>
        <w:ind w:left="1080"/>
        <w:rPr>
          <w:lang w:val="en-US"/>
        </w:rPr>
      </w:pPr>
    </w:p>
    <w:p w14:paraId="5A533E2C" w14:textId="77777777" w:rsidR="005D1C43" w:rsidRDefault="005D1C43" w:rsidP="005D1C43">
      <w:pPr>
        <w:pStyle w:val="ListParagraph"/>
        <w:numPr>
          <w:ilvl w:val="0"/>
          <w:numId w:val="49"/>
        </w:numPr>
        <w:rPr>
          <w:lang w:val="en-US"/>
        </w:rPr>
      </w:pPr>
      <w:r>
        <w:rPr>
          <w:lang w:val="en-US"/>
        </w:rPr>
        <w:t>Sequence Diagram:</w:t>
      </w:r>
    </w:p>
    <w:p w14:paraId="46851293" w14:textId="77777777" w:rsidR="005D1C43" w:rsidRDefault="005D1C43" w:rsidP="005D1C43">
      <w:pPr>
        <w:pStyle w:val="ListParagraph"/>
        <w:ind w:left="1080"/>
        <w:rPr>
          <w:lang w:val="en-US"/>
        </w:rPr>
      </w:pPr>
      <w:r>
        <w:rPr>
          <w:noProof/>
          <w:lang w:val="en-US"/>
        </w:rPr>
        <w:lastRenderedPageBreak/>
        <w:drawing>
          <wp:inline distT="0" distB="0" distL="0" distR="0" wp14:anchorId="417AFE13" wp14:editId="2671F6DF">
            <wp:extent cx="5732145" cy="6485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6485890"/>
                    </a:xfrm>
                    <a:prstGeom prst="rect">
                      <a:avLst/>
                    </a:prstGeom>
                  </pic:spPr>
                </pic:pic>
              </a:graphicData>
            </a:graphic>
          </wp:inline>
        </w:drawing>
      </w:r>
    </w:p>
    <w:p w14:paraId="7A265D27" w14:textId="77777777" w:rsidR="005D1C43" w:rsidRPr="00F930A0" w:rsidRDefault="005D1C43" w:rsidP="005D1C43">
      <w:pPr>
        <w:pStyle w:val="ListParagraph"/>
        <w:ind w:left="1080"/>
        <w:rPr>
          <w:lang w:val="en-US"/>
        </w:rPr>
      </w:pPr>
    </w:p>
    <w:p w14:paraId="2CD09383" w14:textId="77777777" w:rsidR="005D1C43" w:rsidRDefault="005D1C43" w:rsidP="005D1C43">
      <w:pPr>
        <w:pStyle w:val="Heading2"/>
        <w:rPr>
          <w:lang w:val="en-US"/>
        </w:rPr>
      </w:pPr>
      <w:r>
        <w:rPr>
          <w:lang w:val="en-US"/>
        </w:rPr>
        <w:t>Use case Thủ thư tạo tài khoản cho độc giả</w:t>
      </w:r>
    </w:p>
    <w:p w14:paraId="58B7C342" w14:textId="77777777" w:rsidR="005D1C43" w:rsidRDefault="005D1C43" w:rsidP="005D1C43">
      <w:pPr>
        <w:pStyle w:val="ListParagraph"/>
        <w:numPr>
          <w:ilvl w:val="0"/>
          <w:numId w:val="49"/>
        </w:numPr>
        <w:rPr>
          <w:lang w:val="en-US"/>
        </w:rPr>
      </w:pPr>
      <w:r>
        <w:rPr>
          <w:lang w:val="en-US"/>
        </w:rPr>
        <w:t>Activity diagram:</w:t>
      </w:r>
    </w:p>
    <w:p w14:paraId="1CCA9D6F" w14:textId="77777777" w:rsidR="005D1C43" w:rsidRDefault="005D1C43" w:rsidP="005D1C43">
      <w:pPr>
        <w:pStyle w:val="ListParagraph"/>
        <w:ind w:left="1080"/>
        <w:rPr>
          <w:lang w:val="en-US"/>
        </w:rPr>
      </w:pPr>
      <w:r>
        <w:rPr>
          <w:noProof/>
          <w:lang w:val="en-US"/>
        </w:rPr>
        <w:lastRenderedPageBreak/>
        <w:drawing>
          <wp:inline distT="0" distB="0" distL="0" distR="0" wp14:anchorId="7D1885ED" wp14:editId="30D6C8CA">
            <wp:extent cx="5732145" cy="3275330"/>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75330"/>
                    </a:xfrm>
                    <a:prstGeom prst="rect">
                      <a:avLst/>
                    </a:prstGeom>
                  </pic:spPr>
                </pic:pic>
              </a:graphicData>
            </a:graphic>
          </wp:inline>
        </w:drawing>
      </w:r>
    </w:p>
    <w:p w14:paraId="240678BA" w14:textId="77777777" w:rsidR="005D1C43" w:rsidRDefault="005D1C43" w:rsidP="005D1C43">
      <w:pPr>
        <w:pStyle w:val="ListParagraph"/>
        <w:ind w:left="1080"/>
        <w:rPr>
          <w:lang w:val="en-US"/>
        </w:rPr>
      </w:pPr>
    </w:p>
    <w:p w14:paraId="27524366" w14:textId="77777777" w:rsidR="005D1C43" w:rsidRDefault="005D1C43" w:rsidP="005D1C43">
      <w:pPr>
        <w:pStyle w:val="ListParagraph"/>
        <w:numPr>
          <w:ilvl w:val="0"/>
          <w:numId w:val="49"/>
        </w:numPr>
        <w:rPr>
          <w:lang w:val="en-US"/>
        </w:rPr>
      </w:pPr>
      <w:r>
        <w:rPr>
          <w:lang w:val="en-US"/>
        </w:rPr>
        <w:t>Sequence diagram:</w:t>
      </w:r>
    </w:p>
    <w:p w14:paraId="19F07301" w14:textId="77777777" w:rsidR="005D1C43" w:rsidRPr="00510584" w:rsidRDefault="005D1C43" w:rsidP="005D1C43">
      <w:pPr>
        <w:pStyle w:val="ListParagraph"/>
        <w:ind w:left="1080"/>
        <w:rPr>
          <w:lang w:val="en-US"/>
        </w:rPr>
      </w:pPr>
      <w:r>
        <w:rPr>
          <w:noProof/>
          <w:lang w:val="en-US"/>
        </w:rPr>
        <w:lastRenderedPageBreak/>
        <w:drawing>
          <wp:inline distT="0" distB="0" distL="0" distR="0" wp14:anchorId="3AE1B23E" wp14:editId="7F7FCB96">
            <wp:extent cx="5732145" cy="661289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6612890"/>
                    </a:xfrm>
                    <a:prstGeom prst="rect">
                      <a:avLst/>
                    </a:prstGeom>
                  </pic:spPr>
                </pic:pic>
              </a:graphicData>
            </a:graphic>
          </wp:inline>
        </w:drawing>
      </w:r>
    </w:p>
    <w:p w14:paraId="3878A3C3" w14:textId="77777777" w:rsidR="005D1C43" w:rsidRDefault="005D1C43" w:rsidP="005D1C43">
      <w:pPr>
        <w:pStyle w:val="Heading2"/>
        <w:rPr>
          <w:lang w:val="en-US"/>
        </w:rPr>
      </w:pPr>
      <w:r>
        <w:rPr>
          <w:lang w:val="en-US"/>
        </w:rPr>
        <w:t>Use case Khôi phục mật khẩu:</w:t>
      </w:r>
    </w:p>
    <w:p w14:paraId="072F44BD" w14:textId="77777777" w:rsidR="005D1C43" w:rsidRDefault="005D1C43" w:rsidP="005D1C43">
      <w:pPr>
        <w:pStyle w:val="ListParagraph"/>
        <w:numPr>
          <w:ilvl w:val="0"/>
          <w:numId w:val="49"/>
        </w:numPr>
        <w:rPr>
          <w:lang w:val="en-US"/>
        </w:rPr>
      </w:pPr>
      <w:r>
        <w:rPr>
          <w:lang w:val="en-US"/>
        </w:rPr>
        <w:t>Activity diagram:</w:t>
      </w:r>
    </w:p>
    <w:p w14:paraId="3B6CB26B" w14:textId="77777777" w:rsidR="005D1C43" w:rsidRDefault="005D1C43" w:rsidP="005D1C43">
      <w:pPr>
        <w:pStyle w:val="ListParagraph"/>
        <w:ind w:left="1080"/>
        <w:rPr>
          <w:lang w:val="en-US"/>
        </w:rPr>
      </w:pPr>
      <w:r>
        <w:rPr>
          <w:noProof/>
          <w:lang w:val="en-US"/>
        </w:rPr>
        <w:lastRenderedPageBreak/>
        <w:drawing>
          <wp:inline distT="0" distB="0" distL="0" distR="0" wp14:anchorId="64B23C3D" wp14:editId="24BDEF04">
            <wp:extent cx="5732145" cy="2239010"/>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239010"/>
                    </a:xfrm>
                    <a:prstGeom prst="rect">
                      <a:avLst/>
                    </a:prstGeom>
                  </pic:spPr>
                </pic:pic>
              </a:graphicData>
            </a:graphic>
          </wp:inline>
        </w:drawing>
      </w:r>
    </w:p>
    <w:p w14:paraId="54058FB5" w14:textId="77777777" w:rsidR="005D1C43" w:rsidRDefault="005D1C43" w:rsidP="005D1C43">
      <w:pPr>
        <w:pStyle w:val="ListParagraph"/>
        <w:numPr>
          <w:ilvl w:val="0"/>
          <w:numId w:val="49"/>
        </w:numPr>
        <w:rPr>
          <w:lang w:val="en-US"/>
        </w:rPr>
      </w:pPr>
      <w:r>
        <w:rPr>
          <w:lang w:val="en-US"/>
        </w:rPr>
        <w:t>Sequence diagram:</w:t>
      </w:r>
    </w:p>
    <w:p w14:paraId="7466EE9D" w14:textId="77777777" w:rsidR="005D1C43" w:rsidRPr="00510584" w:rsidRDefault="005D1C43" w:rsidP="005D1C43">
      <w:pPr>
        <w:pStyle w:val="ListParagraph"/>
        <w:ind w:left="1080"/>
        <w:rPr>
          <w:lang w:val="en-US"/>
        </w:rPr>
      </w:pPr>
      <w:r>
        <w:rPr>
          <w:noProof/>
          <w:lang w:val="en-US"/>
        </w:rPr>
        <w:drawing>
          <wp:inline distT="0" distB="0" distL="0" distR="0" wp14:anchorId="258733C9" wp14:editId="4EDA7CDC">
            <wp:extent cx="5732145" cy="5498465"/>
            <wp:effectExtent l="0" t="0" r="190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5498465"/>
                    </a:xfrm>
                    <a:prstGeom prst="rect">
                      <a:avLst/>
                    </a:prstGeom>
                  </pic:spPr>
                </pic:pic>
              </a:graphicData>
            </a:graphic>
          </wp:inline>
        </w:drawing>
      </w:r>
    </w:p>
    <w:p w14:paraId="2BDCF166" w14:textId="77777777" w:rsidR="005D1C43" w:rsidRDefault="005D1C43" w:rsidP="005D1C43">
      <w:pPr>
        <w:pStyle w:val="Heading2"/>
        <w:rPr>
          <w:lang w:val="en-US"/>
        </w:rPr>
      </w:pPr>
      <w:r>
        <w:rPr>
          <w:lang w:val="en-US"/>
        </w:rPr>
        <w:t>Use case Xoá tài khoản</w:t>
      </w:r>
    </w:p>
    <w:p w14:paraId="5625B357" w14:textId="77777777" w:rsidR="005D1C43" w:rsidRDefault="005D1C43" w:rsidP="005D1C43">
      <w:pPr>
        <w:pStyle w:val="ListParagraph"/>
        <w:numPr>
          <w:ilvl w:val="0"/>
          <w:numId w:val="49"/>
        </w:numPr>
        <w:rPr>
          <w:lang w:val="en-US"/>
        </w:rPr>
      </w:pPr>
      <w:r>
        <w:rPr>
          <w:lang w:val="en-US"/>
        </w:rPr>
        <w:t>Activity diagram:</w:t>
      </w:r>
    </w:p>
    <w:p w14:paraId="7F5DEFE9" w14:textId="77777777" w:rsidR="005D1C43" w:rsidRDefault="005D1C43" w:rsidP="005D1C43">
      <w:pPr>
        <w:pStyle w:val="ListParagraph"/>
        <w:ind w:left="1080"/>
        <w:rPr>
          <w:lang w:val="en-US"/>
        </w:rPr>
      </w:pPr>
      <w:r>
        <w:rPr>
          <w:noProof/>
          <w:lang w:val="en-US"/>
        </w:rPr>
        <w:lastRenderedPageBreak/>
        <w:drawing>
          <wp:inline distT="0" distB="0" distL="0" distR="0" wp14:anchorId="2EF4F1C5" wp14:editId="05EBD0FC">
            <wp:extent cx="5732145" cy="2393315"/>
            <wp:effectExtent l="0" t="0" r="190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393315"/>
                    </a:xfrm>
                    <a:prstGeom prst="rect">
                      <a:avLst/>
                    </a:prstGeom>
                  </pic:spPr>
                </pic:pic>
              </a:graphicData>
            </a:graphic>
          </wp:inline>
        </w:drawing>
      </w:r>
    </w:p>
    <w:p w14:paraId="51C9BFA5" w14:textId="77777777" w:rsidR="005D1C43" w:rsidRDefault="005D1C43" w:rsidP="005D1C43">
      <w:pPr>
        <w:pStyle w:val="ListParagraph"/>
        <w:ind w:left="1080"/>
        <w:rPr>
          <w:lang w:val="en-US"/>
        </w:rPr>
      </w:pPr>
    </w:p>
    <w:p w14:paraId="43C9FC7A" w14:textId="77777777" w:rsidR="005D1C43" w:rsidRDefault="005D1C43" w:rsidP="005D1C43">
      <w:pPr>
        <w:pStyle w:val="ListParagraph"/>
        <w:numPr>
          <w:ilvl w:val="0"/>
          <w:numId w:val="49"/>
        </w:numPr>
        <w:rPr>
          <w:lang w:val="en-US"/>
        </w:rPr>
      </w:pPr>
      <w:r>
        <w:rPr>
          <w:lang w:val="en-US"/>
        </w:rPr>
        <w:t>Sequence diagram:</w:t>
      </w:r>
    </w:p>
    <w:p w14:paraId="36E79E80" w14:textId="77777777" w:rsidR="005D1C43" w:rsidRPr="003A21CC" w:rsidRDefault="005D1C43" w:rsidP="005D1C43">
      <w:pPr>
        <w:pStyle w:val="ListParagraph"/>
        <w:ind w:left="1080"/>
        <w:rPr>
          <w:lang w:val="en-US"/>
        </w:rPr>
      </w:pPr>
      <w:r>
        <w:rPr>
          <w:noProof/>
          <w:lang w:val="en-US"/>
        </w:rPr>
        <w:drawing>
          <wp:inline distT="0" distB="0" distL="0" distR="0" wp14:anchorId="42BD12C9" wp14:editId="6A868E8C">
            <wp:extent cx="5732145" cy="549211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5492115"/>
                    </a:xfrm>
                    <a:prstGeom prst="rect">
                      <a:avLst/>
                    </a:prstGeom>
                  </pic:spPr>
                </pic:pic>
              </a:graphicData>
            </a:graphic>
          </wp:inline>
        </w:drawing>
      </w:r>
    </w:p>
    <w:p w14:paraId="6EB86798" w14:textId="77777777" w:rsidR="005D1C43" w:rsidRDefault="005D1C43" w:rsidP="005D1C43">
      <w:pPr>
        <w:pStyle w:val="Heading2"/>
        <w:rPr>
          <w:lang w:val="en-US"/>
        </w:rPr>
      </w:pPr>
      <w:r>
        <w:rPr>
          <w:lang w:val="en-US"/>
        </w:rPr>
        <w:lastRenderedPageBreak/>
        <w:t>Use case Gia hạn tài khoản</w:t>
      </w:r>
    </w:p>
    <w:p w14:paraId="336B1CEB" w14:textId="77777777" w:rsidR="005D1C43" w:rsidRDefault="005D1C43" w:rsidP="005D1C43">
      <w:pPr>
        <w:pStyle w:val="ListParagraph"/>
        <w:numPr>
          <w:ilvl w:val="0"/>
          <w:numId w:val="49"/>
        </w:numPr>
        <w:rPr>
          <w:lang w:val="en-US"/>
        </w:rPr>
      </w:pPr>
      <w:r>
        <w:rPr>
          <w:lang w:val="en-US"/>
        </w:rPr>
        <w:t>Activity diagram:</w:t>
      </w:r>
    </w:p>
    <w:p w14:paraId="2F413006" w14:textId="77777777" w:rsidR="005D1C43" w:rsidRDefault="005D1C43" w:rsidP="005D1C43">
      <w:pPr>
        <w:pStyle w:val="ListParagraph"/>
        <w:ind w:left="1080"/>
        <w:rPr>
          <w:lang w:val="en-US"/>
        </w:rPr>
      </w:pPr>
      <w:r>
        <w:rPr>
          <w:noProof/>
          <w:lang w:val="en-US"/>
        </w:rPr>
        <w:drawing>
          <wp:inline distT="0" distB="0" distL="0" distR="0" wp14:anchorId="47176F6B" wp14:editId="691A3E8D">
            <wp:extent cx="5732145" cy="3420110"/>
            <wp:effectExtent l="0" t="0" r="190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420110"/>
                    </a:xfrm>
                    <a:prstGeom prst="rect">
                      <a:avLst/>
                    </a:prstGeom>
                  </pic:spPr>
                </pic:pic>
              </a:graphicData>
            </a:graphic>
          </wp:inline>
        </w:drawing>
      </w:r>
    </w:p>
    <w:p w14:paraId="72DC290C" w14:textId="77777777" w:rsidR="005D1C43" w:rsidRDefault="005D1C43" w:rsidP="005D1C43">
      <w:pPr>
        <w:pStyle w:val="ListParagraph"/>
        <w:numPr>
          <w:ilvl w:val="0"/>
          <w:numId w:val="49"/>
        </w:numPr>
        <w:rPr>
          <w:lang w:val="en-US"/>
        </w:rPr>
      </w:pPr>
      <w:r>
        <w:rPr>
          <w:lang w:val="en-US"/>
        </w:rPr>
        <w:t>Sequence diagram:</w:t>
      </w:r>
    </w:p>
    <w:p w14:paraId="031FAD85"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2EDE8988" wp14:editId="2A4EE5DF">
            <wp:extent cx="5732145" cy="6456045"/>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6456045"/>
                    </a:xfrm>
                    <a:prstGeom prst="rect">
                      <a:avLst/>
                    </a:prstGeom>
                  </pic:spPr>
                </pic:pic>
              </a:graphicData>
            </a:graphic>
          </wp:inline>
        </w:drawing>
      </w:r>
    </w:p>
    <w:p w14:paraId="71507A0A" w14:textId="77777777" w:rsidR="005D1C43" w:rsidRDefault="005D1C43" w:rsidP="005D1C43">
      <w:pPr>
        <w:pStyle w:val="Heading2"/>
        <w:rPr>
          <w:lang w:val="en-US"/>
        </w:rPr>
      </w:pPr>
      <w:r>
        <w:rPr>
          <w:lang w:val="en-US"/>
        </w:rPr>
        <w:t>Sửa thông tin tài khoản</w:t>
      </w:r>
    </w:p>
    <w:p w14:paraId="3766D0B7" w14:textId="77777777" w:rsidR="005D1C43" w:rsidRDefault="005D1C43" w:rsidP="005D1C43">
      <w:pPr>
        <w:pStyle w:val="ListParagraph"/>
        <w:numPr>
          <w:ilvl w:val="0"/>
          <w:numId w:val="49"/>
        </w:numPr>
        <w:rPr>
          <w:lang w:val="en-US"/>
        </w:rPr>
      </w:pPr>
      <w:r>
        <w:rPr>
          <w:lang w:val="en-US"/>
        </w:rPr>
        <w:t>Activity diagram:</w:t>
      </w:r>
    </w:p>
    <w:p w14:paraId="7E61C96E" w14:textId="77777777" w:rsidR="005D1C43" w:rsidRDefault="005D1C43" w:rsidP="005D1C43">
      <w:pPr>
        <w:pStyle w:val="ListParagraph"/>
        <w:ind w:left="1080"/>
        <w:rPr>
          <w:lang w:val="en-US"/>
        </w:rPr>
      </w:pPr>
      <w:r>
        <w:rPr>
          <w:noProof/>
          <w:lang w:val="en-US"/>
        </w:rPr>
        <w:lastRenderedPageBreak/>
        <w:drawing>
          <wp:inline distT="0" distB="0" distL="0" distR="0" wp14:anchorId="2FD57015" wp14:editId="2A39A7D4">
            <wp:extent cx="5732145" cy="2761615"/>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761615"/>
                    </a:xfrm>
                    <a:prstGeom prst="rect">
                      <a:avLst/>
                    </a:prstGeom>
                  </pic:spPr>
                </pic:pic>
              </a:graphicData>
            </a:graphic>
          </wp:inline>
        </w:drawing>
      </w:r>
    </w:p>
    <w:p w14:paraId="08796FB5" w14:textId="77777777" w:rsidR="005D1C43" w:rsidRDefault="005D1C43" w:rsidP="005D1C43">
      <w:pPr>
        <w:pStyle w:val="ListParagraph"/>
        <w:numPr>
          <w:ilvl w:val="0"/>
          <w:numId w:val="49"/>
        </w:numPr>
        <w:rPr>
          <w:lang w:val="en-US"/>
        </w:rPr>
      </w:pPr>
      <w:r>
        <w:rPr>
          <w:lang w:val="en-US"/>
        </w:rPr>
        <w:t>Sequence diagram:</w:t>
      </w:r>
    </w:p>
    <w:p w14:paraId="35BF3837"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00E82D76" wp14:editId="6624B93E">
            <wp:extent cx="5732145" cy="5706745"/>
            <wp:effectExtent l="0" t="0" r="190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706745"/>
                    </a:xfrm>
                    <a:prstGeom prst="rect">
                      <a:avLst/>
                    </a:prstGeom>
                  </pic:spPr>
                </pic:pic>
              </a:graphicData>
            </a:graphic>
          </wp:inline>
        </w:drawing>
      </w:r>
    </w:p>
    <w:p w14:paraId="03DC5812" w14:textId="77777777" w:rsidR="005D1C43" w:rsidRDefault="005D1C43" w:rsidP="005D1C43">
      <w:pPr>
        <w:pStyle w:val="Heading2"/>
        <w:rPr>
          <w:lang w:val="en-US"/>
        </w:rPr>
      </w:pPr>
      <w:r>
        <w:rPr>
          <w:lang w:val="en-US"/>
        </w:rPr>
        <w:t>Tìm kiếm thông tin tài khoản theo tên đăng nhập</w:t>
      </w:r>
    </w:p>
    <w:p w14:paraId="372B65F5" w14:textId="77777777" w:rsidR="005D1C43" w:rsidRDefault="005D1C43" w:rsidP="005D1C43">
      <w:pPr>
        <w:pStyle w:val="ListParagraph"/>
        <w:numPr>
          <w:ilvl w:val="0"/>
          <w:numId w:val="49"/>
        </w:numPr>
        <w:rPr>
          <w:lang w:val="en-US"/>
        </w:rPr>
      </w:pPr>
      <w:r>
        <w:rPr>
          <w:lang w:val="en-US"/>
        </w:rPr>
        <w:t>Activity diagram:</w:t>
      </w:r>
    </w:p>
    <w:p w14:paraId="16F3436B" w14:textId="77777777" w:rsidR="005D1C43" w:rsidRDefault="005D1C43" w:rsidP="005D1C43">
      <w:pPr>
        <w:pStyle w:val="ListParagraph"/>
        <w:ind w:left="1080"/>
        <w:rPr>
          <w:lang w:val="en-US"/>
        </w:rPr>
      </w:pPr>
      <w:r>
        <w:rPr>
          <w:noProof/>
          <w:lang w:val="en-US"/>
        </w:rPr>
        <w:lastRenderedPageBreak/>
        <w:drawing>
          <wp:inline distT="0" distB="0" distL="0" distR="0" wp14:anchorId="29E37444" wp14:editId="15F0137F">
            <wp:extent cx="5732145" cy="4358005"/>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358005"/>
                    </a:xfrm>
                    <a:prstGeom prst="rect">
                      <a:avLst/>
                    </a:prstGeom>
                  </pic:spPr>
                </pic:pic>
              </a:graphicData>
            </a:graphic>
          </wp:inline>
        </w:drawing>
      </w:r>
    </w:p>
    <w:p w14:paraId="0D6E2A6E" w14:textId="77777777" w:rsidR="005D1C43" w:rsidRDefault="005D1C43" w:rsidP="005D1C43">
      <w:pPr>
        <w:pStyle w:val="ListParagraph"/>
        <w:numPr>
          <w:ilvl w:val="0"/>
          <w:numId w:val="49"/>
        </w:numPr>
        <w:rPr>
          <w:lang w:val="en-US"/>
        </w:rPr>
      </w:pPr>
      <w:r>
        <w:rPr>
          <w:lang w:val="en-US"/>
        </w:rPr>
        <w:t>Sequence diagram:</w:t>
      </w:r>
    </w:p>
    <w:p w14:paraId="565E672C" w14:textId="77777777" w:rsidR="005D1C43" w:rsidRPr="002E6010" w:rsidRDefault="005D1C43" w:rsidP="005D1C43">
      <w:pPr>
        <w:pStyle w:val="ListParagraph"/>
        <w:ind w:left="1080"/>
        <w:rPr>
          <w:lang w:val="en-US"/>
        </w:rPr>
      </w:pPr>
      <w:r>
        <w:rPr>
          <w:noProof/>
          <w:lang w:val="en-US"/>
        </w:rPr>
        <w:lastRenderedPageBreak/>
        <w:drawing>
          <wp:inline distT="0" distB="0" distL="0" distR="0" wp14:anchorId="3628AADB" wp14:editId="512F647B">
            <wp:extent cx="5676900" cy="7334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7334250"/>
                    </a:xfrm>
                    <a:prstGeom prst="rect">
                      <a:avLst/>
                    </a:prstGeom>
                  </pic:spPr>
                </pic:pic>
              </a:graphicData>
            </a:graphic>
          </wp:inline>
        </w:drawing>
      </w:r>
    </w:p>
    <w:p w14:paraId="7EA8D913" w14:textId="77777777" w:rsidR="005D1C43" w:rsidRDefault="005D1C43" w:rsidP="005D1C43">
      <w:pPr>
        <w:pStyle w:val="Heading2"/>
        <w:rPr>
          <w:lang w:val="en-US"/>
        </w:rPr>
      </w:pPr>
      <w:r>
        <w:rPr>
          <w:lang w:val="en-US"/>
        </w:rPr>
        <w:t>Use case Tìm kiếm thông tin theo tên riêng</w:t>
      </w:r>
    </w:p>
    <w:p w14:paraId="2E9CA2CB" w14:textId="77777777" w:rsidR="005D1C43" w:rsidRDefault="005D1C43" w:rsidP="005D1C43">
      <w:pPr>
        <w:pStyle w:val="ListParagraph"/>
        <w:numPr>
          <w:ilvl w:val="0"/>
          <w:numId w:val="49"/>
        </w:numPr>
        <w:rPr>
          <w:lang w:val="en-US"/>
        </w:rPr>
      </w:pPr>
      <w:r>
        <w:rPr>
          <w:lang w:val="en-US"/>
        </w:rPr>
        <w:t>Activity diagram:</w:t>
      </w:r>
    </w:p>
    <w:p w14:paraId="4A1E0702" w14:textId="77777777" w:rsidR="005D1C43" w:rsidRDefault="005D1C43" w:rsidP="005D1C43">
      <w:pPr>
        <w:pStyle w:val="ListParagraph"/>
        <w:ind w:left="1080"/>
        <w:rPr>
          <w:lang w:val="en-US"/>
        </w:rPr>
      </w:pPr>
      <w:r>
        <w:rPr>
          <w:noProof/>
          <w:lang w:val="en-US"/>
        </w:rPr>
        <w:lastRenderedPageBreak/>
        <w:drawing>
          <wp:inline distT="0" distB="0" distL="0" distR="0" wp14:anchorId="222EA31E" wp14:editId="723486F8">
            <wp:extent cx="5732145" cy="420243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202430"/>
                    </a:xfrm>
                    <a:prstGeom prst="rect">
                      <a:avLst/>
                    </a:prstGeom>
                  </pic:spPr>
                </pic:pic>
              </a:graphicData>
            </a:graphic>
          </wp:inline>
        </w:drawing>
      </w:r>
    </w:p>
    <w:p w14:paraId="7CFFB994" w14:textId="77777777" w:rsidR="005D1C43" w:rsidRDefault="005D1C43" w:rsidP="005D1C43">
      <w:pPr>
        <w:pStyle w:val="ListParagraph"/>
        <w:numPr>
          <w:ilvl w:val="0"/>
          <w:numId w:val="49"/>
        </w:numPr>
        <w:rPr>
          <w:lang w:val="en-US"/>
        </w:rPr>
      </w:pPr>
      <w:r>
        <w:rPr>
          <w:lang w:val="en-US"/>
        </w:rPr>
        <w:t>Sequence diagram:</w:t>
      </w:r>
    </w:p>
    <w:p w14:paraId="797F6B82" w14:textId="77777777" w:rsidR="005D1C43" w:rsidRPr="001F1297" w:rsidRDefault="005D1C43" w:rsidP="005D1C43">
      <w:pPr>
        <w:pStyle w:val="ListParagraph"/>
        <w:ind w:left="1080"/>
        <w:rPr>
          <w:lang w:val="en-US"/>
        </w:rPr>
      </w:pPr>
      <w:r>
        <w:rPr>
          <w:noProof/>
          <w:lang w:val="en-US"/>
        </w:rPr>
        <w:lastRenderedPageBreak/>
        <w:drawing>
          <wp:inline distT="0" distB="0" distL="0" distR="0" wp14:anchorId="642AC676" wp14:editId="580C8C22">
            <wp:extent cx="5676900" cy="733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7334250"/>
                    </a:xfrm>
                    <a:prstGeom prst="rect">
                      <a:avLst/>
                    </a:prstGeom>
                  </pic:spPr>
                </pic:pic>
              </a:graphicData>
            </a:graphic>
          </wp:inline>
        </w:drawing>
      </w:r>
    </w:p>
    <w:p w14:paraId="284C4719" w14:textId="77777777" w:rsidR="005D1C43" w:rsidRDefault="005D1C43" w:rsidP="005D1C43">
      <w:pPr>
        <w:pStyle w:val="Heading2"/>
        <w:rPr>
          <w:lang w:val="en-US"/>
        </w:rPr>
      </w:pPr>
      <w:r>
        <w:rPr>
          <w:lang w:val="en-US"/>
        </w:rPr>
        <w:t>Use case Thêm thông tin sách</w:t>
      </w:r>
    </w:p>
    <w:p w14:paraId="11506114" w14:textId="77777777" w:rsidR="005D1C43" w:rsidRDefault="005D1C43" w:rsidP="005D1C43">
      <w:pPr>
        <w:pStyle w:val="ListParagraph"/>
        <w:numPr>
          <w:ilvl w:val="0"/>
          <w:numId w:val="49"/>
        </w:numPr>
        <w:rPr>
          <w:lang w:val="en-US"/>
        </w:rPr>
      </w:pPr>
      <w:r>
        <w:rPr>
          <w:lang w:val="en-US"/>
        </w:rPr>
        <w:t>Activity diagram:</w:t>
      </w:r>
    </w:p>
    <w:p w14:paraId="53A8EB52" w14:textId="77777777" w:rsidR="005D1C43" w:rsidRDefault="005D1C43" w:rsidP="005D1C43">
      <w:pPr>
        <w:pStyle w:val="ListParagraph"/>
        <w:ind w:left="1080"/>
        <w:rPr>
          <w:lang w:val="en-US"/>
        </w:rPr>
      </w:pPr>
      <w:r>
        <w:rPr>
          <w:noProof/>
          <w:lang w:val="en-US"/>
        </w:rPr>
        <w:lastRenderedPageBreak/>
        <w:drawing>
          <wp:inline distT="0" distB="0" distL="0" distR="0" wp14:anchorId="7468EA70" wp14:editId="77F6AEB7">
            <wp:extent cx="5732145" cy="349631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496310"/>
                    </a:xfrm>
                    <a:prstGeom prst="rect">
                      <a:avLst/>
                    </a:prstGeom>
                  </pic:spPr>
                </pic:pic>
              </a:graphicData>
            </a:graphic>
          </wp:inline>
        </w:drawing>
      </w:r>
    </w:p>
    <w:p w14:paraId="12588554" w14:textId="77777777" w:rsidR="005D1C43" w:rsidRDefault="005D1C43" w:rsidP="005D1C43">
      <w:pPr>
        <w:pStyle w:val="ListParagraph"/>
        <w:numPr>
          <w:ilvl w:val="0"/>
          <w:numId w:val="49"/>
        </w:numPr>
        <w:rPr>
          <w:lang w:val="en-US"/>
        </w:rPr>
      </w:pPr>
      <w:r>
        <w:rPr>
          <w:lang w:val="en-US"/>
        </w:rPr>
        <w:t>Sequence diagram:</w:t>
      </w:r>
    </w:p>
    <w:p w14:paraId="68FFA78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4D998F33" wp14:editId="171786F3">
            <wp:extent cx="5353050" cy="6524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050" cy="6524625"/>
                    </a:xfrm>
                    <a:prstGeom prst="rect">
                      <a:avLst/>
                    </a:prstGeom>
                  </pic:spPr>
                </pic:pic>
              </a:graphicData>
            </a:graphic>
          </wp:inline>
        </w:drawing>
      </w:r>
    </w:p>
    <w:p w14:paraId="32C9DE59" w14:textId="77777777" w:rsidR="005D1C43" w:rsidRDefault="005D1C43" w:rsidP="005D1C43">
      <w:pPr>
        <w:pStyle w:val="Heading2"/>
        <w:rPr>
          <w:lang w:val="en-US"/>
        </w:rPr>
      </w:pPr>
      <w:r>
        <w:rPr>
          <w:lang w:val="en-US"/>
        </w:rPr>
        <w:t>Use case Chỉnh sửa thông tin sách</w:t>
      </w:r>
    </w:p>
    <w:p w14:paraId="0563D80C" w14:textId="77777777" w:rsidR="005D1C43" w:rsidRDefault="005D1C43" w:rsidP="005D1C43">
      <w:pPr>
        <w:pStyle w:val="ListParagraph"/>
        <w:numPr>
          <w:ilvl w:val="0"/>
          <w:numId w:val="49"/>
        </w:numPr>
        <w:rPr>
          <w:lang w:val="en-US"/>
        </w:rPr>
      </w:pPr>
      <w:r>
        <w:rPr>
          <w:lang w:val="en-US"/>
        </w:rPr>
        <w:t>Activity diagram:</w:t>
      </w:r>
    </w:p>
    <w:p w14:paraId="6264046C" w14:textId="77777777" w:rsidR="005D1C43" w:rsidRDefault="005D1C43" w:rsidP="005D1C43">
      <w:pPr>
        <w:pStyle w:val="ListParagraph"/>
        <w:ind w:left="1080"/>
        <w:rPr>
          <w:lang w:val="en-US"/>
        </w:rPr>
      </w:pPr>
      <w:r>
        <w:rPr>
          <w:noProof/>
          <w:lang w:val="en-US"/>
        </w:rPr>
        <w:lastRenderedPageBreak/>
        <w:drawing>
          <wp:inline distT="0" distB="0" distL="0" distR="0" wp14:anchorId="7CA0CF92" wp14:editId="40481631">
            <wp:extent cx="5732145" cy="2868295"/>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868295"/>
                    </a:xfrm>
                    <a:prstGeom prst="rect">
                      <a:avLst/>
                    </a:prstGeom>
                  </pic:spPr>
                </pic:pic>
              </a:graphicData>
            </a:graphic>
          </wp:inline>
        </w:drawing>
      </w:r>
    </w:p>
    <w:p w14:paraId="320A88B0" w14:textId="77777777" w:rsidR="005D1C43" w:rsidRDefault="005D1C43" w:rsidP="005D1C43">
      <w:pPr>
        <w:pStyle w:val="ListParagraph"/>
        <w:numPr>
          <w:ilvl w:val="0"/>
          <w:numId w:val="49"/>
        </w:numPr>
        <w:rPr>
          <w:lang w:val="en-US"/>
        </w:rPr>
      </w:pPr>
      <w:r>
        <w:rPr>
          <w:lang w:val="en-US"/>
        </w:rPr>
        <w:t>Sequence diagram:</w:t>
      </w:r>
    </w:p>
    <w:p w14:paraId="592A9F87" w14:textId="77777777" w:rsidR="005D1C43" w:rsidRPr="00983AE3" w:rsidRDefault="005D1C43" w:rsidP="005D1C43">
      <w:pPr>
        <w:pStyle w:val="ListParagraph"/>
        <w:ind w:left="1080"/>
        <w:rPr>
          <w:lang w:val="en-US"/>
        </w:rPr>
      </w:pPr>
      <w:r>
        <w:rPr>
          <w:noProof/>
          <w:lang w:val="en-US"/>
        </w:rPr>
        <w:drawing>
          <wp:inline distT="0" distB="0" distL="0" distR="0" wp14:anchorId="28881CE9" wp14:editId="08C9D896">
            <wp:extent cx="5732145" cy="551307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5513070"/>
                    </a:xfrm>
                    <a:prstGeom prst="rect">
                      <a:avLst/>
                    </a:prstGeom>
                  </pic:spPr>
                </pic:pic>
              </a:graphicData>
            </a:graphic>
          </wp:inline>
        </w:drawing>
      </w:r>
    </w:p>
    <w:p w14:paraId="5336E4D8" w14:textId="77777777" w:rsidR="005D1C43" w:rsidRDefault="005D1C43" w:rsidP="005D1C43">
      <w:pPr>
        <w:rPr>
          <w:lang w:val="en-US"/>
        </w:rPr>
      </w:pPr>
    </w:p>
    <w:p w14:paraId="7BF61466" w14:textId="77777777" w:rsidR="005D1C43" w:rsidRPr="00983AE3" w:rsidRDefault="005D1C43" w:rsidP="005D1C43">
      <w:pPr>
        <w:rPr>
          <w:lang w:val="en-US"/>
        </w:rPr>
      </w:pPr>
    </w:p>
    <w:p w14:paraId="2A797668" w14:textId="77777777" w:rsidR="005D1C43" w:rsidRDefault="005D1C43" w:rsidP="005D1C43">
      <w:pPr>
        <w:pStyle w:val="Heading2"/>
        <w:rPr>
          <w:lang w:val="en-US"/>
        </w:rPr>
      </w:pPr>
      <w:r>
        <w:rPr>
          <w:lang w:val="en-US"/>
        </w:rPr>
        <w:t>Use case Tìm kiếm sách theo tên</w:t>
      </w:r>
    </w:p>
    <w:p w14:paraId="10C0363F" w14:textId="77777777" w:rsidR="005D1C43" w:rsidRDefault="005D1C43" w:rsidP="005D1C43">
      <w:pPr>
        <w:pStyle w:val="ListParagraph"/>
        <w:numPr>
          <w:ilvl w:val="0"/>
          <w:numId w:val="49"/>
        </w:numPr>
        <w:rPr>
          <w:lang w:val="en-US"/>
        </w:rPr>
      </w:pPr>
      <w:r>
        <w:rPr>
          <w:lang w:val="en-US"/>
        </w:rPr>
        <w:t>Activity diagram:</w:t>
      </w:r>
    </w:p>
    <w:p w14:paraId="38EDC6C9" w14:textId="77777777" w:rsidR="005D1C43" w:rsidRDefault="005D1C43" w:rsidP="005D1C43">
      <w:pPr>
        <w:pStyle w:val="ListParagraph"/>
        <w:ind w:left="1080"/>
        <w:rPr>
          <w:lang w:val="en-US"/>
        </w:rPr>
      </w:pPr>
      <w:r>
        <w:rPr>
          <w:noProof/>
          <w:lang w:val="en-US"/>
        </w:rPr>
        <w:drawing>
          <wp:inline distT="0" distB="0" distL="0" distR="0" wp14:anchorId="42869FF9" wp14:editId="41B3F71D">
            <wp:extent cx="5732145" cy="43294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329430"/>
                    </a:xfrm>
                    <a:prstGeom prst="rect">
                      <a:avLst/>
                    </a:prstGeom>
                  </pic:spPr>
                </pic:pic>
              </a:graphicData>
            </a:graphic>
          </wp:inline>
        </w:drawing>
      </w:r>
    </w:p>
    <w:p w14:paraId="14EFD3D4" w14:textId="77777777" w:rsidR="005D1C43" w:rsidRDefault="005D1C43" w:rsidP="005D1C43">
      <w:pPr>
        <w:pStyle w:val="ListParagraph"/>
        <w:numPr>
          <w:ilvl w:val="0"/>
          <w:numId w:val="49"/>
        </w:numPr>
        <w:rPr>
          <w:lang w:val="en-US"/>
        </w:rPr>
      </w:pPr>
      <w:r>
        <w:rPr>
          <w:lang w:val="en-US"/>
        </w:rPr>
        <w:t>Sequence diagram:</w:t>
      </w:r>
    </w:p>
    <w:p w14:paraId="4F9E387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01BDD57" wp14:editId="38072939">
            <wp:extent cx="5715000" cy="734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7343775"/>
                    </a:xfrm>
                    <a:prstGeom prst="rect">
                      <a:avLst/>
                    </a:prstGeom>
                  </pic:spPr>
                </pic:pic>
              </a:graphicData>
            </a:graphic>
          </wp:inline>
        </w:drawing>
      </w:r>
    </w:p>
    <w:p w14:paraId="03E82B62" w14:textId="77777777" w:rsidR="005D1C43" w:rsidRDefault="005D1C43" w:rsidP="005D1C43">
      <w:pPr>
        <w:pStyle w:val="Heading2"/>
        <w:rPr>
          <w:lang w:val="en-US"/>
        </w:rPr>
      </w:pPr>
      <w:r>
        <w:rPr>
          <w:lang w:val="en-US"/>
        </w:rPr>
        <w:t>Use case Tìm kiếm sách theo mã ISBN:</w:t>
      </w:r>
    </w:p>
    <w:p w14:paraId="7CD50A64" w14:textId="77777777" w:rsidR="005D1C43" w:rsidRDefault="005D1C43" w:rsidP="005D1C43">
      <w:pPr>
        <w:pStyle w:val="ListParagraph"/>
        <w:numPr>
          <w:ilvl w:val="0"/>
          <w:numId w:val="49"/>
        </w:numPr>
        <w:rPr>
          <w:lang w:val="en-US"/>
        </w:rPr>
      </w:pPr>
      <w:r>
        <w:rPr>
          <w:lang w:val="en-US"/>
        </w:rPr>
        <w:t>Activity diagram:</w:t>
      </w:r>
    </w:p>
    <w:p w14:paraId="13FC9C96" w14:textId="77777777" w:rsidR="005D1C43" w:rsidRDefault="005D1C43" w:rsidP="005D1C43">
      <w:pPr>
        <w:pStyle w:val="ListParagraph"/>
        <w:ind w:left="1080"/>
        <w:rPr>
          <w:lang w:val="en-US"/>
        </w:rPr>
      </w:pPr>
      <w:r>
        <w:rPr>
          <w:noProof/>
          <w:lang w:val="en-US"/>
        </w:rPr>
        <w:lastRenderedPageBreak/>
        <w:drawing>
          <wp:inline distT="0" distB="0" distL="0" distR="0" wp14:anchorId="05C548A7" wp14:editId="7C80D314">
            <wp:extent cx="5732145" cy="43072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4307205"/>
                    </a:xfrm>
                    <a:prstGeom prst="rect">
                      <a:avLst/>
                    </a:prstGeom>
                  </pic:spPr>
                </pic:pic>
              </a:graphicData>
            </a:graphic>
          </wp:inline>
        </w:drawing>
      </w:r>
    </w:p>
    <w:p w14:paraId="5D0FDC84" w14:textId="77777777" w:rsidR="005D1C43" w:rsidRDefault="005D1C43" w:rsidP="005D1C43">
      <w:pPr>
        <w:pStyle w:val="ListParagraph"/>
        <w:numPr>
          <w:ilvl w:val="0"/>
          <w:numId w:val="49"/>
        </w:numPr>
        <w:rPr>
          <w:lang w:val="en-US"/>
        </w:rPr>
      </w:pPr>
      <w:r>
        <w:rPr>
          <w:lang w:val="en-US"/>
        </w:rPr>
        <w:t>Sequence diagram:</w:t>
      </w:r>
    </w:p>
    <w:p w14:paraId="448B8C5E"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52EB11B" wp14:editId="1B4D48FB">
            <wp:extent cx="5715000" cy="7343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7343775"/>
                    </a:xfrm>
                    <a:prstGeom prst="rect">
                      <a:avLst/>
                    </a:prstGeom>
                  </pic:spPr>
                </pic:pic>
              </a:graphicData>
            </a:graphic>
          </wp:inline>
        </w:drawing>
      </w:r>
    </w:p>
    <w:p w14:paraId="3894D8E0" w14:textId="77777777" w:rsidR="005D1C43" w:rsidRDefault="005D1C43" w:rsidP="005D1C43">
      <w:pPr>
        <w:pStyle w:val="Heading2"/>
        <w:rPr>
          <w:lang w:val="en-US"/>
        </w:rPr>
      </w:pPr>
      <w:r>
        <w:rPr>
          <w:lang w:val="en-US"/>
        </w:rPr>
        <w:t>Use case Tìm kiếm sách theo tên tác giả</w:t>
      </w:r>
    </w:p>
    <w:p w14:paraId="4150E457" w14:textId="77777777" w:rsidR="005D1C43" w:rsidRDefault="005D1C43" w:rsidP="005D1C43">
      <w:pPr>
        <w:pStyle w:val="ListParagraph"/>
        <w:numPr>
          <w:ilvl w:val="0"/>
          <w:numId w:val="49"/>
        </w:numPr>
        <w:rPr>
          <w:lang w:val="en-US"/>
        </w:rPr>
      </w:pPr>
      <w:r>
        <w:rPr>
          <w:lang w:val="en-US"/>
        </w:rPr>
        <w:t>Activity diagram:</w:t>
      </w:r>
    </w:p>
    <w:p w14:paraId="5754A4B6" w14:textId="77777777" w:rsidR="005D1C43" w:rsidRDefault="005D1C43" w:rsidP="005D1C43">
      <w:pPr>
        <w:pStyle w:val="ListParagraph"/>
        <w:ind w:left="1080"/>
        <w:rPr>
          <w:lang w:val="en-US"/>
        </w:rPr>
      </w:pPr>
      <w:r>
        <w:rPr>
          <w:noProof/>
          <w:lang w:val="en-US"/>
        </w:rPr>
        <w:lastRenderedPageBreak/>
        <w:drawing>
          <wp:inline distT="0" distB="0" distL="0" distR="0" wp14:anchorId="7EF57582" wp14:editId="29AA0280">
            <wp:extent cx="5732145" cy="43224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322445"/>
                    </a:xfrm>
                    <a:prstGeom prst="rect">
                      <a:avLst/>
                    </a:prstGeom>
                  </pic:spPr>
                </pic:pic>
              </a:graphicData>
            </a:graphic>
          </wp:inline>
        </w:drawing>
      </w:r>
    </w:p>
    <w:p w14:paraId="653FC26A" w14:textId="77777777" w:rsidR="005D1C43" w:rsidRDefault="005D1C43" w:rsidP="005D1C43">
      <w:pPr>
        <w:pStyle w:val="ListParagraph"/>
        <w:numPr>
          <w:ilvl w:val="0"/>
          <w:numId w:val="49"/>
        </w:numPr>
        <w:rPr>
          <w:lang w:val="en-US"/>
        </w:rPr>
      </w:pPr>
      <w:r>
        <w:rPr>
          <w:lang w:val="en-US"/>
        </w:rPr>
        <w:t>Sequence diagram:</w:t>
      </w:r>
    </w:p>
    <w:p w14:paraId="5A1256B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A2EAF27" wp14:editId="6C027662">
            <wp:extent cx="5715000" cy="7343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7343775"/>
                    </a:xfrm>
                    <a:prstGeom prst="rect">
                      <a:avLst/>
                    </a:prstGeom>
                  </pic:spPr>
                </pic:pic>
              </a:graphicData>
            </a:graphic>
          </wp:inline>
        </w:drawing>
      </w:r>
    </w:p>
    <w:p w14:paraId="0C958E23" w14:textId="77777777" w:rsidR="005D1C43" w:rsidRPr="00983AE3" w:rsidRDefault="005D1C43" w:rsidP="005D1C43">
      <w:pPr>
        <w:rPr>
          <w:lang w:val="en-US"/>
        </w:rPr>
      </w:pPr>
    </w:p>
    <w:p w14:paraId="607A9E84" w14:textId="77777777" w:rsidR="005D1C43" w:rsidRDefault="005D1C43" w:rsidP="005D1C43">
      <w:pPr>
        <w:pStyle w:val="Heading2"/>
        <w:rPr>
          <w:lang w:val="en-US"/>
        </w:rPr>
      </w:pPr>
      <w:r>
        <w:rPr>
          <w:lang w:val="en-US"/>
        </w:rPr>
        <w:t>Use case Tìm kiếm sách theo mã sách</w:t>
      </w:r>
    </w:p>
    <w:p w14:paraId="5B202AEF" w14:textId="77777777" w:rsidR="005D1C43" w:rsidRDefault="005D1C43" w:rsidP="005D1C43">
      <w:pPr>
        <w:pStyle w:val="ListParagraph"/>
        <w:numPr>
          <w:ilvl w:val="0"/>
          <w:numId w:val="49"/>
        </w:numPr>
        <w:rPr>
          <w:lang w:val="en-US"/>
        </w:rPr>
      </w:pPr>
      <w:r>
        <w:rPr>
          <w:lang w:val="en-US"/>
        </w:rPr>
        <w:t>Activity diagram:</w:t>
      </w:r>
    </w:p>
    <w:p w14:paraId="7C1BEBC3" w14:textId="77777777" w:rsidR="005D1C43" w:rsidRDefault="005D1C43" w:rsidP="005D1C43">
      <w:pPr>
        <w:pStyle w:val="ListParagraph"/>
        <w:ind w:left="1080"/>
        <w:rPr>
          <w:lang w:val="en-US"/>
        </w:rPr>
      </w:pPr>
      <w:r>
        <w:rPr>
          <w:noProof/>
          <w:lang w:val="en-US"/>
        </w:rPr>
        <w:lastRenderedPageBreak/>
        <w:drawing>
          <wp:inline distT="0" distB="0" distL="0" distR="0" wp14:anchorId="35847A53" wp14:editId="36558B35">
            <wp:extent cx="5732145" cy="43719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4371975"/>
                    </a:xfrm>
                    <a:prstGeom prst="rect">
                      <a:avLst/>
                    </a:prstGeom>
                  </pic:spPr>
                </pic:pic>
              </a:graphicData>
            </a:graphic>
          </wp:inline>
        </w:drawing>
      </w:r>
    </w:p>
    <w:p w14:paraId="563088FB" w14:textId="77777777" w:rsidR="005D1C43" w:rsidRDefault="005D1C43" w:rsidP="005D1C43">
      <w:pPr>
        <w:pStyle w:val="ListParagraph"/>
        <w:numPr>
          <w:ilvl w:val="0"/>
          <w:numId w:val="49"/>
        </w:numPr>
        <w:rPr>
          <w:lang w:val="en-US"/>
        </w:rPr>
      </w:pPr>
      <w:r>
        <w:rPr>
          <w:lang w:val="en-US"/>
        </w:rPr>
        <w:t>Sequence diagram:</w:t>
      </w:r>
    </w:p>
    <w:p w14:paraId="1F03E9D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0ACA4DEB" wp14:editId="0E1BE5CC">
            <wp:extent cx="5715000" cy="734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7343775"/>
                    </a:xfrm>
                    <a:prstGeom prst="rect">
                      <a:avLst/>
                    </a:prstGeom>
                  </pic:spPr>
                </pic:pic>
              </a:graphicData>
            </a:graphic>
          </wp:inline>
        </w:drawing>
      </w:r>
    </w:p>
    <w:p w14:paraId="742DA83A" w14:textId="77777777" w:rsidR="005D1C43" w:rsidRPr="00983AE3" w:rsidRDefault="005D1C43" w:rsidP="005D1C43">
      <w:pPr>
        <w:rPr>
          <w:lang w:val="en-US"/>
        </w:rPr>
      </w:pPr>
    </w:p>
    <w:p w14:paraId="169BA6D8" w14:textId="77777777" w:rsidR="005D1C43" w:rsidRDefault="005D1C43" w:rsidP="005D1C43">
      <w:pPr>
        <w:pStyle w:val="Heading2"/>
        <w:rPr>
          <w:lang w:val="en-US"/>
        </w:rPr>
      </w:pPr>
      <w:r>
        <w:rPr>
          <w:lang w:val="en-US"/>
        </w:rPr>
        <w:t>Use case Tìm kiếm sách theo nhà xuất bản</w:t>
      </w:r>
    </w:p>
    <w:p w14:paraId="6C5C63FD" w14:textId="77777777" w:rsidR="005D1C43" w:rsidRDefault="005D1C43" w:rsidP="005D1C43">
      <w:pPr>
        <w:pStyle w:val="ListParagraph"/>
        <w:numPr>
          <w:ilvl w:val="0"/>
          <w:numId w:val="49"/>
        </w:numPr>
        <w:rPr>
          <w:lang w:val="en-US"/>
        </w:rPr>
      </w:pPr>
      <w:r>
        <w:rPr>
          <w:lang w:val="en-US"/>
        </w:rPr>
        <w:t>Activity diagram:</w:t>
      </w:r>
    </w:p>
    <w:p w14:paraId="2F74D19B" w14:textId="77777777" w:rsidR="005D1C43" w:rsidRDefault="005D1C43" w:rsidP="005D1C43">
      <w:pPr>
        <w:pStyle w:val="ListParagraph"/>
        <w:numPr>
          <w:ilvl w:val="0"/>
          <w:numId w:val="49"/>
        </w:numPr>
        <w:rPr>
          <w:lang w:val="en-US"/>
        </w:rPr>
      </w:pPr>
      <w:r>
        <w:rPr>
          <w:noProof/>
          <w:lang w:val="en-US"/>
        </w:rPr>
        <w:lastRenderedPageBreak/>
        <w:drawing>
          <wp:inline distT="0" distB="0" distL="0" distR="0" wp14:anchorId="5F4B8A24" wp14:editId="6FFF6868">
            <wp:extent cx="5732145" cy="43497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4349750"/>
                    </a:xfrm>
                    <a:prstGeom prst="rect">
                      <a:avLst/>
                    </a:prstGeom>
                  </pic:spPr>
                </pic:pic>
              </a:graphicData>
            </a:graphic>
          </wp:inline>
        </w:drawing>
      </w:r>
    </w:p>
    <w:p w14:paraId="2F99E1FB" w14:textId="77777777" w:rsidR="005D1C43" w:rsidRDefault="005D1C43" w:rsidP="005D1C43">
      <w:pPr>
        <w:pStyle w:val="ListParagraph"/>
        <w:numPr>
          <w:ilvl w:val="0"/>
          <w:numId w:val="49"/>
        </w:numPr>
        <w:rPr>
          <w:lang w:val="en-US"/>
        </w:rPr>
      </w:pPr>
      <w:r>
        <w:rPr>
          <w:lang w:val="en-US"/>
        </w:rPr>
        <w:t>Sequence diagram:</w:t>
      </w:r>
    </w:p>
    <w:p w14:paraId="3D7F164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4555C1D" wp14:editId="49BB819A">
            <wp:extent cx="5715000" cy="734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7343775"/>
                    </a:xfrm>
                    <a:prstGeom prst="rect">
                      <a:avLst/>
                    </a:prstGeom>
                  </pic:spPr>
                </pic:pic>
              </a:graphicData>
            </a:graphic>
          </wp:inline>
        </w:drawing>
      </w:r>
    </w:p>
    <w:p w14:paraId="4F866F31" w14:textId="77777777" w:rsidR="005D1C43" w:rsidRPr="00983AE3" w:rsidRDefault="005D1C43" w:rsidP="005D1C43">
      <w:pPr>
        <w:rPr>
          <w:lang w:val="en-US"/>
        </w:rPr>
      </w:pPr>
    </w:p>
    <w:p w14:paraId="67F67482" w14:textId="77777777" w:rsidR="00BD14B1" w:rsidRDefault="00BD14B1" w:rsidP="00BD14B1">
      <w:pPr>
        <w:pStyle w:val="Heading2"/>
        <w:rPr>
          <w:lang w:val="en-US"/>
        </w:rPr>
      </w:pPr>
      <w:r>
        <w:rPr>
          <w:lang w:val="en-US"/>
        </w:rPr>
        <w:lastRenderedPageBreak/>
        <w:t>Use case ABC</w:t>
      </w:r>
    </w:p>
    <w:p w14:paraId="74E08E91" w14:textId="77777777" w:rsidR="00BD14B1" w:rsidRDefault="00BD14B1" w:rsidP="00BD14B1">
      <w:pPr>
        <w:pStyle w:val="Heading2"/>
        <w:rPr>
          <w:lang w:val="en-US"/>
        </w:rPr>
      </w:pPr>
      <w:r>
        <w:rPr>
          <w:lang w:val="en-US"/>
        </w:rPr>
        <w:t>Use case ABC</w:t>
      </w:r>
    </w:p>
    <w:p w14:paraId="65CA4DBB" w14:textId="77777777" w:rsidR="00BD14B1" w:rsidRDefault="00BD14B1" w:rsidP="00BD14B1">
      <w:pPr>
        <w:pStyle w:val="Heading2"/>
        <w:rPr>
          <w:lang w:val="en-US"/>
        </w:rPr>
      </w:pPr>
      <w:r>
        <w:rPr>
          <w:lang w:val="en-US"/>
        </w:rPr>
        <w:t>Use case ABC</w:t>
      </w:r>
    </w:p>
    <w:p w14:paraId="1D14DEEB" w14:textId="77777777" w:rsidR="00BD14B1" w:rsidRDefault="00BD14B1" w:rsidP="00BD14B1">
      <w:pPr>
        <w:pStyle w:val="Heading2"/>
        <w:rPr>
          <w:lang w:val="en-US"/>
        </w:rPr>
      </w:pPr>
      <w:r>
        <w:rPr>
          <w:lang w:val="en-US"/>
        </w:rPr>
        <w:t>Use case ABC</w:t>
      </w:r>
    </w:p>
    <w:p w14:paraId="44B8AAFF" w14:textId="77777777" w:rsidR="00BD14B1" w:rsidRDefault="00BD14B1" w:rsidP="00BD14B1">
      <w:pPr>
        <w:pStyle w:val="Heading2"/>
        <w:rPr>
          <w:lang w:val="en-US"/>
        </w:rPr>
      </w:pPr>
      <w:r>
        <w:rPr>
          <w:lang w:val="en-US"/>
        </w:rPr>
        <w:t>Use case ABC</w:t>
      </w:r>
    </w:p>
    <w:p w14:paraId="7B84D95E" w14:textId="77777777" w:rsidR="00BD14B1" w:rsidRDefault="00BD14B1" w:rsidP="00BD14B1">
      <w:pPr>
        <w:pStyle w:val="Heading2"/>
        <w:rPr>
          <w:lang w:val="en-US"/>
        </w:rPr>
      </w:pPr>
      <w:r>
        <w:rPr>
          <w:lang w:val="en-US"/>
        </w:rPr>
        <w:t>Use case ABC</w:t>
      </w:r>
    </w:p>
    <w:p w14:paraId="3293D818" w14:textId="77777777" w:rsidR="00BD14B1" w:rsidRDefault="00BD14B1" w:rsidP="00BD14B1">
      <w:pPr>
        <w:pStyle w:val="Heading2"/>
        <w:rPr>
          <w:lang w:val="en-US"/>
        </w:rPr>
      </w:pPr>
      <w:r>
        <w:rPr>
          <w:lang w:val="en-US"/>
        </w:rPr>
        <w:t>Use case ABC</w:t>
      </w:r>
    </w:p>
    <w:p w14:paraId="6CD5EEC0" w14:textId="77777777" w:rsidR="00BD14B1" w:rsidRDefault="00BD14B1" w:rsidP="00BD14B1">
      <w:pPr>
        <w:pStyle w:val="Heading2"/>
        <w:rPr>
          <w:lang w:val="en-US"/>
        </w:rPr>
      </w:pPr>
      <w:r>
        <w:rPr>
          <w:lang w:val="en-US"/>
        </w:rPr>
        <w:t>Use case ABC</w:t>
      </w:r>
    </w:p>
    <w:p w14:paraId="66353A60" w14:textId="77777777" w:rsidR="00BD14B1" w:rsidRDefault="00BD14B1" w:rsidP="00BD14B1">
      <w:pPr>
        <w:pStyle w:val="Heading2"/>
        <w:rPr>
          <w:lang w:val="en-US"/>
        </w:rPr>
      </w:pPr>
      <w:r>
        <w:rPr>
          <w:lang w:val="en-US"/>
        </w:rPr>
        <w:t>Use case ABC</w:t>
      </w:r>
    </w:p>
    <w:p w14:paraId="230D742E" w14:textId="77777777" w:rsidR="00BD14B1" w:rsidRDefault="00BD14B1" w:rsidP="00BD14B1">
      <w:pPr>
        <w:pStyle w:val="Heading2"/>
        <w:rPr>
          <w:lang w:val="en-US"/>
        </w:rPr>
      </w:pPr>
      <w:r>
        <w:rPr>
          <w:lang w:val="en-US"/>
        </w:rPr>
        <w:t>Use case ABC</w:t>
      </w:r>
    </w:p>
    <w:p w14:paraId="562ED37D" w14:textId="77777777" w:rsidR="00BD14B1" w:rsidRDefault="00BD14B1" w:rsidP="00BD14B1">
      <w:pPr>
        <w:pStyle w:val="Heading2"/>
        <w:rPr>
          <w:lang w:val="en-US"/>
        </w:rPr>
      </w:pPr>
      <w:r>
        <w:rPr>
          <w:lang w:val="en-US"/>
        </w:rPr>
        <w:t>Use case ABC</w:t>
      </w:r>
    </w:p>
    <w:p w14:paraId="5D7446E3" w14:textId="77777777" w:rsidR="00BD14B1" w:rsidRDefault="00BD14B1" w:rsidP="00BD14B1">
      <w:pPr>
        <w:pStyle w:val="Heading2"/>
        <w:rPr>
          <w:lang w:val="en-US"/>
        </w:rPr>
      </w:pPr>
      <w:r>
        <w:rPr>
          <w:lang w:val="en-US"/>
        </w:rPr>
        <w:t>Use case ABC</w:t>
      </w:r>
    </w:p>
    <w:p w14:paraId="50D0628F" w14:textId="77777777" w:rsidR="00BD14B1" w:rsidRDefault="00BD14B1" w:rsidP="00BD14B1">
      <w:pPr>
        <w:pStyle w:val="Heading2"/>
        <w:rPr>
          <w:lang w:val="en-US"/>
        </w:rPr>
      </w:pPr>
      <w:r>
        <w:rPr>
          <w:lang w:val="en-US"/>
        </w:rPr>
        <w:t>Use case ABC</w:t>
      </w:r>
    </w:p>
    <w:p w14:paraId="6561D799" w14:textId="77777777" w:rsidR="00BD14B1" w:rsidRDefault="00BD14B1" w:rsidP="00BD14B1">
      <w:pPr>
        <w:pStyle w:val="Heading2"/>
        <w:rPr>
          <w:lang w:val="en-US"/>
        </w:rPr>
      </w:pPr>
      <w:r>
        <w:rPr>
          <w:lang w:val="en-US"/>
        </w:rPr>
        <w:t>Use case ABC</w:t>
      </w:r>
    </w:p>
    <w:p w14:paraId="7598E5A4" w14:textId="77777777" w:rsidR="00BD14B1" w:rsidRDefault="00BD14B1" w:rsidP="00BD14B1">
      <w:pPr>
        <w:pStyle w:val="Heading2"/>
        <w:rPr>
          <w:lang w:val="en-US"/>
        </w:rPr>
      </w:pPr>
      <w:r>
        <w:rPr>
          <w:lang w:val="en-US"/>
        </w:rPr>
        <w:t>Use case ABC</w:t>
      </w:r>
    </w:p>
    <w:p w14:paraId="05AEB559" w14:textId="77777777" w:rsidR="00BD14B1" w:rsidRDefault="00BD14B1" w:rsidP="00BD14B1">
      <w:pPr>
        <w:pStyle w:val="Heading2"/>
        <w:rPr>
          <w:lang w:val="en-US"/>
        </w:rPr>
      </w:pPr>
      <w:r>
        <w:rPr>
          <w:lang w:val="en-US"/>
        </w:rPr>
        <w:t>Use case ABC</w:t>
      </w:r>
    </w:p>
    <w:p w14:paraId="1A6FD90C" w14:textId="77777777" w:rsidR="00BD14B1" w:rsidRDefault="00BD14B1" w:rsidP="00BD14B1">
      <w:pPr>
        <w:pStyle w:val="Heading2"/>
        <w:rPr>
          <w:lang w:val="en-US"/>
        </w:rPr>
      </w:pPr>
      <w:r>
        <w:rPr>
          <w:lang w:val="en-US"/>
        </w:rPr>
        <w:t>Use case ABC</w:t>
      </w:r>
    </w:p>
    <w:p w14:paraId="4FE6604C" w14:textId="77777777" w:rsidR="00BD14B1" w:rsidRDefault="00BD14B1" w:rsidP="00BD14B1">
      <w:pPr>
        <w:pStyle w:val="Heading2"/>
        <w:rPr>
          <w:lang w:val="en-US"/>
        </w:rPr>
      </w:pPr>
      <w:r>
        <w:rPr>
          <w:lang w:val="en-US"/>
        </w:rPr>
        <w:t>Use case Tìm kiểu độc giả theo mã sách</w:t>
      </w:r>
    </w:p>
    <w:p w14:paraId="540933A0" w14:textId="77777777" w:rsidR="00BD14B1" w:rsidRDefault="00BD14B1" w:rsidP="00BD14B1">
      <w:pPr>
        <w:keepNext/>
      </w:pPr>
      <w:r>
        <w:rPr>
          <w:noProof/>
          <w:lang w:val="en-US"/>
        </w:rPr>
        <w:drawing>
          <wp:inline distT="0" distB="0" distL="0" distR="0" wp14:anchorId="2B35A10E" wp14:editId="43705121">
            <wp:extent cx="5724525" cy="3067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00E70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Activity diagram cho use case 35</w:t>
      </w:r>
    </w:p>
    <w:p w14:paraId="44F202CE" w14:textId="77777777" w:rsidR="00BD14B1" w:rsidRDefault="00BD14B1" w:rsidP="00BD14B1">
      <w:pPr>
        <w:keepNext/>
      </w:pPr>
      <w:r>
        <w:rPr>
          <w:noProof/>
          <w:lang w:val="en-US"/>
        </w:rPr>
        <w:lastRenderedPageBreak/>
        <w:drawing>
          <wp:inline distT="0" distB="0" distL="0" distR="0" wp14:anchorId="46E53DEC" wp14:editId="638565E4">
            <wp:extent cx="5734050" cy="4733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inline>
        </w:drawing>
      </w:r>
    </w:p>
    <w:p w14:paraId="136262DF" w14:textId="77777777" w:rsidR="00BD14B1" w:rsidRPr="00B30E64"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Sequence diagram cho use case 35</w:t>
      </w:r>
    </w:p>
    <w:p w14:paraId="4077B172" w14:textId="77777777" w:rsidR="00BD14B1" w:rsidRDefault="00BD14B1" w:rsidP="00BD14B1">
      <w:pPr>
        <w:pStyle w:val="Heading2"/>
        <w:rPr>
          <w:lang w:val="en-US"/>
        </w:rPr>
      </w:pPr>
      <w:r>
        <w:rPr>
          <w:lang w:val="en-US"/>
        </w:rPr>
        <w:t>Use case Xem báo cáo sách mượn theo tháng</w:t>
      </w:r>
    </w:p>
    <w:p w14:paraId="4ADF313D" w14:textId="77777777" w:rsidR="00BD14B1" w:rsidRDefault="00BD14B1" w:rsidP="00BD14B1">
      <w:pPr>
        <w:keepNext/>
      </w:pPr>
      <w:r>
        <w:rPr>
          <w:noProof/>
          <w:lang w:val="en-US"/>
        </w:rPr>
        <w:drawing>
          <wp:inline distT="0" distB="0" distL="0" distR="0" wp14:anchorId="0FA2CFE5" wp14:editId="740E4587">
            <wp:extent cx="5724525" cy="2867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6F70CE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Activity Diagram cho use case 36</w:t>
      </w:r>
    </w:p>
    <w:p w14:paraId="55A70AFB" w14:textId="77777777" w:rsidR="00BD14B1" w:rsidRDefault="00BD14B1" w:rsidP="00BD14B1">
      <w:pPr>
        <w:keepNext/>
      </w:pPr>
      <w:r>
        <w:rPr>
          <w:noProof/>
          <w:lang w:val="en-US"/>
        </w:rPr>
        <w:lastRenderedPageBreak/>
        <w:drawing>
          <wp:inline distT="0" distB="0" distL="0" distR="0" wp14:anchorId="628E34DE" wp14:editId="048F06FD">
            <wp:extent cx="57340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045D2338" w14:textId="77777777" w:rsidR="00BD14B1" w:rsidRPr="00C01B0F"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Sequence Diagram cho use case 36</w:t>
      </w:r>
    </w:p>
    <w:p w14:paraId="041CBB44" w14:textId="77777777" w:rsidR="00BD14B1" w:rsidRDefault="00BD14B1" w:rsidP="00BD14B1">
      <w:pPr>
        <w:pStyle w:val="Heading2"/>
        <w:rPr>
          <w:lang w:val="en-US"/>
        </w:rPr>
      </w:pPr>
      <w:r>
        <w:rPr>
          <w:lang w:val="en-US"/>
        </w:rPr>
        <w:t>Use case Xen báo cáo sách trả theo tháng</w:t>
      </w:r>
    </w:p>
    <w:p w14:paraId="5D48E1B7" w14:textId="77777777" w:rsidR="00BD14B1" w:rsidRDefault="00BD14B1" w:rsidP="00BD14B1">
      <w:pPr>
        <w:keepNext/>
      </w:pPr>
      <w:r>
        <w:rPr>
          <w:noProof/>
          <w:lang w:val="en-US"/>
        </w:rPr>
        <w:drawing>
          <wp:inline distT="0" distB="0" distL="0" distR="0" wp14:anchorId="7E0BBF52" wp14:editId="23B79B76">
            <wp:extent cx="5724525" cy="2867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00804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Activity Diagram cho use case 37</w:t>
      </w:r>
    </w:p>
    <w:p w14:paraId="5E9990C7" w14:textId="77777777" w:rsidR="00BD14B1" w:rsidRDefault="00BD14B1" w:rsidP="00BD14B1">
      <w:pPr>
        <w:keepNext/>
      </w:pPr>
      <w:r>
        <w:rPr>
          <w:noProof/>
          <w:lang w:val="en-US"/>
        </w:rPr>
        <w:lastRenderedPageBreak/>
        <w:drawing>
          <wp:inline distT="0" distB="0" distL="0" distR="0" wp14:anchorId="55D3BC48" wp14:editId="36EAFBC3">
            <wp:extent cx="5732145" cy="357068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570688"/>
                    </a:xfrm>
                    <a:prstGeom prst="rect">
                      <a:avLst/>
                    </a:prstGeom>
                    <a:noFill/>
                    <a:ln>
                      <a:noFill/>
                    </a:ln>
                  </pic:spPr>
                </pic:pic>
              </a:graphicData>
            </a:graphic>
          </wp:inline>
        </w:drawing>
      </w:r>
    </w:p>
    <w:p w14:paraId="445412D6" w14:textId="77777777" w:rsidR="00BD14B1" w:rsidRPr="0070553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Sequence Diagram cho use case 37</w:t>
      </w:r>
    </w:p>
    <w:p w14:paraId="68636ED6" w14:textId="77777777" w:rsidR="00BD14B1" w:rsidRDefault="00BD14B1" w:rsidP="00BD14B1">
      <w:pPr>
        <w:pStyle w:val="Heading2"/>
        <w:rPr>
          <w:lang w:val="en-US"/>
        </w:rPr>
      </w:pPr>
      <w:r>
        <w:rPr>
          <w:lang w:val="en-US"/>
        </w:rPr>
        <w:t>Use case Xem báo cáo sách được nhập vào hệ thống theo tháng</w:t>
      </w:r>
    </w:p>
    <w:p w14:paraId="499FF271" w14:textId="77777777" w:rsidR="00BD14B1" w:rsidRDefault="00BD14B1" w:rsidP="00BD14B1">
      <w:pPr>
        <w:keepNext/>
      </w:pPr>
      <w:r>
        <w:rPr>
          <w:noProof/>
          <w:lang w:val="en-US"/>
        </w:rPr>
        <w:drawing>
          <wp:inline distT="0" distB="0" distL="0" distR="0" wp14:anchorId="6FC92700" wp14:editId="12EA2FED">
            <wp:extent cx="5724525" cy="286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1824A5B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Activity diagram cho use case 38</w:t>
      </w:r>
    </w:p>
    <w:p w14:paraId="50F5BD43" w14:textId="77777777" w:rsidR="00BD14B1" w:rsidRDefault="00BD14B1" w:rsidP="00BD14B1">
      <w:pPr>
        <w:keepNext/>
      </w:pPr>
      <w:r>
        <w:rPr>
          <w:noProof/>
          <w:lang w:val="en-US"/>
        </w:rPr>
        <w:lastRenderedPageBreak/>
        <w:drawing>
          <wp:inline distT="0" distB="0" distL="0" distR="0" wp14:anchorId="3D3D5391" wp14:editId="74BBAB8D">
            <wp:extent cx="5732145" cy="3570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7E6A8921" w14:textId="77777777" w:rsidR="00BD14B1" w:rsidRPr="006C792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Sequence diagram cho use case 38</w:t>
      </w:r>
    </w:p>
    <w:p w14:paraId="581BB65D" w14:textId="77777777" w:rsidR="00BD14B1" w:rsidRDefault="00BD14B1" w:rsidP="00BD14B1">
      <w:pPr>
        <w:pStyle w:val="Heading2"/>
        <w:rPr>
          <w:lang w:val="en-US"/>
        </w:rPr>
      </w:pPr>
      <w:r>
        <w:rPr>
          <w:lang w:val="en-US"/>
        </w:rPr>
        <w:t>Use case Xem báo cáo sách bị mất theo tháng</w:t>
      </w:r>
    </w:p>
    <w:p w14:paraId="3A3005E5" w14:textId="77777777" w:rsidR="00BD14B1" w:rsidRDefault="00BD14B1" w:rsidP="00BD14B1">
      <w:pPr>
        <w:keepNext/>
      </w:pPr>
      <w:r>
        <w:rPr>
          <w:noProof/>
          <w:lang w:val="en-US"/>
        </w:rPr>
        <w:drawing>
          <wp:inline distT="0" distB="0" distL="0" distR="0" wp14:anchorId="5EB1442B" wp14:editId="519120E1">
            <wp:extent cx="57245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F5F028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Activity diagram cho use case 39</w:t>
      </w:r>
    </w:p>
    <w:p w14:paraId="5AF1A553" w14:textId="77777777" w:rsidR="00BD14B1" w:rsidRDefault="00BD14B1" w:rsidP="00BD14B1">
      <w:pPr>
        <w:keepNext/>
      </w:pPr>
      <w:r>
        <w:rPr>
          <w:noProof/>
          <w:lang w:val="en-US"/>
        </w:rPr>
        <w:lastRenderedPageBreak/>
        <w:drawing>
          <wp:inline distT="0" distB="0" distL="0" distR="0" wp14:anchorId="47A729DC" wp14:editId="72FDB9C1">
            <wp:extent cx="5732145" cy="3570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036053A6"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Sequence diagram cho use case 39</w:t>
      </w:r>
    </w:p>
    <w:p w14:paraId="2175A966" w14:textId="77777777" w:rsidR="00BD14B1" w:rsidRDefault="00BD14B1" w:rsidP="00BD14B1">
      <w:pPr>
        <w:pStyle w:val="Heading2"/>
        <w:rPr>
          <w:lang w:val="en-US"/>
        </w:rPr>
      </w:pPr>
      <w:r>
        <w:rPr>
          <w:lang w:val="en-US"/>
        </w:rPr>
        <w:t>Use case Xem báo cáo sách được thanh lý theo tháng</w:t>
      </w:r>
    </w:p>
    <w:p w14:paraId="39F07A55" w14:textId="77777777" w:rsidR="00BD14B1" w:rsidRDefault="00BD14B1" w:rsidP="00BD14B1">
      <w:pPr>
        <w:keepNext/>
      </w:pPr>
      <w:r>
        <w:rPr>
          <w:noProof/>
          <w:lang w:val="en-US"/>
        </w:rPr>
        <w:drawing>
          <wp:inline distT="0" distB="0" distL="0" distR="0" wp14:anchorId="0ACC2358" wp14:editId="54748EC1">
            <wp:extent cx="5724525" cy="2867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991E54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Activity diagram cho use case 40</w:t>
      </w:r>
    </w:p>
    <w:p w14:paraId="4D157277" w14:textId="77777777" w:rsidR="00BD14B1" w:rsidRDefault="00BD14B1" w:rsidP="00BD14B1">
      <w:pPr>
        <w:keepNext/>
      </w:pPr>
      <w:r>
        <w:rPr>
          <w:noProof/>
          <w:lang w:val="en-US"/>
        </w:rPr>
        <w:lastRenderedPageBreak/>
        <w:drawing>
          <wp:inline distT="0" distB="0" distL="0" distR="0" wp14:anchorId="16956D43" wp14:editId="7D8D736F">
            <wp:extent cx="5732145" cy="3570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4AD5165F"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Sequence  diagram cho use case 40</w:t>
      </w:r>
    </w:p>
    <w:p w14:paraId="6BC81DDD" w14:textId="77777777" w:rsidR="00BD14B1" w:rsidRDefault="00BD14B1" w:rsidP="00BD14B1">
      <w:pPr>
        <w:pStyle w:val="Heading2"/>
        <w:rPr>
          <w:lang w:val="en-US"/>
        </w:rPr>
      </w:pPr>
      <w:r>
        <w:rPr>
          <w:lang w:val="en-US"/>
        </w:rPr>
        <w:t>Use case Thêm nhà xuất bản</w:t>
      </w:r>
    </w:p>
    <w:p w14:paraId="772EA1F1" w14:textId="77777777" w:rsidR="00BD14B1" w:rsidRDefault="00BD14B1" w:rsidP="00BD14B1">
      <w:pPr>
        <w:keepNext/>
      </w:pPr>
      <w:r>
        <w:rPr>
          <w:noProof/>
          <w:lang w:val="en-US"/>
        </w:rPr>
        <w:drawing>
          <wp:inline distT="0" distB="0" distL="0" distR="0" wp14:anchorId="36927032" wp14:editId="2AE70635">
            <wp:extent cx="5724525" cy="2638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30781BA"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Activity diagram cho use case 41</w:t>
      </w:r>
    </w:p>
    <w:p w14:paraId="62089B0E" w14:textId="77777777" w:rsidR="00BD14B1" w:rsidRDefault="00BD14B1" w:rsidP="00BD14B1">
      <w:pPr>
        <w:keepNext/>
      </w:pPr>
      <w:r>
        <w:rPr>
          <w:noProof/>
          <w:lang w:val="en-US"/>
        </w:rPr>
        <w:lastRenderedPageBreak/>
        <w:drawing>
          <wp:inline distT="0" distB="0" distL="0" distR="0" wp14:anchorId="7BE5E323" wp14:editId="3D47A549">
            <wp:extent cx="573405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7F3143CB"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Sequence diagram cho use case 41</w:t>
      </w:r>
    </w:p>
    <w:p w14:paraId="2002CF8A" w14:textId="77777777" w:rsidR="00BD14B1" w:rsidRDefault="00BD14B1" w:rsidP="00BD14B1">
      <w:pPr>
        <w:pStyle w:val="Heading2"/>
        <w:rPr>
          <w:lang w:val="en-US"/>
        </w:rPr>
      </w:pPr>
      <w:r>
        <w:rPr>
          <w:lang w:val="en-US"/>
        </w:rPr>
        <w:t>Use case Xóa nhà xuất bản</w:t>
      </w:r>
    </w:p>
    <w:p w14:paraId="26E0A04D" w14:textId="77777777" w:rsidR="00BD14B1" w:rsidRDefault="00BD14B1" w:rsidP="00BD14B1">
      <w:pPr>
        <w:keepNext/>
      </w:pPr>
      <w:r>
        <w:rPr>
          <w:noProof/>
          <w:lang w:val="en-US"/>
        </w:rPr>
        <w:drawing>
          <wp:inline distT="0" distB="0" distL="0" distR="0" wp14:anchorId="009CA6D5" wp14:editId="14B8ED88">
            <wp:extent cx="5724525" cy="2981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27262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Activity diagram cho use case 42</w:t>
      </w:r>
    </w:p>
    <w:p w14:paraId="492CEE4D" w14:textId="77777777" w:rsidR="00BD14B1" w:rsidRDefault="00BD14B1" w:rsidP="00BD14B1">
      <w:pPr>
        <w:keepNext/>
      </w:pPr>
      <w:r>
        <w:rPr>
          <w:noProof/>
          <w:lang w:val="en-US"/>
        </w:rPr>
        <w:lastRenderedPageBreak/>
        <w:drawing>
          <wp:inline distT="0" distB="0" distL="0" distR="0" wp14:anchorId="157D3E12" wp14:editId="00C2F858">
            <wp:extent cx="572452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5BBEE247"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Sequence diagram cho use case 42</w:t>
      </w:r>
    </w:p>
    <w:p w14:paraId="44FBA39F" w14:textId="77777777" w:rsidR="00BD14B1" w:rsidRDefault="00BD14B1" w:rsidP="00BD14B1">
      <w:pPr>
        <w:pStyle w:val="Heading2"/>
        <w:rPr>
          <w:lang w:val="en-US"/>
        </w:rPr>
      </w:pPr>
      <w:r>
        <w:rPr>
          <w:lang w:val="en-US"/>
        </w:rPr>
        <w:t>Use case Chỉnh sửa tên nhà xuất bản</w:t>
      </w:r>
    </w:p>
    <w:p w14:paraId="04C0DED6" w14:textId="77777777" w:rsidR="00BD14B1" w:rsidRDefault="00BD14B1" w:rsidP="00BD14B1">
      <w:pPr>
        <w:keepNext/>
      </w:pPr>
      <w:r>
        <w:rPr>
          <w:noProof/>
          <w:lang w:val="en-US"/>
        </w:rPr>
        <w:drawing>
          <wp:inline distT="0" distB="0" distL="0" distR="0" wp14:anchorId="52BE01DA" wp14:editId="5E59DB07">
            <wp:extent cx="573405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6316392"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Activity diagram cho use case 43</w:t>
      </w:r>
    </w:p>
    <w:p w14:paraId="5FC5E235" w14:textId="77777777" w:rsidR="00BD14B1" w:rsidRDefault="00BD14B1" w:rsidP="00BD14B1">
      <w:pPr>
        <w:keepNext/>
      </w:pPr>
      <w:r>
        <w:rPr>
          <w:noProof/>
          <w:lang w:val="en-US"/>
        </w:rPr>
        <w:lastRenderedPageBreak/>
        <w:drawing>
          <wp:inline distT="0" distB="0" distL="0" distR="0" wp14:anchorId="38348C89" wp14:editId="53003A50">
            <wp:extent cx="572452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583E2FF"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Sequence diagram cho use case 43</w:t>
      </w:r>
    </w:p>
    <w:p w14:paraId="6FA81F02" w14:textId="77777777" w:rsidR="00BD14B1" w:rsidRPr="0041175A" w:rsidRDefault="00BD14B1" w:rsidP="00BD14B1">
      <w:pPr>
        <w:rPr>
          <w:lang w:val="en-US"/>
        </w:rPr>
      </w:pPr>
    </w:p>
    <w:p w14:paraId="1FBA8FC8" w14:textId="77777777" w:rsidR="00BD14B1" w:rsidRDefault="00BD14B1" w:rsidP="00BD14B1">
      <w:pPr>
        <w:pStyle w:val="Heading2"/>
        <w:rPr>
          <w:lang w:val="en-US"/>
        </w:rPr>
      </w:pPr>
      <w:r>
        <w:rPr>
          <w:lang w:val="en-US"/>
        </w:rPr>
        <w:t>Use case Xem danh sách nhà xuất bản</w:t>
      </w:r>
    </w:p>
    <w:p w14:paraId="532AAF77" w14:textId="77777777" w:rsidR="00BD14B1" w:rsidRDefault="00BD14B1" w:rsidP="00BD14B1">
      <w:pPr>
        <w:keepNext/>
      </w:pPr>
      <w:r>
        <w:rPr>
          <w:noProof/>
          <w:lang w:val="en-US"/>
        </w:rPr>
        <w:drawing>
          <wp:inline distT="0" distB="0" distL="0" distR="0" wp14:anchorId="4AC9E109" wp14:editId="3DCAE52B">
            <wp:extent cx="5734050" cy="1895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279A50D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Activity diagram cho use case 44</w:t>
      </w:r>
    </w:p>
    <w:p w14:paraId="661BC4BB" w14:textId="77777777" w:rsidR="00BD14B1" w:rsidRDefault="00BD14B1" w:rsidP="00BD14B1">
      <w:pPr>
        <w:keepNext/>
      </w:pPr>
      <w:r>
        <w:rPr>
          <w:noProof/>
          <w:lang w:val="en-US"/>
        </w:rPr>
        <w:lastRenderedPageBreak/>
        <w:drawing>
          <wp:inline distT="0" distB="0" distL="0" distR="0" wp14:anchorId="2BC686BA" wp14:editId="7A2B5AD1">
            <wp:extent cx="5724525"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573377" w14:textId="77777777" w:rsidR="00BD14B1" w:rsidRPr="003324CA"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Sequence diagram cho use case 44</w:t>
      </w:r>
    </w:p>
    <w:p w14:paraId="765E4DE5" w14:textId="77777777" w:rsidR="00BD14B1" w:rsidRDefault="00BD14B1" w:rsidP="00BD14B1">
      <w:pPr>
        <w:pStyle w:val="Heading2"/>
        <w:rPr>
          <w:lang w:val="en-US"/>
        </w:rPr>
      </w:pPr>
      <w:r>
        <w:rPr>
          <w:lang w:val="en-US"/>
        </w:rPr>
        <w:t>Use case Thêm tác giả</w:t>
      </w:r>
    </w:p>
    <w:p w14:paraId="1ADF3916" w14:textId="77777777" w:rsidR="00BD14B1" w:rsidRDefault="00BD14B1" w:rsidP="00BD14B1">
      <w:pPr>
        <w:keepNext/>
      </w:pPr>
      <w:r>
        <w:rPr>
          <w:noProof/>
          <w:lang w:val="en-US"/>
        </w:rPr>
        <w:drawing>
          <wp:inline distT="0" distB="0" distL="0" distR="0" wp14:anchorId="6C480E8A" wp14:editId="2362C5D6">
            <wp:extent cx="5724525" cy="2638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009DD43E"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Activity diagram cho use case 45</w:t>
      </w:r>
    </w:p>
    <w:p w14:paraId="41E3FA6E" w14:textId="77777777" w:rsidR="00BD14B1" w:rsidRDefault="00BD14B1" w:rsidP="00BD14B1">
      <w:pPr>
        <w:keepNext/>
      </w:pPr>
      <w:r>
        <w:rPr>
          <w:noProof/>
          <w:lang w:val="en-US"/>
        </w:rPr>
        <w:lastRenderedPageBreak/>
        <w:drawing>
          <wp:inline distT="0" distB="0" distL="0" distR="0" wp14:anchorId="1F4C6668" wp14:editId="51015815">
            <wp:extent cx="5732145" cy="3351686"/>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3351686"/>
                    </a:xfrm>
                    <a:prstGeom prst="rect">
                      <a:avLst/>
                    </a:prstGeom>
                    <a:noFill/>
                    <a:ln>
                      <a:noFill/>
                    </a:ln>
                  </pic:spPr>
                </pic:pic>
              </a:graphicData>
            </a:graphic>
          </wp:inline>
        </w:drawing>
      </w:r>
    </w:p>
    <w:p w14:paraId="620B38BC"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Sequence diagram cho use case 45</w:t>
      </w:r>
    </w:p>
    <w:p w14:paraId="638C6361" w14:textId="77777777" w:rsidR="00BD14B1" w:rsidRDefault="00BD14B1" w:rsidP="00BD14B1">
      <w:pPr>
        <w:pStyle w:val="Heading2"/>
        <w:rPr>
          <w:lang w:val="en-US"/>
        </w:rPr>
      </w:pPr>
      <w:r>
        <w:rPr>
          <w:lang w:val="en-US"/>
        </w:rPr>
        <w:t>Use case Xóa tác giả</w:t>
      </w:r>
    </w:p>
    <w:p w14:paraId="1BCD6D56" w14:textId="77777777" w:rsidR="00BD14B1" w:rsidRDefault="00BD14B1" w:rsidP="00BD14B1">
      <w:pPr>
        <w:keepNext/>
      </w:pPr>
      <w:r>
        <w:rPr>
          <w:noProof/>
          <w:lang w:val="en-US"/>
        </w:rPr>
        <w:drawing>
          <wp:inline distT="0" distB="0" distL="0" distR="0" wp14:anchorId="3B9CEF3A" wp14:editId="0E92567F">
            <wp:extent cx="5724525" cy="2981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2E841B4"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Activity diagram cho use case 46</w:t>
      </w:r>
    </w:p>
    <w:p w14:paraId="132D587B" w14:textId="77777777" w:rsidR="00BD14B1" w:rsidRDefault="00BD14B1" w:rsidP="00BD14B1">
      <w:pPr>
        <w:keepNext/>
      </w:pPr>
      <w:r>
        <w:rPr>
          <w:noProof/>
          <w:lang w:val="en-US"/>
        </w:rPr>
        <w:lastRenderedPageBreak/>
        <w:drawing>
          <wp:inline distT="0" distB="0" distL="0" distR="0" wp14:anchorId="1F0CF21F" wp14:editId="4EB15AA4">
            <wp:extent cx="572452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DA8221A"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Sequence diagram cho use case 46</w:t>
      </w:r>
    </w:p>
    <w:p w14:paraId="46311ADC" w14:textId="77777777" w:rsidR="00BD14B1" w:rsidRDefault="00BD14B1" w:rsidP="00BD14B1">
      <w:pPr>
        <w:pStyle w:val="Heading2"/>
        <w:rPr>
          <w:lang w:val="en-US"/>
        </w:rPr>
      </w:pPr>
      <w:r>
        <w:rPr>
          <w:lang w:val="en-US"/>
        </w:rPr>
        <w:t>Use case Chỉnh sửa tên tác giả</w:t>
      </w:r>
    </w:p>
    <w:p w14:paraId="64E03479" w14:textId="77777777" w:rsidR="00BD14B1" w:rsidRDefault="00BD14B1" w:rsidP="00BD14B1">
      <w:pPr>
        <w:keepNext/>
      </w:pPr>
      <w:r>
        <w:rPr>
          <w:noProof/>
          <w:lang w:val="en-US"/>
        </w:rPr>
        <w:drawing>
          <wp:inline distT="0" distB="0" distL="0" distR="0" wp14:anchorId="04EF1515" wp14:editId="63086F63">
            <wp:extent cx="5732145" cy="29803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2980335"/>
                    </a:xfrm>
                    <a:prstGeom prst="rect">
                      <a:avLst/>
                    </a:prstGeom>
                    <a:noFill/>
                    <a:ln>
                      <a:noFill/>
                    </a:ln>
                  </pic:spPr>
                </pic:pic>
              </a:graphicData>
            </a:graphic>
          </wp:inline>
        </w:drawing>
      </w:r>
    </w:p>
    <w:p w14:paraId="0849FBE6"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Activity diagram cho use case 47</w:t>
      </w:r>
    </w:p>
    <w:p w14:paraId="19515649" w14:textId="77777777" w:rsidR="00BD14B1" w:rsidRDefault="00BD14B1" w:rsidP="00BD14B1">
      <w:pPr>
        <w:keepNext/>
      </w:pPr>
      <w:r>
        <w:rPr>
          <w:noProof/>
          <w:lang w:val="en-US"/>
        </w:rPr>
        <w:lastRenderedPageBreak/>
        <w:drawing>
          <wp:inline distT="0" distB="0" distL="0" distR="0" wp14:anchorId="55A621F9" wp14:editId="617234B5">
            <wp:extent cx="5724525" cy="365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6067FD0B"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Sequence diagram cho use case 47</w:t>
      </w:r>
    </w:p>
    <w:p w14:paraId="106376A0" w14:textId="77777777" w:rsidR="00BD14B1" w:rsidRDefault="00BD14B1" w:rsidP="00BD14B1">
      <w:pPr>
        <w:pStyle w:val="Heading2"/>
        <w:rPr>
          <w:lang w:val="en-US"/>
        </w:rPr>
      </w:pPr>
      <w:r>
        <w:rPr>
          <w:lang w:val="en-US"/>
        </w:rPr>
        <w:t>Use case Xem danh sách tác giả</w:t>
      </w:r>
    </w:p>
    <w:p w14:paraId="52CA939E" w14:textId="77777777" w:rsidR="00BD14B1" w:rsidRDefault="00BD14B1" w:rsidP="00BD14B1">
      <w:pPr>
        <w:keepNext/>
      </w:pPr>
      <w:r>
        <w:rPr>
          <w:noProof/>
          <w:lang w:val="en-US"/>
        </w:rPr>
        <w:drawing>
          <wp:inline distT="0" distB="0" distL="0" distR="0" wp14:anchorId="755CE921" wp14:editId="08688DFA">
            <wp:extent cx="5732145" cy="18948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1894845"/>
                    </a:xfrm>
                    <a:prstGeom prst="rect">
                      <a:avLst/>
                    </a:prstGeom>
                    <a:noFill/>
                    <a:ln>
                      <a:noFill/>
                    </a:ln>
                  </pic:spPr>
                </pic:pic>
              </a:graphicData>
            </a:graphic>
          </wp:inline>
        </w:drawing>
      </w:r>
    </w:p>
    <w:p w14:paraId="408DF6C8"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Activity diagram cho use case 48</w:t>
      </w:r>
    </w:p>
    <w:p w14:paraId="21411D17" w14:textId="77777777" w:rsidR="00BD14B1" w:rsidRDefault="00BD14B1" w:rsidP="00BD14B1">
      <w:pPr>
        <w:keepNext/>
      </w:pPr>
      <w:r>
        <w:rPr>
          <w:noProof/>
          <w:lang w:val="en-US"/>
        </w:rPr>
        <w:lastRenderedPageBreak/>
        <w:drawing>
          <wp:inline distT="0" distB="0" distL="0" distR="0" wp14:anchorId="2E1B7462" wp14:editId="6E4C8ECB">
            <wp:extent cx="5724525" cy="2876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A05CB4D"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Sequence diagram cho use case 48</w:t>
      </w:r>
    </w:p>
    <w:p w14:paraId="2B5541E9" w14:textId="77777777" w:rsidR="00BD14B1" w:rsidRDefault="00BD14B1" w:rsidP="00BD14B1">
      <w:pPr>
        <w:pStyle w:val="Heading2"/>
        <w:rPr>
          <w:lang w:val="en-US"/>
        </w:rPr>
      </w:pPr>
      <w:r>
        <w:rPr>
          <w:lang w:val="en-US"/>
        </w:rPr>
        <w:t>Use case Thay đổi thời hạn thẻ thư viện</w:t>
      </w:r>
    </w:p>
    <w:p w14:paraId="00CE4191" w14:textId="77777777" w:rsidR="00BD14B1" w:rsidRDefault="00BD14B1" w:rsidP="00BD14B1">
      <w:pPr>
        <w:keepNext/>
      </w:pPr>
      <w:r>
        <w:rPr>
          <w:noProof/>
          <w:lang w:val="en-US"/>
        </w:rPr>
        <w:drawing>
          <wp:inline distT="0" distB="0" distL="0" distR="0" wp14:anchorId="0A0EEE9F" wp14:editId="79E4FA63">
            <wp:extent cx="5724525" cy="1895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3B61AD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Activity diagram cho use case </w:t>
      </w:r>
      <w:r>
        <w:rPr>
          <w:noProof/>
          <w:lang w:val="en-US"/>
        </w:rPr>
        <w:t>49</w:t>
      </w:r>
    </w:p>
    <w:p w14:paraId="7C2F6DCF" w14:textId="77777777" w:rsidR="00BD14B1" w:rsidRDefault="00BD14B1" w:rsidP="00BD14B1">
      <w:pPr>
        <w:keepNext/>
      </w:pPr>
      <w:r>
        <w:rPr>
          <w:noProof/>
          <w:lang w:val="en-US"/>
        </w:rPr>
        <w:drawing>
          <wp:inline distT="0" distB="0" distL="0" distR="0" wp14:anchorId="6066A3BF" wp14:editId="5CA4B2EC">
            <wp:extent cx="5724525" cy="2828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42949824"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Sequence diagram cho use case 49</w:t>
      </w:r>
    </w:p>
    <w:p w14:paraId="599D73EB" w14:textId="77777777" w:rsidR="00BD14B1" w:rsidRDefault="00BD14B1" w:rsidP="00BD14B1">
      <w:pPr>
        <w:pStyle w:val="Heading2"/>
        <w:rPr>
          <w:lang w:val="en-US"/>
        </w:rPr>
      </w:pPr>
      <w:r>
        <w:rPr>
          <w:lang w:val="en-US"/>
        </w:rPr>
        <w:lastRenderedPageBreak/>
        <w:t>Use case Thay đổi thời gian tối đa mượn sách</w:t>
      </w:r>
    </w:p>
    <w:p w14:paraId="0874EC38" w14:textId="77777777" w:rsidR="00BD14B1" w:rsidRDefault="00BD14B1" w:rsidP="00BD14B1">
      <w:pPr>
        <w:keepNext/>
      </w:pPr>
      <w:r>
        <w:rPr>
          <w:noProof/>
          <w:lang w:val="en-US"/>
        </w:rPr>
        <w:drawing>
          <wp:inline distT="0" distB="0" distL="0" distR="0" wp14:anchorId="3570EE16" wp14:editId="486AA07A">
            <wp:extent cx="5724525" cy="1895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896DEC3"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36</w:t>
      </w:r>
      <w:r>
        <w:fldChar w:fldCharType="end"/>
      </w:r>
      <w:r w:rsidRPr="0020730B">
        <w:t>Activity diagram cho use case</w:t>
      </w:r>
      <w:r>
        <w:rPr>
          <w:lang w:val="en-US"/>
        </w:rPr>
        <w:t xml:space="preserve"> 50</w:t>
      </w:r>
    </w:p>
    <w:p w14:paraId="1EEC9E15" w14:textId="77777777" w:rsidR="00BD14B1" w:rsidRDefault="00BD14B1" w:rsidP="00BD14B1">
      <w:pPr>
        <w:keepNext/>
      </w:pPr>
      <w:r>
        <w:rPr>
          <w:noProof/>
          <w:lang w:val="en-US"/>
        </w:rPr>
        <w:drawing>
          <wp:inline distT="0" distB="0" distL="0" distR="0" wp14:anchorId="3D9B4408" wp14:editId="088DCD56">
            <wp:extent cx="57245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6794ACA"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r w:rsidRPr="00D37B82">
        <w:t>Sequence diagram c</w:t>
      </w:r>
      <w:r>
        <w:t xml:space="preserve">ho use case </w:t>
      </w:r>
      <w:r>
        <w:rPr>
          <w:lang w:val="en-US"/>
        </w:rPr>
        <w:t>50</w:t>
      </w:r>
    </w:p>
    <w:p w14:paraId="26372C4F" w14:textId="77777777" w:rsidR="00BD14B1" w:rsidRDefault="00BD14B1" w:rsidP="00BD14B1">
      <w:pPr>
        <w:pStyle w:val="Heading2"/>
        <w:rPr>
          <w:lang w:val="en-US"/>
        </w:rPr>
      </w:pPr>
      <w:r>
        <w:rPr>
          <w:lang w:val="en-US"/>
        </w:rPr>
        <w:t>Use case Thay đổi số sách tối đa mượn được</w:t>
      </w:r>
    </w:p>
    <w:p w14:paraId="2DAB8F2B" w14:textId="77777777" w:rsidR="00BD14B1" w:rsidRDefault="00BD14B1" w:rsidP="00BD14B1">
      <w:pPr>
        <w:keepNext/>
      </w:pPr>
      <w:r>
        <w:rPr>
          <w:noProof/>
          <w:lang w:val="en-US"/>
        </w:rPr>
        <w:drawing>
          <wp:inline distT="0" distB="0" distL="0" distR="0" wp14:anchorId="430B1B55" wp14:editId="1C246379">
            <wp:extent cx="5724525" cy="1895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29A02E8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38</w:t>
      </w:r>
      <w:r>
        <w:fldChar w:fldCharType="end"/>
      </w:r>
      <w:r w:rsidRPr="00DF7685">
        <w:t>Activity diagram cho use case</w:t>
      </w:r>
      <w:r>
        <w:rPr>
          <w:lang w:val="en-US"/>
        </w:rPr>
        <w:t xml:space="preserve"> 51</w:t>
      </w:r>
    </w:p>
    <w:p w14:paraId="0124C217" w14:textId="77777777" w:rsidR="00BD14B1" w:rsidRDefault="00BD14B1" w:rsidP="00BD14B1">
      <w:pPr>
        <w:keepNext/>
      </w:pPr>
      <w:r>
        <w:rPr>
          <w:noProof/>
          <w:lang w:val="en-US"/>
        </w:rPr>
        <w:lastRenderedPageBreak/>
        <w:drawing>
          <wp:inline distT="0" distB="0" distL="0" distR="0" wp14:anchorId="3B08D965" wp14:editId="5D88D99F">
            <wp:extent cx="5724525" cy="282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A369ACF"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w:t>
      </w:r>
      <w:r w:rsidRPr="0089643B">
        <w:t>S</w:t>
      </w:r>
      <w:r>
        <w:t xml:space="preserve">equence diagram cho use case </w:t>
      </w:r>
      <w:r>
        <w:rPr>
          <w:lang w:val="en-US"/>
        </w:rPr>
        <w:t>51</w:t>
      </w:r>
    </w:p>
    <w:p w14:paraId="2E4FF69C" w14:textId="67D824A9" w:rsidR="005E5E77" w:rsidRPr="005E5E77" w:rsidRDefault="005E5E77" w:rsidP="00BD14B1">
      <w:pPr>
        <w:pStyle w:val="Heading2"/>
        <w:numPr>
          <w:ilvl w:val="0"/>
          <w:numId w:val="0"/>
        </w:numPr>
        <w:spacing w:line="360" w:lineRule="auto"/>
        <w:jc w:val="both"/>
        <w:rPr>
          <w:lang w:val="en-US"/>
        </w:rPr>
      </w:pPr>
    </w:p>
    <w:sectPr w:rsidR="005E5E77" w:rsidRPr="005E5E77" w:rsidSect="00301562">
      <w:headerReference w:type="default" r:id="rId61"/>
      <w:footerReference w:type="default" r:id="rId62"/>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27456D" w14:textId="77777777" w:rsidR="009E5F35" w:rsidRDefault="009E5F35">
      <w:r>
        <w:separator/>
      </w:r>
    </w:p>
  </w:endnote>
  <w:endnote w:type="continuationSeparator" w:id="0">
    <w:p w14:paraId="5912BC5B" w14:textId="77777777" w:rsidR="009E5F35" w:rsidRDefault="009E5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532E2A" w14:textId="77777777" w:rsidR="00125EF7" w:rsidRDefault="00125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78206" w14:textId="77777777" w:rsidR="005E5E77" w:rsidRDefault="005E5E77">
    <w:pPr>
      <w:pStyle w:val="Footer"/>
    </w:pPr>
    <w:r w:rsidRPr="004257CD">
      <w:rPr>
        <w:noProof/>
        <w:lang w:val="en-US"/>
      </w:rPr>
      <w:drawing>
        <wp:anchor distT="0" distB="0" distL="114300" distR="114300" simplePos="0" relativeHeight="251662848" behindDoc="0" locked="0" layoutInCell="1" allowOverlap="1" wp14:anchorId="189A9605" wp14:editId="7D7A0A2A">
          <wp:simplePos x="0" y="0"/>
          <wp:positionH relativeFrom="column">
            <wp:posOffset>-909955</wp:posOffset>
          </wp:positionH>
          <wp:positionV relativeFrom="paragraph">
            <wp:posOffset>-356870</wp:posOffset>
          </wp:positionV>
          <wp:extent cx="8323307" cy="992937"/>
          <wp:effectExtent l="0" t="0" r="0" b="0"/>
          <wp:wrapNone/>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38226" w14:textId="77777777" w:rsidR="00125EF7" w:rsidRDefault="00125E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5E5E77" w14:paraId="482722F3" w14:textId="77777777">
      <w:tc>
        <w:tcPr>
          <w:tcW w:w="6768" w:type="dxa"/>
          <w:tcBorders>
            <w:top w:val="nil"/>
            <w:left w:val="nil"/>
            <w:bottom w:val="nil"/>
            <w:right w:val="nil"/>
          </w:tcBorders>
        </w:tcPr>
        <w:p w14:paraId="166CB59E" w14:textId="77777777" w:rsidR="005E5E77" w:rsidRPr="007A1DE8" w:rsidRDefault="005E5E77" w:rsidP="00FC77E2">
          <w:pPr>
            <w:rPr>
              <w:lang w:val="en-US"/>
            </w:rPr>
          </w:pPr>
          <w:r w:rsidRPr="004257CD">
            <w:rPr>
              <w:noProof/>
              <w:lang w:val="en-US"/>
            </w:rPr>
            <w:drawing>
              <wp:anchor distT="0" distB="0" distL="114300" distR="114300" simplePos="0" relativeHeight="251666432" behindDoc="1" locked="0" layoutInCell="1" allowOverlap="1" wp14:anchorId="39E04D20" wp14:editId="6CFB9C37">
                <wp:simplePos x="0" y="0"/>
                <wp:positionH relativeFrom="column">
                  <wp:posOffset>-910961</wp:posOffset>
                </wp:positionH>
                <wp:positionV relativeFrom="paragraph">
                  <wp:posOffset>-93345</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638032BB" w14:textId="129ABAC8" w:rsidR="005E5E77" w:rsidRPr="00B871C5" w:rsidRDefault="005E5E77"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125EF7">
            <w:rPr>
              <w:rStyle w:val="PageNumber"/>
              <w:noProof/>
            </w:rPr>
            <w:t>1</w:t>
          </w:r>
          <w:r>
            <w:rPr>
              <w:rStyle w:val="PageNumber"/>
            </w:rPr>
            <w:fldChar w:fldCharType="end"/>
          </w:r>
        </w:p>
      </w:tc>
    </w:tr>
  </w:tbl>
  <w:p w14:paraId="20749726" w14:textId="77777777" w:rsidR="005E5E77" w:rsidRDefault="005E5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F3473B" w14:textId="77777777" w:rsidR="009E5F35" w:rsidRDefault="009E5F35">
      <w:r>
        <w:separator/>
      </w:r>
    </w:p>
  </w:footnote>
  <w:footnote w:type="continuationSeparator" w:id="0">
    <w:p w14:paraId="600C1062" w14:textId="77777777" w:rsidR="009E5F35" w:rsidRDefault="009E5F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631D2" w14:textId="77777777" w:rsidR="00125EF7" w:rsidRDefault="00125E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8BB735" w14:textId="77777777" w:rsidR="005E5E77" w:rsidRDefault="005E5E77" w:rsidP="00862EC5">
    <w:pPr>
      <w:pStyle w:val="Header"/>
    </w:pPr>
    <w:r>
      <w:rPr>
        <w:noProof/>
        <w:lang w:val="en-US"/>
      </w:rPr>
      <mc:AlternateContent>
        <mc:Choice Requires="wps">
          <w:drawing>
            <wp:anchor distT="0" distB="0" distL="114300" distR="114300" simplePos="0" relativeHeight="251660800" behindDoc="0" locked="0" layoutInCell="1" allowOverlap="1" wp14:anchorId="1BFC9F55" wp14:editId="457939E0">
              <wp:simplePos x="0" y="0"/>
              <wp:positionH relativeFrom="page">
                <wp:posOffset>-1</wp:posOffset>
              </wp:positionH>
              <wp:positionV relativeFrom="page">
                <wp:posOffset>1</wp:posOffset>
              </wp:positionV>
              <wp:extent cx="1183005" cy="10325100"/>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25100"/>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B558D" id="Freeform 1" o:spid="_x0000_s1026" style="position:absolute;margin-left:0;margin-top:0;width:93.15pt;height:813pt;flip:x;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" path="m502,c93,,93,,93,,146,383,323,1900,,3168v502,,502,,502,l502,xe" fillcolor="#8db3e2" stroked="f" strokecolor="#212120">
              <v:fill color2="#1f497d" rotate="t" focus="100%" type="gradient"/>
              <v:shadow color="#8c8682"/>
              <v:path arrowok="t" o:connecttype="custom" o:connectlocs="1183005,0;219162,0;0,10325100;1183005,10325100;1183005,0" o:connectangles="0,0,0,0,0"/>
              <w10:wrap anchorx="page" anchory="page"/>
            </v:shape>
          </w:pict>
        </mc:Fallback>
      </mc:AlternateContent>
    </w:r>
    <w:r w:rsidRPr="004257CD">
      <w:rPr>
        <w:noProof/>
        <w:lang w:val="en-US"/>
      </w:rPr>
      <w:drawing>
        <wp:anchor distT="0" distB="0" distL="114300" distR="114300" simplePos="0" relativeHeight="251661824" behindDoc="0" locked="0" layoutInCell="1" allowOverlap="1" wp14:anchorId="56AE107A" wp14:editId="6EBB0ACF">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6B004F62" w14:textId="77777777" w:rsidR="005E5E77" w:rsidRDefault="005E5E77" w:rsidP="00862EC5">
    <w:pPr>
      <w:pStyle w:val="Title"/>
      <w:rPr>
        <w:lang w:val="en-US"/>
      </w:rPr>
    </w:pPr>
  </w:p>
  <w:p w14:paraId="05F2485C" w14:textId="77777777" w:rsidR="005E5E77" w:rsidRPr="003B1A2B" w:rsidRDefault="005E5E77" w:rsidP="00862EC5">
    <w:pPr>
      <w:rPr>
        <w:lang w:val="en-US"/>
      </w:rPr>
    </w:pPr>
  </w:p>
  <w:p w14:paraId="3ACE984F" w14:textId="77777777" w:rsidR="005E5E77" w:rsidRPr="00F53DBB" w:rsidRDefault="005E5E77" w:rsidP="00862EC5">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22B5F2F5" w14:textId="77777777" w:rsidR="005E5E77" w:rsidRPr="0040293A" w:rsidRDefault="005E5E77" w:rsidP="00862EC5">
    <w:pPr>
      <w:pStyle w:val="Header"/>
      <w:rPr>
        <w:rFonts w:eastAsia="Tahoma"/>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668FAA" w14:textId="77777777" w:rsidR="00125EF7" w:rsidRDefault="00125E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B9DBB" w14:textId="77777777" w:rsidR="005E5E77" w:rsidRDefault="005E5E77">
    <w:r w:rsidRPr="004257CD">
      <w:rPr>
        <w:noProof/>
        <w:lang w:val="en-US"/>
      </w:rPr>
      <w:drawing>
        <wp:anchor distT="0" distB="0" distL="114300" distR="114300" simplePos="0" relativeHeight="251657216" behindDoc="1" locked="0" layoutInCell="1" allowOverlap="1" wp14:anchorId="4DE4F0FB" wp14:editId="62FDB39C">
          <wp:simplePos x="0" y="0"/>
          <wp:positionH relativeFrom="column">
            <wp:posOffset>-541655</wp:posOffset>
          </wp:positionH>
          <wp:positionV relativeFrom="paragraph">
            <wp:posOffset>-445506</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5E5E77" w14:paraId="796E0B50" w14:textId="77777777" w:rsidTr="008D3541">
      <w:tc>
        <w:tcPr>
          <w:tcW w:w="6623" w:type="dxa"/>
          <w:shd w:val="clear" w:color="auto" w:fill="auto"/>
        </w:tcPr>
        <w:p w14:paraId="7DDEC8A0" w14:textId="77777777" w:rsidR="005E5E77" w:rsidRPr="008D3541" w:rsidRDefault="005E5E77">
          <w:pPr>
            <w:pStyle w:val="Header"/>
            <w:rPr>
              <w:color w:val="0000FF"/>
              <w:lang w:val="en-US"/>
            </w:rPr>
          </w:pPr>
          <w:r>
            <w:rPr>
              <w:lang w:val="en-US"/>
            </w:rPr>
            <w:t>Quản lý thư viện</w:t>
          </w:r>
        </w:p>
      </w:tc>
      <w:tc>
        <w:tcPr>
          <w:tcW w:w="2845" w:type="dxa"/>
          <w:shd w:val="clear" w:color="auto" w:fill="auto"/>
        </w:tcPr>
        <w:p w14:paraId="66C39D15" w14:textId="5DD3B354" w:rsidR="005E5E77" w:rsidRPr="008D3541" w:rsidRDefault="005E5E77" w:rsidP="009E1394">
          <w:pPr>
            <w:pStyle w:val="Header"/>
            <w:rPr>
              <w:lang w:val="en-US"/>
            </w:rPr>
          </w:pPr>
          <w:r w:rsidRPr="008D3541">
            <w:rPr>
              <w:lang w:val="en-US"/>
            </w:rPr>
            <w:t xml:space="preserve">Phiên bản: </w:t>
          </w:r>
          <w:r w:rsidR="00125EF7">
            <w:rPr>
              <w:lang w:val="en-US"/>
            </w:rPr>
            <w:t>2.2</w:t>
          </w:r>
        </w:p>
      </w:tc>
    </w:tr>
    <w:tr w:rsidR="005E5E77" w14:paraId="442D0DA6" w14:textId="77777777" w:rsidTr="008D3541">
      <w:tc>
        <w:tcPr>
          <w:tcW w:w="6623" w:type="dxa"/>
          <w:shd w:val="clear" w:color="auto" w:fill="auto"/>
        </w:tcPr>
        <w:p w14:paraId="0DB4F05B" w14:textId="77777777" w:rsidR="005E5E77" w:rsidRPr="008D3541" w:rsidRDefault="005E5E77">
          <w:pPr>
            <w:pStyle w:val="Header"/>
            <w:rPr>
              <w:lang w:val="en-US"/>
            </w:rPr>
          </w:pPr>
          <w:r w:rsidRPr="008D3541">
            <w:rPr>
              <w:lang w:val="en-US"/>
            </w:rPr>
            <w:t>Mô hình Use case</w:t>
          </w:r>
        </w:p>
      </w:tc>
      <w:tc>
        <w:tcPr>
          <w:tcW w:w="2845" w:type="dxa"/>
          <w:shd w:val="clear" w:color="auto" w:fill="auto"/>
        </w:tcPr>
        <w:p w14:paraId="717582EF" w14:textId="15B6F914" w:rsidR="005E5E77" w:rsidRPr="008D3541" w:rsidRDefault="005E5E77" w:rsidP="009E1394">
          <w:pPr>
            <w:pStyle w:val="Header"/>
            <w:rPr>
              <w:lang w:val="en-US"/>
            </w:rPr>
          </w:pPr>
          <w:r w:rsidRPr="008D3541">
            <w:rPr>
              <w:lang w:val="en-US"/>
            </w:rPr>
            <w:t xml:space="preserve">Ngày: </w:t>
          </w:r>
          <w:r w:rsidR="00125EF7">
            <w:rPr>
              <w:lang w:val="en-US"/>
            </w:rPr>
            <w:t>05</w:t>
          </w:r>
          <w:bookmarkStart w:id="23" w:name="_GoBack"/>
          <w:bookmarkEnd w:id="23"/>
          <w:r>
            <w:rPr>
              <w:lang w:val="en-US"/>
            </w:rPr>
            <w:t>/07/2020</w:t>
          </w:r>
        </w:p>
      </w:tc>
    </w:tr>
  </w:tbl>
  <w:p w14:paraId="0F7178D7" w14:textId="77777777" w:rsidR="005E5E77" w:rsidRPr="007A1DE8" w:rsidRDefault="005E5E7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B11C6B"/>
    <w:multiLevelType w:val="hybridMultilevel"/>
    <w:tmpl w:val="C8DC2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B0B66"/>
    <w:multiLevelType w:val="hybridMultilevel"/>
    <w:tmpl w:val="04CC7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647A3"/>
    <w:multiLevelType w:val="hybridMultilevel"/>
    <w:tmpl w:val="EEBA0E28"/>
    <w:lvl w:ilvl="0" w:tplc="32DEF2B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D2953"/>
    <w:multiLevelType w:val="hybridMultilevel"/>
    <w:tmpl w:val="1C206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36D3B15"/>
    <w:multiLevelType w:val="hybridMultilevel"/>
    <w:tmpl w:val="8DF2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A36272B"/>
    <w:multiLevelType w:val="hybridMultilevel"/>
    <w:tmpl w:val="B7BE9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BC62EC"/>
    <w:multiLevelType w:val="hybridMultilevel"/>
    <w:tmpl w:val="5106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E54E1"/>
    <w:multiLevelType w:val="hybridMultilevel"/>
    <w:tmpl w:val="F55EC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17306F"/>
    <w:multiLevelType w:val="hybridMultilevel"/>
    <w:tmpl w:val="8206A0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D3D125A"/>
    <w:multiLevelType w:val="hybridMultilevel"/>
    <w:tmpl w:val="C576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21"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49FD2AF7"/>
    <w:multiLevelType w:val="hybridMultilevel"/>
    <w:tmpl w:val="F5EE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9F394E"/>
    <w:multiLevelType w:val="hybridMultilevel"/>
    <w:tmpl w:val="4DF2B4FC"/>
    <w:lvl w:ilvl="0" w:tplc="EA7AD5C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9" w15:restartNumberingAfterBreak="0">
    <w:nsid w:val="5B133146"/>
    <w:multiLevelType w:val="hybridMultilevel"/>
    <w:tmpl w:val="07BE61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3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3CD7CCE"/>
    <w:multiLevelType w:val="hybridMultilevel"/>
    <w:tmpl w:val="796CB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757213"/>
    <w:multiLevelType w:val="hybridMultilevel"/>
    <w:tmpl w:val="05366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37"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38"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39"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41" w15:restartNumberingAfterBreak="0">
    <w:nsid w:val="77A82DC1"/>
    <w:multiLevelType w:val="hybridMultilevel"/>
    <w:tmpl w:val="07AE0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43" w15:restartNumberingAfterBreak="0">
    <w:nsid w:val="799A49DD"/>
    <w:multiLevelType w:val="singleLevel"/>
    <w:tmpl w:val="0409000F"/>
    <w:lvl w:ilvl="0">
      <w:start w:val="1"/>
      <w:numFmt w:val="decimal"/>
      <w:lvlText w:val="%1."/>
      <w:lvlJc w:val="left"/>
      <w:pPr>
        <w:tabs>
          <w:tab w:val="num" w:pos="360"/>
        </w:tabs>
        <w:ind w:left="360" w:hanging="360"/>
      </w:pPr>
    </w:lvl>
  </w:abstractNum>
  <w:abstractNum w:abstractNumId="44" w15:restartNumberingAfterBreak="0">
    <w:nsid w:val="7F721D72"/>
    <w:multiLevelType w:val="hybridMultilevel"/>
    <w:tmpl w:val="9D9A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27"/>
  </w:num>
  <w:num w:numId="4">
    <w:abstractNumId w:val="26"/>
  </w:num>
  <w:num w:numId="5">
    <w:abstractNumId w:val="28"/>
  </w:num>
  <w:num w:numId="6">
    <w:abstractNumId w:val="17"/>
  </w:num>
  <w:num w:numId="7">
    <w:abstractNumId w:val="30"/>
  </w:num>
  <w:num w:numId="8">
    <w:abstractNumId w:val="37"/>
  </w:num>
  <w:num w:numId="9">
    <w:abstractNumId w:val="20"/>
  </w:num>
  <w:num w:numId="10">
    <w:abstractNumId w:val="15"/>
  </w:num>
  <w:num w:numId="11">
    <w:abstractNumId w:val="43"/>
  </w:num>
  <w:num w:numId="12">
    <w:abstractNumId w:val="38"/>
  </w:num>
  <w:num w:numId="13">
    <w:abstractNumId w:val="36"/>
  </w:num>
  <w:num w:numId="14">
    <w:abstractNumId w:val="6"/>
  </w:num>
  <w:num w:numId="15">
    <w:abstractNumId w:val="9"/>
  </w:num>
  <w:num w:numId="16">
    <w:abstractNumId w:val="35"/>
  </w:num>
  <w:num w:numId="17">
    <w:abstractNumId w:val="40"/>
  </w:num>
  <w:num w:numId="18">
    <w:abstractNumId w:val="19"/>
  </w:num>
  <w:num w:numId="19">
    <w:abstractNumId w:val="32"/>
  </w:num>
  <w:num w:numId="20">
    <w:abstractNumId w:val="39"/>
  </w:num>
  <w:num w:numId="21">
    <w:abstractNumId w:val="42"/>
  </w:num>
  <w:num w:numId="22">
    <w:abstractNumId w:val="16"/>
  </w:num>
  <w:num w:numId="23">
    <w:abstractNumId w:val="25"/>
  </w:num>
  <w:num w:numId="24">
    <w:abstractNumId w:val="10"/>
  </w:num>
  <w:num w:numId="25">
    <w:abstractNumId w:val="8"/>
  </w:num>
  <w:num w:numId="26">
    <w:abstractNumId w:val="22"/>
  </w:num>
  <w:num w:numId="27">
    <w:abstractNumId w:val="3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0"/>
  </w:num>
  <w:num w:numId="33">
    <w:abstractNumId w:val="0"/>
  </w:num>
  <w:num w:numId="34">
    <w:abstractNumId w:val="14"/>
  </w:num>
  <w:num w:numId="35">
    <w:abstractNumId w:val="44"/>
  </w:num>
  <w:num w:numId="36">
    <w:abstractNumId w:val="41"/>
  </w:num>
  <w:num w:numId="37">
    <w:abstractNumId w:val="13"/>
  </w:num>
  <w:num w:numId="38">
    <w:abstractNumId w:val="33"/>
  </w:num>
  <w:num w:numId="39">
    <w:abstractNumId w:val="4"/>
  </w:num>
  <w:num w:numId="40">
    <w:abstractNumId w:val="12"/>
  </w:num>
  <w:num w:numId="41">
    <w:abstractNumId w:val="34"/>
  </w:num>
  <w:num w:numId="42">
    <w:abstractNumId w:val="5"/>
  </w:num>
  <w:num w:numId="43">
    <w:abstractNumId w:val="7"/>
  </w:num>
  <w:num w:numId="44">
    <w:abstractNumId w:val="2"/>
  </w:num>
  <w:num w:numId="45">
    <w:abstractNumId w:val="3"/>
  </w:num>
  <w:num w:numId="46">
    <w:abstractNumId w:val="29"/>
  </w:num>
  <w:num w:numId="47">
    <w:abstractNumId w:val="23"/>
  </w:num>
  <w:num w:numId="48">
    <w:abstractNumId w:val="18"/>
  </w:num>
  <w:num w:numId="49">
    <w:abstractNumId w:val="2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DE8"/>
    <w:rsid w:val="0002200B"/>
    <w:rsid w:val="000519D9"/>
    <w:rsid w:val="00090536"/>
    <w:rsid w:val="000C0CA8"/>
    <w:rsid w:val="000E1B4B"/>
    <w:rsid w:val="0010463D"/>
    <w:rsid w:val="00125EF7"/>
    <w:rsid w:val="00140FF8"/>
    <w:rsid w:val="00151F6D"/>
    <w:rsid w:val="0016597D"/>
    <w:rsid w:val="00185356"/>
    <w:rsid w:val="001C6A70"/>
    <w:rsid w:val="001E1BAD"/>
    <w:rsid w:val="002028E8"/>
    <w:rsid w:val="00215AB2"/>
    <w:rsid w:val="002160F2"/>
    <w:rsid w:val="00221A67"/>
    <w:rsid w:val="00273460"/>
    <w:rsid w:val="002828A9"/>
    <w:rsid w:val="002936B3"/>
    <w:rsid w:val="002A7AB9"/>
    <w:rsid w:val="00301562"/>
    <w:rsid w:val="0031511D"/>
    <w:rsid w:val="00320157"/>
    <w:rsid w:val="003548A8"/>
    <w:rsid w:val="003561DB"/>
    <w:rsid w:val="00357FA4"/>
    <w:rsid w:val="00366856"/>
    <w:rsid w:val="003701D7"/>
    <w:rsid w:val="0037252D"/>
    <w:rsid w:val="003747E6"/>
    <w:rsid w:val="003B434A"/>
    <w:rsid w:val="003C5B73"/>
    <w:rsid w:val="003D1A19"/>
    <w:rsid w:val="00412C2D"/>
    <w:rsid w:val="004176B5"/>
    <w:rsid w:val="00435847"/>
    <w:rsid w:val="00461438"/>
    <w:rsid w:val="0047721B"/>
    <w:rsid w:val="00487C6C"/>
    <w:rsid w:val="004915B7"/>
    <w:rsid w:val="004B7CC9"/>
    <w:rsid w:val="004E4257"/>
    <w:rsid w:val="00531E11"/>
    <w:rsid w:val="005354F8"/>
    <w:rsid w:val="00553121"/>
    <w:rsid w:val="00567F54"/>
    <w:rsid w:val="00570200"/>
    <w:rsid w:val="005802A5"/>
    <w:rsid w:val="005D1C43"/>
    <w:rsid w:val="005E5E77"/>
    <w:rsid w:val="005F1B97"/>
    <w:rsid w:val="0060493B"/>
    <w:rsid w:val="006257BE"/>
    <w:rsid w:val="00631BAB"/>
    <w:rsid w:val="00633989"/>
    <w:rsid w:val="006638E8"/>
    <w:rsid w:val="006855DC"/>
    <w:rsid w:val="006868A2"/>
    <w:rsid w:val="006C6669"/>
    <w:rsid w:val="006C7920"/>
    <w:rsid w:val="006E420F"/>
    <w:rsid w:val="006E56E2"/>
    <w:rsid w:val="006E56ED"/>
    <w:rsid w:val="00705530"/>
    <w:rsid w:val="00716CBC"/>
    <w:rsid w:val="0071766A"/>
    <w:rsid w:val="007338F6"/>
    <w:rsid w:val="00740F21"/>
    <w:rsid w:val="007547C7"/>
    <w:rsid w:val="00754C73"/>
    <w:rsid w:val="007A1DE8"/>
    <w:rsid w:val="007B438A"/>
    <w:rsid w:val="007D2919"/>
    <w:rsid w:val="007D560D"/>
    <w:rsid w:val="007F21C9"/>
    <w:rsid w:val="008243D9"/>
    <w:rsid w:val="00862EC5"/>
    <w:rsid w:val="008B7194"/>
    <w:rsid w:val="008D3541"/>
    <w:rsid w:val="008E37D4"/>
    <w:rsid w:val="008E6B4A"/>
    <w:rsid w:val="009114A2"/>
    <w:rsid w:val="00984338"/>
    <w:rsid w:val="0099744F"/>
    <w:rsid w:val="009B2AFC"/>
    <w:rsid w:val="009C5484"/>
    <w:rsid w:val="009E1394"/>
    <w:rsid w:val="009E2309"/>
    <w:rsid w:val="009E5F35"/>
    <w:rsid w:val="009F47F5"/>
    <w:rsid w:val="00A23833"/>
    <w:rsid w:val="00A256BA"/>
    <w:rsid w:val="00A544E7"/>
    <w:rsid w:val="00A638EF"/>
    <w:rsid w:val="00A81730"/>
    <w:rsid w:val="00AB3ACB"/>
    <w:rsid w:val="00AC3388"/>
    <w:rsid w:val="00B0638D"/>
    <w:rsid w:val="00B06A9F"/>
    <w:rsid w:val="00B07BF9"/>
    <w:rsid w:val="00B1776A"/>
    <w:rsid w:val="00B178FC"/>
    <w:rsid w:val="00B30E64"/>
    <w:rsid w:val="00B335E3"/>
    <w:rsid w:val="00B871C5"/>
    <w:rsid w:val="00B94B8E"/>
    <w:rsid w:val="00BB5444"/>
    <w:rsid w:val="00BD14B1"/>
    <w:rsid w:val="00C01B0F"/>
    <w:rsid w:val="00C4145D"/>
    <w:rsid w:val="00C74D6D"/>
    <w:rsid w:val="00C9660B"/>
    <w:rsid w:val="00CA52C8"/>
    <w:rsid w:val="00D234F3"/>
    <w:rsid w:val="00D532D0"/>
    <w:rsid w:val="00D61679"/>
    <w:rsid w:val="00D841BD"/>
    <w:rsid w:val="00D94471"/>
    <w:rsid w:val="00DA2A6D"/>
    <w:rsid w:val="00DC363E"/>
    <w:rsid w:val="00DD57E3"/>
    <w:rsid w:val="00E063A1"/>
    <w:rsid w:val="00E336FE"/>
    <w:rsid w:val="00E42539"/>
    <w:rsid w:val="00E86BEE"/>
    <w:rsid w:val="00E87A94"/>
    <w:rsid w:val="00E95D0C"/>
    <w:rsid w:val="00EA7C0B"/>
    <w:rsid w:val="00EB1E52"/>
    <w:rsid w:val="00EC7C51"/>
    <w:rsid w:val="00ED1896"/>
    <w:rsid w:val="00EE1F64"/>
    <w:rsid w:val="00EE3159"/>
    <w:rsid w:val="00F35B87"/>
    <w:rsid w:val="00F4409E"/>
    <w:rsid w:val="00F773D4"/>
    <w:rsid w:val="00FA0645"/>
    <w:rsid w:val="00FA2327"/>
    <w:rsid w:val="00FB3FFD"/>
    <w:rsid w:val="00FC77E2"/>
    <w:rsid w:val="00FE4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A6A96"/>
  <w15:docId w15:val="{3A147161-453A-4AAE-8D81-E62F7A9B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rPr>
      <w:sz w:val="24"/>
      <w:lang w:val="vi-VN"/>
    </w:rPr>
  </w:style>
  <w:style w:type="paragraph" w:styleId="Heading1">
    <w:name w:val="heading 1"/>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link w:val="Heading3Char"/>
    <w:qFormat/>
    <w:pPr>
      <w:numPr>
        <w:ilvl w:val="2"/>
      </w:numPr>
      <w:outlineLvl w:val="2"/>
    </w:pPr>
    <w:rPr>
      <w:b w:val="0"/>
      <w:i/>
      <w:sz w:val="20"/>
    </w:rPr>
  </w:style>
  <w:style w:type="paragraph" w:styleId="Heading4">
    <w:name w:val="heading 4"/>
    <w:basedOn w:val="Heading1"/>
    <w:next w:val="Normal"/>
    <w:link w:val="Heading4Char"/>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NormalWeb">
    <w:name w:val="Normal (Web)"/>
    <w:basedOn w:val="Normal"/>
    <w:uiPriority w:val="99"/>
    <w:unhideWhenUsed/>
    <w:rsid w:val="00AC3388"/>
    <w:pPr>
      <w:widowControl/>
      <w:spacing w:before="100" w:beforeAutospacing="1" w:after="100" w:afterAutospacing="1" w:line="240" w:lineRule="auto"/>
    </w:pPr>
    <w:rPr>
      <w:szCs w:val="24"/>
      <w:lang w:val="en-US"/>
    </w:rPr>
  </w:style>
  <w:style w:type="paragraph" w:styleId="BalloonText">
    <w:name w:val="Balloon Text"/>
    <w:basedOn w:val="Normal"/>
    <w:link w:val="BalloonTextChar"/>
    <w:rsid w:val="00B1776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1776A"/>
    <w:rPr>
      <w:rFonts w:ascii="Tahoma" w:hAnsi="Tahoma" w:cs="Tahoma"/>
      <w:sz w:val="16"/>
      <w:szCs w:val="16"/>
      <w:lang w:val="vi-VN"/>
    </w:rPr>
  </w:style>
  <w:style w:type="character" w:customStyle="1" w:styleId="HeaderChar">
    <w:name w:val="Header Char"/>
    <w:basedOn w:val="DefaultParagraphFont"/>
    <w:link w:val="Header"/>
    <w:uiPriority w:val="99"/>
    <w:rsid w:val="00FC77E2"/>
    <w:rPr>
      <w:sz w:val="24"/>
      <w:lang w:val="vi-VN"/>
    </w:rPr>
  </w:style>
  <w:style w:type="paragraph" w:styleId="Caption">
    <w:name w:val="caption"/>
    <w:basedOn w:val="Normal"/>
    <w:next w:val="Normal"/>
    <w:unhideWhenUsed/>
    <w:qFormat/>
    <w:rsid w:val="00B94B8E"/>
    <w:pPr>
      <w:spacing w:after="200" w:line="240" w:lineRule="auto"/>
    </w:pPr>
    <w:rPr>
      <w:i/>
      <w:iCs/>
      <w:color w:val="1F497D" w:themeColor="text2"/>
      <w:sz w:val="18"/>
      <w:szCs w:val="18"/>
    </w:rPr>
  </w:style>
  <w:style w:type="paragraph" w:styleId="ListParagraph">
    <w:name w:val="List Paragraph"/>
    <w:basedOn w:val="Normal"/>
    <w:uiPriority w:val="34"/>
    <w:qFormat/>
    <w:rsid w:val="00862EC5"/>
    <w:pPr>
      <w:ind w:left="720"/>
      <w:contextualSpacing/>
    </w:pPr>
  </w:style>
  <w:style w:type="character" w:customStyle="1" w:styleId="Heading2Char">
    <w:name w:val="Heading 2 Char"/>
    <w:basedOn w:val="DefaultParagraphFont"/>
    <w:link w:val="Heading2"/>
    <w:rsid w:val="006E56ED"/>
    <w:rPr>
      <w:rFonts w:ascii="Arial" w:hAnsi="Arial"/>
      <w:b/>
      <w:lang w:val="vi-VN"/>
    </w:rPr>
  </w:style>
  <w:style w:type="character" w:customStyle="1" w:styleId="Heading3Char">
    <w:name w:val="Heading 3 Char"/>
    <w:basedOn w:val="DefaultParagraphFont"/>
    <w:link w:val="Heading3"/>
    <w:rsid w:val="006E56ED"/>
    <w:rPr>
      <w:rFonts w:ascii="Arial" w:hAnsi="Arial"/>
      <w:i/>
      <w:lang w:val="vi-VN"/>
    </w:rPr>
  </w:style>
  <w:style w:type="character" w:customStyle="1" w:styleId="Heading4Char">
    <w:name w:val="Heading 4 Char"/>
    <w:basedOn w:val="DefaultParagraphFont"/>
    <w:link w:val="Heading4"/>
    <w:rsid w:val="006E56ED"/>
    <w:rPr>
      <w:rFonts w:ascii="Arial" w:hAnsi="Arial"/>
      <w:lang w:val="vi-VN"/>
    </w:rPr>
  </w:style>
  <w:style w:type="character" w:customStyle="1" w:styleId="BodyTextChar">
    <w:name w:val="Body Text Char"/>
    <w:basedOn w:val="DefaultParagraphFont"/>
    <w:link w:val="BodyText"/>
    <w:rsid w:val="006E56ED"/>
    <w:rPr>
      <w:sz w:val="24"/>
      <w:lang w:val="vi-VN"/>
    </w:rPr>
  </w:style>
  <w:style w:type="table" w:styleId="GridTable1Light">
    <w:name w:val="Grid Table 1 Light"/>
    <w:basedOn w:val="TableNormal"/>
    <w:uiPriority w:val="46"/>
    <w:rsid w:val="008E6B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C291-B9E8-488C-9E60-C9369EC45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1043</TotalTime>
  <Pages>116</Pages>
  <Words>15515</Words>
  <Characters>88439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103747</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Thái Hoàng Nguyễn</cp:lastModifiedBy>
  <cp:revision>47</cp:revision>
  <cp:lastPrinted>2013-12-07T15:57:00Z</cp:lastPrinted>
  <dcterms:created xsi:type="dcterms:W3CDTF">2013-10-13T11:06:00Z</dcterms:created>
  <dcterms:modified xsi:type="dcterms:W3CDTF">2020-07-04T18:43:00Z</dcterms:modified>
</cp:coreProperties>
</file>